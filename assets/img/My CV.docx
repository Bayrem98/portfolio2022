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06" w:type="dxa"/>
        <w:tblInd w:w="-527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735"/>
        <w:gridCol w:w="641"/>
        <w:gridCol w:w="2222"/>
        <w:gridCol w:w="413"/>
        <w:gridCol w:w="7295"/>
      </w:tblGrid>
      <w:tr w:rsidR="003D1B71" w:rsidRPr="005604BC" w:rsidTr="0064140A">
        <w:trPr>
          <w:trHeight w:val="1280"/>
        </w:trPr>
        <w:tc>
          <w:tcPr>
            <w:tcW w:w="3598" w:type="dxa"/>
            <w:gridSpan w:val="3"/>
            <w:vMerge w:val="restart"/>
            <w:tcBorders>
              <w:bottom w:val="nil"/>
            </w:tcBorders>
          </w:tcPr>
          <w:p w:rsidR="003D1B71" w:rsidRPr="005604BC" w:rsidRDefault="0064140A" w:rsidP="003D1B71">
            <w:pPr>
              <w:pStyle w:val="Corpsdetexte"/>
              <w:kinsoku w:val="0"/>
              <w:overflowPunct w:val="0"/>
              <w:ind w:left="-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0</wp:posOffset>
                  </wp:positionV>
                  <wp:extent cx="1304925" cy="1471259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pictur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7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7BBC">
              <w:rPr>
                <w:rFonts w:ascii="Times New Roman" w:hAnsi="Times New Roman" w:cs="Times New Roman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0</wp:posOffset>
                  </wp:positionV>
                  <wp:extent cx="1304925" cy="1471259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pictur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7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" w:type="dxa"/>
            <w:vMerge w:val="restart"/>
            <w:tcBorders>
              <w:bottom w:val="nil"/>
            </w:tcBorders>
          </w:tcPr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Pr="001868E6" w:rsidRDefault="001868E6" w:rsidP="001868E6"/>
          <w:p w:rsidR="001868E6" w:rsidRDefault="001868E6" w:rsidP="001868E6"/>
          <w:p w:rsidR="003D1B71" w:rsidRPr="001868E6" w:rsidRDefault="003D1B71" w:rsidP="001868E6"/>
        </w:tc>
        <w:tc>
          <w:tcPr>
            <w:tcW w:w="7295" w:type="dxa"/>
            <w:tcBorders>
              <w:bottom w:val="nil"/>
            </w:tcBorders>
          </w:tcPr>
          <w:p w:rsidR="0064140A" w:rsidRPr="0064140A" w:rsidRDefault="000603AF" w:rsidP="0064140A">
            <w:pPr>
              <w:pStyle w:val="Titre"/>
            </w:pPr>
            <w:r>
              <w:t>Bayrem</w:t>
            </w:r>
            <w:r w:rsidR="003D1B71" w:rsidRPr="005604BC">
              <w:rPr>
                <w:lang w:bidi="fr-FR"/>
              </w:rPr>
              <w:br/>
            </w:r>
            <w:r>
              <w:t>Sayeh</w:t>
            </w:r>
          </w:p>
        </w:tc>
      </w:tr>
      <w:tr w:rsidR="003D1B71" w:rsidRPr="005604BC" w:rsidTr="0064140A">
        <w:trPr>
          <w:trHeight w:val="1479"/>
        </w:trPr>
        <w:tc>
          <w:tcPr>
            <w:tcW w:w="3598" w:type="dxa"/>
            <w:gridSpan w:val="3"/>
            <w:vMerge/>
            <w:tcBorders>
              <w:bottom w:val="nil"/>
            </w:tcBorders>
          </w:tcPr>
          <w:p w:rsidR="003D1B71" w:rsidRPr="005604BC" w:rsidRDefault="003D1B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13" w:type="dxa"/>
            <w:vMerge/>
            <w:tcBorders>
              <w:bottom w:val="nil"/>
            </w:tcBorders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 w:val="restart"/>
            <w:tcBorders>
              <w:bottom w:val="nil"/>
            </w:tcBorders>
            <w:vAlign w:val="bottom"/>
          </w:tcPr>
          <w:sdt>
            <w:sdtPr>
              <w:id w:val="1196195576"/>
              <w:placeholder>
                <w:docPart w:val="7F75C9A19FF244C5AAFD7D1FBF6FA4D7"/>
              </w:placeholder>
              <w:temporary/>
              <w:showingPlcHdr/>
            </w:sdtPr>
            <w:sdtContent>
              <w:p w:rsidR="003D1B71" w:rsidRPr="002A6560" w:rsidRDefault="003D1B71" w:rsidP="002A6560">
                <w:pPr>
                  <w:pStyle w:val="Titre2"/>
                </w:pPr>
                <w:r w:rsidRPr="002A6560">
                  <w:t>Expérience</w:t>
                </w:r>
              </w:p>
            </w:sdtContent>
          </w:sdt>
          <w:p w:rsidR="000603AF" w:rsidRPr="001968FE" w:rsidRDefault="00251D7A" w:rsidP="000603AF">
            <w:pPr>
              <w:rPr>
                <w:b/>
              </w:rPr>
            </w:pPr>
            <w:r>
              <w:t>-</w:t>
            </w:r>
            <w:r w:rsidR="000603AF" w:rsidRPr="001968FE">
              <w:rPr>
                <w:b/>
              </w:rPr>
              <w:t>Technicien en maintenance informatique</w:t>
            </w:r>
          </w:p>
          <w:p w:rsidR="001968FE" w:rsidRPr="001968FE" w:rsidRDefault="000603AF" w:rsidP="000603AF">
            <w:pPr>
              <w:rPr>
                <w:b/>
              </w:rPr>
            </w:pPr>
            <w:r w:rsidRPr="001968FE">
              <w:rPr>
                <w:b/>
              </w:rPr>
              <w:t>Société CASANOVA</w:t>
            </w:r>
            <w:r w:rsidR="00251D7A" w:rsidRPr="001968FE">
              <w:rPr>
                <w:b/>
              </w:rPr>
              <w:t>, Sousse, Tunisie</w:t>
            </w:r>
            <w:r w:rsidRPr="001968FE">
              <w:rPr>
                <w:b/>
              </w:rPr>
              <w:t xml:space="preserve"> | juillet 2014 – Mai 2021</w:t>
            </w:r>
            <w:r w:rsidR="00251D7A" w:rsidRPr="001968FE">
              <w:rPr>
                <w:b/>
              </w:rPr>
              <w:t> :</w:t>
            </w:r>
          </w:p>
          <w:p w:rsidR="000603AF" w:rsidRDefault="000603AF" w:rsidP="000603AF">
            <w:r>
              <w:t>* Recevoir les demandes des utilisateurs afin d’identifier le</w:t>
            </w:r>
          </w:p>
          <w:p w:rsidR="000603AF" w:rsidRDefault="000603AF" w:rsidP="000603AF">
            <w:r>
              <w:t>problème, le résoudre et d’en assurer le suivi.</w:t>
            </w:r>
          </w:p>
          <w:p w:rsidR="000603AF" w:rsidRDefault="000603AF" w:rsidP="000603AF">
            <w:r>
              <w:t>* Effectuer le support quotidien aux utilisateurs.</w:t>
            </w:r>
          </w:p>
          <w:p w:rsidR="000603AF" w:rsidRDefault="000603AF" w:rsidP="000603AF">
            <w:r>
              <w:t xml:space="preserve">* Gérer et diagnostiquer les anomalies, les </w:t>
            </w:r>
            <w:r w:rsidR="000640AD">
              <w:t>pannes.</w:t>
            </w:r>
          </w:p>
          <w:p w:rsidR="000603AF" w:rsidRDefault="000603AF" w:rsidP="000603AF">
            <w:r>
              <w:t>* Vérifier des journaux d’événements des serveurs.</w:t>
            </w:r>
          </w:p>
          <w:p w:rsidR="000603AF" w:rsidRDefault="000603AF" w:rsidP="000603AF">
            <w:r>
              <w:t>* Procéder à la configuration, au déploiement et aux mises à</w:t>
            </w:r>
          </w:p>
          <w:p w:rsidR="000603AF" w:rsidRDefault="000603AF" w:rsidP="000603AF">
            <w:r>
              <w:t>jour des équipements informatiques.</w:t>
            </w:r>
          </w:p>
          <w:p w:rsidR="000603AF" w:rsidRDefault="000603AF" w:rsidP="000603AF">
            <w:r>
              <w:t>* Assurer le support des logiciels installés sur les serveurs</w:t>
            </w:r>
          </w:p>
          <w:p w:rsidR="00745E91" w:rsidRDefault="000603AF" w:rsidP="000603AF">
            <w:r>
              <w:t>ainsi que sur les postes de travail.</w:t>
            </w:r>
          </w:p>
          <w:p w:rsidR="00251D7A" w:rsidRPr="009D49CB" w:rsidRDefault="00251D7A" w:rsidP="000603AF">
            <w:pPr>
              <w:rPr>
                <w:b/>
                <w:lang w:val="en-US"/>
              </w:rPr>
            </w:pPr>
            <w:r w:rsidRPr="009D49CB">
              <w:rPr>
                <w:b/>
                <w:lang w:val="en-US"/>
              </w:rPr>
              <w:t>-</w:t>
            </w:r>
            <w:r w:rsidRPr="0064513E">
              <w:rPr>
                <w:b/>
              </w:rPr>
              <w:t>Développeur</w:t>
            </w:r>
            <w:r w:rsidRPr="009D49CB">
              <w:rPr>
                <w:b/>
                <w:lang w:val="en-US"/>
              </w:rPr>
              <w:t xml:space="preserve"> web</w:t>
            </w:r>
            <w:r w:rsidR="009D49CB" w:rsidRPr="009D49CB">
              <w:rPr>
                <w:b/>
                <w:lang w:val="en-US"/>
              </w:rPr>
              <w:t xml:space="preserve"> </w:t>
            </w:r>
            <w:r w:rsidR="00BC5510" w:rsidRPr="009D49CB">
              <w:rPr>
                <w:rFonts w:asciiTheme="minorHAnsi" w:hAnsiTheme="minorHAnsi" w:cstheme="minorHAnsi"/>
                <w:b/>
                <w:lang w:val="en-US"/>
              </w:rPr>
              <w:t>Full Stack</w:t>
            </w:r>
            <w:r w:rsidRPr="009D49CB">
              <w:rPr>
                <w:b/>
                <w:lang w:val="en-US"/>
              </w:rPr>
              <w:t xml:space="preserve"> TS/JS MERN </w:t>
            </w:r>
          </w:p>
          <w:p w:rsidR="009B5E33" w:rsidRDefault="00251D7A" w:rsidP="009B5E33">
            <w:pPr>
              <w:rPr>
                <w:b/>
              </w:rPr>
            </w:pPr>
            <w:r w:rsidRPr="001968FE">
              <w:rPr>
                <w:b/>
              </w:rPr>
              <w:t>Société ASTRAGALE SARL, Sousse, Tunisie | Juin 2021 – présent</w:t>
            </w:r>
            <w:r w:rsidR="009B5E33">
              <w:rPr>
                <w:b/>
              </w:rPr>
              <w:t> :</w:t>
            </w:r>
          </w:p>
          <w:p w:rsidR="009B5E33" w:rsidRDefault="009B5E33" w:rsidP="009B5E33">
            <w:pPr>
              <w:rPr>
                <w:b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>Travailler en collaboration avec les autres secteurs pour concevoir des outils et améliorer le processus de développement.</w:t>
            </w:r>
          </w:p>
          <w:p w:rsidR="009B5E33" w:rsidRDefault="009B5E33" w:rsidP="009B5E33">
            <w:pPr>
              <w:rPr>
                <w:b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>Améliorer le site Web de l’entreprise et les liens intra</w:t>
            </w:r>
          </w:p>
          <w:p w:rsidR="009B5E33" w:rsidRDefault="009B5E33" w:rsidP="009B5E33">
            <w:pPr>
              <w:rPr>
                <w:b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>Maintenir et améliorer les outils en place d’une façon continue</w:t>
            </w:r>
          </w:p>
          <w:p w:rsidR="009B5E33" w:rsidRPr="009B5E33" w:rsidRDefault="009B5E33" w:rsidP="009B5E33">
            <w:pPr>
              <w:rPr>
                <w:b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 xml:space="preserve">Aider mes co-équipiers pendant les étapes critiques du développement </w:t>
            </w:r>
          </w:p>
          <w:p w:rsidR="009B5E33" w:rsidRPr="009B5E33" w:rsidRDefault="009B5E33" w:rsidP="009B5E33">
            <w:pPr>
              <w:rPr>
                <w:rFonts w:asciiTheme="minorHAnsi" w:hAnsiTheme="minorHAnsi" w:cstheme="minorHAnsi"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>Fournir un soutien aux utilisateurs</w:t>
            </w:r>
          </w:p>
          <w:p w:rsidR="009B5E33" w:rsidRPr="000640AD" w:rsidRDefault="009B5E33" w:rsidP="000603AF">
            <w:pPr>
              <w:rPr>
                <w:rFonts w:asciiTheme="minorHAnsi" w:hAnsiTheme="minorHAnsi" w:cstheme="minorHAnsi"/>
              </w:rPr>
            </w:pPr>
            <w:r>
              <w:t xml:space="preserve">* </w:t>
            </w:r>
            <w:r w:rsidRPr="009B5E33">
              <w:rPr>
                <w:rFonts w:asciiTheme="minorHAnsi" w:hAnsiTheme="minorHAnsi" w:cstheme="minorHAnsi"/>
              </w:rPr>
              <w:t xml:space="preserve">Sensibiliser et former les autres secteurs pour la </w:t>
            </w:r>
            <w:r w:rsidR="0064513E">
              <w:rPr>
                <w:rFonts w:asciiTheme="minorHAnsi" w:hAnsiTheme="minorHAnsi" w:cstheme="minorHAnsi"/>
              </w:rPr>
              <w:t>cyber</w:t>
            </w:r>
            <w:r w:rsidR="0064513E" w:rsidRPr="009B5E33">
              <w:rPr>
                <w:rFonts w:asciiTheme="minorHAnsi" w:hAnsiTheme="minorHAnsi" w:cstheme="minorHAnsi"/>
              </w:rPr>
              <w:t xml:space="preserve"> sécurité</w:t>
            </w:r>
            <w:r w:rsidRPr="009B5E33">
              <w:rPr>
                <w:rFonts w:asciiTheme="minorHAnsi" w:hAnsiTheme="minorHAnsi" w:cstheme="minorHAnsi"/>
              </w:rPr>
              <w:t xml:space="preserve"> et la protection des informations confidentielles.</w:t>
            </w:r>
          </w:p>
          <w:sdt>
            <w:sdtPr>
              <w:id w:val="-1554227259"/>
              <w:placeholder>
                <w:docPart w:val="4F58905908CF47E6A2E288A6584E7C39"/>
              </w:placeholder>
              <w:temporary/>
              <w:showingPlcHdr/>
            </w:sdtPr>
            <w:sdtContent>
              <w:p w:rsidR="003D1B71" w:rsidRPr="002A6560" w:rsidRDefault="003D1B71" w:rsidP="002A6560">
                <w:pPr>
                  <w:pStyle w:val="Titre2"/>
                </w:pPr>
                <w:r w:rsidRPr="002A6560">
                  <w:t>Formation</w:t>
                </w:r>
              </w:p>
            </w:sdtContent>
          </w:sdt>
          <w:p w:rsidR="00251D7A" w:rsidRPr="001968FE" w:rsidRDefault="00251D7A" w:rsidP="001968FE">
            <w:pPr>
              <w:rPr>
                <w:b/>
              </w:rPr>
            </w:pPr>
            <w:r w:rsidRPr="001968FE">
              <w:rPr>
                <w:b/>
              </w:rPr>
              <w:t>-Formation professionnelle maintenance informatique :</w:t>
            </w:r>
          </w:p>
          <w:p w:rsidR="00251D7A" w:rsidRPr="0064140A" w:rsidRDefault="009B5E33" w:rsidP="0064140A">
            <w:pPr>
              <w:pStyle w:val="AdresseHTML"/>
              <w:rPr>
                <w:rFonts w:ascii="Segoe UI" w:hAnsi="Segoe UI" w:cs="Segoe UI"/>
                <w:i w:val="0"/>
                <w:iCs w:val="0"/>
                <w:color w:val="212529"/>
              </w:rPr>
            </w:pPr>
            <w:r w:rsidRPr="009B5E33">
              <w:rPr>
                <w:rFonts w:asciiTheme="minorHAnsi" w:hAnsiTheme="minorHAnsi" w:cstheme="minorHAnsi"/>
                <w:i w:val="0"/>
                <w:iCs w:val="0"/>
                <w:color w:val="212529"/>
              </w:rPr>
              <w:t>C</w:t>
            </w:r>
            <w:r w:rsidR="00745E91">
              <w:rPr>
                <w:rFonts w:asciiTheme="minorHAnsi" w:hAnsiTheme="minorHAnsi" w:cstheme="minorHAnsi"/>
                <w:i w:val="0"/>
                <w:iCs w:val="0"/>
                <w:color w:val="212529"/>
              </w:rPr>
              <w:t>entre professionnel</w:t>
            </w:r>
            <w:r w:rsidRPr="009B5E33">
              <w:rPr>
                <w:rFonts w:asciiTheme="minorHAnsi" w:hAnsiTheme="minorHAnsi" w:cstheme="minorHAnsi"/>
                <w:i w:val="0"/>
                <w:iCs w:val="0"/>
                <w:color w:val="212529"/>
              </w:rPr>
              <w:t xml:space="preserve">-Media </w:t>
            </w:r>
            <w:r w:rsidR="00745E91">
              <w:rPr>
                <w:rFonts w:asciiTheme="minorHAnsi" w:hAnsiTheme="minorHAnsi" w:cstheme="minorHAnsi"/>
                <w:i w:val="0"/>
                <w:iCs w:val="0"/>
                <w:color w:val="212529"/>
              </w:rPr>
              <w:t>F</w:t>
            </w:r>
            <w:r w:rsidRPr="009B5E33">
              <w:rPr>
                <w:rFonts w:asciiTheme="minorHAnsi" w:hAnsiTheme="minorHAnsi" w:cstheme="minorHAnsi"/>
                <w:i w:val="0"/>
                <w:iCs w:val="0"/>
                <w:color w:val="212529"/>
              </w:rPr>
              <w:t>ormation</w:t>
            </w:r>
            <w:r>
              <w:rPr>
                <w:rFonts w:asciiTheme="minorHAnsi" w:hAnsiTheme="minorHAnsi" w:cstheme="minorHAnsi"/>
                <w:i w:val="0"/>
                <w:iCs w:val="0"/>
                <w:color w:val="212529"/>
              </w:rPr>
              <w:t>, Sousse</w:t>
            </w:r>
            <w:r w:rsidR="00251D7A">
              <w:rPr>
                <w:rFonts w:ascii="Segoe UI" w:hAnsi="Segoe UI" w:cs="Segoe UI"/>
                <w:i w:val="0"/>
                <w:iCs w:val="0"/>
                <w:color w:val="212529"/>
              </w:rPr>
              <w:t xml:space="preserve">, Tunisie. </w:t>
            </w:r>
            <w:r w:rsidR="00251D7A">
              <w:rPr>
                <w:rFonts w:ascii="Segoe UI" w:hAnsi="Segoe UI" w:cs="Segoe UI"/>
                <w:color w:val="212529"/>
              </w:rPr>
              <w:t>Octobre, 2014</w:t>
            </w:r>
            <w:r w:rsidR="00745E91">
              <w:rPr>
                <w:rFonts w:ascii="Segoe UI" w:hAnsi="Segoe UI" w:cs="Segoe UI"/>
                <w:color w:val="212529"/>
              </w:rPr>
              <w:t>.</w:t>
            </w:r>
          </w:p>
          <w:p w:rsidR="009B5E33" w:rsidRDefault="00251D7A" w:rsidP="009B5E33">
            <w:pPr>
              <w:rPr>
                <w:b/>
              </w:rPr>
            </w:pPr>
            <w:r w:rsidRPr="001968FE">
              <w:rPr>
                <w:b/>
              </w:rPr>
              <w:t>-Formation professionnelle Full Stack JS :</w:t>
            </w:r>
          </w:p>
          <w:p w:rsidR="003D1B71" w:rsidRPr="009B5E33" w:rsidRDefault="009B5E33" w:rsidP="009B5E33">
            <w:pPr>
              <w:rPr>
                <w:b/>
              </w:rPr>
            </w:pPr>
            <w:r>
              <w:rPr>
                <w:rFonts w:asciiTheme="minorHAnsi" w:hAnsiTheme="minorHAnsi" w:cstheme="minorHAnsi"/>
                <w:color w:val="212529"/>
              </w:rPr>
              <w:t>Centre professionnel-</w:t>
            </w:r>
            <w:r w:rsidR="00251D7A">
              <w:rPr>
                <w:rFonts w:ascii="Segoe UI" w:hAnsi="Segoe UI" w:cs="Segoe UI"/>
                <w:color w:val="212529"/>
              </w:rPr>
              <w:t>Horizon Académie, Sousse, Tunisie. Novembre, 2019</w:t>
            </w:r>
            <w:r w:rsidR="00745E91">
              <w:rPr>
                <w:rFonts w:ascii="Segoe UI" w:hAnsi="Segoe UI" w:cs="Segoe UI"/>
                <w:color w:val="212529"/>
              </w:rPr>
              <w:t>.</w:t>
            </w:r>
          </w:p>
          <w:p w:rsidR="001968FE" w:rsidRDefault="001868E6" w:rsidP="000640AD">
            <w:pPr>
              <w:pStyle w:val="Titre2"/>
            </w:pPr>
            <w:r>
              <w:t>Technolo</w:t>
            </w:r>
            <w:r w:rsidR="000640AD">
              <w:t>gie utilisée</w:t>
            </w:r>
          </w:p>
          <w:p w:rsidR="000640AD" w:rsidRPr="00745E91" w:rsidRDefault="000640AD" w:rsidP="000640AD">
            <w:r w:rsidRPr="00745E91">
              <w:t>FRONT END : HTML, CSS, BOOTSTRAP, JAVASCRIPT, REACT JS</w:t>
            </w:r>
          </w:p>
          <w:p w:rsidR="000640AD" w:rsidRPr="009D49CB" w:rsidRDefault="009D49CB" w:rsidP="000640AD">
            <w:pPr>
              <w:rPr>
                <w:lang w:val="en-US"/>
              </w:rPr>
            </w:pPr>
            <w:r>
              <w:rPr>
                <w:lang w:val="en-US"/>
              </w:rPr>
              <w:t>BACK END : NODE JS, EXPRESS JS,</w:t>
            </w:r>
            <w:r w:rsidR="000640AD" w:rsidRPr="009D49CB">
              <w:rPr>
                <w:lang w:val="en-US"/>
              </w:rPr>
              <w:t xml:space="preserve"> NEST JS, TYPESCRIPT</w:t>
            </w:r>
          </w:p>
          <w:p w:rsidR="000640AD" w:rsidRPr="000640AD" w:rsidRDefault="000640AD" w:rsidP="0064140A">
            <w:r w:rsidRPr="00745E91">
              <w:t>DATABASE MANAGEMENT: MONGO DB</w:t>
            </w:r>
          </w:p>
        </w:tc>
      </w:tr>
      <w:tr w:rsidR="000640AD" w:rsidRPr="005604BC" w:rsidTr="0064140A">
        <w:trPr>
          <w:trHeight w:val="1082"/>
        </w:trPr>
        <w:tc>
          <w:tcPr>
            <w:tcW w:w="735" w:type="dxa"/>
          </w:tcPr>
          <w:p w:rsidR="003D1B71" w:rsidRPr="005604BC" w:rsidRDefault="003D1B71">
            <w:pPr>
              <w:pStyle w:val="Corpsdetexte"/>
              <w:kinsoku w:val="0"/>
              <w:overflowPunct w:val="0"/>
              <w:rPr>
                <w:color w:val="0072C7" w:themeColor="accent2"/>
              </w:rPr>
            </w:pPr>
          </w:p>
        </w:tc>
        <w:tc>
          <w:tcPr>
            <w:tcW w:w="2862" w:type="dxa"/>
            <w:gridSpan w:val="2"/>
          </w:tcPr>
          <w:p w:rsidR="003D1B71" w:rsidRPr="005604BC" w:rsidRDefault="003D1B71">
            <w:pPr>
              <w:pStyle w:val="Corpsdetexte"/>
              <w:kinsoku w:val="0"/>
              <w:overflowPunct w:val="0"/>
              <w:rPr>
                <w:color w:val="0072C7" w:themeColor="accent2"/>
              </w:rPr>
            </w:pP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222466"/>
        </w:tc>
      </w:tr>
      <w:tr w:rsidR="000640AD" w:rsidRPr="005604BC" w:rsidTr="0064140A">
        <w:trPr>
          <w:trHeight w:val="500"/>
        </w:trPr>
        <w:tc>
          <w:tcPr>
            <w:tcW w:w="735" w:type="dxa"/>
          </w:tcPr>
          <w:p w:rsidR="003D1B71" w:rsidRPr="005604BC" w:rsidRDefault="002C7BA2" w:rsidP="006D79A8">
            <w:pPr>
              <w:pStyle w:val="Informations"/>
              <w:jc w:val="center"/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e 21" o:spid="_x0000_s1026" alt="icône de gps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CrSVN0AAIHpBAAOAAAAZHJzL2Uyb0RvYy54bWyknd0OXUdyne8D5B0I&#10;XQYYa+99frfgsRHbI98YiQEngHNJU9QPIpEEKVtjBHkXP0SewHmxfHUoS2udQbI/TixgPJJmsU73&#10;7l5dXbWq+k///Pc/fP/in16///Dd2ze//Wz9k+WzF6/fvHr71XdvvvntZ//1v3z5m/tnLz78+PLN&#10;Vy+/f/vm9W8/++fXHz778z/79//uT39698Xr7e23b7//6vX7F/whbz588dO733727Y8/vvvi888/&#10;vPr29Q8vP/zJ23ev3/Avv377/oeXP/K377/5/Kv3L3/iT//h+8+3Zbl+/tPb91+9e//21esPH/in&#10;f/XxX372Z48//+uvX7/68T9//fWH1z+++P63n/Hbfnz85/vHf/7D/Ofnf/anL7/45v3Ld99+9+rn&#10;n/Hyj/gVP7z87g1Gf/mj/urljy9f/OP77/7gj/rhu1fv3354+/WPf/Lq7Q+fv/366+9evX6MgdGs&#10;y9No/vr923989xjLN1/89M27X6aJqX2apz/6j331n/7pb9+/+O6r3362rZ+9ePPyB77Rw+zrf/2X&#10;+Sdfvf7wiun67tX//l9vXvN3L75592Em7ad333wB9q/fv/u7d3/7/ud/8M3Hv5t5+P3X73+Y/88I&#10;X/z+Md3//Mt0v/79jy9e8Q9Pp9t6v3z24hX/6sT/3S4fP8erb/lmf4B69e3v/p+4z//N6Ofz2375&#10;KT+9Y2F9+HXuPvz/zd3fffvy3evHJ/kw4/957tbz6d8m70uW6usX33/3D++ZwS9ePP72X/9lPW+P&#10;5cHQ/+bDjzMxMwmPBfI/vvxy+4vL7748/+ZL/ttvzstfnH/zF78777/5cjvdf7fdvvzL7XT9nzMz&#10;jPDf8IzxZ/vzKR7/db7D/MEf3v3N21f//cOLN2//8tuXb755/R8/vGMXsDcff0T9j+dvPvwM++M/&#10;2C8T//KLV//44ce/fv328eVf/hMj/bi9vvp5zN989fMKe/X2zZsP3/34+u/Zkl//8D077j98/oJJ&#10;3E/304ufXmzX8+2y7h9Xwx+A/luCtst+P2+XF98CWvmb8/8F9Pes5bC03dhtx5YStF2Xy3K/HVva&#10;niwxlGNLCRpL50WMiUX365gu5227itlL0HY5Lbd9Ox7TuSwt23a5H48pQRsjOq1i9uCDX8d0ZkwX&#10;8Z0ShKXbfhKWrmWJtbeL2UuQHtOtLN3X0yIsJYjvdL0sYkyctr/Onl0RCdIrYk9L1/P1tIkxJWi7&#10;bMt9W4/X3pr7fb2eT/e72FCFwtZ6WY2t3PHYuqwnMaw1UWNru4pvteaev+/7fTHDShB7g2VxElOY&#10;m34/bys8dkiza4K2y3o7X8yoctfv12W7X4SpBGHqfl52Marc9iuEfmPaj4eVKLYwrCSods2Nvy6n&#10;03UzthKliWnNrY+ty8LEH48rUdi6n9ezmMPc/OtyXrbdfK9E+TnM7b8urI3djCtRM677vhyPayvS&#10;WO7LaRHnSKG2y7CuOBzHT/6Vddd1v63b8fcq1Ha5bvf1LsaV+39dN8YlvteWqLHFsSpsJQGs65UP&#10;ZmwlClv4Z8ZWMsAKP+0nM4eJ2i43vpexlQzAFPILzdpIFLYul6tZh8kAOKjnK8f44V7eEoWt2/lq&#10;xpUMsJ5WfqGxlShsXS+s3kN3eksGwBYnuTgoC+VtJQOspw1iM98rUdiC58X+OhVvcCflJnL8vQrF&#10;moejxByeijdOF+hXeNWFGlvXi+D5UzLAerpygplxJerjXja2kgGwtd2VrUTptXFKBlhPc+iJNV8o&#10;bysZYD2xK+9iHZ4Sxb2JqRdu1CkZAFun683YShS3Yc49wVGnZAC+17oZ97BQ2II3BEedmjf4YJv5&#10;XonytpIBuHThOJg5TNREFK5ECg758Fy8sZ0JFYjzq1DYIiwh5vBcvIG7MY754ZlSKNYhHGVsJQOs&#10;HCncroWtRGGL88HMYTLAurIS2SnH40qU3svn4o3lvN83sTYKBR/i3Ii9fE4GWJcFv9fYShS+KIEa&#10;872SAcbW3cSEzokaW6ebuH+dkzdwem8QwPHnShD+0MqaF9srCWA/X3ZzczgniGv5w8873sm5/3di&#10;AIZ4zwmayAbe1/GoLkka9zujEuuiQEQA9rs5Ty7JGTbYUCAdbLjk5l9xeM+7CGwUajtzTEKghx/r&#10;kpt/PbMwTvvxGiwUtu4TkDu2VZRxOrOghMt7SdR23k8nAiLHtnLzc/zfz+Y6dEkUtjgYhLt2yc2P&#10;C3VbzJWyUNjiYBCUccndz/e6EgUQ3ytR873uam3k9l/PF65Rwr2+JGrW4W5c+Uvuf07JZecyf8iF&#10;hdrOt40YwPHauCZrrJdlZUKObRUKWxx4Yh1ekzYIoXKXF9+rUMwhQQqxNq7FGwSv7ybJUCjGdbmZ&#10;/XUt3uBueCJwcPi9CoWtZTFXymsywMoF+7QJ17BQhETxhsReviYDrNwMbzfhQhVqOApGFOsweePG&#10;Tdl419cEjZt8M1v5mgRwP18nv3P8tRKk2fCa+9+eyQXSZ/I1SWOHNciPHY8qQR89DbEubskZ+E8L&#10;MblDUwV6+E8crodH1y0pY78RlBervUAPr/BqTCVjcAFdzN3klqBHQI6j9XhUSRg71wUTxrslCFOE&#10;oMy3Sr7gkjb36uNvlSC+FabMqJIu7oSt1LJIEMy0XXczqtz43Pon63I8qgSxr7BlTOXGvy+whVmB&#10;CdI+xi3Z4nYjYWhMJWiOrLlTH6/A3Pi3CzMhTuJbgjaytNxnjk3dky0ssxdIM/s92YKzYL0KX6ZA&#10;25kFaO6Q99z4d/x3c+QXiFFxCovr6j03/n274bAeL/YCYQrv3ZjKjX8jIrEZUwliAtGACLYYrdYv&#10;eS79rRLkv1Vu/IlVGbXOPUGIpjYEgmKx58a/Xk4XE9S9J2g7cQc3wZl7bvwr38owe4HIfRAVE477&#10;PTf+lVVrQvAFYlQ39DfHE7gnW1zxpA2zFwih22SrhKlkC7ss9gTpZbEnW9wWfqJwzgq0kT26XYQb&#10;sydbjKn9eswWBcLUXLLEBObGJ9jM5xKmErSdzuuO1ufwvNpz42NqN8nIAmGKUKlZgbXxlx2ciALt&#10;hdo4Uk/ibNxr55NT2M2NuFHYuhjC3ZMviCluk845dJoaNSe+Cb7vSRjkFCbbL2wlivm7ovg5XhrE&#10;peMkWXfS9iae27DtxN3COLkog8oaIUkTZ20Y+/8hVzlc9uuSxLHeCQSxMQ8/WsOwRnxGrHzUQTm2&#10;+/W8mYtJw7bzcl5NkosEdVkjKGn83YZxhF3PZlevSzLIeidTwOcWM5kwPI77XQm8lqQDtAIrLGKs&#10;JWw7o3I1KTy0ajmTDMxp1wqGNcYmrg7rkkTCzWtX4eSGaed3XZIUuIdeF6UpKxjW9onJHe+3Enpy&#10;fUCIalZJwbiEcYkwzFVSTxbyeTKbx2uyYNwuiXuZ3V0S0fW6ILQRXgiysFhcHyNfaiaLS0ZGbYKH&#10;RCbTGiqWm5vJ4hI+wE3x5JowHeggcx0/Eo0I2SURf2gY1hBvqFWSpEBdw5nAgFklCUOJzSpR3624&#10;BE+fhLuxlrCxNhdisd+KSybgfhXpPSR98QGYScJaaiaLS86o0xQrUzzy61XVr5LSfz4CsubijoSw&#10;rNkdUApQdjehNHF3Xwvmd3dpQGGum8o2rwXzzLUlKcDKt+Vs1mTBPCtvSQqcOAzN7LeC+RNnKy6Z&#10;fI4bW8L8aVpaUALIy9Xcr4mU5po8Xym1E7lFfKyAYY36BzWTCSPOSETOcEnpQdeRnhoFJNskfiQz&#10;ubG+BHNtSQor2eCz4smC4XMRLDNjK00o1shZGZ4s2Fi7GikOjkFMCd4rSQPjlxQMayiUzUy2mvRO&#10;olHNZMHwzLnjKGvFJXcOb6NpYuXGlHDrIJqlvltxCUmRxaTyuS2UNWoFyXsdn6alDuW2eFFhfYJs&#10;ae20cxNWY0tSWLmaXkxAgZBjWeMmZiLTyFYCxi2fTyACWw3jln+e2KWYySSFlSInkvrCCypBKtHB&#10;+13Vbp2KS1jISByNtYQRL6G0x4ytdaILEiITOUYmHx+AX0hOQVlLLkGiozQ6a+tLt+vmNgCF0b96&#10;aiSormqNFIq61wsOjVgjU6b9SwYDp3w3aYVHcfcvqDEGlxtjxQiLLfBrjSnrn2CcsVaMgDVVuMCS&#10;iBnZZrepsFMLRr21IhKsqdQx17X8kYQB97uI7z7BsDaf+5hIWjZKGJDQn9jaDfMzWYwwBV2c98cB&#10;hRacUs+1KzehxaMrU3QxlNwwtgCBRjGTrR8lUKC0IMjM8nNvpE/VDmgF6cphoyi5YRTG4ZeYsSWV&#10;nAjWmvzQ2spTInGIwY2xpBJCTpQKiDXS0lMUFy6gVipSAtEIAIyxIhKC3qubxmIE6v6UDn9t9Smu&#10;HblKM49NJARP1e2mVKujXFkWZS09kqm5JqJtZrJhUwlpaKvFpIjxKQwz1pp/dkr5jY/QclLWtYtf&#10;Nwy1BxdT8d1aULpSBGykoWvDsEYXAGMtXRI+t5zJVqJOWY7pd7G2qFSvkmfYsqmIcstK9X57gtn9&#10;VsJSzprT3Zw2heKTnbjgm8+WVILwdSbk+CBtQSoxP9eTohSpGMNvNcaafwi4mqYehM/iQDydzih0&#10;jbFEUZ67OmerVKknatLcVmsaOSN5Mhu7JKZUpZ6h8eNvVqhtZTpWc2SXyBS/esQZwlh5I6OBX81q&#10;LJkpUhpkMcbYE/VMJYFY+iU0JbfHnc0YSxcGsdR5uZtj7VbOCF9aReQLNf0HFiMm5hvF0j8THTGt&#10;FRrFreYhrT72/G/FIDvTqL5ZouZ6OMVpwlhywXnq59U3SxSuMVOiFkhyAWnjueWJpZ+ouRySDzMj&#10;Sy6gxkepH9eWqur7U8lOtbFC+WtvCU9Z+fwlprFQfLNtPLPjBVLSU71ACuUXSIlPkWdQfmdG1gxi&#10;l/49GYTQsdMHFGrEdeRVzTQmg0AgxGHMyBJFoI7gmdlnJUG93OiZYnzwQmGMQIW5FZYI9YJXoGQW&#10;hcIYAU81jckFF+7kKr/Q4lX/zZJBqH0iv2C+WaJQgRBcNdNYUtQz3+xivKtCEX7hmmCmscSoLGB+&#10;oxhZoTg7Kfk1R0zJUSnPmuvPMesXyp/UJUilrwM6VmOsGWShBEWNLBmEoP1N5Z/oDvlr+Hcj/4HY&#10;VjBIiVInH6EYpFDc/vGulLH0JmhJyF3XTGOicOVI26tpTG+C1inTTE4skERtXJBRBJtpTAZBKMfP&#10;NMYStZHsXYwmfS05KzJ20ubGWDEIeWyWyPHIKDOIdWWnsVF6Gvm2Yew0tXxiGhulF8hWYlYa9GLt&#10;eBobpZc+oe8c2Rxogq4aBcPdVaEst500Ju/UjdJ36q2UrKhFKG1W85hOyErNIYoYsxyLDLCmghPk&#10;62JGxprqHoDeOGAk9dfdZOefYLQcUIknWoa2NTuTCSOe96jPP3TBaQ2X1rjFK7e4YST1iaALgtxa&#10;kkqSd7r0HdJxw6jNmAISsUpaknriVmJUTFvBSLPT7lD4PbRErZk8n6ZBihhbwvwOaEkqolm6RBtr&#10;SUBQ5o6QzMxkUgmu4Pl2UtYKhmDkZgqRYbicSepjSLWYsRUMraFKqhEzb2sIxJS1gs3m5j55vN+q&#10;8ykzSeMTtUqKgvD6p3GUsJakgDziqlS6nGc5JTjV0Lux1lyCPkXxZClZ2QF8f+FGcsLnjyRyM11T&#10;j/dbwdjZJ5LtYmwtSX00dROOJD5P/Eh2G6FcM5MtSaVabrp+irEVl1C4Na2Jj1fJkyR1gkVqbMkl&#10;nDg4C2ZNPklSETqYsCB+cc7kfTTZapUUKZx3AjFqbAkjh0SpgLJWpDAsaYJMRFRzbPzGURGI71ak&#10;4MeWsE8YW5ECN0T53RKGHM9+t+ISGo5znpodkDBupI8gzvFMtiSVjARnlbBWsJWLvYqLw8PxuRGc&#10;E1cxYysYXOKUFUSJyhr9no0ioGF4vFS3Gp58kqSiXFbfrWBcbderCf8Q26uxXe40izXfLWEzNtoc&#10;if3WklSuzirQynTHj0QkeidIaKwlKXAtYuuoNZkwVgnPbKjvlqRAyQV9FZW1hK2zbdRp2pJUQAzP&#10;fLfmEtoJurElKVAqI7mkBbCaS1qSSpHfzYjr+E65SihO5pYjVklrUs8nei6Y71YwCvyuqp0zd9/4&#10;kdzyr45LCoY1kkpmTZaWdYpX6DopVknB0MiRnTP7rVWpnPfogo214pIr1SuQ+fGJ06rUM2k9o+Vg&#10;EuIDjCgM8jLWkhQovcZXM/utNLB4eDsBK2MtSQFnkqoXIUOA4nJsNEAkQGOsJSk8rJmEA8duWyNF&#10;p/ZbcQmSB9VEAEJNa8Rc0VOKsbUqlXNDyR7wDMoaMU1T00mjq4CNmJ7FLHZAwbi/caMya/JJlUpd&#10;iLq/NWxBKWdqcSn+zLEh3lSvgDzDpqmX+m5JCpw3V+bSzGTDkFy5mUxSwNpkz4y1hlHlZ/J79ISu&#10;mTzT+8DcTZ9g1KYRZjnmySdh6hTVCl0HNV71I3FMTCadiSsYZXimfOIJRrBENcBH4pzWliutatQq&#10;KRiOA01TxEy2MHWht9AmlGjIJPJHTkMGFTFsYSr1PHN9OI5gNIwH72h1Y8ZWfsnCvjENmangqbFd&#10;4QQhfCP2ljAaYU9GV4ytYBsVpMp7LWEqV6NpymqsFZc8sveGlUuZuu7zCIzZbwXTdVjMQcwk1k4n&#10;80JYwyasOY0VjrmkFK1cje6qFpeXzuJHcp09UZ9srCWXYG1euTLfLWGjAXI3qtK0kvcf+YqxVlxy&#10;mtyWGVvJUwl8UK9qdkDBuDrQt8msyVK14obSy9z4kwUjFj2PhYjvVrJWLis7wjQxkwUjP0XawngK&#10;pWud3i4kd4214hKeFUWjasaWpLAS0pmj45i5Wtl6pu2gWyXpYJB7oEOCspawOXBUByDaC8U2ZSY5&#10;g80OKBjWaEFj7ji3JAWcQlLQagckjAs0Vc3KWpLC49pndLtwQEwJl3dyJmp3JymgWqUrlfpuCcMt&#10;oZuYGVsJVTlKqTM3M1kwrrRkW80OKKUqwW9unWZsBeNTwwpqbOlgwJPXkRcf77dWuJJFcxmxUriS&#10;DiMebbikYLAyZezG5yqxKicObG54smAEcPe7EiBVZ9Y5Td2NqmBYIxhkPLySqxKy5b6ovltSEGc3&#10;zysav6T0qt7nKhgE9Hh059gLKsEq1/Wru+MUbKMFHOeiOHGq4SreK/6k2t3FJRAJNUHCWktWF5hE&#10;xYIaZksO8KmTXrn1jeDgeHc3jFsgsQgztuQSpEzTl9NYK9jkERQrl9YVSQwvQamxlV8yzwSbbisI&#10;SnImEaKrB1qeYXTt4Ep7vAOedavXoVfx3cov4Ueqd8W3pyas+316oQtrxSUonrgKm7GVg0FEhwiZ&#10;sZYwtimkoGayHAwdMaz+rXOlddGZUrxCr9yf1diSS6BXOkWLsfGabq5JqISeMMcz2TD0JZPcOv5u&#10;3HvL2uU2bYoOV0nDOKiQN4io2qlEr1yNFpXraBiHMGMTdxyuazU2ZJfmwYyGjbpnHh0+3N2nkr3S&#10;FIkZUd8tKWiufSRXjLUiBdrPQCbmuyVsrg+qWyaRh5zJqTsz94CGTas6citmbEkK8+7gJOXFmkwY&#10;auWdV5+MteISXrNVfRJ48zKmhCstJfDijsNGCRhjs9YS5q217nVkCqYKGMqPH0mV+Gmkicc7oASs&#10;BKcHKL5bwbCGOF34ynTBiB+JNdxJs0oKhrX7tBcRYysuIYLBRd+MLWHcFGl+bNZkt2Il1TePIBzv&#10;gIJhbe7CZmxJCgTeyT6JOBeXw/gAWLOrpLgE+TALxYwtYVgjqqa+W5ICq2RXLbfQNdfYECaqs7sF&#10;rDyLR1zBjK24hDzaYnQKlObHjxyevBBCEqskYZO1m41zvANKwIq1y6Ttjq0V7GHN9JM5lYB1rOGY&#10;GGvpzmCN52vMDmjdK+/D0HbCWEsKQmHLQ+MirkzIrr/bouo6GkZuF32PGls6GPRggifV2BJGy8uT&#10;0hhSGlpjQ4tt+vw2bPqSEKI0azJJAdrCU1BjS5jnkurgip4L/aRQs0CLMSX+7O5WrLThc++UF2yc&#10;EvXaAaGA+JEQ0IVAqtkBCeMn4vKZHVACVkQqaAzNdysYTVcIRhjmKgHraAyVFps6mpgSipAp3Tf7&#10;7Un3CgOxlI95smCUzyJCMr5yCVj5bhORNtaSgvDMKaQyt8XWvXJMTVmBGFtxCXoDdoHY3SVg5Zhi&#10;lShrSUHsAHxztUqSFNjdo90wY0uYv3VUB1eYi7EZLimY9/CedK9U7Zo+Rzx9lDsAdx5WMN8tSWHe&#10;POetdDOTCePEodjP7LcSsOIp0APEWCsYp+ncF8XYSsDK2KiYUNaKS/CvVSUhefH4APOiJnFzMZMF&#10;o/09qUWz30rAyg5Y5nmj491dMDQRdB0xq6R1r3hOTIqx1lzyUVJ67L2WgBUuwcE0t8WCceLMm5dm&#10;lSQpwMp8N8MlrXvl8sBN3FhLB4NIO3plZS1htFF/dIASM5mkgFiZM0CtkoRp5TfBgNwBVovdMLp6&#10;Eq4xfkkJWEnKU2lhTpyCceXjFDbfrQSspMl5LdLs7oKR3HXVCHB3zqSt7WvYRHrp7ibWZOteTwhR&#10;Tc/wU8FgLcKT6rslKZCSnNCy4JJu47qQWTGKRtKrOZMkWojsG2sFW9jcbiaLS+YxJVONgMgpfyQe&#10;Fweq+W5JClTJozdQO6Bg6Ffpo2OsJSmQRNvViwA8JFpjk+poFAYJY5mol4qeYEykai3JCixrvKxg&#10;dApPMMjExcyfBKzsUhUNbdg0LVU+VwtYkeqMoO7YU2iY7VGLDiVnkgQo8lBjrWCIZ1QfDHqclDW0&#10;wOqO0zDU6qpyF3VgWUOsaRrfPcFofDdTcnx2l+6V9hZcM9V3Ky7B2jRfE9aaFFCzKFZu3SteL1kL&#10;Y61J4QLKsHJ1gOXgcA0tT6V7paoJb9mcOA2jZuKiYgotYEXegEcjdkDD+JG7ipe0gBURxpTNHe/u&#10;huF04VOK79YCVuIX6h0yuqrUxqEzhVG1E8hPGIuLyL4ZW8FWuoepSG8LWPmJ7Dlj7YmC+G7Gn6yO&#10;rtOgUvVgR66aU8ITh9Os43h3t4CVHD3UZcZWXLIQw4YUhLXiknmvV8WCSi7LhZZH3I0X1AJWmjyx&#10;48zYkoK4qt/Uize0MMoPMLcHt98SRnQSa2YmW8BKJAiRmxhbwbh1uLrFUwtYzwRM1A4oGPdg+jyZ&#10;79YCVoI6LEoztuQSiIsGeoa5WsDKeX833VII0Mbn5ibMw7Zmv7WAFYcLqjRjSy6BkTnglLUiBRqF&#10;ThHD8RlQuldi5hze6rsVKdCdi1PAWEsYkSde+FI7oLhEZ8RK90oEG8dczWSSAhHDqTYyY0sYwTHO&#10;KWUtSYFoqMxktlyWx6Lo4SNYuQWshLCJ2YqxFQwfiCeyTVStBaw6J1wwrJGiMru7m7VqFVLByEBf&#10;7+o0bd0rzRt4+9LMZHEJPQBo7GW+W5ICqgj39istMZO55rup3d2614c10ekMycsfZy1JgQAGM2n2&#10;W8llCWkyk0JnTgFU/EhcGdpnGOYqGO7kZbrvH3tBJWDFGr/S+JMFY2wU/xguad2rt5YUpK1B3TmT&#10;tPrnaDzeAQ2bDiu8IXQ8k8iT25pTITUMLuGZTbHfcOnKmlQhNQyxwY29Y8aWpKA1T7gh8SNHC09B&#10;jrGWpKDXJBusrOmZTFLAmlPG0YyorM0OUGMrLmF3qypJOiKntdOUGonKJvZlwIggkW0Vca6G8X4p&#10;j7GqsaWDMX6Jqn2g13b8SN4vpSRK8OT5Sfc6ZR2CJxsGT3J2m91dAlbGxg3OcEnB5nHCOToOWZlG&#10;rTElWMPtEudbw7DG9dRwSQlYsUbGW5xvnC/xI5nJQZqxJSnMTN5NBx+SPWnNnjg0+A4Y1lx2vWH4&#10;XIuKPJ1LwMp+ozeF+m7NJQT+SG2JVZKkwNg4cdSaTNhk0dS7RTyQVjNJpYW5UTWMVXIn32TGlqTg&#10;mavksp65WvdKtIozTngKBUMAcJ/nF4+/WwlYiY3xjIXZbwXDGqVNZiZb98ojfipiSAYsPvewsnqR&#10;jIRIwD5hbAljldzQS5uZTFLAGhpPcwaUXHbl3fabUbOQTu+xgTSrpGAU+9Lw2JymrXvl8oazJtZk&#10;weYFNHqFm5lMUqAvDBSkxpYwEpkk99V3Ky6h0GjanhzGglAzxAfgxUjiJcpacYn28J50r/OWiJrJ&#10;vKxwcMPKancnDP0k0gFxf2PBx5TAWrCy+W4FI87F4W1msgSsWCPWq6wVlxAKQgom1mQJWLl3yxtV&#10;wYiqIURV1ppLaKZt6t+4HsYHwBr9Y4wX1LpXukNJa0lBH62ZNdm6V7qecA6L/VYwzyWnJAUkzuNj&#10;G2sJ425KxFCNLUkB5qIiynBJ615h8ptbk80lE2cxu7t1r/iJeJhmByQpcL7JE6f7vZIewOsS1krA&#10;irXpfCK+W8HwuTi7lbUkBX92l1yWDiukCc1MloAVa9LDK5j38FrAeuJ7m2tAoaYVlYmp0XA1CYjG&#10;IKasqVHYmsLKY8+1xavYUpfgQmFLaYfpX5TjohpWOSSFInA3rabFuJJDKJWg7MQs/EShc4JXja1k&#10;kClMcuNKFB2hdqPjxWPJOaQQ1pQ9N2o8CjWulqwyKlM6SO4kfiEtk9DaizlswSq2rqI9ENmFtuXW&#10;Yalc9fcq1MyhUeVQ7xe/UK/DQt2oMlH3i5Kq0vXI7a9C3dDYu7VRAQ5KFUwqitR+zAa2pkn98V4u&#10;meqUWHFLPr5aFApb7tbUzVkpy1Lh1UJNKwKjoyUzELMxLwJxyopxJQpTSoeAKD5tXbFlHIFCwfLq&#10;FRX6daQtJJXm3flGzajU2ihxKt3nzkbMQY1M/EJscc8V67CkqXovF8rPYfEG/rZyuEsFq9dGy1Ln&#10;mTtzVhaKVgc30w0XuU3MPH0RCdeLNV8oWhHT2Nl8r/Q3NijAyGZpwxa/EGEvqgpjKz2Hjcao6spS&#10;MlYuOlMEd8yHLUedtnHmMlYoqhHmSSphq3iDqILbX4nSvk1JUSkURr4k1kahJn6hzuUSorL9R/d9&#10;zL2FmlcAjOoY0VesKB6aH22JsJUo6kfmtfPj71Xa1ZXbpVobjZqEqQp7l3R1JfNpVPB07s/pgNnu&#10;RpF1Lgkq/QlGESdmMflm5YHjm2lkQUi3fuMjWSSMFQrF0jRcEt8suQO3TUW8S7XKG90sRbOfS7XK&#10;bCj3pkDz4N4wjhhXsgBvKSuXo4SuK21o1SsiVKHGB6PQwdTRNIgGffSpNOMq4enIcsxCLNBKXYuL&#10;YZZaFcGdCgUUiAoyUtSGO1p0OvoHw1ONwhqFB2JxlFQVoqJdktjOTyha6ZPYPl6JLTmdTsrmBtEo&#10;3s7h3U5jrFgALlUuTrd1pXE/mW1jLLljpQORCvC1TBWJ2GS1xTTm1QM1ArJw880Shc6FughjK8mD&#10;ewftX4ytRE16QS381prSs18xVaF4WoZeqWJcrTRF9KMcj0bhojvvrYWmZNdUwrFR3ICdXK7kqStH&#10;kqkuREIZxI3Gl26uhoNbZspJa2T1pPvaGPpBZaydiBUfTqzF1qZqb6BFpsQF1a3lCWX9nNaYWsp/&#10;QlkPriWmkzEx50ujtG9awtRV7+niD+l007wkl9UFOYDgqkbZy8SlRKnTScN4i42ylySqwXNcdwQE&#10;4oM1yl7+aB4WtnjXZFqvH3rcjbKX2kvpSm0QolE2CEG+IseFF2ze0GjURN5N2RZVC8+21DpMlLeV&#10;jgeigRFuiO+VKCod6Xx1fGbSvLzGZW0lamwZmRrKubDF7ZmblRlXopBpUv8vxlVa0vOVHmfCB+Ya&#10;Fb8QW1z9jK0MeWKLx8XFuEq2StqZBoPGVvIG5csjyD1eG6U+JR02qa1Dn5QuPTEbqJqRXxtbiaJm&#10;hYbdxla6D6R2cO2NrUQhLyCfY2wlbyBoo2OMsVUonjZTvLEmA+DW03HY2ErUvEnKLxTfKxkAt57q&#10;P2MrUWfWhpvDZICRMZhubTBgrCjql86mzI1cVqCo8qTOzYwrUUiN0DaJOSzdKCXVSiNJ94H4hbDI&#10;1NAff69SjaJzRMUmxlUoPha1icZW8sYI+c3NmXxljAvpLcIfYysZYMRCprMY9bRpa141UbaSATRH&#10;lcpUc1SpRTXPF0rz/FYMcKcWyPBGoXDMebvXfK9igDstCNQ6TBTNkKeTg1jzyQAEnke8f3x+lbqU&#10;a/1CD11hKxlgujEYnTqdJ2MdcigjLhW2SiNKAa9KUvFOUNrijUEjRqDzc6B4jXtSdsdzWCjKGKZb&#10;9fEclj70PC3xzPcqFO0UlPCBQz/HtRDmMGu+UDCbapKJuids6XO5UFQjqgbvqJbaFu3xzPdKFLFH&#10;3GXzvZI3Tuipz8bvLRHqo8hFyAQ5eHJcSMXdOkzUvCVvCrQpfEpbJPqUL1oo/Ff2pZnDYoBHRZ/5&#10;XokiE3c6mzksPejj6TDzvQqFLTSaYlylBqW/8tWk+QglxcwT3adU1NhKz4H+gzQCFnNYClLkAepZ&#10;UkTF8Qu1b1MovZdLQEqFMCk7M65im+EoERvFfY9x8aINDYyMrURp7i0p6Agz3PcqtuFMYTaOz5Rz&#10;MQBdQ4zAjVZRMRsclRMJFLaSN9gpKlNKT5K0Ne1Q1LiKAWj3pe6VJTvFj6J1nRhXSUFJWfCTxdoo&#10;1DxgrTiqpKDIR7nFmkXfsLlnm0ksLSiyuJt6N42q3/hiCFxUa3pKsBJFy4np0nnsSjVsHu81lFhq&#10;UDSJOFNqGpM7CFaqUieqi3Nk/psVTH+zpAHaDtHt1zDVk4x0yu2PN3TpQVElsvSVrWQPvphyfp9U&#10;pPSlMv0auWbk3K/omY2nXYLQT5jEJB3KctQktoyUFDC8KNZ9waABFXkoQSi5S+IchqoKRuTB2SoW&#10;WBiWKbumCWR8MF4NMsVNpKIChGiKxIpZiAVDiq8isSUIXXkEVz1XwEkSP3F63huaKkEozemupr8B&#10;meU09XgM7Hgvlx50JyitEgKFookqbZAEb5QedEdRoMi3UOSZXXC09KC8jLaZ9oWXQpEHd8HRaml6&#10;pwrNNDG/FIo6DUqRxRyWHnTC5kbNTFFRLA2IjTIWYyuvHbw/hZcoGKpUpFNVs5kzpVSkV2SCRmFM&#10;448YFxcBpsOMK2njyqVZsWGpSBHTKZU2kxa/kNLSmwqoFIriY9Ubi3ZwYQvNEx0LzfdKFG3LR9hy&#10;zBslIZ3XqpQ/WiimUL3fxSNyMS7SIzcVACsUFMqzomZc6TjQ+V0pjDkK4hfSakd1hyZVFigS8FPR&#10;e+z5FoprverBSKF92prXoU2Qo1AEb4cBjtdGiUEJXowM6XhcheJouJiOGkRCclwE25VgpFA8Zj0y&#10;NTGu4g3WvEqClYKUHgQT2he2ijeu6EfN2igBKXdmGNHYSgageIosrvleiaL/N0essZX3FKS78wKE&#10;WBuJQqdDrbexlbxxu9OxV40rUbjKvPdhbCUD0MPEJbTviUIbOM1DxdpI3pjXTxTPd4NTgjcqqdIy&#10;UJLgKpFYKASFFPKKcZUMlG5BPHMg1kahHvdew1GlAqW5+GaqLi+FwhV1iY4WgU4/SBVFLNiVj2z2&#10;cmtAJ+CjVG0FO1PpIiq16OMb3IuQgFiW2cwF49hTwexWgNLrfh6IPSaOgtG/U+3lFoBOms7UQCBu&#10;iOmgAZ7ysVv/SekmnYzMuJI4aGymrrAtGvVrI+lGrg2mOiaDRwGJVAjybRhkY6oErk+i0amtFeuw&#10;YVQMmg4nXBZyXMQbcMCOv1fDeDDPBJivJRpFto8KXI0r3ZTpkS64l+54OS7/vRKmv1fxBuWk3ATM&#10;HCYMEjXxQxqW5riI3c6Dcoe80TCKZk1vKygpbS10h3C2EgZvmHP5WqJRTqIbpQVmXMkbhOjNnYh4&#10;d41rvSrHt2Eons35RW1K2CLOzk8UwyqUDC2TEA1T86yhyYE16mN3vGPXBpIIW7d5hMN8rUJZV5Qj&#10;JG3him5qChNF42l1XaaAPG1xrVQsXyjSMJNfOnR7qTYNW1ce1zFZh0ZRAcntxthK2qCYEZmQWYaJ&#10;4gVEnBtjq/Y/pVZuDhNFs7nlpsaV+5/qJFq+mnEliiI81eiMFz/je03TUA69Y+YtFG/BLaYFNxen&#10;tEUK0XQ5axSP0FxMkwf6kbYtbsxiXIWisfK0Xjle86X+RHfrWL5QrHhajRtbyQAEHcepPP5epRnl&#10;m6uQA4qjmENe+5kSXmErUXSGnfpuMYfJGxvKRfe9EsX5j9jU2EoGoBZ0VHdiXInivU/6LxlbyQCI&#10;eygmN7YSdWMGTbtVPNb4XthaTMihUaSWaAlrxpW8QSc652GXZtQ2sEKMluNiBk14o1G0A1caKWJd&#10;ZYuu8WbNF4oO6atpvkT33bR14gFJw72Fmnc3F1HLTPl92XL1xY3iPjQv7B3v5VJ/EvpG1yrWfKGI&#10;A+I8GFvJAKjn1JtkOEAxG+S+0DwbW8kAZLLdDbY0o7aJCuPIX0htsaGoArEGXQ+Va6k/EdsoF7tA&#10;ZJdZzWoOkzcoUDEBIjo0xWQgu6fbo1kbpf4kUKmOrwJRDM4j7IYPS/2JrEe5vQUiKsqbW2Z/lfqT&#10;fWIajRCMzznkWUL1VB31rAHb6Vph1mGBWIfUZpq1UZrRCS0L/QtVhPEDZ81ziRV7uTSjw1CGogo0&#10;46I9p7GVvDFzKDL0OE49rm225TH3lvqTbTkt7I59m0Lt8Lzi3lJ/IvBVLyHxh8fA2F6U0ppxFQWQ&#10;q+DxGDGuRHGkIBoVtkr9SX9eJEzCVqGwdTPhXop7YzboKof43thKFF1AVYMizpC0NZ3nzaIvlPaj&#10;WvrJPcVkU66F0v5hC0YvNP8RIj3ekovZwBZXX7M20nPA3aAlj/leidI+duk+V4jDCOfQDMS4iM2h&#10;CTLjSn+DNlSERcy4EsVD1tNO45ijSvdJ6JsSRmMreYP3TWhwaGwlA2xoYFSMqDSmXKTgUWGrZJ+k&#10;D/hLjKtQSJEoEja2kgFQpar69muJRUmmkGsztpI3rNzmWmLRRzzK+AAl+ySwhFrMzGF6KRNnMxJ6&#10;Ql2xU67UB6qYXqEeG0WNKxkA12ZRMb1Si05c1NRLkzGIcY2O0M1honS8t4SfPLgy1a3H53KhHnFs&#10;NYfJACjaVV0AFQ4xGzo+X8JP8vPkK8y4km103qGEn4T0CQYKW4Xi55mSIl4Iz8nAYzuZl10aNlki&#10;87lK9zmS4PmJx2ujYJP9UraSALhJkTc2vk3JRaUagIBmziFxNpIcZlwJs9nKUosiSiMyauKHBUMD&#10;ezOuTek+eZzLNTRDRxnTgfYIh+jYBSjd5zxjO0IMsTbS3zBHV2k+56EThKnGTnLGdNIwQ+q9v3PN&#10;U6YSRvTVjKoUn1RhoH0xpp5h6jApxec8lK4qOa8Fo9jGdNQj4hdLCaXdjm5OfK2C4ayp4GspPqdR&#10;oAt7FWxWhmGnUnxCGPtdRbALRpbC6CnpWJ1zSDRfVVc2DMGyeSUGB7dtSU1PwaY1vwlsdL9QrX0p&#10;GN0B1Mn1pPhEP2T0XteC6TnM/T/qUlW9TFFZTP2jyldQVCs+aQOnakaRa4ctetUZDTHVIQEiQbQ4&#10;b61gNEwzWkCEGmkL9dv0qjs+TRo2agozh+VpTCcd5fGWTvTh8Rpb6TJQ2rc4D6p0otpW8QaZA67z&#10;Zg4LZueweIM+a7sp/KLJXH5mCp7NWVmCTyo4keeZM6Vg81KyWhvpNtCcmNyXWocJszz/pBOl/Y66&#10;5RVMeqFEWnLi6Xsyj0Qc7q+GoS0xjVlurRPF1lS0CltJN9OBSwSVeSKnxkXhjImINkzPYfMG6TKT&#10;FcUriZ9I7MUkiG5POlF8G3Pzahg1MMaPInMSPxBflI7tYn81DBWiaRLIE2plizk0z5w1DE/HBId4&#10;o6FsoaYyBW0NG3decNStdaLIAFQr6YbdiYgKP4r3/3JcV3xskyFq2M6Vw4yrFJ9Ui7LCxJlCX4T8&#10;ifhsJtsLvSQKU6sJbTzBCLFtgunJPz8ZQ28nWKphtFo0uS8qKcsYHZeRHh1TYsMIiSpObNknKlhV&#10;4APh5m8chZnIwlJ+kSi63BGhNiMr2MbLOeqbFXvMW0xqR1dn0hVXQFFwPWy/3hBwmUZcuBk5IRTE&#10;Gv/3Vu1Ccfjm0DTTmH7H9EowGWYU/fkTqaQnM22MFYx7DrL7wzjRrSSj9OFhZMbzaBiPHRl9z63U&#10;n9TDogtSxpp4XN0+kbyaxunyLHzFJxihWOOY3kr/OZcqVZjVMPL7u1r6JRul5TVMrEaWDLKx9E0o&#10;DB1mTiMBo8VcxxpGq+zRIYnVWAyCsWlodEzE1W0UYyxjYyypAD+CCmhzxNRz9vMCslsgSQUQKgV/&#10;ZlO34pSnPU7mDn0rGehYU11AG4YKDMWkqICEr2OJTFv0cTaPv1rB5ulOXj4Sn62koMgeHh15hLUi&#10;kQ1djIn2wdg1NpKuJlLVMF6moFu8uS+ViBTlDi/dmbtZwYbBVXkHaoIaG1EC5e0XDGvTOMB8tyQS&#10;psNaSxjWOLCVtWQSrKELNY5PaUlRJi0jTTrmrdKFjrXphS3WZDLQvF9CcwljrbiEyPpqKiJp+B6f&#10;eyInkz8RY0u/YrvOS2Pm/tmSUm2t1KEUUpF2NTNZMLhkmcP+eGylD52yrfHQjr9bwVglrEllrbgE&#10;aZNqX0hT1fxuegeURnTjfXmY2Yyt7kLTMFWxcqlEsYY0Wn23pKCVvmCj6xXfLUkBayQe1dgSRlL0&#10;8TSisFZcMqkbEwnkZpff7bxBlGqVJCmw30ghGCe5FKYrFzZ0oGYmkxTG2ty+xA5IGNaYSXO+VYtR&#10;rNHPxbBywbDGzzSrpASjfpUUbMW3ntqA41VSQlO/AwrGDkCgalZJiUaxJnd3wZAgnBboVYwtSQGe&#10;lMxValPObjhBWUtS8KxcelNYGWtqlSQp4M8/WtAd74Dua3pCIUwqQsxkkgLWkN+Z/Vaa00+YyeYS&#10;bh2mqRGC1mQuHh+ZlKkYW5IC3w2eNKdpqVVJ6kxBrrHWfskJv8ScOKU8ZXcjSzRrskSkjA3GMydO&#10;wTilHqVaxzNZMlJ2N2XDZpUUjDdSOHHU2NLBwNqj4ePxDij9KQlo+noqa80lCxEWNbaErVwfmBWx&#10;SlpMSgMx1VKRwzN3wGWePjNrsuWk7JvpdCpmMimIxhJkk5S14hLa72HQWEvYtJh0kcKSlBKlRTho&#10;9lvBsEZIXo2tuAR9CO19zNgSxjPFiD0NK5cYdXxQwoDGWlIQz7xyfTPWSlg6knmisMJawVZ6WqFV&#10;FDugFKmM7SH4PF6TBfuEsRWX6OhMaVL9dyt5KTP5aJUkxlZcwsOLLoZXulQ0gQ/RnbBWXEI8fzrV&#10;HZ8BJTEdBeK0dRXWikt4JodQtLGWpDDWkPgbawlD7ExHMnMPKHUq1pB/KGvll8xMmobmJBmCzFkl&#10;RJ7UfksYuSy7SpIU8MthLmUtYSRiCLSb3V2S01laXATEdysYeVycV2Utg6iPB6pVtqi0qqwseuYp&#10;a8Ul05VbrZJSq+KV8AivspakQKMLOg2qmUwYCRyUVmYHlPSUl4fQ4Zt8QMG4PqMCVGNLUuARR974&#10;NPutpa60YB8H45i5Sn5K+nI6m5g1mVyycbpNWFNYS1LgOoVPr8ZWMDbpBBqFtSQFrFEuYCIYpVyF&#10;EhAMqVWSpDCV16r33a20qwQnSSuasbUM9cStQ3lBDVvHCTIeXgtRCX7DXWKVNOyhe1XWikv82ApG&#10;wIQkvlglJUb1361h5Oxc1qjkqBsv1s4HOPYUGkbo6WR6P9IfKk9TDlNenTHWCsZ9dgqjjvdbSVIp&#10;BiTYbpK0DcOh5MpurBUpEBybWlExkwXDWb66HVBcQkqSjJ+xVrAR2Zj+hbcSpg5t4WEYa0VBOCZo&#10;pI9nks5euUqoTyGPcGztGUYhhzm7SfektRUtoekq9ATb+G4ml89Pams3ctdmbAUjlz9lbYc7AL1F&#10;WeNzG83zE4zwherSjIatrJHaddYKRidTuuOZsTUpUEZn1uS9JLHsUZhS1N/xP6qx0aLFvBX9BMPa&#10;TipZfLcmBT2TBaM3Bm/ZGWt/QAruuxWMIDZetrHWpDDXDsGTFC/kB+AQ3s1tEZ10wmitd0JMccjK&#10;TzA6f8xbRcffrWSuhMZ4xUJ4eEQx80dSZIDS1VgrUsAa6S0ztoJhTVXxwh35I8l/qkb2TzCqmuTY&#10;ihRwQ3ejB6UDdf5IJEikBMxMFpcwkegLzUwWDF9mORkuKdEqDv0Z38RYKwrCU1OPpt9LtYpOcArm&#10;jLXiEp7PUS3faEGTHwDtGEI8Y61gKElHKCL2W5ICRzdNc9TuThhPA91U6zzqu2JsWKOawoytYFi7&#10;q+av9MkJayjHQJnv1rAzglfTMvJeitfpFnVR+61h+rs9SV7Rqpn32UiJ5JSQEoa8xCp51rxuJ9MT&#10;gBBhWbvwKJm4B6DWCxiNgRa8XrEDCkYIiQ0nIr1kV8saUTzTp7JhWCM6Y/yS0q8SHmMm1ZpsLuEM&#10;MJon3oDJsZGR3E2uo2FMCObUKklS4K6CDslwSctlSdLSZ0msyRawWqE+J0xMyYTaUXgZa8klhNqv&#10;6klJEgBtjeSWspYOxoqjdjf9xUgAlDViQUapg9A4YFijqbGIYDSMUPu0NTYzmaRA6QgCVmUtYVgj&#10;rGbOt2qFinqSvJHhkoKRtNimwfbxadoCVsoySOcL5irYSKNVbvFeulfiHlROqZksLsEFmuu6GFtx&#10;CaU8qq807mMsrhHDkxMz1opLqLU9mXz3vXSvWMPrMtZawDp3DrUmC0ZylzILswNawErqAcoTq6Rg&#10;WJt7vpjJFrCyjud19uP7W8GYSU4cE1Mo3eu88jnPEAprSUFY4+xW1pIUiDPSYtbcOloue+GGY/I4&#10;vEgVS5n9NrXRZmwJY2xsAHOjagErmphpWiJmMt0ZmIuguZrJJIWPBX1qJhMGK1MzpPZbkgInDs16&#10;lbWEYY2ZNKdpC1jJz0zaTsxkUhAzOU6X2G8tYEWZO00+jq0VbEQwk2w6ZuUWsNJKn9PbWGu/hKQR&#10;Lrawlg4Gk08awXBJ6V4pGiL9YHZAC1g1cxUMqRSsbFZJC1hhZRdTKBgpBA4cNbYkBcQN1IOYNVm6&#10;V6zx2ZS1JAWa4+9oxs0qSRjW+MucOC1gJRSk2mrTbCroFWssZfXdkhR4w5r7ouHJ0r1yU5wqMbMD&#10;khToB0GzELW7E0ZekRPHsHILWKkfX9SJU7BPsJakgL4KOYUZW+lemUlSyWYmW8B6hu+MxpBuWrlK&#10;eIPsrjzzarxK0SJHnNlvBRt5FXdosUpawEodoXp+mBconsZ2Uzfh0r2OUA3tsdjdBaOqgy1nzoBq&#10;v6q7AN0Lxkyyuw1ztYCVejT1qhLtyXsm7ZosLuHVwmmodnx2Vw9WxkaeXI0tSYGALbktw8pPcllE&#10;tkZDz1hiSnSnqIbBJXPvEzugBaysyXEwjmeyYFibtIWxlqQwJckIioy1hLH82d3G5yrdK/EEzgDD&#10;JQX7hLElKaC4IdaurCXMn6ale6VfH2+mKmvpzuBzwebqu6WDgSrFdank7e1YyuNPzlM1x95r6V6n&#10;3BeDZpUUl2jvtXSvWLuhuzTWkoLmXYF1NdHQW3HJHFQqA12wj565iaq1gHXaxylrBWOVUGxnvlsL&#10;WIngUaMhZrJg7IB5vlqskhaw2m6LCBhrTVouqYarlCi5Hm105mhreEHquyUp4CnsLq5culfPky1g&#10;RT85rQqOz4CCDU9yyzHfLUmB8w1lnNlvLZf1qyRJAS8IzZkaW8LYAWwB9d2SFAjzcjNS1hLmozMl&#10;YF3vfDfFXAVDVE3kyXy3ErBOD555ned4lRQMmTMt0Q2XlIBVd++hr3but2k5rpQ63YIV/nGsXDCq&#10;2MhAm1XyJGCl8kHxZMNQT6pqOxov55QsxPCUKqJhWmHVutdJUqnd3TCoa9IIx55CC1jnbSp1E36C&#10;kV3flLUiBcSyqqMI9978ADQTVk/UcTAVjNo+nF6x3wo2rKBu+U+6VwKUKrPSsCnKJNB4+N32J93r&#10;lOOIe8ATDMEHgi5jrUiBXYMM6Xgm9ye5LGe+2d2UCNV3Q4Rk7jhPMOp2ucCZsZWDwZJUlfL7s1yW&#10;SJeayeKSjdoHo4qgRqimZFL5apXUZQX52LT7PNwBFE6VNS6ZpgKUwG7CaF94Nm+tPMFwzc8m18GF&#10;Oa0tlKAbFdITjNA34T+zSooUKOOhSsnMZMFQzoyoWuzuuuOQxcGhNNYSNjXhI3M+tla6VzyFUdQJ&#10;awUjQ0tCTMRL9hKwQuVITIT32jC8oPMI/cXYkkvgcmJxhiervyseHjlQwyWle52Sd+7CZiaLguBk&#10;+gCYsSUp4Jm7GN7euteJYBj1GG+hx37TMbyGPeIlzlpyCdaIhhrmarnsZe4Pagckl6xUNqlsHxHC&#10;mBIdnWE3B2ya9kHLZpUk7BNmMklh2t7ORez4DKjusKAIz5g1WQJWegfPWhbWCvb4jSZespeAdWrJ&#10;VXSmYVhzeVMkjPnd2N4EJ8zYEsYqIYKhZjJJYSVnN7KU4+/WutfLhaCt0JnvJWAl8sqzEWa/FUzn&#10;8qmVrpk80ZFW3IQbhr6EKkk1k8UlpK2nNYiYyYSNNfX4MY+Q59joYsvTPcZawohgEKE3zFW6V7pP&#10;qiYA1I7Hb8SYEzTS5Dxg2KINhhlZotChkv0xZ2nJV6e6XrlAhZrGDdPN4thNKPUqUXfHkYWiTQGp&#10;dfPNSrw6HVsVjRQKGfaiiq33krzeeRfDdGdslI5woSePBUIYWj1a3ahPGFmSCA+MIdERq7H1rlzS&#10;6Y1mFkiSAREgd2S33JVUnXqPmz8+ppEHFylFU0NL2HQ7URJsfJ2yRo5JOQgFg0NY/GpbJxusXNsm&#10;F39Mxk9yV+jAhLfw/nJseD+Lecq3YdPJhbc8xSIp3eq6EmI35Yo8SBI/EmtEaYQ8gch4wHiTB1/L&#10;HKIFw5qThKJdL2vcLRX5F+yjJFTNZBIJjh27VITuuNzFj8QaZ70h5Ja7cnGeXn3Ha7JgnzC2pBK2&#10;9iOnK6wlDGszOLMmkxS4bBCXVKskYZ9grbiEmkpccjOTCcMah5sh5Za7Ij5CDWOsJQVhTa6S0q1+&#10;lF4YawX7BGtJCjpdupdKFmtcNswOKN0qT7guUy13vCYL9gljKy6ZSgnFk09yV8vKpVtF6MFjU+q7&#10;NZfIMhwqbYOCSG/wFo5xkgvGaTrundjd3a8VjSC+g/luzSVEIJTjWrpVhB7ueStq9mNK8EseR8ex&#10;T1661XWk1Iq5CjYHvmo9vHe/VprZUQhiZrK4hJK+u2kAw8MVMSUUj5xc8Lpg/4e089u5HUeu+6s0&#10;+gV89F8auH2Ra1/mIrlsdwa2gcnMwNNJJnn6/GpL1GYt7e+cWvBggNNfbRVZpJaKZK0iyeqGGV4F&#10;JSlvlZ5kX3ElcJHUYgFWOqKds7b7tq1MMErzyaQGSl6xnB+jJOWtxiSIjLjCe0tq9UVpyltlgseA&#10;WkFJUuPrpicrs6CUt4rnIr2/1LbeBdV9Scpb5Th4ziwu1ZZ9STVwkfJWSS3kUKJST2ZfUtz4eaS8&#10;1fpomtRiZk7qasErp7xVZgpc915qW/Il5do03TX2fha+gKTG2F2cT6a81bi5ZKocSHEkNWqrbfw8&#10;8nmtr3hOqW29CzJqS/OSOFGw9N4k3bU6n0zHvNZD5UmNr7u2EY3NkL1XhuWrzUuSWv0LSHmrrN8I&#10;qBUS9Y+kFrVFxsaPx4Cc7jrG3oVK8DqpURsjTmXVkdNdX6vFip9MamAypq+VtvVO4VwJl2rr1ait&#10;ts2UY9AySuJGr4IvSWpRW+lwmyPlrRLBwMrKe0tqvLfadkU41dQ2PpzKkSxZrf69pbxV4lww/6We&#10;7F0QtRUj8ylvlakT0bGKn0xqzIIIc1W+t5S3SnwSV1JqW++C6uuAlLdKsIyD2CqQTNOSmbTV0pRr&#10;7+cXEa8tzSaTFocQcvxLZZ6QTmvlMjXWb5WWpWAJb4z+LziSlLTKYQUxlfnxCj9pQQTQsoqPTDmr&#10;dEbp9COyRrsvtJ7jkVJWNzq/RAQkLSpjpVh5ZyljlfsySjdCsU+wbxm7DTnIq/DOUsIq11+XDrUh&#10;MylVxjmSlY2DnBnVqXEnNcxUASBJiyNoYXNK3dj7AtgUogmVynotRt5qN/a+AM9IfKtSWa/Fkg0u&#10;vfKdpWRVoB9+58ffWdKKYy2j938880kprjiC0vkaR9IagwEokaQpVZWARY25SVpcB0vLCt04cFt4&#10;B0euUwm1H/ajqI2cxjhU9sSj18dbuXmqdFeGqJFMCHNaGEHR6x3Cgs+qJC+KGodOxcXSP4YJer1L&#10;iJveKieSihrJqgw2tep6VwILSZ536d31alQ3xpEqP/wIMLN3CyS0zZXJj6hRHe+u4JTR6x0DR+HE&#10;WQEVZPZqzOtqZw5TXT8lWb6RClSrrleLqyNLG6eorp9ecPUIjq/Uul5tZBd4KR+a6vqFyszNVZXQ&#10;pKgxehDkLSEzJa1OjMuVcWf4ltQ4rJX5TOkzT8muE6m1Y+HMEqrrnRHrWTx24ThB9Hqvwlat0tHb&#10;okZ1zKBqreu9CqG4Um4t1fVqcfVtaZWPXu8eJhKJKvM8USNexcar0meeEl7JCS0FKKmud0bl6yXQ&#10;690DowgXL1W+u6QWV7vvldMGqK53D3ECTCV5QNTipFE29lVcdMp55Qb00sHpVNd7FcJIO0fUlqrr&#10;vQoeOjZ6FVx0SnplLGdYLlWX01e5IbCySZiJST/FcapL7iE+u8Lkmep6NY7lxzvUWtd7Fe59IOZY&#10;6cycLgsLVDq/BDOTeyAsVJv4JTUSWDkjsjQipBRWrmwqXf6Dlb0zInDC1oJadck91FvXq8XBCKXs&#10;D8zsvQrz07WycUvUyD2Goq9BpfcqrCxKp/pTXa8WpyhVodK7B5ZopauUqK5XY6rCls5CwhV6yauw&#10;DXQpBLVFDeoVxqTkM3MuK/HKSniI0GvyKjhMQm0Vn5mzWSHJKjvTqC55FbZQE8gqVdd7lYGFa2XL&#10;PNUlNfYGslYuVdd7lbhcvnLKJtUltThcp3LcB3rJPSxs8ShN/LIabWMHS6l1yT2wGbRyHjFWJjV8&#10;AxeXlqrrvQpz2uJyMqXDxpFiQyXRETOTe4CaroTSVY0Lr1lml1qX3APVVfKFqC6pxQynsjsBvd6r&#10;MCBMrGQKc5WsxrHcpcPIcJHJPfAOat9dVovztSs74iJ5uQvjBFQqiZyqxt2lcyUfCr3kHti2Vzk+&#10;QtVIJefE/gpUUnorcF4rSQxUl7yK8e6SV8HTV6gQqktqRnW9eyBuV8m/orZei2tGOPi61pe9U2Ee&#10;Vsmbo7Zei73bHGpfq633KZz3WJuxz70WWy55A6VZ39z7BhLsK4cs0LZeK7ZcssuhhMreo3DiZhEl&#10;vZZRW0pwjcNJCpmjw7ekxU3zBKhKq/KU4Bo3xhfyHakteaGJ3PwK1Y9e705YiNQmDUkrfN5WQ0lK&#10;cMWhV46HwcbkTODDOWK1gpKUF7vG1XWVYSdpxR1JxZVBSnBdmbYVNjPStuRLOPmDkEOpbb1X4ALx&#10;yvZCauu1iLNyb07Jl6QEVzjByiF51JZ8CVNSbiQqta33CvXaei02eDJFrLWt9wp1TPZa9CRtK3mu&#10;lOC6cNB/KWyTtGgb97GXUJISXAk912ZCSYv5GnHJWtt6X8J6oDbNS2mxXM7NlqKSn0wJruFdaz2Z&#10;fAlHY2yEBQsMTEpwZdlfyS1gtpTmJSzEOfO2VFvvFZgaVvaYxNwszUShj4u19V6Bk4dqbE/Opq17&#10;5ZQXW68t+RLONAHNpZ7svQKRvZrnSmmxjN3MS2rvrfcK9ffWa5Epj1co+cmc4Mr1bqUvIGkxn2TB&#10;UmpbTnDFl5QWcUnLqa33JYyKNT+Zs2mZJ5BQUkFJSnCt15Z8CS6ZlW2ptt4rRJJHaYaX0mKZl8yc&#10;zlGqrfcKfG+VSwVIl+i1SOaf4pC2gp/MCa5llPQeKOZcsUO3UlvvFaB4KpkotK3XIiPzKN35iF7v&#10;S0jVLn4BvRbzcq42qb233itw+FltrpxOgWU0nUgzqfRkTnDdt0p+McGtFGoheZcDiEq19asVbpqv&#10;zRRSWiyvg41uJZSkvFh8eW3sTlosVcmCKEWZU14sSK6xnEmL2ujbkudKCa4TI0dpbZq06EneW622&#10;3iuUMZmzadljFSxG4etOebHlrztp8QVw4GYNk71XiHSSWk/2WsZcOWXGwmrXVvlJK3ZUcHNUqSeT&#10;Lym3rdeKfdzsYarUlrJc4zKz0kwha3GJO3toSrX1vqReW9Ii14LMwlJt/bykjMmUHcssCP9aq62f&#10;YZRHnJQe69TWz0vKviTlx7J8g/srjTjpPNeyn0xa7OMmiaTWk/0MoxxVS6fAkh9LZkCttt4rYGFt&#10;fEspspwi9DoUseAnU7YrQezKpaexYaNfLbJYh+QqfQG9VyDuUTm1iNp6LbxdsTby4Hor6ckSMyZq&#10;GyQQDvbHXUk+Tl9dMGOVTBBR4wC6Whwb5ryvjqy40pRS1DYcQ+WsGNib3p1UKYGsNawsc0qTPCYx&#10;XeM4eLyUzJa1mBiS1FMZBog2drVttbvm6ZFeC4xw3lpl6U2spa+NyEtliMta1EZiUw2VvTuphiiZ&#10;1nU24k4iHlH6BnrHEKeQViZCzFdTbWC5RA7jGTo9mIRSECNrxcaFOBau8H3nNNfiogqYdDZybwsz&#10;k9J7S1mu1bACl4T0tXF6To3V50UlvTg68Mcsu2oRjqh93SnHlRhGJfaEf+tNJIkwPpzKa+tdSYRV&#10;a01LWtzvVothgNzeyuL8VbT4umOXeqVtvSuhlFIiJ+NZb2N5nQ930OlV569ZC8fC5q7ae+udQnW9&#10;CJvS2YiLZtlR+9x6V1KN9RK0SLWRA1daCxM36vRwriU2P2sRny+O3CmzlcSb2geQtCK1ubaHAI8v&#10;Tatk32YtZmAbm+IrH0DKa+X0olKeNptkOxs5uHRjplb42lJWa5V/Y+3bV7byBZTmJOkU2EhuqAR6&#10;WdT3lY0HA36pZb1HgA+uDdspfTa2oJWoB3JzexuZJpfcf9IiTZTb3Uot6/3BsZaOm2Vc67UiV7r4&#10;zrI7YDgsrQBS5mzsES0FZpjvd/1IsKp0klAsEzo1xpm9lCLKWT6d2itVrdS2pIbrOUrUG2l3fW3s&#10;ZintAMxqnMFYuoCRLun9AQdO1XbkZbWV2X+JMmUq0bWNlA1O5q5MtpIaEac4qK3gtFIW68hitnJy&#10;F13SOxJ8Hbljpdp6R1JOcSefqusSlhpxv22lbb0nIWdjqZxZQdt6tQXiobZKTCmsZCjstfV9UuMa&#10;v7lEKw4pg5WbUIqeK6kxryhdUIVRvVMYicxUTrcSNTaWlvbSo9b7ErZdkEpU+QKSWmTgl8J3JFl2&#10;4OJgmYG7RAuLm6TGydBscqtgMmWvkqJT23XBJLwzcj5vGSl8ASl5lVwDhu5S23oXhFMGJqW29U5h&#10;WllI1Grr1eJcdBZ8lbb1TmHaqa2GkqTGdT0loo9snu4FkKTDBrBSTyY1bgqoxUlS8iq1sW4p1dbP&#10;SyYuKym+t35eElkbpS1xeKq+S9Z1q/nJlLzKSU4cu19pW1JjDrTXYkApeRXCjhtDSrVlF0RsvvQF&#10;pORVjpgszrmSGhx+7I0qfAEpeTVicCUuYEhqrJxru+GITHWvm4t7p73kJ5Ma28yKX0BKXi0fS0C4&#10;rjOSrNz1qPVk7xS4644M6xJKejWSPdhcU3pvvVPgJFhOTyvV1qvFYRkl8pmDNrsuYds3lwWXauvV&#10;mASNtdBFOgqWT7t0pm6Epjojh50gbOm9peRVAvMsaCttS2qc1FlLaGfe3xkJO0Umdqm2Xo2WFmev&#10;KXmVSG3tPALG3M5Izj1lS3AFkynlNaiRWog3qeEiarsz8fmdkRwfXNu/mNVwr2zUK7jJlLvKNng2&#10;0JdeW+9K5g0auVRZ7xIODhkeS4GZlPHKBVqV++yDeOy6kSAcp1bU8N/rccxPaSch30mqjfOBILQK&#10;M+WkF9GL0lCaz4FlLzbnPpdq6z0J24VrcaCcuco0rUiXJj0OfCnF7nLi6kQUmtVzoSOTXpVOlLxV&#10;DmWo+f+kRwi05I9zsitnjpdueoQD6Jc36wpRV/iuc9YqYzZ0cqkbe+cz1lK4uA61B//M8e21QTvp&#10;betQciIp0zUusmcQL7Wsdz7En8jWqPRj7w1YMxwc11KqLemx2br0XadM18jp4RCbUm3J+0TsqNS2&#10;3huwiuZykpI/TrmuK2ubSmU5ZZWQGMv7StOyHkvSUmVpVmFU1usJ0/YPv/7hX//HP//t93/6x1//&#10;8Ou/8R//EP/129//fMn4r59+/fO//vLzt5/jh7/+5W8//f2Xn3/7y5///Ld///2P/40g0f99//nf&#10;v/2MOkWidRXzPWXM6pUHS5k5T688Wsr4nl55spTxJb3ybCnjU3rlxVLmW++VV0uZT7dX3ixlvsRe&#10;ebeU+SB75cNSjmyJXpu/LYwpyDyURRZEqt3DWWQoJHUPaXGCV1L3sBaZB0ndQ1skBSR1D2+RG5DU&#10;PcQFbZ/UPcwFD5/UPdQFHd+r87eDuqDKk7qHumDMk7qHuiCzk7qHuqCnk7qHuiCck7qHuqCQk7qH&#10;uiCFk7qHuqB5k7qHuuBtk7qHuiBie3X+dlAXzGpS91AXDGtS91AXlGlS91AXZGZS91AX7GRS91AX&#10;dGNS91AX/GFS91AXhGBS91AXDF9S91AXTF+vzt8O6oKDS+oe6oJUS+oe6oIlS+oe6oItS+oe6uLs&#10;lqTuoS4OY0nqHuqCoErqHuqCcUrqHuqCC0rqHuqC3OnV+dtBXZA8Sd1DXdAvSd1DXfApSd1DXRAk&#10;Sd1DXTAeSd1DXRzbkdQ91MU5HEndQ11wE0ndQ12wBkndQ13QAL06fzuoCzogqXuoi0B9UvdQF5H3&#10;pO6hLiLwSd1DXcTUk7qHugh3J3UPdRH3Tuoe6iIgndQ91EVkOql7qIuQca/O3w7qIgic1D3URVg3&#10;qXuoi0BtUvdQFyHbpO6hLoKpSd1DXYRVk7qHutjbn9Q91EXgM6l7qIuIZFL3UBcxxl6dvx3Uxf74&#10;pO6hLja8J3UPdbGDPal7qIst6UndQ13sMU/qHupi03hS91AX1yMldQ91sa07qXuoiyuMkrqHuth4&#10;3avzt4O6uGYoqXuoi63RSd1DXex1Tuoe6mLzclL3UBe7kZO6h7rYXpzUPdTFfuGk7qEuNgAndQ91&#10;saM3qXuoe23R7fVD4ODutek2F+Ah77WNNhfgYe+1MzYX4KHvtdk1F+Dh77V/NRfgIfC1JTUX4GHw&#10;tcs0F+Ch8LVxNBfg4fC1FzQXYCLxQVjYjIW4wNjCaUH5QVog8AoQN0iCvFmAOEISvM0CxBXGfkiv&#10;CeIMY4ujV4C4w9i16BUgDjE2InoFiEuMvYVWAUpixHZBrwBFIryGV4AMx7GrzytAkQi34RWgSITd&#10;8ApQJMJveAUoEmE4vAIUiXAcXgGKRFgOrwBFIjyHVYASG7HlzCtAkQjX4RWgSITt8ApQJMJ3eAUo&#10;EmE8vAIUiXAeXgGKRFgPrwBFIryHV4AiEebDK0CRCPdhFaBkR+xz8gpQJMJ/eAUoEmFAvAIUiXAg&#10;XgGKRFgQrwBFIjyIV4AiESbEK0CRCBfiFaBIhA3xClAkwodYBSgBQuaYWYAiEU7Es0CRCCviFaBI&#10;hBfxClAkwox4BSgS4Ua8AhSJsCNeAYpE+BGvAEUiDIlXgCIRjsQqQEkRzug2C1AkwpN4FigSYUq8&#10;AhSJcCVeAYpE2BKvAEUifIlXgCIRxsQrQJEIZ+IVoEiENfEKUCTCm1gFKFHCiV1mAYpEuBPPAkUi&#10;7IlXgCIR/sQrQJEIg+IVoEiEQ/EKUCTCongFKBLhUbwCFIkwKV4BikS4FKsAJU+4RdgsQJEIn+JZ&#10;oEiEUfEKUCTCqXgFKBJhVbwCFInwKl4BikSYFa8ARSLcileAIhF2xStAkQi/YhWghAqHg5gFKBLh&#10;WDwLFImwLF4BikR4Fq8ARSJMi1eAIhGuxStAkQjb4hWgSIRv8QpQJMK4eAUoEuFcnAI4mCZzNCHw&#10;ChAkcj6UWYAgkfuizQIEidxvbRYgSOT0cbMAQSJ7ocwCBIkjp4d6b0GQyFlWZgGCxJHTOj0LBIns&#10;o/cKUI6FK+bNAhSJJsfCMbLyLZgcC+dHagEmEnVzyGhyLFyCohaYSNQNIqPJsXBelVpgIlE3iYwm&#10;x8INaWqBiUTlWDjq30PiY6uIybFwMp80weRYxsd2EZNjGR8bRkyOZXxsGTE5Fk790D4wfeJj24jJ&#10;sYyPjSMmxzI+to6YHAunr0ofmBwLt51rAeborBtIRpNjGXULSQisgUU3kXBggVmA+kSTYxl1I0kI&#10;vCaoTzQ5FrZJ62s0R2fdTsIhzl4TlGMZTY6FI4OkCSbHMuqmkhBYb0G3lXCJlFmAzhNNjmXUrSUh&#10;8JqgPtHkWEbdXhICzwJFosmxcBOB4sBEonIso8mxjLrNJARWH+hGEw7ZMQvQeaLJsXDxjXSiybFw&#10;g6MWYCJRN5yMJsfCKZ5qgYlE3XTCEWjmW1AkmhzLqBxLCCwg6daT0eRYRt18EgLPAkWiybGMugEl&#10;BJ4FikSTY+FwOAGSybFwxqsWYCJRN6JwR4XZB4pEk2Ph0HZpgsmxcPKsFmD6RN2QMpocC3cSqQXm&#10;6KybUkaTYxl1W0oILCjrxpTR5Fg4nVL7wESibk4ZTY5l1O0pIbD6QDmW0eRYRt2iEgLPAl07mxzL&#10;qNtUQuBZoKOzybFwmJXgwORYONpZCzBXLLpdhdNMzT7QeaLJsYy6ZSUE1ltQjoXbd80C1CeaHAsX&#10;FMpbMDmWUbeuhMDrA0WiybFwZrQ2wfSJuoGFyyrMJqhPNDkWLmvRJpijs25j4TQ8qwlcsJstCIHz&#10;Gqe4c67fvxACrwBBIvcgmwXI6DyZHAsHimoTvHkixytqAR4Sp7iQLXeih8QpbkvLBXg+cYoL0HIB&#10;HhKnuAktF2AiUTkWLl71cBA3jyULTI6F24e1ABOJyrFM5j6WSTmWEFgfk3IsHP9vFqBINDkWbjfQ&#10;TjSRqBwLx6mbTVAkmvtYOC5SmmByLJNyLCGwXqNyLJPJsUzKsYTAs0B9osmxcLm5dqKJROVYJnMf&#10;C4cAqwUmEpVjmUyOZVKOJQTWW1COZTI5lkk5lhB4FqhPNDkWToiVt2ByLJwwqwWYPvFxVJfJsXCi&#10;q1pgjs6P47pMjmVSjiUE3mtUn2hyLNy+JH1gciyTciwhsJqgHAtng5sFKBJNjoVTzLUPTCQqx8K9&#10;DGYTFIkmxzIpxxIC7y3oPNHkWCblWEJgWaAcC3dXmgXoPNHkWLhGXXBgciyTHucVAq8PFIkmxzIp&#10;xxICzwJFosmxcLOIdqKJROVYJpNjmfRorxBYfaAcy2RyLNxfJX1gcixcNqoFmD5Rj/iaTI5lUo4l&#10;BF4n6jzR5Fgm5VhC4FmgSDT3sUzKsYTAs0BHZ5NjmZRjCYFlgXIsk7mPhXsYBIkmxzIpxxICrwnq&#10;E02OZVKOJQSeBeoTTY5lUo4lBJ4FOjqbHMukHEsILAuUY+GiGbMA9Ykmx8KtDYJEk2OZlGMJgdcH&#10;ikSTY+ECLW2CiUTlWLi1x2yC+kSTY5n0ULAQeJ2oPtHkWCblWEJgWaBHg3HboVmAItHkWCblWELg&#10;NUGRaHIsXIsqSDT3sUzKsYTAa4Ii0eRYuAJbm2AiUTmWyeRYuEw4WxACpw9m5VhC4BUgSJxNjmWG&#10;Ukmx9RB4FggSuU3GLECQyGVMZgEyOnMLqVmAIHE297FwB5p2oodELq7VArzRmQuLpQCTY5mVYwmB&#10;hQPlWGZzHwu3pmkTTCQqx8J9oWYTFIkmxzLrPpYQeJ2oSDTPCpuVYwmBZ4Ei0eRYZuVYQmBZoBzL&#10;bHIss3IsIfAsUCSaHAt3GwqUTY5lVo4lBF4T1CeaHMusHEsIPAvUJ5ocC1eHayeaPlE5Fi4Y9Zqg&#10;HAsXTpsF6OhscizcOSd9YHIs3DWoBZg+UTmW2eRYZuVYQmABSTmW2eRYuO5b+8D0ibqPhetcvSYo&#10;x8KtqWYBsnbmjlGzAEWiybHMuo8lBNZrVI5lNvexzMqxhMCzQH2iybHMyrGEwLNAkWhyLLNyLCGw&#10;LFCOZTY5lln3sYTAs0CRaHIs3Hgun7PJscy6jyUEXhN0nmhyLLPuYwmBZ4HOE82zwmblWELgWaCj&#10;s8mxzMqxhMCyQDmW2eRYZuVYQuBZoEg0ORYu5xUomxwLt8hrAaZPVI5lNjmWWfexhMDrRPWJJscy&#10;65UqIbAsUI5lNjmWWTmWEHgWqE80OZZZOZYQeBYoEk2OZVaOJQSeBTo6mxzLrBxLCDwLFIkmx8Lt&#10;1/I1mhzLrBxLCKwm6D6W2eRYZuVYQuBZoD7R5FhmvXAlBJ4F6hPNfSyzciwh8CzQ0dnkWGblWELg&#10;WaBINDmWWTmWEFgWKMcymxzLrPtYQuBZoEg0OZZZL2EJgWeBItHkWGblWELgWaBINDmWWTmWEHgW&#10;KBJNjmVRjiUEjgWLciwh8AqQ0XkxOZZFOZYQeBbI6LyYHMui+1hC4Fkgo/NiciyL7mMJgWeBjM6L&#10;eVbYohxLCCwLlGNZTI5lUY4lBJ4FikSTY1mUYwmBZ4Ei0eRYFt3HEgLPAkWiybEsuo8lBJ4FikST&#10;Y1n0rLAQWBYox7KYHMuiHEsIPAsUiSbHsug+lhB4FigSTY5lUY4lBJ4FikSTY1mUYwmBZ4Ei0eRY&#10;FuVYQmBZoBzLYnIsi3IsIfAsUCSaHMuiHEsIPAsUieZZYYtyLCHwLFAkmhzLohxLCDwLFInmPpZF&#10;OZYQWBYox7KYHMui+1hC4FmgSDQ5lkU5lhB4FigSTY5lUY4lBJ4FikSTY1mUYwmBZ4Ei0eRYFuVY&#10;QmBZoBzLYnIsi3IsIfAsUCSaHMuiHEsIPAsUiSbHsug+lhB4FigSTY5l0X0sIfAsUCSaHMui+1hC&#10;YFmgHMticiyLciwh8CxQJJocy6L7WELgWaBINDmWRTmWEHgWKBJNjmVRjiUEngWKRJNjWZRjCYFl&#10;gXIsi8mxLMqxhMCzQJFociyLciwh8CxQJJocy6IcSwg8CxSJJseyKMcSAs8CRaLJsSzKsYTAskA5&#10;lsXkWBblWELgWaBINDmWRfexhMCzQJFociyL7mMJgWeBItHkWBY9KywEngWKRJNjWfSssBBYFijH&#10;spgcy6IcSwg8CxSJJsey6D6WEHgWKBJNjmXRfSwh8CxQJJocywKlknZQhMCzQJFociyL7mMJgWPB&#10;qhxLCLwCJD9xNTmWFUoldWIIPAuE7VtNjmXVs8JC4FkgbN9qciyrnhUWAs8CQeJqciyr7mMJgWeB&#10;sH2rybGsyrGEwLJAOZbV5FhW3ccSAs8CRaLJsay6jyUEngWKRJNjWXUfSwg8CxSJJsey6j6WEHgW&#10;KBJNjmVVjiUElgXKsawmx7LqPpYQeBYoEk2OZdV9LCHwLFAkmhzLqmeFhcCzQJFociyrnhUWAs8C&#10;RaLJsazKsYTAskA5ltXkWFYolTw6mxzLqhxLCLwmyDxxNTmWVTmWEHgWyDxxNTmWVTmWEHgWyDxx&#10;NTmWVTmWEFgWKMeymhzLqhxLCDwLFIkmx7IqxxICzwJFosmxrMqxhMCzQJFociyrciwh8CxQJJoc&#10;y6ocSwgsC5RjWU2OZVWOJQSeBYpEk2NZlWMJgWeBItHkWFblWELgWaBINDmWVTmWEHgWKBJNjmVV&#10;jiUElgXKsawmx7IqxxICzwJFosmxrMqxhMCzQJFociyrciwh8CxQJJocy6ocSwg8CxSJJseyKscS&#10;AssC5VhWk2NZlWMJgWeBItHkWFblWELgWaBINDmWVTmWEHgWKBJNjmVVjiUEngWKRJNjWZVjCYFl&#10;gXIsq8mxrMqxhMCzQJFociyrciwh8CxQJJocy6ocSwg8CxSJJseyKscSAs8CRaLJsazKsYTAskA5&#10;ltXkWFblWELgWaBINDmWVTmWEHgWKBJNjmVVjiUEngWKRJNjWZVjCYFngSLR5FhW5VhC4FiwKccS&#10;Aq8A4Vg2k2PZlGMJgWeBxBM3k2PZlGMJgWeBxBM3k2PZlGMJgWeBxBM3k2PZlGMJgWeBxBM3k2PZ&#10;lGMJgWWBciybybFsyrGEwLNAkWhyLJtyLCHwLFAkmhzLphxLCDwLFIkmx7IpxxICzwJFosmxbMqx&#10;hMCyQDmWzeRYNuVYQuBZoEg0OZZNOZYQeBYoEk2OZVOOJQSeBYpEk2PZlGMJgWeBItHkWDblWEJg&#10;WaAcy2ZyLJtyLCHwLFAkmhzLpmeFhcCzQJFociybnhUWAs8CRaLJsWx6VlgIPAsUiSbHsinHEgLL&#10;AuVYNpNj2aBUEtsXAs8CRaLJsWx6VlgIPAsUiSbHskGpSB+YSFSOZTM5lg1KRSwwkagcy2ZyLJty&#10;LCGw3oJyLJvJsWxQKrkPTI5lU44lBF4TZO28mRzLphxLCDwLFIkmx7IpxxICzwJFosmxbMqxhMCy&#10;QDmWzeRYNuVYQuBZoEg0OZZNOZYQeBYoEk2OZVOOJQSeBYpEk2PZlGMJgWeBItHkWDblWEJgWaAc&#10;y2ZyLJtyLCHwLFAkmhzLphxLCDwLFIkmx7IpxxICzwJFosmxbMqxhMCzQJFociybciwhsCxQjmUz&#10;OZZNOZYQeBYoEk2OZVOOJQSeBYpEk2PZlGMJgWeBItHkWDblWELgWaBINDmWTTmWEFgWKMeymRzL&#10;phxLCDwLFIkmx7IpxxICzwJFosmxbMqxhMCzQJFociybciwh8CxQJJocy6YcSwgcC3blWELgFSAc&#10;y25yLLtyLCHwLJC1825yLLtyLCHwLJC1825yLLtyLCHwLJAozm5yLLtyLCHwLJAozm5yLLtyLCGw&#10;LFCOZTc5ll05lhB4FigSTY5lV44lBJ4FikSTY9mVYwmBZ4Ei0eRYduVYQuBZoEg0OZZdOZYQWBYo&#10;x7KbHMuuHEsIPAsUiSbHsivHEgLPAkWiybHsyrGEwLNAkWhyLLtyLCHwLFAkmhzLrhxLCCwLlGPZ&#10;TY5lV44lBJ4FikSTY9mVYwmBZ4Ei0eRYduVYQuBZoEg0OZZdOZYQeBYoEk2OZVeOJQSWBcqx7CbH&#10;sivHEgLPAkWiybHsyrGEwLNAkWhyLLtyLCHwLFAkmhzLrhxLCDwLFIkmx7IrxxICywLlWHaTY9mV&#10;YwmBZ4Ei0eRYdiiVxPKEwLNAkWhyLDuUilhgIlE5lt3kWHYoFbHARKJyLLvJsezKsYTAegvKsewm&#10;x7JDqeQ+MDmWXTmWEHhNUCSaHMuuHEsIPAsUiSbHsivHEgLPAkWiybHsyrGEwLJAOZbd5Fh25VhC&#10;4FmgSDQ5ll05lhB4FigSTY5lV44lBJ4FikSTY9mVYwmBZ4Ei0eRYduVYQmBZoBzLbnIsu3IsIfAs&#10;UCSaHMuuHEsIPAsUiSbHsivHEgLPAkWiybHsyrGEwLNAkWhyLLtyLCGwLFCOZTc5ll05lhB4FigS&#10;TY5lV44lBJ4FikSTY9mVYwmBZ4Ei0eRYduVYQuBZoEg0OZZdOZYQOBYcyrGEwCtAOJbD5FgO5VhC&#10;4FkgK5bD5FgO5VhC4FkgK5bD5FgO5VhC4Fkga+fD5FgO5VhC4Fkga+fD5FgO5VhCYFmgHMthciyH&#10;ciwh8CxQJJocy6EcSwg8CxSJJsdyKMcSAs8CRaLJsRzKsYTAs0CRaHIsh3IsIbAsUI7lMDmWQzmW&#10;EHgWKBJNjuVQjiUEngWKRJNjOZRjCYFngSLR5FgO5VhC4FmgSDQ5lkM5lhBYFijHcpgcy6EcSwg8&#10;CxSJJsdyKMcSAs8CRaLJsRzKsYTAs0CRaHIsh3IsIfAsUCSaHMuhHEsILAuUYzlMjuVQjiUEngWK&#10;RJNjOZRjCYFngSLR5FgO5VhC4FmgSDQ5lkM5lhB4FigSTY7lUI4lBJYFyrEcJsdyKMcSAs8CRaLJ&#10;sRzKsYTAs0CRaHIsh3IsIfAsUCSaHMuhHEsIPAsUiSbHcijHEgLLAuVYDpNjOZRjCYFngSLR5FgO&#10;KJXE8oTAs0CRaHIsB5SKWGAiUTmWw+RYDigVscBEonIsh8mxHMqxhMB6C8qxHCbHckCp5D4wOZZD&#10;OZYQeE1QJJocy6EcSwg8CxSJJsdyKMcSAs8CRaLJsRzKsYTAskA5lsPkWA7lWELgWaBINDmWQzmW&#10;EHgWKBJNjuVQjiUEngWKRJNjOZRjCYFngSLR5FgO5VhCYFmgHMthciyHciwh8CxQJJocy6EcSwg8&#10;CxSJJsdyKMcSAs8CRaLJsRzKsYTAs0CRaHIsh3IsIXAsGL4pyfKSmEUIzUIRHhpREDi+JKYVMl2k&#10;CA+RKAgkXxLTCpkyUoSHShQEli+JaYUsYCjCQyYKAs2XxLRCFjEU4aJTiZfhm8m8oPBAp8m9UMQD&#10;nSb7QhEPdJr8C0U80GkyMBTxQKfJwVDEA50mC0MRD3SaPAxFPNBpMjEU8UCnycUM35SMeUm8b0Tp&#10;GIpwfacSMhThrbRReKDT5GQo4oFOk5WhiAc6TV6GIh7oNJkZinig0+RmKOKBTpOdoYgHOk1+Zvim&#10;BM1L4qFTKRqKcNGpJA1FuOiElUnrd4pwR3YlaijCiwWh8ECnydVQxAOdJltDEQ90mnwNRTzQaTI2&#10;FPFAp8nZDN+UtHlJPHQqbUMRLjqVuKEIF50wNYJOk7uhzofvNNkbinig0+RvKOKBTpPBoYgHOk0O&#10;hyIe6DRZHIp4oNPkcYZvSuS8JB46lcqhCBedSuZQhItOPZaMIlzfqYQORbi+U48mowh3VaSkDkV4&#10;sXQUHug0eR2KeKDTZHYo4oFOk9sZvim585J46FR6hyJcdCrBQxEuOnUbDUW46FSShyJcdOpWGopw&#10;0alED0W46FSqhyLcNbuSPRThsT0oPNBp8j3DNyV8XhIPnUr5UISLTiV9KMJFp9I+FOGiE55HJgcm&#10;80Odj5Hd5H4o4jGym+wPRTx8p8n/UMTDd5oMEEU80GlyQMM3JYFeEg+dSgNRhItOeB/BhckEUedj&#10;3mlyQRTxQKfJBlHEA50mH0QRD3SajBBFPNBpckIU8UCnyQpRxAOdJi80fFNi6CXx0KnUEEW46IQL&#10;EnSa7BB1PtBp8kMU8UCnyRBRxAOdJkdEEQ90miwRRTzQafJEFPFAp8kUUcQDnS5XRPxecBESC52E&#10;XR9FmOgkNvYowhzZCWA8ijBHdlaZjyLMeSdLgUcR5ryT+dqjCHPeyaD6KMKcd+L5HkWY807g+SjC&#10;5IqGB1cUEg+dD65ocLmi4cEVhcS04oFOlysaHlxRSEwrHuh0uaLhwRWFxLTigU6XKxoeXFFITCse&#10;6HS5ouHBFYXEs+LBFQ0uVzQ8uKKQmFY80OlyRcODKwqJacUDnS5XNDy4opCYVjzQ6XJFw4MrColp&#10;xQOdLlc0PLiikHhWPLiiweWKhgdXFBLTigc6Xa5oeHBFITGteKDT5YqGB1cUEtOKBzpdrmh4cEUh&#10;Ma14oNPlioYHVxQSz4oHVzS4XNHw4IpCYlrxQKfLFQ0PrigkphUPdLpc0fDgikJiWvFAp8sVDQ+u&#10;KCSmFQ90ulzR8OCKQuJZ8eCKBpcrGh5cUUhMKx7odLmi4cEVhcS04oFOlysaHlxRSEwrHuh0uaLh&#10;wRWFxLTigU6XKxoeXFFIPCseXNHgckXDgysKiWnFA50uVzQ8uKKQmFY80OlyRcODKwqJacUDnS5X&#10;NDy4opCYVjzQ6XJFw4MrColnxYMrGlyuaHhwRSExrXig0+WKhgdXFBLTigc6Xa5oeHBFITGteKDT&#10;5YqGB1cUEtOKBzpdrmh4cEUh8ax4cEVD5or+4dc//Pb3P//z337/p3/89Q//8cfffv/pT7/8/Kef&#10;f/r9l59///mn//jl5//4+ad/+eXnf4lqf/3DX3/9/d+uZ+M/f/o/v/w8rjOX3dHWf4v/HsaFIHk8&#10;+j//8r//+F//8lL6/ae///LzME/szD9RykOcAtxije8n//TnrDFy8fcZ8h1XUmJuTqU91/7961XD&#10;yPVKZ3w3np/vzPf23G9/+svf/vhqyLvOS3eZx/HKBhiXCaKvfYDvJ3/7X//y77/9lz/+v2Tjgo1X&#10;9ip683oe0ERPnSYtw7pcqVH8zNnJr2LfP5Mqew3TI/ZO79hSqutjzTNn/F3uC92R/13v6OoMbtu+&#10;Elr5eQnq8nyF189oXBNHfuYSmDvmWqg56X4omuTG0xFQNG16eZG7zYGDi53hZ7PNdPcVsOh030Wv&#10;S4vCfurteSeq0BA4rRjePqZCmw9e5K374T0vy92oaVrPSfxt2Jfoym/2O/hc53W6cTbyahtr8cZn&#10;Q/kFvXWe2qGM4zIyoW8a7bn27/38MlyZrvH8eI/o7bmvreNktbg+Jjg7QEXHNjLjbVxu6Fkl52jh&#10;MJoaGEwI5lyf4WJ3R4y/rmZtXcoJF8PFuvLrNr9nxz98lwdwvzgcVDkQPX0ZHBew3J/V81c+8LdR&#10;TTec6I+r3bb5CnPRv+txEu53ezg45QqOAt2F/6XPFT/Y7hQ8v6nmPH9cb+x3mK/kYXRxQS/Yt4qh&#10;s9bYnXO+PICd3wJUFYbdP3/pKBpILjCRrdzS3agTv9dmEu259m97fibjvPcZrX3tudzOW2tt2/yp&#10;hQHiNTq+W7ZM693jMz0ufcq7vKjRsLE7Z/KH7xLei5qbveEBpWiuc76CieMS8JQu56qji8vkZzxR&#10;G2xyK1vbr9YOAzvP2+eyju/7Vdpz7d/2/EgtzUbAdQ+47blcW9PCd1/8+7is8xWHvfuU2EK7So6f&#10;6dPcMpYSbRsFPzPKt/eY68p/tZq5jf2ueaNPpWg67W7+NlxX9L4NYzi8u5zufy/af/w2h4PvrfUs&#10;FyKfA8NdNP3Ypujjwq225wK2+5l2XtOU988lnwD7QdHtHX0oesKa2zBGt+QhmWy9bD0/XdzLeyn4&#10;4zaP0YV30U333aiDn2/D+IDzy5gGuqF5Ba5XPQ17tLkh7XrD08C41QbRXqs91/5tz484jrtn6ak2&#10;B2/PfcTRFJ/GyQjzuh5AmSbMOOfm/Iy7e42Ld8Mnuvx+Iyte4fO3+blmJkZXxBr0N9130fPWtrvG&#10;z0woko+fljv7vPv50aefa16WlinS6b5rXvb32PPBMLz+PULEV9u8da6r9Xp7O/igW6vyNmMY+ISZ&#10;Vm6urdXCHUpX5JvXxTw1+/gJ0T0gc0uODAETX8W1imKiTTNfMC72KW26Rz6Odj/3yL/7lO/jBgrO&#10;5wzGdz9P6z2PYKbzzlT58bdJI9ulZiyVWGHk0WXCyd5zd465OtMM3jUzqbqnRoxSb9q8UDMtvjZp&#10;UnPTfRfdI/jDz6xw7h67fy729sgA3PwR/viMz71rZip2L2c+/Ezy2z2i3l1Sq3mMd3vXzMiRXd1I&#10;bwOb08kyS9OfY95xa7d3Vax5jHVwK/rlj/s1Gr6SuXT7uUHo7hKmAzHtPQ3b8TbOWBtL0VbzE7wD&#10;TuD+tLmoRWZOOH/WjK3m9tHV2gzvxYSz6TIZzdhGcNzv+fm5D3TJ/TJ6n5N9R/7r8iTfOCXzflNb&#10;rNuT+yX1vN3fFuOCTj/Y1dMumMPD8qzhSZhn7kPrr3smdr9ItohvV3oG08HXiN/DgDFjvPIy+bnN&#10;NR+93bxoay076O+ABiuyO/jUnmv/ns8ztXx/+LFGaIGm9tinLuVAq5biyKIFNMpKiklVwxiriJOV&#10;aq0+ePqefcd30CrMFeW/LltZH9399VxJ4bjupQQTiHPae1dLyP12yzGxq380nFz99hPEdbJX3umM&#10;e0YESvOUn5sAYvw4v1WyKY1xaMc93ZEHtt7k5Rturx3GwtIbdKTP6cuFee7Wr1f20KoA/1razwyg&#10;d5r4e2nfEHIBb+bFXvszR1ZVEXEBzcC1Pdf+vZ5nvTG20Ml8TDGaf//5jbnMBas5XGCbrLRyc9ta&#10;LawemuOYGZrk4ycyySLgfD8ff2bmdv+M87tzA388pM5sSGnr6xkXdE4oGx7h8BnML98wczS5LKhm&#10;XkBzl/Tmfvd/bmX+634TeKxruo3ufB6c/q6ZhWkb6wkmRui0dzszrugKg/MeX0Pk+V5yXd/BTsxJ&#10;r+S3cd5GpuXXm/0SOwuHTLSpO1GaCGB+FwsRvmkjJPO86T7f47tYWJhqtChi1HJm6Nz9woJ8u/YE&#10;YDbD0WvV8f55JgJ0LS9YKXT3qGcsfB1r3qYBD3aBLcDRljVf98tGOKG50hgDFfOtvdebZ2mxXTtm&#10;Rr6p900o7bmv39qGH28zqQgb34B7G5cBcFYJbgObLwc3s8LI4WZwGPHE81fmEye91bqU2/Ai/nz+&#10;2n/RuaL811ktbnW6hwKC6UOau+1EFFpHE5dU1/mf8MnfdfaPgSKt8w5mT5h5DgUxArV3mduX/zpb&#10;y8wo9odfqgxtuWA8aevkDwFGXuYdlWe8fSdBZdimv65q+5DoI7h9rDShGfWcBDCTuiMYMfWre07O&#10;jozL5c7WPggOzrZsh80SBokZS++9wsPfM1Rc6BnUfMyZPnYyOLlXlPEFyKSmCw8/q2WS2Hz9m/qo&#10;VUt4o5FdH+ZSfPN38Ot+e/cHxIKoefIlIkqfYxbt478+Hbr3BkS8mIbD9tinzmEGAANzvRP2LJ37&#10;tW476K2712MykvDJUoclTtOlxlZhrij/ddlKoLYt0d5j/l3twM2uzfc8RljuZL8Dg+YIuvGZN/8R&#10;Qewz6bpVi+dvp1IyQLbB5/51Q7cZRajgnA+WoLAB7baMnpmXn5PFu2BcXsPYzJO5k4npMSk/OxnK&#10;qEswSR/2p06O+Xt7tzMBozxF2vjEGj6Zc0WMuJstfDlq5Iq+M+wQGbxSQgj30Kq2HPj+sENYBRd/&#10;NTdotzz9xdXe0zY+ZbxjZzMXEgfNcg47DPrGCoTblGM5c6lqZzDnpS/br7z6bNTISNnmD6z2zmVR&#10;CRj4lnbH2Dgzc8lLGyYt7VKEccYR5xXIC1St2lhkf/YR+X2dX9/GMNpWIMR3LtUbjwH0Nst8/vrV&#10;e80VfQ2Mhc5quAuK7I6jfR8YKzOONipNfH5EM7pXv/K2W3xjYq4yJGCsPN2ChlOMlG0WKjanL+rs&#10;KqJDU1vnBbedg0Xxtd5fGA7wnFu1jlz5uXlxeJf1NLkEDGY5cxuzWG9cl7LcBYOx22M8jer7Am9C&#10;r51z7kJrgXJzvFNEV1JsNr2CZyczB26jQay++BLL1RIwaaNBTDhyN+Iel9bJzOSjS7s3/yWcpLVf&#10;zt4j3aNFV1lRbndC5BuPbQC9vh4Urk2cI6tbxomroe2x9m97fFkbRzLNtPP7y2diw3Em98sTTUGi&#10;trfXSv36yxrZJBvk90uXONx4bzP4qinkHRBaufweGhHeOV/aXduHb2Lk2ALWSVc9fM75oxg5VGZv&#10;kV+iBUN2l8yQ+fmqM8azE2Slz2Lk5MSI4529E0G4hIWByMkdf313XvtsiK8Gm9n6FsK3vTnByoc2&#10;D8wc8FWXLiNA/jSINTB5uoaIt1d710y07LabGTR4rn4cIIar9lqbg4dOHyU/M0FshsGOnKPeu2Yi&#10;Ps2BAdYgyOs1E+losbX3J30XDXZisDtfBhNJITO5ppGBs/38isWWayZGNjTXOVHLGUN610xM9e5t&#10;DgrOI+Ow867e/pFpnvGed+bqzeqZd3q+qXfNuNN7BvLw+KBvIhfkbPMMtu+vt4AwwhYEsS9dvpI8&#10;XYNppeirO2FOriNl3obxZTQvSUCjuzM3oTnbcXqoAVjcyRoz68E8Px1wuXe0e37MySBx2c/UDGOM&#10;PMOope95IBpzj9v0bExIwcjdKLzx2siDCJzxAeafxzuJZmYp8M4K/XGbNwa3+0WyssljDjmquOp7&#10;yseUPTsaRol3zNKbapI8EpPc6z2TkXF+ke82ByN1/9ymk++fCS++DWNorA+zsR7d7wkyDRzSLAmO&#10;aL3jDRHyERe3Mkm+47SR2mF8VcyE2gWihOCYaucXSb3BD748Say8BAYr63KMuX7mZRneE3d5r4rn&#10;nclffpErcf82lH0I5uLUWH1fNUcky+jtoKeb3yY8LaEsdpBwi+zVZr7m6+6A+z1HDuetHQfVGL1N&#10;0CIWC6/+IgdQqAsispHN1X6OPLX0VRHZvT3gd4IPHz1JrG5vqx9cDdkC/c+8yAxAiJx3iis4v2dW&#10;ua42N7m810yWbludMdG/GBP8T3uu/Xs/vyx33vKdmfed55nrXDtW8O0EZtqbaOW2f1v54Lv5w9R/&#10;7bncmqZFOKLxAhEFl08Awu9erX94pRGBbGtQDLTQEik1bYbwCYgQ0W1p9QHGkB1tyzGRae8LYUEx&#10;3TGCR5xnWHmxt7v68OnyhTS7WSx5XoEp+T2wkJohn8DKBPc6gyIYg4j79OPOum/f7vWz6QmhB6ab&#10;hXk62W2Y+P/lcJ4uehtp8j0smd6fNWh7kcQ8rzjF7XBYLwDcq+YPwxKExd3mr0e8hvEL1VAPa1sU&#10;wqa+9yq059q/9/OdjbG6bv62Pffx22FEJWDaOg1Pm1/XRuzrHj4+tWxpGz9H3jQvN152cf4CjcaX&#10;eo5MQFBnEeCoLRpmvLJM3aHj5uaJ3uGfR82t7a2PIouiMbgMpj9IBMAxEEtuNhL0O1drnb/73Kdc&#10;cnZzao/gE8MxWUqty59Txp1h9W4Z67QzmP9o2ceaefjNkH6Y6LL2bDl5BKBxyOnb3BlEWpoESY6Q&#10;1/W3GTBpq453wOb+Qljn3o6ddfZFZr5/ZkZ5s6MEy0+fUmwzSLhndXgImR/hgu8kGqJXLFFym3lX&#10;bcQhWsWsud5mLhC/03eekbMBdMc88AVwmPx4Mb0nZGUQc7nrZ15GGxvzmxUEs2Br28LGgNY5J+sQ&#10;qc/PLHEvp8iAsZ9h3+75XNv1nURS2bWhe5xYO5xRv/t1ce/YPa5NfPZnp71/Zr3V3iZx5e582R+v&#10;LciDYYpx9Qp7Y/KSnCAGy5rWacQz8lDPmBgf7KVN8OSrt/llRIuF0v0BMbK9gfhVGAheYb226bFp&#10;ii1Ojchp76H9e/Ys063b6fE47uiCW3vsuyGq984S3j0hmUv3K9sIarG/4+qOQMsjRNVqPY3T5580&#10;mDwfl4i09GHKv95GB67H8xxZcb29j/Z8p/Uc0RN5W6/Phfz994VjX7aeY5YAS9Mgx/j7r2Ykl+Cm&#10;Z0eiuXf/tla0f6/eYg24NpizoWC+D3ppz33dmonsuhY4jaTsM15Bx33VGBZxpHJdbYkldXNTra72&#10;72nbhPEti4BI0mCYFluJ7uQ+BoGLU/uObaERi/zXq3m15kcdvbOavp9/JS2cs4bWiE8+iTUgd8g2&#10;rcgDS+6Un9d7bw6uVzIa+ZnQVtOOjIXWgbmu/Fd70YxObY4UYdRMr8PVTRFqPpHJavQkDZo3ZLcZ&#10;sLpWlDwbiXGf5kit7a3OIDEuP4gWpYij0OdT+yAoWy3tuc8t4wNpDoJoaCwZuiFKupwvIk0O472/&#10;3yOBMCO2gO4+NiaAhS3/zzXDpkPmNkhdC8d3n36F0dzKrz9APMPU8pp4QYxhV/d++QESIWyhJfiZ&#10;957D1r/t3/P9sfJhXLjsh1klpCoQ/3IImiamu9eITQTl7YTfpuVWXp88sdc2VWVVeWVVth5jORhh&#10;zbM/Wcqcx03ev8JgN7DhNIkGXtbminITmRe8XxEW36ewtcfav5d9vOPmwdiAySxXeyRNDpoSOq0v&#10;Ih044ZPBfm57nPkIJe1lwgW28BRVk3/3sVG5idfb45jQNilkliYbu5hRtYOgx9gtlZdMxDaZQzRv&#10;QBi8OcNcUf7rqvY1J79UWVhnbohVzr21CjqFkHW0p73C/CshD6O1EbloDgrk5P26saxrIddIpzmR&#10;fFfLPLHl4oyMSsNn5HxsLYhs83YWj0xVUnsgbtv3xjoldtX3rcVXNZaCfuru+ksg+lgtQ2P7TgjE&#10;RopSXzCtbwNz7AqTdxtbttq7BYxfJHBl4BNdj4nXOTwwbfuBJydWf6dEfJwjaene45Gb2N4128fv&#10;YbCV2v69EPlVg9tjn3uYPmxD14c+5LW3X7E9b/yKOHKLHpkvln3aTHWufmYll+NSIGhta9sg2PMY&#10;zoL7ZgZi09vN/ub25b/OLiIx+J7TTixYzg+vfR/QEfcckZUbmSo92iKg0vpi4nQAI5WacfvmI15r&#10;LCmYlWdbRcWaJoGcqOXa5kLwf8cJcmZ4uX35r6u1zESaZ3yr3q3FH7eYzQSpdM64718Z19oH//61&#10;Vi0ZFW3h8KG1DGjv9jw6mal8++Ddd0s8rE1s2Sq55hxTnB1j7gk4ePnI/ug8Cdv0ieO0X1kEv34t&#10;tTaiXe18AxbvsRe+Kxh30u6/YiACNOnNQxOQstO+AhzY69data/tdZcq07mcz5j80vO7fb2VS5ev&#10;6RycatVG0LFZDOGeCWmYtpuheA8wDVJkZ8fM+PStRFCMUS+o8XucHliEpG4kTRzUXAXzCvK5CGzt&#10;uw86IQ+EqWq8oFJrWcPi4a6CeXtnMm5rT8zhGh8TW9qG9N0Sv9mah3svcWrVMsI3JLPjVzZ09UY9&#10;ZzQRZmpeCnblve0lO4j81+kupj2+grO1H6qN5lxv/kO1hJhaDOq96iq1diYpqpEjxHBkRUZS2L2h&#10;L872kGkWYaO2UYQFEFR2+d32E0OCQYd8ma+EnevN31Ol9ubJPblzZJgNdVefpRlNG3ev4XkeYyPL&#10;CX8+nRMudFF7rP17Pf5V09pjn15h7i3mf+k7+X5Pp2/sXjiXXiHx1O9hg3lJC718wBWx5ubxXcD2&#10;n9i9aGgvibxz1hkXnKFYciwZuN6BaI4XhDsuI4ehdG+MAbMAfETv8Zk43Pwmo+91Gs1t1Ffrxfw2&#10;v14Lw02R5H/6pIEJMbTdZfh7xdkQcgIpNNryNjSe+870eRZKreNIHXkGIr9nHaGyZh1pAYTNf2Qd&#10;K782iQxwRNjwdM/NqtwzV5tiinH53uFgo19eIpPoSLj/dGX4XmZ1aUHCzyQAtp9ZnRkjEbrc93fC&#10;iiAM444UTWTrGtIZp5hhpUGBNQJ2N22Qcu9dyK3Mf7U2r3EAxAvQOGCKlpoJXV3Lb94f+a3p2ydH&#10;Eu3W5h43ua78V6sZyN9W4+kz+0eyDEuv60sDMATs+g8i1qGsys8PkcuDYXavN5zryn+1momKNxY5&#10;cvryOpopFdOMVjQfW16fEHieme9fNRPW+WIzTUPaVSfxQaKwTStAKYh8PE8w436etLmG+fZc+/cu&#10;H2L8GmeZaV5ZaN1A8EVP4E2aFrGHTFDRExxC0H5m8NJXxCKizVWYhUVqX3USFOl4RACv/mA4Pnc4&#10;NI9GajC4aw4JXJ7xqPfPDLT398JIYEytebd8La3oSEHPUWQm2+SQvQzjg3glxndTb761/8/ZuSDL&#10;bvJaeEo5f3LymP/E7reQlkCY7o1vJVU7HWMLhNBbgr3z2xhsEWu8Emi8SyW931WeeePxGxOAgzVX&#10;F4+pNvApR2MOT9glZBmDfpc32dS2qMb4yE3bH8N+EiWKpUJn1/sMecG9A52oySq6WyGrB4o5GzSg&#10;mq/2mPRcrxnrivDMGfJHVypZNSTgJM4JQatsLOY+JdvxZPyFcWBujo/kn67+81m8BYlQ1VWGS6fo&#10;sz8mG81QO6z+K08y1cVIH2OMVMnOkYmyO6IHJaIhdSISb0q7n69ARK8gr5+21JyL+mFiDSUv19ze&#10;PaDzh834sMcdv180DHgRkixxjiaGtnFFJXixXbZBcAm50TeD1BhnBSlSQniqUTcOaXeuIRiCvvGB&#10;upv+n1SCheJ8pKHh4BtpB4eC0LR/lIWgyvb2mNmU7MVqrujjhrETZNxFJOYlg0Q8bsEu3A+oSfkY&#10;haJn7fyPsBscOB/jtw2Jc8fFiObroMnYwTQepUVtUeAzzUVUUj7dsU0yC2Il3/7v198fHBSbXFX2&#10;fCFSqbfeI4/rGPMZ/psiYM/0KUQoVHRPLpS1UTXUFkJyReo2qHvKbE9q7LD6L0Nezz+BiO45QrHH&#10;9Wck4LHq3m0eQ8+WUFiWdQ46rP7LkMn5SA+dXBMEuDeSm2ztP6yZCIJO5kLDopKNwH0jV1XTn3lk&#10;R5a4nAUCmH//GugsyMBi2UEXOKNV0cNm3FEk6p/k8KDIf3GvbItq5x/LMQTnhPyJ63T8fuFbqlE1&#10;zhX9rnM8pZvp1LtEu6z0Pv0iDW02dPM4/53j67yq4DK0JbDjcf7r8SAwHcCKx89Aosd9W80/sIek&#10;vr8Jv8GhYic+rwafZMaIlKhACn6+UdCOHAw9quaI5Il7IWtb8Hc4QqIanIyQ1GOixtZc4fm4eM6W&#10;h2eQeMEfCrczlZHUZyrzOP9dxqdmDqtAER+nacF7p5F6C7XZ9PgkdfYesylZYB2yuTL4awb6lhN8&#10;dxL+ROWxnoU19lBeUfR8RCn+SLV5QiZBok5/CY1LyCAHuRtSgRhwnIH5aVRIExUF3coQWXkt3nMH&#10;ehEavG0K6vjtv4xtTr/pSOlwG8cjDxGRMyZGnS7NXDpDJKWuastInAR/93xHxaVOLuAK+d/xbq2Z&#10;JVdHVfCBrGtrhqqrYgk59alBwnHNuP8ULRoOR8wu1X2v6MTrJYkfjx8BefgdgtFJEeRHfMD2dhYk&#10;S8vrTe+Ximh4nP/mvojUbJeSVoKuk5j1OP/1eNUleE2oZBX78zj/9XiyK5KY8diiiVk+e9wRcyjj&#10;lq1Yb6TidczhVGfTAnNYTKmC1pbSYlfWz0AsglmxsJOU8gxypn9Q4EtYI98i0du8yuP81+PxceVh&#10;wX3NNZDmwB7nvzVe7rj8/t+i6O+YJtyhUEnMB/dpyVp/94w5lCTHEGad7UQNZZYcvfgoJuaeqoqG&#10;lbwF3w3xsPsTDkeQoyk/zRFHc12oHY/YkgVLlKEnT+E+UFFwvA3RfspF9doDp7wFHSRO8bmomih2&#10;2uP81+MhRkdJsAnmPfUe5781fhYwoVpOTcvj/NfjcUTZs/Qn3KKsFI877Rk2gJr959oJTEBVK+Yg&#10;M/XMGHtGp1faYfXH6Bnmb2hVyvr7mdqRxkRDM0VSJcM/+Mx+/St7wZNAaMUkfpCxaDUwlFwZjIZD&#10;3aaOiCFLJ1ZG6w7+bY+pAyQukI9xU39IDjJucw9kzKSeh4qk3NfEh8f5b45Hu/7DQfpW2+lxxz1T&#10;iUnK/2io0VyukCK1+Iku9C51R1m3FJGEgytXhh73ImxGihu1lf60oo0bTlGdneyj7Koel4Z6CEbk&#10;KaWxL2WxiZ2+yv4rMYUmWCm/z24eYtOVpjvqhjtKpHPWxMhJLuuww+q/DBmGXrNWz8vm56HwhIC0&#10;0UlGegg9Mz1SYUn/SnGhGHhx9g6r/0rIOIiqUfyoD++LIs9Y/SfibJKJFDlOBZnqOjz3foz7f7z9&#10;0NVMaYaJbu/5wnTSq7WctX38WsOOyC8Pr8f5r79P1aazSdGHCEx8PyE0wuBs5ipwEv764UTRRKQ0&#10;F1IpySX/4ftIOofbERvpBlnWe9wZWkVWiyVYubKG1yMGu5LhEDuD2yaQUjvT5A224AeNcsPcf//+&#10;XdoM5edyoQSv9Tj/TUyP+oxVJnr/Pe60MhRg0vus3kgKN5pjspzh3A4FSjanEleoqO1ziPjPaXdn&#10;yHAlXEHx7iNt5X9/UDlfepc6uDauJvVOsZp4G7qqPPoOq/8KTPEukD1rrJq+m6QlANkTgwR7XJ3H&#10;qGt+Gw/FixNOtIhP+10iDf0IUwtLdoEXVUkzpiMC67T09eNKj3ic8OOaaYslz8/AFx1FtKkLBfMQ&#10;+koyUJnBhm0i39VXgARhep0nLXZY/Vdim2vwqhWNklS7DEHjxgQ3ZMzcHSXwG0ugGX+/W7NU5coz&#10;Rs3fglVU5FX9GYV/1Ng0lOALUDu0gTE8yLp7Pc5fX6VPV66WI+JqO9DMCTamPM5/5/hp58JkHjZO&#10;h+a3VuNZ1nE/tQodp2ooXfifDadkQrrhWITSPMcOq/8y5DXCh53Zk7MIPKNYpdMOisrlFwXDLtTp&#10;WDjFdpCH7wqn5GrmPuJ3xY74wW5U/nu5FlYvunF/XhnKTvkrDmkEa5AQwR7G5VyZMgXifCkQmenJ&#10;d3TKdqgoZmCFSH5mGNWn8Xv5zmdkF8elH1219LD3Hc0Z1eeI0+Oa0crYhoBMnsuWp4+ySRgrjgD+&#10;KeU+tROy+v3R9d7UqiutHA6fkLHBwq8816z72tItJ697bx+Irk3gNCemvKBP3P9z/BGXmiINA+e/&#10;kSRlY3z0adIzzdVXv34TpwiH1aI5mLrypPw4/ovHVcGNLLKhBkYpF7mnn2eHf8fUCxP50eLHAYGN&#10;lOtnYcEbl9Uc6YVNky83sEZGC7SzShHksJvTo34yif0x+lmweh7TYWcQ8t0ZIalE/ZISMvNoGhiJ&#10;m+QF1aeleLeJKQRo/ysT+xRX23aQt36n3cp8l13wOP/1jh/n+DNOKUmqlXludRIgNSVW5cKVUtNW&#10;Bu26LFblbJQoJaX0/ftGa9R4pWEsh556Y4Wc+0xreJGxIseUeEN0FG8YH/5rvJBKgBys8XGYF7w8&#10;x8PwPZ4mm6YTj+trm1DmW9AhOG20Cf+uj0KbmyZLBRORy4SJ5/aFNwrZNDmD+vxteUvARZXPTxML&#10;2tQQ5TA4Z4aoiSz9wGZfZf/lNZMl5nixyvzDHzNph8Ish4Sp39gVXdJ3uDgtJqYM7fJedFj9lyHj&#10;MXYsFGRJbW3YxsNuwcJ/qQdyf0xM0kRNdmb50jos77dhEifxHiGNkgcsdNTfrreIQvp8Eezb9E8s&#10;wP8yqwxlkalsZAPvdfC6cf0Oq/8yZKVL5SpRSXRLaEMCNo7ZIYrq1uOOcyVvUewOwkaM9Z4u8IRb&#10;A0KhyAywSRcYGt54Vcbva8aAdSYWpTnZlO2STy/5D4QA2aS+Zqz1tOpIWyPc3OkCa4vDlGuGsZVU&#10;6vjtvxLbuBkqtQLvKcpMg8yJJ0QRn+bEoUZtj2fiEJkSKLZHbG8USUJwRdf4KOpXvuVx/muKQA45&#10;3wsz8p/i1h53XNmaU0JjlOx1Mndz3S78s90LJ45esXCCFegux5WdIWP1OMNMPd26LwwSnXk0ZDbK&#10;/dQIfMnCoePdTILvsPovYwoLx/IeAzLtorlm0hTN+BDTuwFEuizhouRsq3bXYfVfhkzOtQkFqSBP&#10;dFsUqzQ3p+FFJvXOiTFrZy3caxqM9O0i0vdY20ZH55liTRGpCdUA/XtH/8reQeFm8lN3y+U7+TYs&#10;IhSLy1OO+uzsQXxfkH7HEclEZproeXQD6Y+bQJT2navtq+y/vDtyilk3gENsDOT3IhChTpVBt81b&#10;5o1q9yoXnFLXEqY4rvCb9U9jGJdII+iMMt4gL/ISZRXfwIs1q/tFrvlvzOvNnEeC2TlDaIeQ7HYK&#10;VzGD9/rO5kamg5+gDiAqs4LlLLLWHMv7gon6yxYZjDDmuIw/7yZuqb8i6qL6Ffw1HWmc6+wsgmeS&#10;b+7CBB3ELB3TOOTrHQWjDrmLwygW7HEwXSVTyZ44C7fGdbjMZ64dCSQqtA7s9FX2X4mpNdWLAN5W&#10;qsKnZ56eOvuHIlr8Rf3GLJtbnlCH1X8Z8pLjp/Zwmw2F/8JN3NQalWhA2wwUrsogIvyat61dYhvH&#10;pXkqtqY6Ja+HA7cXfTyC2NTvfl+zSj78GG3mg7Z4XjMJLlaBKctVrKNBXgpsDpmgVHGheeXEXuag&#10;qRtUpdagJfTwt8rDfln7+w8BzQFfJ0Yz7srt1k0Kv17wyFYQIyfc9unVk4VDdpMLlFIRSYo1K4oW&#10;E7vb58W/R1yGdzsrwkNBmHV8mp5Bz7qF6dWEZ40MuutTRb1m9YqUM3fTtQmgVDkq01JjsRXbNDyp&#10;uwNIyM8esndrxnVSFW8kZnBK+qc5444Xws4A3h/D1DJXSf79vPHrEjLqXJ4qVXmQ9LN9mlhDbCSP&#10;gbw9Vgp7nCoeuy3JJWS6kKV2RugAf+uGTko5qmiOsPG2GcrSd40Jp/NVnhNan+5qk84j0QG++5oJ&#10;KrnDAb1M8H1vj5mY17w2f+m8Y5NthHxIsEiYtNMrb6PH+W/yWcLN9q0hNx1MAbMe16HlW3LFp0eS&#10;gDVdRPrK8OjXDWyzsrnkwtqD6UsvozNkPKxpLRIr5yRtkBV7zOWT4pAOigkZ7uwoCwJkVhB2WF67&#10;V4us97HAMTErMTzOfz2e5BgUm7HvtB8RxOANHue/NR6lNHea8eqq8H08IZPCQcUElz3bv6+bpZMO&#10;OWazvYrH9dV7VnKcJQM8JJPhZK+mT+wEncUa9WJO6WKRwAHY+2CjniGj75jPPAuvITgigD5W5Ftu&#10;YlIMwkV/zOLNtaIso72rUs3Gettj17AXdamaOL0gwkd2o7rkUgpr+rRDA5sTClomQJfH+pkTKfvT&#10;kfGZUXkJuXEp1Vf1NTcGqLzm/hg1parv2ZaQ35eQ8WGlI5zVI082bHPqTEI0zOG0dsjgKHUWto19&#10;HvO+hKzcV6OTt39ti8LL7OJO/D7ZdHzuM/5XKCP4OrppRBYuIRNV99k9pNWOEs+kbSp7ds9PKyuF&#10;uYUlcAdZUWEnKWCeYOo2dOq2TgsrUj4xwftjcsfS84++w21a4/ElZKjTwp2s061tKxypiilhGS4P&#10;KGxTIs6xG9iGH1HoYm7aeUf/lTwMb6qMEu0UwWVaG2yLws9mpwSxxWTUBVnqe57nUVH9BtsEnHR9&#10;dEA+lKrgbrWZTLrCHqHFw0LeQ7zdMvf7KvuvXPNfYNtxL3z5MlZWHoafgRyH/LT8tv24Q+sqoBzz&#10;ngHcu31uVhcqc8i9ic7VZuPAbud5rerS7ZYVs+yr7L+8Zs5z4Qtps+0z9FrFUCSubX1LMGOxr3Ov&#10;CI0n179cMya1Q15UuYO9jm0I0MQrf0YwqYkSpKQ3g5AOWp7evoS8egWIAm0HVpqOKQxv53Y9L+5Q&#10;TPckAzxzKjK4hoxkr2DAwXu9FjSqeGdjNPj2oNCgMJreisXfQ178nZQN7MXkuIFcOYC3XrcOt81o&#10;MSTSsjmf95BXrye+vE3jZd/LyTg8rRtkeIvrBkfk8w1k5JwdlFw88HCNsgM+sLqBZSPAFiv8m7jZ&#10;eZ+tCeZ5wi2sFKPBBThNM5/I4/y3xi8BS/blofEeT+2a10D6RtZA1OFoj3UnTudU7bHyeT/g9Ete&#10;BdlGzkMgkyW9W5y+z9FkCrns0RJe6tQYH/5rvGh85OGLK/08XjNKvj9mtHsyv8TGudVasbOxZ5yD&#10;6eebqznuAtE+F/qggiLYu4xc0xEUnds42JrMIOXww5na8PLxLY/zX+NR94qlVEJdldCOk+txx5Xp&#10;gnjsjqBiBPLu5m6P8fy3LHtplJXFMSPlD97sGXimS44DHSe4gmab6bfxZKw8omzb+Ia5it8zK487&#10;YkKp3w5BoR/8bws1tI9SGPAlI2XssSM+HZZnkJiAHl2lAF3JSbth4gsto8AglZOWCThVfvik5Q3a&#10;byyJon7U0x/qNqjWImJdpwWOtVPU4/vooUmBOIB1SjsFPsYT+syTr4yLiHct+/QYPyM2BDOmJuBx&#10;HdemNqyvmhUh2l9d+5AP2Y8PZxel/F/rLl/O7gfIc774zHZ7dUUvGvgeGVjFJUVsnyxlr92rpdaP&#10;G+/jPGMq4Pn9YQ84weYaSM5HxPvDypDV5hriaHtYbn2M0OrsEuHv/uKi+kwRfnCNM2QUZCeG0akl&#10;ecGUh4oX5sT+pBpqn9inM9NhfTl1GLJu4AyvpBbdltY8df1bPulEY6yCkNxOsoD2peZN6vj3x3S1&#10;SJk3377DGL64+S5MelM1G2RqxX7149EeF0JvIS+LIptpc5W3iaGV9SZ+uAyWede5vYVMLkpyLoIf&#10;SdULtuenVfO65eBxk5vuB0yZCHW/iO2u9EEYjJj1ts9kA1h5iTK6TgbIoLQ4lN5SmXWdpvovUxgW&#10;g0/GQcklKchOKJIMnBw2USJizjVjnOBtSL7RYfVfBRnTPxdFpsZec4Irbj6Gk20+fLDg6AHxEnR3&#10;n6gOq/8yZFwEdk4ccjuo4IO/xEbOZK+5ZhLEKnmJNb/JW1DRrtNGDqkyxGIp0Q7I3BpIAWInA7wZ&#10;9nyQGEwu0z222eTK2SVo89+Wsb/ml5I/lUV6tWasFtd4E69TCtALyP3drDxcPg3XTxLC1yDjaKVt&#10;xAxkmSiprKe784xIUzrdOJFE9mAl/dM4GGoj1Tlys4LwJ5oM2ArdfRoysdNU/5UUtubjzpynuWa8&#10;Yz42Ahyh7OXx1I9pISLRdIK8yXBoq2pO2O20o8GUx/mvT8E+3tTkcceV4ZJxaE1dujk+DacqtTFO&#10;Z+JTrawdrbf8gqCf0xXloNga/5Ec6SacVAiRirpNjFww++64mCy72d/REfuD5h50hEeLOFVf88IE&#10;VVm7i0rC4aUryXA57+YZ2+S62qPzF6l1uwVJSpCdXCeJJGPVYkOqone4w+q/TB0yki3NyoKfG8nH&#10;LHIoGsM/2VGyPgbbgZJLbC+Qtb4tt4tcmAkZ7GwZnFTtObSBBEdvf4NtDGCLWSQKTT+2RS2POcBb&#10;htUq/0nHpvWW3r5d89QdSBbOvNMF24v6iKq6JZ2t2kPTLvvOftZPKRkmTD4IHI0qc1SY+dROzROC&#10;OhjvVDTGq+IkVupR/jtH5/Fh9Mx586gv86LAJs0oHBPqzxFw5rz6ChOeVKAQGXBZ9mzdRYxl5y/h&#10;idtqU8g+c4IS8frsznW1g4SyVJorUYOjJnuCef/gS3DNQC8exWAA9VDqXrxJif68oquvzLjKFZII&#10;m0kCEo8VMfIo//VoErnC5Uh1OGmt33eL2fwdyXiMfu7W/u1l9qTL7ZTQV+H5oNgFW0K939HxFZHL&#10;/pDa+0LPbduuewQ7TUDDwd9RCbIIqvZnpUHcjF5hX9mGFS0w7Ml/CPWjRXw9H+SZ5y1tjJ46tL/5&#10;+XyQPiX3h6hOdWxVM/LD+cAVCdccb1G33dUeMpmJ3OVD3WXYEEWSLgw13iRjbDy8Ox/KOM3PcrKw&#10;acFIoZiTiIQYh0fZyB0mAdU0geEdn3qMGlfmAISGgoY1y5/wjyqdGiij1Vzh624tNLjOxzPodOH5&#10;gPFYvTq6bAuUNhIMADLYbjIglKSklR8wbtgBjQgfUfR4B1We6F1fzxd6gnOmMUi2fSZsfZEDZCcR&#10;zg9IVHQ8/JDbvFh7KkJkUinrfJvXqRucbJE4mmg6ykhc6Ea9XJJ1Kjc3HIcmKpJ91BtuYA7HLMsK&#10;aH1/+q/En7r0JEzspL0vAOSYWyk/XadVDJTc5y+8/ARThbUZU+TmLV1Xt6yTrGf06rEURNbWI404&#10;s5uzyGApDtyh9F9JlUpfj3US10471uijQMTtD8g0VzBnnRDuTxihcDuuiXvBB3AlYdXqTdpM8pX2&#10;WSLbedQJYROn7g9H8Gu8CbOLM3THe4hXpndPgYdty/AywMf0WfVdQEFpQNE1bTXI+I5376DKoPSH&#10;UenY3RWDsigCg5KAW1gdr2+1uuf8Z6L0A2w/XhwAxddjJVLjvCsedqQBxZ08D21zXz73dNiaI6VG&#10;6ddtDcO9PAASyBSJ8vQxyxNYjFq35gPA1vOTWL99nlhy7PUKFGlsJxt5nTqn1zCHKz1mS9iga2Gq&#10;XomjgMpDvW+TTyDTIRPey46TV+tcPotgEW9d8LcshVYatLxpDycSsHsz3v6A6a2NA02Wjb3YuLCy&#10;3I93PMp/PboSeEgVnU4Gjzrum27TDRKT7tHVKKw8/EKJYCn6bT0csyROMuJTQX6s5wTz10qEo7Jn&#10;/S7J1O5co/thU3sqLqYoQ05YTZw+2KFecvJFAsrZrEjxed1zEDTmYf6bw2mQQJ1LnDuZca7S9zD/&#10;9XDEfZIa2e+Z1vJxl8irLnsW/qQozdfJIOmwDjUZAoMkDf4wmnMYuzI54zKV43ZQqJtnl6ZOajCy&#10;kLRuuE9JRfqoGn+2h5O918M7ElASQmwjyZqZCVl7TNqqfSSYE0TVG1A0/xRVcDCq1O4ZBgQzX62d&#10;KrDtKVWNjU2Ro6bU7SQKzNA3YPHUWHAgljvTgMjdDZPschh2x/8qdNRE654l/2qvYl82XiX+7kQu&#10;FapvcqI91cXpSXadgPqvPA6LqDuJmOV0MxLWvxLUyhneCSBAldw7gV1E6XO1mOmp9eoG+Slo+/q2&#10;Y79woibSPay/bE60YP2pJZCbi/EWNPbUMOTwMxm9VF1It07z9aQTLYfxqU4tKtxLLQ1SzpSSg/JH&#10;q5eM2MCP5ZhcyQChkGftrTa6OGaeSi5u3xSnB/VYLRrifL/Vur8q83JdxaaR1qHeCes61dohH372&#10;FJ3oiCCx1ChRivpfdA2YQrov5o5MrHiT0qg33JP4vGrKBJM17blPICG1boXet6TSD1ZoX9kXKxYF&#10;Mpt4Yp4qKAASkTPTK+IzF6eMmmtHoNp4j/Jfjx4hP62LLHnFBeLrHuW/x9HPetiPOXTYHSi4A3+c&#10;bVL4f1jFXzjO0uchBzIKzLd5MZo+3/l1fFXfVRyKTJTGozXjoZTr8eu3f3Naw/9AaCAvXF20io4h&#10;wt0oRPnt37pWqH+773pglYQ/YOQ7e2UjCblcGzweqtkGISM+aKmNc8vXC5GNrFqfgNah9F8JE79g&#10;6m1Y6lvvRwpWXHcIhC2FlWNDa5iYEGc6qkCu9J7lHktdA9vVbXzcZD3HZ1WO1tQefDGuN8SyUFOk&#10;23Wi4PPd+CwqZE96JVcUKTwe0gZsKzdQuCXDJyRkUlp9hNl3n/RwZTGP04RHt2LpHuW/sQcUfznF&#10;AhNR+aI/0wr9FZH1OWVaEHY04V5K8Apqd/VCnW7TeACBJBcf13OiFdLYKH0JHFLq2lUpJVwk71P3&#10;q3A3mj4xEVXfLnyQyJIXa13RCr0x3UJwXLvQ1oljyKbhgXgBw2YNmGpLel5n3wnyBt+c8R+4zWde&#10;jsLOVcRjbqoULv45efkJ/ywIGeK3qE7RzhnF3M/rXrdU++nGhfbwl9rfDU4Hc69cxA5lwwXafZZK&#10;Yy8kw/nM71SMkCsiXb/69PmbHVLyHmSpsYDTs/MBBAUN12LK6vHegtPcW2ifK12I3mQGKQ0pNX4Y&#10;NG1WG5qwkNPXRKhT/scVhxy5dOCQZpM3wz9o2OvNFapxQ+4YMYlgZp9xOO+PZWp3fVJIpvG9gRim&#10;iMh1ymrsm/4ffC1oy+3hwr8lUMabP6wHnk+YdmwK5juSXB/8uB5YueXZyDtz5Ng4OtEEe8kVDQGB&#10;quAeJSeJkdXGQwmr4Wr3AaBQ21mDf+nO7HEAflqP+H7sDwcfovq+Hl21muB1Wfu+Hq8ruTqE5pXA&#10;pYKAP+MKPuCl0dO/PDr+5hFXBDLTUoJwkRxtezGszHKfslvpOckbuVyw5FOH0n/lqhYZoJKZTm/z&#10;3mXdiNB50CoDPtPbESb5HpzFwb0g45CPte2E/XIpzwOAjPRlKeNE3dAELUfVbGBAuzizqCQGD1dA&#10;JPcTcVoPgkwO+QGBpI++b4ggmlrlQ1xjDcHot27jOvjeeT1HmOg/afYRFM6KbuNQyaVG8JMR0/ra&#10;fE+FWF5hh9J/JfdT85jEJN7efikB/ZsodYl1jmYHK/GSEW33p8pM6+x0KD4bCY3ySUsTej4+Tudn&#10;aUxmgDzaYy5ERpTWFJv4XRyrFS4SOV5TQkbbKoU41WpDu8wplbK2CBNddUSufT4lFnLWTvp6Y52Q&#10;J7PNV1G8N8cgAkz1xQMsehgzaGC1gXGUEE10+8+VdkD9V4Gl0tEfxiG8fRhKTd2QOxsg0wb2X5xn&#10;jrgQCn6RZ4lrQKH7RPJIJ1rXgz8ej2Q8FdFsYD/sa1/fF8IgRO9CTxLcmMYVXcBQ3em83vJRw70K&#10;ww00sj296TA3P0DE8ZDdeXOZhbqW2peMCdM3B9OnGlYSqO9+iV9wdFU2DophQqESPQRnx1nSBCqi&#10;G0uw5BAjc6Uq6I1TVYtZHh4x26F82RmCIrClMWk2uYyYH06s2rlkeR2etzjnNSU0ZDh/fBL1a+g2&#10;8yF740wo5QTcnxtQit9xfJa97/xcjlYyzeKhCaxg0sHABWW0sQ32crcvahKUng2irHDv9cyof3gy&#10;dPZl40uIF5c5kS9VLpFtXw4pDbib8c7kdoPbzgwlh5Mr0Rp7I09qzdxWkOj8BwO7zyDpj1CdUstE&#10;uk/6E6FnnihaQ2eTFMujD8eLo1d0HOwOpMsXJTen5wqXhSoq4h2P8t+YGpdqOPmKIMP0VHhUh5Tv&#10;MEmn1OrKqHaIVfTvbl26HqbhF2cR/28sh8DzJx/FCaa63/mzcJzOGrjgvToplFw0eXLHF70XAmZJ&#10;vyvyVCP3VE2fklFt4RySgX+gEy+0Ky9XHhfd5vFCFyFWZVNILLi7J3RLosNaD5mJaxmlK9YJS0ba&#10;nGjlhFtV0TtRGYYSdetGH00VnHFOPZsabSzrpPEEUaEBUwfng+/iBJMOkoSw801RRfusGqIFpyds&#10;vfVHobGDy8aJss8sqQ6l/wq6VfPUZPQcXyJCDSYH2s13OOZhlhkJSs9xWxXYX1DfFQ2RQOv2w9w7&#10;L9V2QZ+qC3x3H/yv0xCxZnSzwBAG5gvcEnfU5XHiNupK2eMNkJcT+jg0iiWvE8JyTAyBWgSuHj7W&#10;ad4QWMXB6Vtz4VV5SQDveJT/ejSmdmwtrs5nR6jTvrFtblei5tM9Cw1yLWcT2eed3+AlVcL/wASi&#10;JgJXP6yH+C7FP/EOiVbhwP64HqJ8Ti6e9soy+rQeakidbSYXWFRGm9QornXK4YgMNX8S2S8c0KAJ&#10;fPvlp+lQ+q+kfTU/DAVUTt+eW4+IwbESn9VFfdvBwFwJHFJ1l7dTPHB4hKlEjvwsWl8vUiCe7XrS&#10;uE9tpUMwoFQ67RumHGR6pMMjTHR6lPp4U/K6fRbNO4mPlB9yzNtDqCzVS5pcJUe6Wid6NPUGARNi&#10;7CWRNN6zu4dOPViQK0wot2yvf3nzfN5O60TRsqd6GkimIWSDGy3Skg6XdoOJKpceHHTFtI+u1kkA&#10;VJWmwi1sHzf6+lm50m12KYm7IV7tRnNXyIrIIrM7mNqm2E/1ue68DM3P5jcdtSgcbhNihn4TJ0R5&#10;ejs2+684K5KBni3ip/fbJj3NcWkkGCrhChMTUC2cB4aUOjSQ8Fhn54hUJKqiZLwjW+N7LFCd/zJb&#10;HXXt6Xvt3yYOBEEGw6BVUHUd9qgvhovcC+n8wWWPyzwkwQ+GC0PJURuLITkpdE9TJTEpVLjYS3II&#10;uibBQwUGxpsjtpXw+v70X7FblM7w2UC6mg41wsMaoSVyPqSb8P4QsRoTwvPxQsLyWaR14BVjvmtp&#10;TEj+r1gKSns7JpTxql1KPER3HuL3QSHHdYIze0q5a3JbiiKQnhCE16S6LhZ2JxR47htjCVmtTh8i&#10;TjUyb52hOY9Kqvz48Eg/fWVf6A+l0zGO4aO9oz90Q24UiymhPTWGQPobywlaUIFC3xcSIpxWREjl&#10;Ra0etUd//TJZG7tF8wgy5+s9Nw0LFq1kzBaW+cF72DGWNM86rNgU5U6YtMtIWU+NaBdHIIEtzXPm&#10;03JHf1jjvu+3qKhgQpnm8BzjnjRMUfVxL/vKvtACW4o6GruK9jp2lTn/wIsoAqrtlpd/ZdSo1mQp&#10;hF/mSQtYe+pjPqgehfNeKis9sAL/1DI14aBsVjsBn4wK9DFgwEQFfCGtZOSrx7NmK17UYRLUx7ob&#10;D4vEatPU2D15Ea3B39Rz/YF/KrM+aRnfL7uQh0XMVBPCduvdPOAhvBk0X37FO/obfpJ4E2Opn22O&#10;riLnAontuwlldZ7NZ6+cleoInsKTaSO8VgpCu6gkes5R32q13ncKX2ktV6ukDaSbWaJQoX2sMFf7&#10;Xz6HttX/qHll7PRLvW5VUSHa7lsZzoHA+kGXVNPLQO2vce1dcuntZB/ccKTByYmjDTvor7g+koGp&#10;GrLr6ZTAOQKpTpQfdKw+g+CalHzIWTVg0kOwC4DVlQFxdf2VfnzKFNGbZKkwuet1UtCqgOd4kzhk&#10;pyG6pbhI6uDn4NxmLIIcQXSie5h4f+w5ePo5Br+ICVEx2rUTWoOpYHfMFl7y4q5okhXUPnq8ibe2&#10;Cx3CeLowUQ+fBi/tgJxHi97yqTOANdbYSQUCEZfjg/CaH3qL4X+zg/VPyoMfFXnbt5XAFlRCItGz&#10;v9WJsrh0hByCMR+qRTaVD3VMnk5Nlh4um0cUY9wsWAf6xS6r4UKxfd5snAIOLA1RMFFxHx2V4Cv5&#10;ELb2wrpGmZAgHZ+FJruswf9HDDQf8tk+IeLPGG/jTWr6XpxaFHhF6MebWEe9roXbZR3Y4aTtPYFI&#10;BzISCEC+0K/ggdh9AROR2jnFUvb7D2Gl7tbAFaD0Gc0WFybl4cdT2ylO+QmpR/8DZqqLj0f5r3W/&#10;qhuc5dLIFo860ScamD32fF4YW5x+cDaXEx6K50meST6tWvfAxJUkU/pc8kwsh7Q6SvUgtcCBH8JU&#10;m9EGNvLAUGD6KevD602soGWnuUqoKE/ggpVtNKohTEO7pNzNsGuW0UccIu7TFJKV3h3EaMaunQS7&#10;vzeFaH0IVl7YfMubcIfuPaZIwCn7aD9bGAZnpy8F1y31Eea627elXpNsgC6xcAC5NgHtSKVRKyGR&#10;GpTGF+GHDIncwZy1FP/h0Q8MFa3M2g28BtnQdz6sahDVKgYhXcFUR9BgKyRuK86zrAS1IvXiQwUG&#10;DrW0IiEzwmeDz12BxCvmADY+pM3fTyzS7iqUdtSpdUJkJViflLs7yo7uYLKDsUzMj72uiEByMivq&#10;j/DMNZaNUyV3E02NBIZ7M0jxueD1+qpKKhbcLksBf1tRq5oD5pu6FzyI77HOfpg5jclnCFPbr8Q7&#10;HuW/wSg4CxwjnXzojLl5VR51OvrKugnTDEaGo6WtZ6kjxWuogt1lsTgEYZkBTdd2OBjboRh2zFAO&#10;wYxXqn/6DyWHOubeX2KrPxQeaD4ZI8RTIppisguu+rxyPnVQlH3Jlq0LXMqeDyWHOrmxFKKl2cTw&#10;sZsnmKMcLt9UtUHDODSFx2VgVXcdd3sFp6zOjlAOAVEskivsUDrG5arNHC945U/XNg++G0hk9D/l&#10;TvM3O6QUT7NsEyaQzcyKh8HZM7rIMctM99NDwmvYo7FjHUr/ZZjzs8R3u7seR4X9UpyHPfVCze2C&#10;qL4I4CPM73J9agR464OJ1ToxdtPY/qJoGMe5Ql1xlI2TyF6hb06n5m20Kspi3+4VJ6QYIVJRE1d6&#10;0PK+0T6sLNEkP0f4cms9SgcLHOJ/yO7lV7RPT13cGwETjaMra0MzjUUoFLhppsNQHG9yL052j7mD&#10;Sc5GJv8Qe9vvEVDOYJw3IqNbiFW+j5RbmLPik7f0SRzdt/riLt/7b49M4VgKxb+bdUNyfJrGBJMy&#10;kH+3TnIdU+/8G9x2vsLK3FYXry152utm45/lnzEhwqcU21yvE+w5Hftp/63VSUpVb2kkZI5V4Rc6&#10;9Avc/iWvSdDQDLObNPH6/S+zU5ia0n/YsnqI7pPncJjj9/yGUgNn/gwrvy0Fn7O7gun6ua49Y8Jj&#10;PA7cKhk8VJ+r/cQ2cX6U6lI7+nC32CA95XtQURnnc5ya+3WuaSSYiZ0ncHqctEZbh93fg4vcAXH1&#10;z7o/K7pjLR0MEPzmncIDS9/ugT7Wu/m1lH6UuH3rLkPWW7VQpLWRCUcFORsw2c9QJExD9KDE2s+H&#10;zPYetySpO32RoN6WFQyqsTDis08/JfpF8oS37k/MhtQY8E0rlLgcBx5VtPzhjyXCxdpjQu/cvHK8&#10;OUFMHLSdFTRKZ+E8/c4k2HCUBkxgR/rO1VH5718CHvkiXp8GEd7yp3nxIRFTHtpYplz297uJfo9h&#10;GjCHhFwxi+ZIGwrLOUUTFrQrFVGLk+BVaOINTHiCWTxMe/ssBJaUqVjJ9pBd+f+FZlFXTfDPyA63&#10;EjkxDyLpW63yFqdqwLPLGum6Vf+Vug93Rrk6Ax4OGa7o0214WeZGw87emgvbDKsv47YYQdaaOpRN&#10;d0IaugMFZj9qFNAgO4/6ErxjtEWu+d0PgTuUe2UuDxU+sonNWFiKSurixLF/bc0wDsVo9JpSnHKG&#10;fVX9V2ISeefQG/GhxuY4FJjpAZCw3AbwPyYTANlXL66D6L+sthIITAcsE238huQBhGOukOX22agJ&#10;xa+0j4nsvgFJ6DYFCHFxAKzUQv2XTKyBOY7M9hAtJE8iOVNv7A8o0Cmy9WbtJMzUBbMjRbZPiODs&#10;FHcf0hDPqMU8z2Af7QG62khTNbY6cIvgBpErEpQKkj4Wkc/Y6ivGuuYVYBB0x43OtzRm4XaUQnWY&#10;uATS04mKHZrEJczDm4Vb7MT6LJkinWoJAztpiluG4+F7mNBQp9vls5WvsUxoJldAYOPNS5hLzgZS&#10;q5Pmmu3xiPC3pANdoRIcq1NN/+XjSSjeW/ZYJxZCFdJJJ2/7Cdmgy8Zmv8MtFShqjTfIxJRQ6MMx&#10;hySNhxiaG0wozAo7FPaC76nu09QHq+n7SRpDHXuUyn5WVoYB63uxn3zJKezPI4gFoTKxwYeU9tlx&#10;i3cvWX+d7DsaIvwHrPgsZNKPAw5HQhHj4ZMxktngytVfim8facgy0NIE+2lVfvMdjzpSHI4aGwYF&#10;p3YfWYhuGzP0JJaHNFJKceGHd1hhZZRDfPosWWpVTJALL5j4vH3tbs32AdPrTawQFaUeMKBRUThI&#10;mHc8yn89mshROk+KSpbRRxwyJ8zIAWFkODfiAbySksbxUtZLfwip2Vj22Xus5wgTf6+ahY7PPjiF&#10;Cg3T3f9MMSLm5Tzlz3rfhhWK09W2VdAIgP9Q1K77461FMboSivzN83r+BxYDTUpNaL1bpEaqOmmA&#10;h/NtuYCouOkL+7yeM0y2I/nXUz1Gf7Dd+8w545ypZ8iY0OL371D6L5/Rea5xg26eUcoNcCWMzz5T&#10;9vBEVT8TkPCG83HeEkPIiF0zQUtIz8DpYfFMilJDPbujT9IzXQtLdPzXxsQJryRfKROrzjhNvciC&#10;H0ioCsRLmFMGKjWsc1uuD6cQYXz2aRCSr60Ww9pP6dPmEX0H+6/cT2KvmAzxJuewrxMHkSN9yg3r&#10;EyIMbLuGHocf7C+fGUNDO3VYA43c8/Qo//VoluzqKva9wmge5r85nMH0kxhLUdQ8BO/C+57DUbc8&#10;nLyfTdzswyl6JidBKAZlGNnb8CN2mcRSI7jdy6BULS6gik8qJbjXo5KVVtntyjVxR8wOaJ8lKTh/&#10;5ye5B+JHHKhvWEoyxEXYTAvKOizjmRxPy33YdEikIn9SZlywSXBIFuBqKnD5BJeYxJJRBuMs350O&#10;uGoJVrwfm3uCbuEkxsWH1d+ha0DUX8DS8ynrfMF88FTRSDFfZbXbh2FNXo/Myr5achuJFMa7uP9D&#10;B79brbJOvDP4W3p8WZVx9ISND6Mtb54RWLR7DzG9V9kEmJ3zIqdnkT9+gvTkU0MjnrzuLd102N6Y&#10;1LvSTerAQKNfhWi2D5OEn8YnEXlx+wZW/eZSjyvH5yWS/5UDO2b88NPi81VznXj6cA7LQla2hfgB&#10;QcCs7rwDS292e6645H6LlqizgDsK6VrkMEvqeCHE3KMIjYNAdLKhflL7rzy3bB2B5pgxR6TXTJIr&#10;RFpRbAH1i1t2ozxmalM/Viv/wxnsxozkZrNfQB4NczAP89+YH2KLjOdgyPTSmTE4DzstCgGl0NOY&#10;GIwl+xUZW3BA5GhMm0ZFVA+ulLM+xbOHxL+xUvSWO1OR3MH2ucDH8/TfXBbFXa7l0x0ZyZqgFI87&#10;rktJoc4hUU1YV7yJLiDnQ93ko8p76CujYCNtYqnZybWuqFOZUXYuozX/CW1vn1bAdiCcx2glTWXg&#10;7aF/DDFJLIug1DWByl5xRieZAiLXDhkKzfx3Tg2Sc1sz0fjMWRT7+5RqbKx7d7CuHI2h0i1t+WV3&#10;vo5HgFmUeJz/1vdJrkqBLJ07LINv30cfz40dDaMGK1zGH6mF4+oKTCUcZX+bOgbrfc7knaf8Wx7j&#10;nzUxIWteeEL+h0ymmX2QwyDExrp5DBl/e0xKVhIThuQ7yFSpmD0rxNwdLcTyRq+DQYjkOmz6Aonw&#10;hIBqYpRWnDnaGdskgznsBctS8d0ikPj0fDy6jzV5pRR8bUCcEBj4B176AfKc9bwwa27kcqGbYufd&#10;zQ9k/BEp0GhTMmm3w+q/ko5xjAqFMWtOV9f6wDbqqz8N7+pGGo/R9v02iQQv/F68iy/f+BKUDZ0L&#10;GSiqt/EjRGQVRMAzMs794ITbqUVXc+IBdaDjFgV2+MdTSP5J+jTwIeCZaroiC1kfj9SwRjZ4lMHq&#10;wDB3wcnTHDD7fuwzVYpXak6o++SK5Vse57/eR056mpHk5LAy82eP898ar9Jrz4qrMnZ+tI9fMafu&#10;6j/wx74/8uZt8++r96zapvuavnkOGsnAJTam1KgR4jrL/Q+QV0L3NX0L5OWYYIt1FXk7gRDmG8jt&#10;cAN5Owcr14HtdENl4zpA9j72VfZfxjbmXnr5lMGnkH8jXJSs0ghkAmzYxvvlrF9J9XDCP07gGfL6&#10;Lrl+PXKClrh8WhrBDnlYZMmzXmJbBzjlg7SJnd+tj8mpCnfWJIMVJSgtYaxerlmXX5rf4VPsQQs2&#10;ctkMpOfOZNa3lRP8/91n5btu+7xA1vq6ZcLERpOB4F9km4TJervmKRNppLklOfHpKVFx/6KrdwJc&#10;ToY6H8dxv4U8ZSLF3hia26fxOyUZjBtUt8eL2CPiQQOp5F6dmvsvn6qFC3Fb0JbrjbSYggvX6b8P&#10;iTqFidLH3uls4DClMQl2W1wHnW2KCAJdWwQL8xvFKuUUiZ0yQ05y6rxm/HkZ5SOkTCriJiEpGjOj&#10;oRGPTJiV0dCCxD2TeJvkyRe0Tc8NlY8M6mSbsxFsHVjsGJcpsiKaNXbS5wgrCzjeVlvuN5B1c0Fi&#10;G+NItZttUcrZTQqjMk8KWnu8GD0s/o0PCXuKE+k1k+67sUdMSIcslruxJ0raY/D3as3KUg58/aOe&#10;x/3Y4O0hrSEfk7K1yWciwS6RJppMTGGg5O48K+hh3RwZuQvg1W5GC8++7XPNPHdZB55bTPd72sa7&#10;W/UEhB13vg1PV7HWICHUNMi37zNWgaORHHYVl1yfKmWiWnM8fZpGT3CPgHyYGCZ7RgyVivVuzT9h&#10;G2PWZHDYjMVL8X6fR1QmFsXNluG7mRup3K08dOo3t5M+lpAtXrrUTl9T51qbbqv+m7aBcO3mBUfQ&#10;pcf5b3J4Mo5kCI050iV83rfjcf47x5PC6/Ew2l0377Ort0biUULBnNzcIiTR2ZGM5NR1VI2/wOzt&#10;/9CawudyedYwaHzW5EndnVBIEuuFGGZb8Q931eF5Se70ZQ/Oa0bi2ymPdkVaTl8UotXufjIIlbLX&#10;1rzOmwSBF7FIssgWdMLNdxFFX87shUdfW5zpHTI0gyGcO6yOZC9OOXJaaXSxz8jO3rOJrSN2b+Ih&#10;rrRtBp57Nivehk8xjXv+AjOGd+W7pI3vi6Lni4MR6gLcmyvA6P/xXdiKVCjT4Jqz/UVRr90KLGlL&#10;bOHTrDlRQjNO8sLbPtPWwVUmbArv+zx1muq/8lQR2/SNqHjkgbx/mjUbMupSVE8W+9G9M6ZPlBai&#10;d8c1b+efm22g68QzO1ylpx53nimd/RJHuNAxC/sBxylKK9TxUeIUfHRbCGpmJkXriMoPeL87jEZ0&#10;iyJV2b21+8L2Inbmx5zCZ827a9F0HtN/9+A8Xrv3Rac5/BG8RUaB99Tj/DfH64aC5PT4hgjTeH0e&#10;d8Spomtpg/HWn1vDtv9RIFRBGJoYbhEcxSTk4Rp4AePpfvhpZchHlXTGW+QQhRn9Wbp0KCg6dytb&#10;p86OR2l/EW5fOCpNJ6aGTfjmG+8+V525FhQtFsjjTEzIiJL0FKtSi/6x7Szj8HeTPJgu90MOMn7g&#10;9LybBCJMiKQlk8fePw1lJheB/ik0avk5BOMolcwDhPdR+fynE2J6Mt2REZuZ4pSykKKy530/xsNu&#10;QldgPBRlbdvj/De/T1THcS/1XJwXpHic/9Z4cBDSlvEcTXMkjztiDm+OaD9oEjYSWmntGaty/HTc&#10;P75pWfBnWTvjbZDxSs6CdvX7iHcJw27uLMpZSLPJx0Q/Nm2aq+ttVKF2kKzrs9FX6bUnjoiBSmwG&#10;TALNsZzPJ1B4T3OV5REWNU36ux2aoXDMza/x06U8LJxSS65KhzEJqHyXaco2NUw6e9H15YYaVavg&#10;3cdZRZOlfMsz9V/PkQLvvBELssSW+yF022fFQb2iLg6b6jZyqQort3OpNp2pPqNcPhHVsK8KyiMm&#10;zntASV16A/g01T2dF+EecHKi6JCEwz4xqXF5VuHC2SzvjheJYjKNCB82NT6d2dANg7TtRAlB+t4i&#10;BcaIVZMhcrlD8fxf8CJdopid9NlNtWHKt7zr/lu7j2HmfSHfonzFHnfEqRoQpR0pVrY7b2ihYFWO&#10;xAUW0jebIIv7f/IYCvIcOyzPIGeKRHeVFG95oz6fWLRz3zmv1Ary0TdMdGiG8lulJbkp6s3Z0wjw&#10;WfkeZXmJUEsatfxB85H0wvCYY3Ve2Rkyjk9rWKSJpnZWvILIRWlYWJr/RTbIfEy2jDkNvXTftDJR&#10;SgsqcKwZLrPV2fGYiaVQpBg5M8cmZJKmMp+HWmUErqVZX2XfTZg2CTdJ3Zjk6YT7uJuMJ7sz9GWg&#10;KF1n283+fZV/un6D8XRm9U54XJ+dd5/9tnowsTiXuiIKPrvFHyn1xGRMPH7GxAfIqmjKd2FE7CWn&#10;3ZBZPp9OkU4b/y2qT8oOvYkMGY2peHKH1X/FmhGEmBR+l293XU0dIPleTgzajySIOTF1xfZj+a6t&#10;+3RY/ZchUwNgLVgXJW0ZxrAYRFNChsmEg25CJi5RSUyqcD7777zfhonxnD2N6HWFifRd2im70E0u&#10;Ga+85o3ujivjREidHtJOfqQex5a3wNUUkX/VXKYQAja9N5us7w9W9LYyegqXFgpw7JZtpvv4mbA4&#10;6uVC61pO4HllmJjpQ+ItLgnZpo6M9J5xFrbWATKfnKjO2wTorTt0WP1X7hxZya4FwJ8kDthOiNLj&#10;rfZQsQHWtsdqQhY7Mi4NPHOpI2QkNw0+/C51033NSzoqviiynveJ0cnNkPH1vknjo6t3yTxUTmyl&#10;viiYQqbFCLJyxlemQTzRjlEeM803a4ZE7Sv4jT7fY6KUiVTm73EzdH9RYQycmPt2/PZfuc9oo9Ws&#10;YO5UHXs52swof6OtdXUOzsjbeXZww3/yrW9nQdGD2iMVEnm+Hue/nqNyU1NrIpFDDX9DN/O488rw&#10;H1jJpTdPZlbOlaH32gDDza+GVG03dUdF8hQieeodFTA7rP4r58sNdYpXDn4kptvD9rriy11lyJrh&#10;aHXI0igtAkZCqHlgh+W1G+bfROFTrqAJYb9sONrHk6cwd06z2MZ3aN4JbO+am5DWFDL88PS6epDD&#10;RDkKeHEFUBp+1ivtHkMf/0B92jQwPw2Ds2J9olM8lHC/2JEi41vIhCPMUYr6JmTMGOsK8wgsj1V6&#10;ZFowxi4hr4fvABnasqmF7rvdZQHTkJXjNSMcvMN9Z/sv7zOOf9thRBO4vqsfDrVO9WYchINKEYxt&#10;fMt1vjus/suQ53VrR/aOq6UONS7vrhPSDJiJFWQm/kLiqQFNofMkWFaR9kSJZIchSx6+4Be48d37&#10;FIeZaWSSEDZz0Tbu3J68y0ygT1MYQv7KvuMtxFWaw7yjGr7OUzd+0c6fVNjdIjjvpniwJZPY4ias&#10;Z10RIXV40EBaLRxBNnkUBT8fNLMjZExWvABJ/eB3E1x4R9wIFMjItQ0yKLdlOe6X8Wo7rP5rcmLF&#10;I4PXUMwWrX3notjq7OsmyI/HxLozvq/GTxn5e/CLbXcIHDlQxFv88xP3R+udUKAEnxN/97gy8kqk&#10;W8TK+O+gtFoZ7rWyIEgigfs0prHU/Ul5IoM9Ka7D6r8Sp2igVe+gAvsedqQ9XTWS4NPIqM6u8Dcq&#10;OpHz9sQeOD1DnhWSuM797lwzFnqxusNjlIzi/vX4DvJy+QiLQgHpJAojwFqKRalypccGcSIQl8s1&#10;MwdMnHtsYwk6iwnIukO0beRS4spjprFNDHbimMB8fLnmWXd7/DRC0Noo2huWW58YZGCv53z8gGwa&#10;T9oijOfbsgSTxvOJKY/zX4/nakn7rNTWp6IWHnekIwoSyX7K7ZIy2pE2asGTUSqLO9yPRWZExss3&#10;PXfksbIz5OO7y6e5dioZ5SSUHx7fQsYX5EXR36WHcgn342RJLWIyhAUyQa3UX+ahvoQM9ZsGqeBF&#10;KWiEwi2yiISdIUzIiO+spVW4DC0rKaLjt/9K6iA5U1l/yWtkXG2QiWBaID5ZKJG82WOA9gBvLPY/&#10;KS1zZIHswXx3LgqLvUTa8zFOTtfxs2YO/QttEenprDKOA8ey0zbJ89V+7vR4tpJY3n7ss0+XTyEx&#10;CvSBxPMyX4/z3xyvHkXFqHUvsvmhxx13cxUsKrPrWZUKaboRG7Jc0rFt9m+0aIfS2FZuSrqnI1io&#10;/A+xvqdqpDvjisyeitXaNwixrEuE7q1XSKcMmtL0io7ISlWT6JjY4bEuTrCsrcc/7SY5uiTO+KPs&#10;1Q88WNzdsTqpHeVr+b6bOKlLRy+s1MqWPgAU20HG3S5Xc6aCCVMIDv5Y2ZmOZlebk7pJB3FVFQRO&#10;yWfD0F19EZi2vruLE4Ist3bXYfVfpvt5tRfvmu5rzUpRrkXJtOhrXnrNfDubR8irFnE69ouacHq8&#10;iHpEbE7sDttkQrv/DLP2u3PNuBImtp/sCtoq4VDc7A4yUt6pqOKi6O9tI8lwcGLe8TGGSPGLevsS&#10;Mrc0lH/kuWbSS+ann2RAuHTKy5cUtuomBx4pb0s5w1BFNj/bkFomfdYA5q851arjkimmWFI7NisL&#10;hdo2cwVB7Ssm8DSAshc8ElxPKa97yDtkctqc/03EAV9AVwK4l8VlPVzsjWfmxXlGoqjtwGAVhKn3&#10;9gVEvctQwhutcpcVJWRpqeN5vI22++vFmgnwOedWVfaqOmyfRhZa5aKNk8r12uOlul63KYQ1c0fb&#10;LSiGHrnpVKS/FFunglxlEA0yJ8ksjtYzsk14fAWZYCzvJr6IaiPw10+T5IVE8WPdeLY95kRm9jgx&#10;dAa/gUxtM/HssVOEqjPP0TyMWz946sdQUBjT8/GaEoCb7IUeyc6qBDAhM/9u3pG680fxMIr05XVd&#10;sE2GFflB+TbMN2tv7rBNpE6dXMea8efqSuj2aZrge82cm+2WBiI9pJYkSkgHIDR2v8+kzaESJ+Q/&#10;uZqtQyavy6Xj+B6A3NdMDpryB2Le5LQFGdytmWQJ16ayAm6kHbOujSR+6iopGswd0sTIgUjIYC/9&#10;a5eQycO1nifHaUTKJmRljeRmsBVKMFw3g0aZxYdUZxIqywOy9bHQRpTLBVEEpogrqStmnEWP8985&#10;nhQPjweKT5DH+a/Hk5bh7AhC6xnUYVYed9JUyGMT7hIKHq6uBLG73E/pSSCi9lw8UnpsxkInb3Rt&#10;LG8yLdIEJjVgc0NyEGnbkZCps0+jZW4RE/cOslbdnRDY7Kvsv4wpPIbmikxjs83JOQQlOTE8ofKV&#10;tt0na9CBHrKcJUevIZPj4NopAMNfOmGRbVLWIuj5F4awQv4FS82MeU4iEe83kEk28kbSBIgM9/5p&#10;xFqxa+rBtlP+BzE955vgHZZSc71m9FF3q+I/yC7rp1ydpbwoTIFsp1b7TA43Rz/okxwKZUbeQ0bi&#10;27LCPpVevKKTCrJKhKF0EYm2Pobj8NiQ/yPP6R4yWTJkJFiO6B6Whm2onU8nhSm2tWlnJEYqmzg0&#10;Ffjii30m6qXMwny3spGMTgifTxsy7Dqc5fOx8hJz3hBEVhU+ONvpVKmZmIq0Y9a6z6vtM6RNJoon&#10;9kz+kV5ufxmhP/HX230mBkkDFC+KjexMKoJECRkFKgvza81sLBZ4zHsmVdytGYuURKR8V01YOwmh&#10;AwnDAyUyoTdsYy6Vl08+kg95RUdsN6ul3q1Fce8XJGjI/vR8vHr56u27NaNxzbSIikwtnxZLNeRH&#10;XEvdpeqxzJAXp0plJt7n6fmYkFWN5I18ujjI9Z9R9Hp8uWY4yYzlPdwjSuYvMjighNNudeLtPtMJ&#10;Bm5gdD5ieYrkmVVQebuH+nC4VL7lfHy3ZrZJelES74OE1B9zBhntEqrNQJWG4/ptP76EjJ0z0fmw&#10;bZWDaNGvhowb31YPNUv3+fgOMtwPbc+zfhxY/gduTz9+0Db1zrQmy8flmHxAtj4W2ghCSCVE+dZv&#10;bnXfs4f38XK2ehJl2gPF4/zX31ezLXsZcKaVPeRx/uvx5G8VtVYGz/L9Iz9ClXGbPuL4CvI0YSq2&#10;W+SAbd51KjowwhdMLZUD9sDcGbJMUWP9mbtAykTZbM/ENiJT03WkHK57dkRqk/r2x/mAAXTLHIUW&#10;t4yf6seKD6BSKuynMON7aYeAL1UMX/VWEA6Lm5xIx6gpHiqUtEqjEOsLNy7OFURKzBi9fKuAJw4q&#10;DTxkP6IcLr1oWv+SjmNtSCIxbNur3cWmKCaE0bX1n4GtyswJsLD0vlq1ifNxhAEpDH6rUpDEz5bl&#10;hyHW7g7Hy8SW+emeTfwvOi7kHZN65+EiMYEN9Ktq29DQiPqbfTJxAbB7TdnAc+m7/Ugffrda2Jpl&#10;zMw8NitXJfNEMhyu7y2noKZcG3S3t+yOj8gzdRl1Uq6IJKldqUPelkhVWlD4gK7AQiWuluY4DH6/&#10;0CpRWTKNzYpwh29qrNxt1lPf5hVT0jF986ilnSfoKktUlFixSkPimHgbVG5D4Csf4/CpOrLOFfuv&#10;5OkyYr1LeD7S9zA/zSaWFoF5t/lssf4U6R9bAeoy8ewK2djoWBFe1JM7U5c0YzDliK6J4Wn9wyQ/&#10;cvHOfHKXYKjl9kn9H2nnnhtHcuThqxD8n9bDGklDWAPM6GEMMLsY7O4FWs2W2DDJJpqt0djG3mUP&#10;sSdYX2y/X2VEZEZWScqyDRhUT1ZVZkbG+5Vk3nwzv0s3KkdGUJsh6d9dhKkcQ6HJyopLxIpY56N+&#10;XHOBiEiOioSagjsIU/Ff83wtpF1KFg0Pu6Qem1leOmIFBRMi5zmOC6+EnGFfHAa9IyMo0o4HZ9Zs&#10;AU6AnQQbNDkFQm1mgbvlnBqWb6obHpxZhlvoT9MGW34xKegxPJuZlcpP80/NrLYpoY0S78icl0Rp&#10;fGABkvkwEfiIRgs8494iHDLEAWPVs0/DmtS8/kvnTFYR97D68DoMI1LnfY2W9EhugSRTv/90ICDl&#10;gVGhW7XQsXNuboBg5tlB4q2L/CuSjw2cdeY0TKxzXJEkYIbzOsgGTM24rb7JlZPMFkb+qqqw7DDW&#10;QTtF10WdeWaYPWqffZrBokHFnlWPUPmsBNqwgqX+kupTWFaNtpUdjirYURelMhwGQZ2ZHNVY2Mp6&#10;EwIpeFb903ILJlYhk9HjWtUdVGcmgzWcDDKBV5wzQjQK3OgD0otZpVi6xrMgpMnPQ+uxdYd6MIbb&#10;lKrXvBayOrNjWb3JVLpfoA065ngHAQC0Qic6pFrxZg7ODEHDjO3TvbnCUp4oUaAMM9olGSm9Jbhn&#10;uO5mM7ucNm2HlCFp7NNH0aHt3hTe8uf8rz9PPNF1FCWFFDdd8/z20/v99qfd3/7r0BRKytxwqq3G&#10;VCBKciuSwtqRFk3ZcDb4xiHqFdyZw6BBsr87d2iqiNbVNQnsTNS0egxrrBqQM5gu7xlSrCqqY0Ld&#10;M8nGDhKxlh6PYE5Vd3YsHJyZLjORPDiztmncx6cdRecKLnnsUTtanQBjM8tvFrmFof3GnlNq1MKw&#10;rgrzw1jLL7gfz23uJVZU74tpiu7qwpBhoTsHCx3cM8y8ums456xOCd3jIOcVkETkvS8zJXti5eNy&#10;QWU9odQgzYtPPDZF8a5f5sWnZwIrCekYHttzkv/xbp2ZjQTBLg03eksMD85MTMYt7Kq1xMxU/9eK&#10;o7likhJ6Y3hsZh2Om+DVCqkzwyoCeUNhr8NYoeGPD2tgbGY1YKy6rTxvSQpDzZXFzWdWcDTIfe3M&#10;aB7VbpvPLEXbGbOUreTuwJJo7RAfHtyzjAHnBXPcJjBCm31j63OqSh71MJUHZ5ZodfaI96qjZ3J9&#10;iG/6zE6wcc5EravO82Xc7qQqb+Ft9o8S3Zt4COv15/yvSeGnOFviXEIjbJ5flEg4hnRERYEQOud6&#10;DbIuIog78YtuWLvxjQvNpuFBmLbHFe8G0Ka+YA7yQNEYnoz0mFlK1SKP7GBE/LZmqmOFzTqN9M+j&#10;ZYRADgX+WzDlzlt6zzlM9VqiTVI+CIf5sKv9dWfgZkRvVuKpIvKhDoa0rJ+WneC0OS9Sl7cupJYI&#10;e4VuPjk24tPuXYuZRT9BunP1gwKCphmBe/bG8IiUPviogTM6FdSZcSEHk53rVLQixG/ob7tGNjjz&#10;1MDJ3sXtmf0LuJMjF042Zq4iVDa5c5TpYp9xGd9cp44rlQ8n9KJ7ZSjGNGpUanzjbpGr188B+WFd&#10;4Ye2S2iOC17KbqlL7oMF9BNxPqL2Fnm3XG6ChWTvRoOQsWmVihWvzkIJ2NSxnwgW+OGTySGTvBgy&#10;PLnCy42jOVg6rYKsw3N8WOms/uFZrgZQrR1w1mWBqMmwe5JrAolPS7EvOb+2H7l209lSgRxsRylW&#10;ZXQIyFi3NbkEGipZBTEtjpsIe4HnJfMuRknhc12CskGAtciJl6QPVmM4xlXFlr2OJBFGSFSp3hml&#10;1F3YWTN5CUrfBM/Hdrv4auwHPHGdrn64jhIrsZNXDgk7H54WvueMamE/iGwnrwVYEKlzvFgLZEwI&#10;tzmRPF2yFBilTjmFRCJXKnZL3MPlCbmLhhdjQAY4bmTXZlPxYRqfu+Iw71QFAdHF0heFh2kFkOFM&#10;rgTqNtucUcR2wi5bAjJ0a+SlMMaKgKcid86H6KhmbUlit8gVl7syN8p+YrSlAvnTxsXuc6KWbtWT&#10;KaUeBA2zfw5PDsqcj0LxQUDYPSUcOnS2GPSRqC0new5Xc/+HXwmppqvKHmgXBZ7HtFBEiQ+OTUtX&#10;RtdwKeDrkiwRMJGyhRdFNa/NtGoR4D4q0h3UeWaUbpUc5wTEdQXKkWo/TCKp4yoNL8meSaNckeEc&#10;Wx6WckBDu1WbV9dM6quONEScvZdx00uzjiqtvBAQxq86p4zvFiXS5K2yo7JhifPXezszLY7e5Ngg&#10;OSuaDcqrvCJkgruaigBbMfHEkr9Y99MAGTFfYrcxqsRJ42EyWFZgsrI94/SQ8tmZTbkCFxDaooi0&#10;5hSV75QA69MiNFa4dalwCX1INyzmaByVc6pKnHiydOUcNiDUrzTyMrouZ1wan7Nzlg5mtLhK2kX4&#10;z2WV5PA6F6pFNgg978yuH8Jk3WjlGWX0JFVtakNAbKY2+oVRZhe2LuN1wUehBaJ5EZOz3fZHMoC9&#10;YJ7uglp3QX9/zP8W0xlhHF14lYcVLMkfW9JdxOVdmhNZ5DzbTaF2RhIYEXjyYdIokHZpweWD1bTP&#10;E+Vftlakueti5EPoxrsGlrqA0SMNiHrrLel0oos43S59jOW+gk6IYLx0hRenlTVpjA+TVup6NpDo&#10;Ol6mRUFjBa9mmOPAtn1S/ePERf4d/tKvHyGFBh5wpaEknKl7fBGWunGmhG3IVkdspRJsSRiL/zI/&#10;y07EohsGLSKOowbJs4yXS9PqWkQL75JuTj5hmlYXJFo4Utnm/L89YDidSsFE/NIm0SVsn3miDEsu&#10;oPOOyPklfyy/XA4A68dbGpGajmGRt0+jCWO5SDzd25FWKfQufBNZAm0tr3JxWgSmcTeqSABOwm/E&#10;v/elohwD9punBTFN98MPQlB4xbRTTW2Bq5LXsoyXXDCZSFoK6fUZFqCRaTTUQiFPpiXP8Htxt5Cw&#10;CRi1GMAV14JRaGcVAerIxa88St5NEdRyi1oi49C0YHtcHaFW4tmgoxWx54GreyCH0E5LdU/dbSx5&#10;aFoMefeIqNRPEdWGd1Gx5PmgyCbKXPO0anfqKKXU6hVnK44ZryrqmKbFPeRAxv3VtcoBTN485Wso&#10;5YRkpIMybXo3GIru+PX+WBRBPbeuTmgjRAR63tV9HVQ0XwrIiC3x9X4HuvnR7DBQDDz5uiyktkZq&#10;28RgKIgjzVbA4nh9EUtoDAvw5nwcMbUniaOxqQAHhTswixb+oJhXo+qqBejQJswT+fQFwtyGzoV0&#10;ZZWskYyEbpX949iBJUVcWEQDjO7xPJfNgVpv1gbh0enCuQZbddexaefyOeIbS5uCezpdk4pAus/I&#10;plCEzP2qa0rR1bpVdpvi8SclM4DHkc4TWn/rpNqXUCWyIg1Pr58ksJUVNUlLcxXgR5VitripRVjC&#10;QE19oPZNOXcZWvRjLoo0PX+AXDdKAqRhpNrtFstgiOFgRohRTMhMJo5dOOBaC7Eor8BG4uI3T+xI&#10;ER3LAqRHGBxknKuTjOANwPkw+8lcnWiR7xb4dyYU+UK6z6EsGSVthQxLp4eTuD9bTtvBiKzJiiMo&#10;6ikqq88W/7nVRzSvBpDVh93PNpCmjnJAps6sRSnu+0MgToDCKdpjMraZef0hDsCYzhZJalkxlKDT&#10;e9cJLaNu/lWYAjdCuupGwj4tw1o8JkTonBbvfmc/cSCW90T8x6/pHMJi9Bgz2rimgP63aU6UNNcH&#10;STrsApN08zO7i4xEID2Owi/Zm50L0qmrzYCAHZPwZnVZKriHged0LBhBljwztE/dqmoHWt90TOGO&#10;SUejhUHg6atdOecEFVste05oomZq/lnwq6BJLIinfbXrbu1G4XJ1EVGLx6TFIV1L6+DjsbygdhBq&#10;X8GAmzdpWaeU8UaWNQviWpau+wbKnuUZiiPalQJj51lhiwmvrJRmTv6D0ydV/Z2bFj7hpE2WimrN&#10;iw6SKTKLQ7pyukage6ZDP/Sn/G+hY7oo0wBwOnf5EQvrZ1f+VJ7J3/HcbWLCXKuVDDPwE/Nx+iAm&#10;W3eBSIPZ6D/qjvvt/YiwDL9Qkeyms2aFvtKytvS0splsBn9qcT+VUmV85GYcDb2pwC6L5OZ8MMNk&#10;ry3tZ3HOik3SBLOZ1eAhmq36+zUIgzrCPAXAdGr8Ak4szYlwcM5LzQE+yvRZ3ddin4Whw2OaOXF5&#10;uebBaahqd2mfDuNyEuilriQhDsmGtXf8Kf/rT3sckUoOwnv900v7UVm5Y0asytkSFswT3w+0nKU8&#10;xoy5aWQ6K0N9aT9Lc6LUO8uXVZptM7Qjd5ToOttuzmaQnhRr5uRo7MTV+KB4/mKfHKoBAXJXYU9z&#10;bnBVd04M84/mHfozcPLduS1Cpc5D31hsxy8sAqsXmZ8G6/IJ0awpv9IFQyGUuBYjGVPNSXD/YFd7&#10;1Q6+4DzdzMw7y78KlkJ5IdPhFNld0ACOOB/mbrtPRIZLZsw0jDaDap4l/ypzqvuaHXB900//64NQ&#10;rWuc6+ZEEjiPwScgbt8gVTsIQ+86aTdvcm34CsncflZwTmgiDcCAQPJFV8/YvAk7tH4RQ5IZRudK&#10;BpEl/tfus5kTp3YXLoaCQxuARp64nMknmHmcdByz1UWNxWf3RUkGHfnpVcJuns4zGa7gqw1OwXYS&#10;E8cGjMFgQIFIzSAXqhXZMAbD+iYuyf6q0QqmuWhtdgh0iY2M00SFDYalqjAb/GxoooqS2GelJiIw&#10;ZuqO7bNSMNStDhDtnNCBSxtIvXgsYk78t0aHuLHx5g7vs2EpqurMygf+OqvyUIO1rt0W/mGXvlyu&#10;x3cW58z4Cf91qcjdpTT+s3f8Kf9rEhvd1HZFaaZMUODxDfyUfWD4SZtdVQ80MGwk9mMSB7InvZG7&#10;pNBZeHLo3JA5LiDVjKtQahzNxKKKMkX7ps4R2+AKzOALWs8iHTb4+ZSjSftsWAfWKE7PFggNkaJm&#10;mcdkaJ/tm+Q8dfGCyj/x0vUxjGYw9KixOZs3Z4oqKpCbd3NVqeW8GJdolwV7MjTzL+NxDc+G1Lp9&#10;1jkBrOVCxWHX1VLHSW3BPzXnzIIDGS3iRtgCu3D6rM+JF8tdIdzZaK0kx2Bb94k47Ir0m8/iKFdq&#10;UkNI7WCY60Nztm/Kf5Hwth2UtyXts8E+9UGLHO18gvnXTGbVNx18Da0sDFYqq4ND+0TWOEfGTOki&#10;LA3TnXvMGj6En06dKUfxtrE55p7fxpSZO35R653TKncz3OEZmvmX8Wj2aWrT3LHbmINktCuhqMGh&#10;xk8Cv6h2dJ4l/ypz1h6lsoB0I1fzWcXnTE4Sf1AJWDPIzlxmqZyP6P4SbLMUwoFpd+OhyaHkupzz&#10;p/xvWRs2uuUMLD+9tB88jc7GcOiR5NUumfwuv0kSk5oE0EQUhM29lQY+MobHJb88bi7d4SmmSDtZ&#10;YCN76R1UqZzitChFLyIgSkzegZK3l38VANE03PNxlPnS5aDgG/dqGaZVwmSatnE1v0C3Kz7hIXok&#10;+u/2hlJhsycQld5DSPh/+4Tq6tnlPl78cos4s7RV5JXHyJUfmD0wjauZy9L73HH4joM3FjTbZ8Y8&#10;bqy0O27BAqL5bnP6U/63HAOY7HY7qnhNi/GnlvbT+Na4LMvuq3eEkTPY6Q53Wj64xoulovgVPK1h&#10;IWSNdD2FZc6bskfqOmpHiywNw0PlUKLHEq0v7bNRe6nGVPJFw0Ia3k2SWuc5a2zwKe9onHc3piA9&#10;bBW7b+ZsBzFFO32u6pA1xjXDlaV9NqIP+W5Wg59no1uRJKeL8poFNfYw7Spq+DTPkn8Z+VdthUx3&#10;u7PD5yTq6R5CJJKKsds58ca4l4KVr6BDmIrLqHmwCJvLv4qbvGiJvh5MS/f/iEWMn+YFrM0sF/Cl&#10;60N0ocw7c4ijRucpm7VSoVwt+AzL/MsZq9/NgAmIYprlxBT86Fy6vs1G7YJ16MoVwD6EQdIaDUL4&#10;U8CKdGCT1ljmBDOLezbm5Hl/c52VLMeX27ozQxhq9c/OLdZGg6SURV3ARvfZUAr6Rp/WUpVE+FMX&#10;/2xcBZjXhtJDsEXTd4ZKOw9Jr4YYMPkA9gRbCJf6sXawtUfVy26c81WbnuL57p5a9CqjIpw3Qu9m&#10;OZVL43VeI5arEojiI29r81EMKM8owIui+GA7GKt5ouhgCd7N4OrSrFCIVmmEp1Z7VHzyQd7xp/yv&#10;PT3FYgViupzoNqD88BIJtruZmoI0CyYThlyY6XNkk+db72vAhWxau4ZgtpelCRFs5rQkENaphjXs&#10;R24j6l0LvSqsvweTSjLm0IRVbfge51a5fchJGpIyfZKWPJ0CgC1ngRRVQqzwh6tMsvAJPEdmUPuE&#10;VYVCQIF37Q6rvkeeF7127PQyEPOB40UxdU2Jhd+IJjVquUqTwrvgn8wTGYeuyjq+L5putQtu9GIY&#10;DGvOg6GNw55fRqZYniX/cqkQ6UDkmD3lRrQGJ6eknaJnYjbR5yMPoor7ICHYCbxDSCL92gwaCiJe&#10;dDk5DFmCp64R6OYkbdpKR3AN2AWBY3OCHGbC4hy1+xgdUXTPhW0FxbXvwkpA10wDmiLrvsVC6Bma&#10;+ZfBloxAq6yChmYZpXy2gI/O811aB1FwVa+IGxDuURhxdE6chJ7GisC1W9B9n6ijhKLKZ+FZRUWK&#10;QTQ6S5WE31iQbAi2SC0v94Grqc1Sg0O6hcLIhkol4yUxJy4J3ydZXyusUyUWmE1GNz2OL81ZM5fx&#10;zGMBp0H9JwMCvvBCZWP7BIdMM6PJJMpf+iyQNd+12khmbQYs98vQSX6ztI6xOWvuNxlNeEnSnLBb&#10;00Bxy3QlBnRUc35F0H3NTS1NkjrIhMaS5pTFU6Qk2qdl98d5Kp++wBYP05pC0EnM2GdxvedLR8kC&#10;x0s94a1Mgk6bwSownU7ptSt8U6S/wtPLZ0GiEm3wrZDkTNWkDRJbSEAg84vEbRuEGU+Ds/N0Xl+4&#10;ARN47q36YFNJU2jan/K/9rR6sRYNjh50dtMAM/hTS/xGgXnjcVy3YTkFsR+sKQeTVp+0Jcq4QJay&#10;HwoIVsTeyMHDc2FvQsuJJmhGT03/NKh0g6wTcuEUPbNskKyWaUHfgqGS/wt+yV8YfgKHiv81GJIT&#10;bywW9ktORwfxRRhiyBlHmnhT4ivoGu5Lp+eJ1dQ5gBUat0oLAv74bGy2PEv+VdapJvSmeJJEoOvs&#10;G/7JSXrEipxGuygj5gRLTXChY1h0bgbDxTmnu58K9PHf5xvglcNsjA4Za0V8MacyrO0M8JoEVPMs&#10;+Zfts9a8wbw7K6mttANXsm0P5rq3Ece5UvRH5SEdcKIr2wtqdBJ+UlGJLjIBAQ7dXXkgP5Q5gzHS&#10;THrPYJsxDvGHS7l8kFP9Bn6mGk2KpX1X/s0lGBKQU8hYmgFeHxpbtLhCyoLoaBpUunNCXrziXtTB&#10;i+S3D8MQbiWWMH0W0ZZVT5G1+110g3lCXtrt+W2lqi8eyrZTDYjxBV3EEdapQ8X/FpxSmNatwJdU&#10;JY7AEPwBFab9kM8H1bYw5A4XDBAbZG95P9QSWgkkFX1rsj6JQnjPLYnljIcUTWCGlzk5plIT4fSG&#10;lk2KZBmEO3xBR+qgQjViBGzwtn5d1sin7Ueo7PoRGCKQFUwQTgB1XavV8KypgXcZxCeQdbPvIRHz&#10;qE3KxSIW5t1Q1KfLqzUXbVRC2PpD/rcgBPeJKVakh8mQiPtv/aElmkJpkEQs7+gO9nYvDJLxafwO&#10;2kvxInwLyNmimeCDGast4TjoJ1JmU49Yg4Cv0P+W7dALAL+AyVAx6u7p5f2o90chWDaWc4oQukix&#10;MviCzaa9IlI9V5/a5nEJRj4yLpayJ9qBJoKChOGJ5UT8o47bTIa1akdbQxJ5U/mXgQW4ScROONHd&#10;ACUHoOzj5TFkgKvpgMagmafoTkBRfJOGeGZcTfGH/K+tC2YYHRdq7oQ/lOfxVwhMuNpmQA/4UPiE&#10;1j9tBR9TRsxnpK+Y6uUHORNPyxPKW1g+inrffZSSfuccpOAksiaJlheNT4GLQ9Cbbvc0VyR8rsdf&#10;h4zDAne3e4zBI8dAf2p5O19dMhRmyTccR2LmWN1orwUxn6OxLeLC8ox0EjKGOcNoxD60UKgbgZTI&#10;C6O6KdV1TMpT5F8OlvmLFUXqGKf5pfm+4Mu+OTzsiip1vzldT95O/eOXh5N5+B9Of94dbtUr9uFw&#10;s796t7+5mX5sr3e3u9c3x7PfNjevzjfb7e7u5Nla6cmbu7PPuEgnvWS7uX91/uFmczrXN+4O+loR&#10;G8eH05vNw3X52vR+2cjt/rQ7lgXe3LGkz/cPlw/3vx5/+JP+9f5w9ddfj2fH083rA6uAS27utteH&#10;46vz7emoD0zPf364/+FP9/vtJf8/+/325u5B/3p1fn063V8+evSgrWwe/nC4390x+uFwvN2c+Hn8&#10;+OjquPm8v/t4e/MIh8zzR7x1+nTcndtHboe+cbs5/uXT/cX2cAtg9+/3N/vTX6fPAQMt6u63X/db&#10;bUg/tv/+G/vZX6HcsZm7ze3u1fnPt5uPu//7H9m/V7uHLZv7efuP/73b8evsz7/+p7bpr5YPgRn7&#10;7S+H7V8ezu4Or683dx93Pz7c77YnRPUElPy4tpVX8f5mf+8HrX/bfpn52yA7fPiw3+7eHLafbsGI&#10;ArfjjiPfH+4ervf3D+dnx8vd7fsdezz+fIWitX04bU7sk63tdncTZux+P00YuLnkX2efjvtX539/&#10;+vJHugk8/eni9XePX18Q+H978SNRx4sXj98SbMBj8PrJ6//W20+eXX562LH/zc2b+72tnf86W/3t&#10;fns8PBw+nP7A4TwqC/cjZ+FPHj+63ezvJohNC5kowpcGpxVoJlo4bv8D6E6I/HA67k5bCGlz+QHk&#10;tv/OwzEwgbtCWMAXQp+9//xvhyvAsPl0OkxA+P3DcaI7Fnb2OxQ0mROSaSiecOhpOoFny6DaHEqq&#10;bRmG3Ul/FvZvLv0j9xCYCPlM/wDyrHeaZPMbgC6P+iMdaYrsGlrlm+W/OCDaM8J2ffvy7ctnF6Q0&#10;veWM3ry5+PHd62cXz99Rwvbmj29ev37zxM/oen91tbsTmv3rRzSdQmJPx4/vgzm9m/5nAGl40yOh&#10;Sl2GH68+VtEOC+TZ45+efn/xDkfcxbN3z767IJ798gL/7E/oZTge37zLW/plD20WNvMvYF0wza/v&#10;DVtQ5mA5wWZvm8uJc57d7G9fnWMA20Oby+vd5urt3dWEPafN/qb8uwGFll9BwXH7QU+IW3jv9E8w&#10;l+c+33+8/PwROuDJj8fN/fV++2Zz2rS/p6cud08P14ebq93xh/8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K3859oAAAADAQAADwAAAGRycy9kb3ducmV2LnhtbEyPQUvDQBCF&#10;74L/YZmCN7tJS0TSbEop6qkItoJ4mybTJDQ7G7LbJP33jl7sZR7DG977JltPtlUD9b5xbCCeR6CI&#10;C1c2XBn4PLw+PoPyAbnE1jEZuJKHdX5/l2FaupE/aNiHSkkI+xQN1CF0qda+qMmin7uOWLyT6y0G&#10;WftKlz2OEm5bvYiiJ22xYWmosaNtTcV5f7EG3kYcN8v4ZdidT9vr9yF5/9rFZMzDbNqsQAWawv8x&#10;/OILOuTCdHQXLr1qDcgj4W+KlyxjUEfRRQI6z/Qte/4DAAD//wMAUEsDBAoAAAAAAAAAIQDyaLf3&#10;4gIAAOICAAAUAAAAZHJzL21lZGlhL2ltYWdlMS5wbmeJUE5HDQoaCgAAAA1JSERSAAAAGQAAACEI&#10;BgAAACzAAKMAAAABc1JHQgCuzhzpAAAACXBIWXMAABcSAAAXEgFnn9JSAAACh0lEQVRIDa2Wv2sU&#10;QRTHszEhIUGJCILI+QMNCAZNYZMQi4A/ajv/CQUrLRSEFFpYRQsRUTGFIaAYSJ0maBFsYhVFREXU&#10;Iv7gxEAUPT/fzVw2Mzszu3vcg8/NvPd9897u3tzsJR0RazQafcg74AgcNxxiXIYFw0vGr0mSrDJW&#10;MxoMwwz8hJhJV95w6Q4k98A5+AJV7DPJWtcTbUbCPngCa9CKaZ3W7/U2QuiDWWiHPaWIvk/bCF6B&#10;Vu/AvTDVuWx1IDAEn9xMx/+B/wwemlF+zFRvKG3EpBceRLJX0W7CbuiCTjPKvwXSQ3YfobeDjxr8&#10;Ap/pti9at+040iH0mFW3pianIGSPEbqdupYrHbSjQnaykxWj1irbmeSX/McO2Z7RJ+2o5Y2qyYgV&#10;ypw601eZG53pmFG+z0bU5JhPIbYCawHNDStP+T5Lmyz6FGI12BrQ3PA2AnvcoPG7dSdTIZH4eEBz&#10;w8rrcoPGr2t37YKPga2xTPxAYHEalg7KC9lrNdGpezeUQXwO9OhyprjRGYL2ItFK5LMMj3JVssAS&#10;U21T7aLvsB308joPRyFm11ORJoPwIXgtmaBfsPJCJ0SWuT77xjCoL172FqbTWfxDx7ceXf4Y96+b&#10;I/x+Q6LjTlhcv4C2fOrgPLHRoDkhOAZF7/QyV/CbpAnY0qxtjQjXylQpyNHB2m8V3uwg6j3xvKBI&#10;TF5Sjc01vXOSTkMrj+0d62KnetaPRL0Bb0MVq5N8JqtSYsaCAZgv2UVvxgslyuZTWHgY3hQ0+os+&#10;kV9dIUKBcViJNLqK5t+qFfrobLsE/zyN7rWlgS6GQtoId5wm+pM9UOViC3Mp2A9TplH7GzSvgAb7&#10;4QYcbMbKjP8B/fgwab7Hkx0AAAAASUVORK5CYIJQSwECLQAUAAYACAAAACEAsYJntgoBAAATAgAA&#10;EwAAAAAAAAAAAAAAAAAAAAAAW0NvbnRlbnRfVHlwZXNdLnhtbFBLAQItABQABgAIAAAAIQA4/SH/&#10;1gAAAJQBAAALAAAAAAAAAAAAAAAAADsBAABfcmVscy8ucmVsc1BLAQItABQABgAIAAAAIQBeiCrS&#10;VN0AAIHpBAAOAAAAAAAAAAAAAAAAADoCAABkcnMvZTJvRG9jLnhtbFBLAQItABQABgAIAAAAIQCq&#10;Jg6+vAAAACEBAAAZAAAAAAAAAAAAAAAAALrfAABkcnMvX3JlbHMvZTJvRG9jLnhtbC5yZWxzUEsB&#10;Ai0AFAAGAAgAAAAhAGyt/OfaAAAAAwEAAA8AAAAAAAAAAAAAAAAAreAAAGRycy9kb3ducmV2Lnht&#10;bFBLAQItAAoAAAAAAAAAIQDyaLf34gIAAOICAAAUAAAAAAAAAAAAAAAAALThAABkcnMvbWVkaWEv&#10;aW1hZ2UxLnBuZ1BLBQYAAAAABgAGAHwBAADI5AAAAAA=&#10;">
                  <v:shape id="Forme libre : Forme 142" o:spid="_x0000_s1027" style="position:absolute;width:337185;height:333375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 23" o:spid="_x0000_s1028" type="#_x0000_t75" alt="Icône de GPS" style="position:absolute;left:91440;top:68580;width:151765;height:2025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<v:imagedata r:id="rId12" o:title="Icône de GPS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641" w:type="dxa"/>
            <w:tcMar>
              <w:left w:w="0" w:type="dxa"/>
              <w:right w:w="0" w:type="dxa"/>
            </w:tcMar>
            <w:vAlign w:val="center"/>
          </w:tcPr>
          <w:p w:rsidR="003D1B71" w:rsidRPr="005604BC" w:rsidRDefault="003D1B71" w:rsidP="006D79A8">
            <w:pPr>
              <w:pStyle w:val="Informations"/>
              <w:jc w:val="center"/>
              <w:rPr>
                <w:rStyle w:val="lev"/>
                <w:b w:val="0"/>
                <w:bCs w:val="0"/>
                <w:color w:val="666666"/>
              </w:rPr>
            </w:pPr>
          </w:p>
        </w:tc>
        <w:tc>
          <w:tcPr>
            <w:tcW w:w="2221" w:type="dxa"/>
            <w:vAlign w:val="center"/>
          </w:tcPr>
          <w:p w:rsidR="003D1B71" w:rsidRPr="00745E91" w:rsidRDefault="000603AF" w:rsidP="00380FD1">
            <w:pPr>
              <w:pStyle w:val="Informations"/>
              <w:rPr>
                <w:sz w:val="18"/>
                <w:szCs w:val="18"/>
              </w:rPr>
            </w:pPr>
            <w:r w:rsidRPr="00745E91">
              <w:rPr>
                <w:sz w:val="18"/>
                <w:szCs w:val="18"/>
              </w:rPr>
              <w:t>Trocadéro</w:t>
            </w:r>
          </w:p>
          <w:p w:rsidR="003D1B71" w:rsidRPr="005604BC" w:rsidRDefault="000603AF" w:rsidP="000603AF">
            <w:pPr>
              <w:pStyle w:val="Informations"/>
            </w:pPr>
            <w:r w:rsidRPr="00745E91">
              <w:rPr>
                <w:sz w:val="18"/>
                <w:szCs w:val="18"/>
              </w:rPr>
              <w:t>4000, Sousse, Tunisie</w:t>
            </w: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163"/>
        </w:trPr>
        <w:tc>
          <w:tcPr>
            <w:tcW w:w="735" w:type="dxa"/>
          </w:tcPr>
          <w:p w:rsidR="003D1B71" w:rsidRPr="005604BC" w:rsidRDefault="003D1B71" w:rsidP="00222466">
            <w:pPr>
              <w:pStyle w:val="Sansinterligne"/>
              <w:rPr>
                <w:color w:val="666666"/>
              </w:rPr>
            </w:pPr>
          </w:p>
        </w:tc>
        <w:tc>
          <w:tcPr>
            <w:tcW w:w="2862" w:type="dxa"/>
            <w:gridSpan w:val="2"/>
            <w:vAlign w:val="center"/>
          </w:tcPr>
          <w:p w:rsidR="003D1B71" w:rsidRPr="005604BC" w:rsidRDefault="003D1B71" w:rsidP="00222466">
            <w:pPr>
              <w:pStyle w:val="Sansinterligne"/>
              <w:rPr>
                <w:color w:val="666666"/>
              </w:rPr>
            </w:pP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578"/>
        </w:trPr>
        <w:tc>
          <w:tcPr>
            <w:tcW w:w="735" w:type="dxa"/>
          </w:tcPr>
          <w:p w:rsidR="003D1B71" w:rsidRPr="005604BC" w:rsidRDefault="002C7BA2" w:rsidP="006D79A8">
            <w:pPr>
              <w:pStyle w:val="Informations"/>
              <w:jc w:val="center"/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e 22" o:spid="_x0000_s1032" alt="icône de téléphone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w0W6zUAAKgMAQAOAAAAZHJzL2Uyb0RvYy54bWyknd1uXMmR5+8X2Hcg&#10;eLmArDrfpwSrB26pZRjwzjZ2ZoGZy1KxJBImWUSR3WrPYN7Ft76fJ3C/2P4iP05FZJVUkXbDFlk8&#10;FZknI/8RGV+Z+dt/+uXh/urn3eH5bv/49rr5zer6ave43d/cPX5+e/3//vXDq/n66vll83izud8/&#10;7t5e/3n3fP1P3/3P//HbL09vdu3+dn9/sztc0cjj85svT2+vb19ent68fv28vd09bJ5/s3/aPfLw&#10;0/7wsHnh4+Hz65vD5gutP9y/bler8fWX/eHm6bDf7p6f+ev7+PD6u9D+p0+77cv/+fTpefdydf/2&#10;mnd7Cf8ewr8f5d/X3/128+bzYfN0e7dNr7H5O97iYXP3SKdLU+83L5urnw53J0093G0P++f9p5ff&#10;bPcPr/efPt1td2EMjKZZFaP5/WH/01MYy+c3Xz4/LWyCtQWf/u5mt//884+Hq7ubt9dte331uHlg&#10;jkK3u7/9Rf5ys3vewq677a///bjj09XLr3+9//WvT7fMpjDvy9PnN7Tx+8PTvzz9eEh/+Bw/CT9+&#10;+XR4kJ+M9OqXwPY/L2zf/fJyteWPXTfNLZOz5RG/N/MQp2V7y9ydUG1vf/gm3evc6Wt5t+VVvjwB&#10;sOcjD5//MR7+y+3maRem5lnGn3jYjF1m4gcgu7u6v/t4gJNvrsLHv/2lGdsAE4b+x+cXYYwwIQDl&#10;Pz98aL8ffvjQv/rAb6/61ff9q+9/6NevPrTd/EM7fXjXduN/CWcYYaZnjKl/mYrwq8yDNPz89Mf9&#10;9k/PV4/7d7ebx8+73z0/IQ3IaGjCfFk+PCeyv3/CFsZv3mx/en75/W4fZn7zMyONYnaTxvz5JiFt&#10;u398fL572f0bs//p4R7J+1+vr6a+Wa/nqy9X7dBM85xltKT5d03T9v2wGqerWyHqx9XXiP6t0R3N&#10;4zQOlzvSNG0/tm3TXu4I2VlGNPfjNHWXO9I0bT+P68kxIhB37KiZGw/rNA0dMaL+8oh61dHkZJ2m&#10;gXXzPK0vdzTojpxg0DRuMIyqo7Gdx359eY40Tdv1wzzPl0c06Y66ddNOlzvSNG2HKLQO1LHaLmAY&#10;p6GD5qIcaZq2mxiSo6O17mg9N9Bc7EjTtN2ajobLrGu0mI99P/eOngwRarNrBseYGi3oYzvCisuD&#10;MkQAYmJ2HaPSou6FXqOJ3NhrtLAPiJNHExmitmtWoigvK1ct7gPwa1YOBmqitkOkPFqv0QI/rtao&#10;fEdXmgiZGnsXArXIjx1qzNOVJnJLVaOFflwN09rTlSbyg12L/dgwVx6wayJGBQMdK1SjBX+Y+7nz&#10;dKWJmKup7xxdiRm5KMBhXA9rR1eGyC3CrdYWw9B3g6crTQTY587DQDHEl1G1YzOvHAuVJVqNzTQ1&#10;l0W41dqihWRyWGKWaDV3TeOZKyP4Y487d1mEW0O0Gsf17DBdWiP4wj+PNaaJmvWqbwYPA63gdyw+&#10;jlFpombdTvPgsJNaI/jDejV7GKiJWAzasfXMlRF81NLsGZUhWq1mDE0HAo3go9c7T1eaCBN4WCEi&#10;F9erTmuLlqXRo5gMUbMe5q7zdGUEvxV1dhkWnSbi7Rrg7hiV0RZ4nI1DhDtNBNhH8O7oymgLp1x1&#10;msgtV50WfCQRS9DBQEOEsu1ahxnTGcHHo2o9XVkirCyk8TICteC3MGNyLCKdJmrW44D14+hKCz5m&#10;Qts6tEWniXDLp27tEOHOCP6wGlYeBhqiVduvRk9XWvBbDEEsuouOSGeIVkOH7rzMwN5oi7Fp2/5y&#10;V5ZoNa769ejoSgu+d8HvDZF3we+14MNAl7q1RKth3a0cctVrwWd+V50DgZZoxdI4OWDRG8FfowMd&#10;sCiIhn7gBS+KcG8EH4vJE1KyROsGbeEZlRF83EaPcdYbonnuV7i1l0dlBN+pbntD5FW3vRb8pus8&#10;i7ClYTFYuwCo5X49sBZcVBW9JmkQxQaf9iL3Bq0qnEOyNO26cSmlQQu9LMCOyJKl6Zquh+rymLSi&#10;6FfrwdOTpml6ZMMTHBm0nuj61uMEGxp66vvJM09aTXh70jQYIvggDnkatJYYiOh7uKdpsONawjCO&#10;eTLy3o6jJzQ3GKK57VaeyMig5V3kyaHPDQ3e5Th71t5B64iJ4KGnJ03TTE2Di+lgnxb4EFi6rCQG&#10;TdOMU+sS3VEriWFFGP5yT4aGbFPriqGOWkkgGSRKLio+QyNy6woLk946RipY4dHKl3vSNGg9enKI&#10;rmTajjERwOcZk6ZphkFk6jIiRi3wLYrPMyZN0wyoZY/iG43AT40n/mxpejIsKOaLynw08t5jSTjm&#10;ydKM07zycE/riGn0OB2jJml68OBxOkYt7t3sCT0bkgbvcO2xwkYj7WJ4XIa4ISEkhB17eZImrSBA&#10;+OV+DAXrervyGMuTVg8OxWq+33QrbCLHCjhpMfeNRlO4ba9JC7kPB4YEv64l8u6YHi3j8wCnL+Jg&#10;0iRNA+BcHRm10PQet2myNOMwe2IEkxFxnyluabym+KRlfL1q15hrl9mnicjdu4RIqwUcJubW0ZEh&#10;YmodsbBJy/jc4nM6dKohalbkoB0BPkoijksfWthl9BuihmXMUy0xa80wdUPngZ4hQj30Hu09a1mf&#10;iIR5EjeGyN2T1g9u7mmiBvXggd6spZ0UOdH2y9AzRGuE3QMILexzB1w9HRmifvKsFLPWD/MwkKx1&#10;jEgTkTrwqLxZS7pXPRgip3qYtaRj5iK4jliloRpGmdiLJtes9QORfFSRpydNNULl0ERrrR9wfBBc&#10;R0+GCqXiSaCstX6gn6nz5MYN1RpnzmFGrrV+aPBpxea4uGAYKkJzniqQtRF1LyIMlRMRa60fmnY9&#10;4DA5xqSpOhSEh3ta1iXeM8Lzy9zTVBgDngT8Wgt7068wqT3zpKmoAEV/XZSntVYRTT/jYnm4p6l6&#10;5MnDPaMjJqx3KlQuc89QEfHxpJ7WWtzJY5IG8XSlqdq+I8Z7mX8NRZJHM6JNkfWLwyrIJhxvBwub&#10;ldYULelF1N9lHloyvKYZs+AiMrCjzMjImnpCvQUZa68nsNestL5om2k1eabMknVrSkFcbNTCT0Bw&#10;pLLUw0ZN1hNR9UQjMHM0G9uRGJVDli0ZBUKjJ5xDGNV0Rs2ZJw9gyajBaT2LCXFU3RlJ/AGGOKCv&#10;yXqcFk88tllpRUAyvl/5oK/JOoDvkzOjCigaHT1xg2alyajrorbLIWe2zJJIDf052GjIOtSVZ1km&#10;yKDnrAMgngoASwY8XKHZxpZaEjL1aRBDRg4CE9nDRqNBemKtHiuqMTWa04Bx49EgjVYF1H6vfdV4&#10;hozyGlc0GBtNz9mwmtZYK5flzJCtcYFaFxqNBiG4y1t6OtNkrAHUU7j4qHWB7FSgbtXTmyZDe80T&#10;L3l5RWu0MqjoTZORuSRb4Bqb1gb01lJI6RmbJqMEsKEE2DE2W37JItO0jtooQhgKW1KMQcbU05tR&#10;I/0aH9ZhNjam2pNkCCuNh5O2CJM8a+/JHjAaM7boGVxGSVGHOXQT2y0ui5slozSoWTu8zKYoxUS6&#10;W1dvRgFhF/c+lBhVQrbM5T4zU4qTgAQT0mMbt0YpoCLZu+LhpCaTLOXkG5tRCtNMpalHTdr6z341&#10;EOX1SIBRCtNEfG70jE2TwciZ9d7Tm1EKuAsklz29aTJKM4ncOgJhxADVdLPNBqfLo7kMWdpB5hib&#10;qc9E/UwkxC6Lm6Fq+wFXyLO8mQpNKbGePbNmqFoSffPgkW1To0mwZeVjozVkMGM8deDEI9SkwQx2&#10;gHrYqKlACFk1j/43xZ0jYU9PzAVfRL2ie4sA76TIxlUH9z0j01TYuYMkty9rf1OrCQ07Ij2dad3T&#10;IjGuulWSpWpk/XotZVEO6GuqVrbFuFZRU6/ZU4zmY6NRIdTJ+vx5U7HZN3TmGZmhwg8iDuBZZ0zN&#10;Jpb/2rNboDFURAGwqj3QN1WbcLFzAcRQtdQTrSG7jEZTt8mEyUp4GSCGqhVD11NuR9JRo1F2kLnm&#10;TFPBRqIALjZqXdCza3/lWdBMxSeBG9YzFxu1LmCfPLPmYaOmYnNvcMwdc6Z1AfuZWs8uD4K1ivnE&#10;5UexcR2daV2Ai+dKayONpjN0nKdGtzFlnJ0IjGfxNFQkjlmqHTuAKPfR74id6qmusVRSar/uPSu1&#10;KeZkz2rrkjNDRfpqoorRMWeD9kuI4vI/BxoNFZbcyGY5T2fammjG1Uzu67IGsYWgGICuDGozaF3Q&#10;sE67PN6CCqF2+demGHRNONZj7xgiKtc6NhN4uKhVgehhV1+aqOnY9uEy5Ext54D/79HChgj5Dnmc&#10;y+rDVISOBEc9etEQsecV2fRYVqa+U2rYXOPS5kfDtteVK1psKjxJC7hC7oaI7ChWnAcbpsaTlK/L&#10;hjNE5LEp2PT4gaYyVHa8e8wBQ0R2noiqZ75MbagX84bIXRzKaqeUPZaHp8DREvkxb2o9iUC5bAFD&#10;RJZ5jTfn0BumQtTdl9Eb7dCTa/L0pS0Id1+aiJChxOQ8fWkDQkJdLhxqImKBrHwuHGoVIKWIHr1h&#10;y0sRsNmVrDOln2xldcmyISLpQT2iBxumAJT8jacUA0teCQruIkj0zJcpG5WEvUfPGyIScO3KlRE3&#10;daAUu7kiw4aooSOCUA4cmlJQ544GkgyKh5IR9GyRbGwtKOuQK75iqCY8fE9RRmOrQSc2c3nky1BR&#10;k8f2aA8LjQaYBsqdHQaiqTyd8KhGV19aA7gt30lTUdbCvm/PuLTaoPp96jyGryklHbsei9nRlykL&#10;jZFPBw8N1Yi28ewWogBSoVfyt66MmaEiws05Fp5xGU8Fe8OzY4jqP/WGeHv4zZ6+tKPSst3Plb6d&#10;NdVIGtA3X1oDiC/lOg7JFJXi600uD51z+FSBEDFgV3jbUKUA62Vz3lSWevcGEwJXb+ifL603Wk5i&#10;cOkNU11KPoiqSg82tAboCNW57HlTX0oA0ufqmQpTDovARfTIstY27r5MtShbQPBiHX0ZKhK2bNt1&#10;8NDUi5K/W7kqgwzVgFR6inQ560EhinIWEoaecWkqtyybmtFwpIWngsBQsa3MtdGV+dHjonrGU4tu&#10;qdwlJmutNzB6V67iKkMlcU6Xq2fqTWMt8eUYkSGacXtdURtbcEoyB7/X0ZdWNoS+ZGPaZXW41moD&#10;u1yKRx19aaoJH8BVxWVrTmULuasvrTYoWZLF/OK4iJwoGHqXSks1jKTRHDzkPF3dl/N0H0sVNmo7&#10;1DzVs7ovzF5PWaal4lg0ioE8PNSGQ0uIyJPsaE2ZKpkmCfY45kurDUoy2VtyGYd4W4obxF9x9jx9&#10;abXBQYojzs1FzBOV131h2nhMNgx4RYW95qpstVQ4erIV2MFDrQE4mErOtXGMS1NJAZZPvrQGoP5H&#10;Yj2OvjQVp6dS7egZl9YA3tMe2XimOB9zl46+TMnoSMWAa1yGCi3iOk+XDJZ6Q4oBOfHXwUNDJXu9&#10;Wo8+NAWjYNdVh8z5w+oNk5FyGYemXnSkXMUTtkFH677QvZ7oBilHRTVxOpBLHxoq4g2jZ/0ib6v6&#10;YnmV80MvY95QUUzjOteFvK3qixQdaX5PX5oqninhmC6tANguQEjaNS5NRkjEJcqmvJTqeMK2rnFp&#10;vREPNXGMSysAYo6sFg57A89JcT6elnG5L1sj2sxsevXIsiGLMX1HX1ptUJ3KOVWuvjSZxL49qreo&#10;D6U40deX1hv4AJ6oDVU6ivHuXWqWzLlNjfpM0xcKwJNCtGQes8ZUhZIHFLXmkGND5h6TFn7ZU0TJ&#10;vacvTdaSdHThQgs/NVrU37nGZcjYoevioRZ+CXq5dpm2rSELB1Y5ZEsLPxgks+QalyFzjsvUguLX&#10;IMee+TJk8ZSYy+MypaDoDEIinnEZMsTYkyAiQaZlq8E75OT6y+ukIfPqDFM+Sv6FLWCucWlV49xw&#10;SjGmHlfYmu9ZTwxZzAM65kubGkQ22CviWSdN9Sg1uJ6sDWX4alyUA7WeCnRL5V1OTOUoVdNOtWvI&#10;CpXBZSCf83Ufm9t8A8j2l8d0BQi/XXEridwFI5eVPO2f5aIXfR8Il8Hkj/8ervOgSajk2xeIWVE1&#10;cbzwxEuMlGjiNl244usZ/GrirooYHGvivooYYGricIOOm2EgTROPVT2zdmjiqYqYxUATz1XEaHdN&#10;vK4iFt9QU/M5Xq3jm2lx9wx5HcrEgzPkdTgTp8yQ1yFN/CxDXoc1cZ0MeR3axIcy5HV4kzsSDHkd&#10;4sTVMeR1mBM3xJDXoU48C03O5xrUyS40Q16HOnEbDHkd6sQTMOR1qBPj3pDXoU6Mb0NehzrZ0WXI&#10;61Ane60MeR3qxOo15HWoawvU8bkGNmKb6t75XEVeoA7zs4q8QB0WZRV5gTpsyyryAnXYfVXkBeow&#10;5arIC9Rh1FWRF6jD4qoiL1DHpp0q8gJ1bMOpIZctMRp1fK4iL1DHppcq8gJ1bGOpIi9Qx8aUKvIC&#10;dWxQqSIvUMfmkSryAnUcAV5FXqCODR5V5AXq2LJRRV6gjk0YNeSy+UKjjs9V5AXq2ChRRV6gjq0P&#10;VeQF6tjMUEVeoI7tCVXkBerYcVBFXqCOM6WryAvUsS+girxAHaX+VeQF6ij5ryGXAnyNOj5XkReo&#10;o8a+irxAHWXzVeQF6qiEryIvUEdFfBV5gTrq1avIC9RRt15FXqCOs4eryAvUcaJwFXmBOmq/a8il&#10;fFujjs9V5AXqqNCuIi9QR9F1FXmBOuqoq8gL1FEaXUVeoI5q5yryAnUUMFeRF6ijJrmKvEAdZcZV&#10;5AXqqByuIZfiX406PleRF6ijvreKvEAdJbtV5AXqqMKtIi9QR2FtFXmBunjTtTtOJ+WuhvN1qJMK&#10;VkNehzopSjXkdaiT6lRDXoc6KR3V5Hyu4bxUgxryOtRJWaghr0Od1Gwa8jrUSfGmIa9DnVRWGvI6&#10;XSfVkoa8DnVSNmnI61AnlZCGvA51UtxoyOtQR47H0ssfanAXTrDULyB/qGuggJ4cU1nXQAE+OXqy&#10;roECfmxyqmygACA1OpUNFBCUYx/rhlCAUE6ArGuggKGc6ljXQAFEOXKxqoGThEV1xqJQgXI0Yt0b&#10;lEgki1HXQIlE8hh1DZRIJJNR10CJRHIZdQ2USCSbUddAiUTyGXUNlEgko1HXQIlEchpVDZRJDDmK&#10;r66BEonkNeoaKJFIZqOugRKJ5DbqGiiRSHajroESieQ36hookUiGo66BEonkOOoaKJFIlqOugRKJ&#10;lXmNcNybWVwrMxuNVNLYBiqRKOUxtoFKJEqpjG2gEolSyGIbqESiVKfYBiqRKJUqtoFKJEohiW2g&#10;EolyGpltoBKJcsKYbaBSJ5bJDo6+r5MFOdPLvEFlvoPNxWUDlUiUs7fsG1QiUU7hsg1UIlHOyLIN&#10;VCJR7jq1DVQiUc6ysg1UIlHOp7INVCJRzpyyDVQisUyAyMFSVVpZzoYyb1CZA+Hw0rKBSiTKGU72&#10;DSqRKOcy2QYqkSiHLdkGKpEoF2raBiqRKMci2QYqkShnHdkGKpEopx7ZBiqRWCZFOJGgDoly1JB5&#10;g8q8CFugywYqkSiHAtk3qESiHA9kG6hEohzfYxuoRKIc5GMbqESiXMdoG6hEolyzaBuoRKIciWMb&#10;qERimShh204dEuXwGvMGlbkSNmmVDVQiUY6ZsW9QiUQ5O8Y2UIlEORDGNlCJRDnlxTZQiUQ5usU2&#10;UIlEOY/FNlCJRDlkxTZQicQyecKV3XVIlONQzBtU5k/CGSe2gUokysEltoFKJMppJLaBSiTKESO2&#10;gUoklokUOUikykYqUymcxFLZQIlEsit1b1AikfxKVQNlQqWpzKiwgaSYBf5Q9walTiTLUtdAiUTy&#10;LHUNlEgk01LXQIlEci11DZQ6kWxLXQOlTiTfUtdAiUQyLnUNlEgk51LTQDjeQYuz/KGugQKJcohD&#10;XQMFEuVkhroGCiTKcQt1DRRIlDMU6hookCgHI9Q1UCBRTjuoa6BAIpdPVzZQIJE9tJUNFEiUwwaq&#10;hlDmWDg+obKBEomVOZawtd/IQmWOJezXtw1UIrHcHCJ7+euYWCKxMscSNtnbIVQisdwiwjFulUMo&#10;kViZYwm71e0QKpFY5ljYJl83hJOtIpU5Fm5Bt8u7/KEKByfbRSpzLGFbt2FiZY6F+wPKIVTqxJNN&#10;I5U5Fu7TKN+gEoknG0cqcyztydaRyhwLh8gVQ6jMsXDQY9lA5epc5lhkK3MVEsscS1u5hyTsMTZI&#10;rNxF0pY5FvlD3RDK1blyJwl3rZSzYJAYa9DS5tzDbvtydf/2+v766uXt9cv11eHt9eH66uPb64/y&#10;1mzX3bzInt7869WXt9dyVwfncl1f3Ybfe85UCjt7H/Y/7/51H775Ilt8Jw7iSjU9nDQ0cGBTYsTx&#10;i9ufPt5tv9/9hyEbOMMzijNka67pTm8SG+X4zBQg4SAyrlQKAOE949OZy8AzLQcpHJdU09G5btm3&#10;zulVgXOcA8S5SOFtc8OcurGS2z2BBsfwjVyDo19qhmB5qZkbb/NIbUf2U3zjcId7bpjbFmNp7bFb&#10;LmuPBifHE3DQo30pOXxooWW0y/LtGC2cyg1zV2Mswc/dhjOAc8NcZBd9peWpYTJXXiwL3sVuuYKM&#10;8zcyk7myzbBxAkmpgo25ZRe8Ge1X4WTZur3fP+8CdI8wi6yWo+hTzgUxH+bFDz9+0TaVyDjTKGUZ&#10;IBv7WAiamTFynW8ql+QpB7uZEY1gKi0M6AFCg4s6u8iqkYPbki5hq7/ATyOOu3lGudpW8NiNMzNi&#10;nk5DlxZ1uXmJGzzlqQj+5W6BVIoXcNwER3fbhmeGn7udufTLSN+4nnPMiVMn6XbRfI5uuSYgN8wt&#10;dTFWtjB5bNcp7cp4Bo5/N6PlroCUEoUXnJ5UMdpu4L6LxMaBubUNa8AgmjGUvLwUV7CkNCYzzwFR&#10;Fd1ymneKdAukuC7CjMc0zEW2waw/dvsVFBdz+1UxGFDLWfQ7quOWXRhHMbh/1Ao5HviWmITgLNot&#10;fy3/TPLCWRmANUJz4Sngy1+zL6qELCluboWfYonMMmaZpqSPzsx/h8LOHVaiXW6nOCFduhWBzU9P&#10;hYyFaJGUOtgN6ImsBjm5g0Oa9fzHYy8TA7nQqRBBDjFK2/KRBSAbsHMi25nZkb3cScLNlnlOUMKZ&#10;KH8t/0xf5xDCrIgNtPPX8s/0dc7oSWlU7C053DKpm/y1r+vkdmw4GCi+2GrkwO9sMH4NjC1fSbF9&#10;ggbcjXjSl9E18QVbjIZ0jAOhioHLWTW/ueiMK17TO0yrxJwMgpZztzOcuTppfdwHYDr6xhBlhHHN&#10;I/DKhZ+nQzwnESzn3DAQ3krIuJnRvDP6I9m6RGflqEnzlBN1Uj5TTifkiqM0IbYj+ymxSi6OjKLG&#10;mcDcNGo0PDdvdMm+klv2VnHb4cIqbtxOWQ9Ai47Lc2M7sp9StxwfnhAnR8xjB5jxcDpzwjyr08g5&#10;o/Yp3SajAiMNU80/Wjm/NSkWObw4BgOX8XAHRZp6umU8tlu03DIFyyufCOLZ0Wo2IsNRHJduMTCT&#10;UoLJHN9opyAcb5twgSI5btW2eDSfEpODHZFIEQJrNOD+cY12frrieDrDZC40SGVD3KnGXSUVkOIk&#10;sGTQg8aOszlNw6A75RtBMmZfMGIXXpDYT5qf740Ign9u5Xq66EuJAE2xouDY8BQujMeA4imX0oUA&#10;5PHpV2TWzubXhT6c8Z3ECIXIlTXpvY96zTYVZ4i6iVVacZoZMyeuzfmtyGXjD8UZ4oq0IQaKlqdy&#10;Eml+ygp/TDcaKJztlpvXk+/DHNCKnSFRe1mBnaoEPX9cEXWs/LjYLVGbI6ZwoGJaKo8nXBuRxrPm&#10;nqsSrWITJ7Qy2mNC6XK3RwlCsyNfdrTcPJOdqhWXxRUvhYhkPxAR4YBfPx45EDzNDzmDdVfqGrm4&#10;IoyHeP5qioGPhRccJZp94hW4iC/l0zWceJgEl4axAow1yfobzm8UP4Kn3IFqZFOexnQFOQLAt0Rn&#10;DZPzMp9VeXN+Sc9fyz/z1xc1yhvAliwp+WvnACunAmaDkNfiHhnz2noKTznNtTgp0oW+5xLiiinE&#10;918miZe14smCzR2VCZIEEGKCME8hqjycXxsUDoGLY2zN8PLcaDnNdEjVhnL7glzDGWMzIeaByxWi&#10;MaFhfrXLhZhUy4rNGZEVriD3OBG1SeNhaNbGYAnAJI5PZ5y9uOouo8XZTmYahw/2HPzqlhO5BDlV&#10;tJGsJ8thR8uBsNlQmCUyYUznr6pdy9Zv6G0sp7QGcgUd50im1/622paLAiMnyEemXVuZE+oZNpl9&#10;3TUjTXQjq9ES97+MCNaz6LYSXui41t0AghsV8utwhrNVbxzfmQfYYjhWKBLKjlkXxK2jGH8lBXca&#10;hIKV/HCkV/MQfZApOdA7rv8+5cXVkpmSU9iLJYArLnOfnLVqffeeSFKi7JGACuc83N4Wh0K0pwBY&#10;OGcxPxyx+vQ4O85gTozvOVj5WHl2cT7DaZupWa4wi7OSERSOx0wPMclthFD1ObBXLmokF2/DSZix&#10;WbQp8q2HEq56Sw8509MqunD+c3woMdZj8vfiOCfMuzQr8epK3Wc8ZTO2i22K1jBPcdPk0ibB34wV&#10;GafbNVJu0ebmykR6qlGINmdgn+obEdE0p5ggskR7I2kAMr8vOoBYpx4Ny0iG59RNXEtgHhI9y33K&#10;Jcv+BQpEZgcMI6Yr4krojNQs3+NkXd1nOKs8zSnRl4pxhttfE6W0apoNV+ulhxKsN+MMZ3unh1jI&#10;FTMabhlPlLysVXFydWCabS59lOlTigr5QYsEFKEUaiKj4TTXRMnaH1PdWUZBWDagB1xFu0JjcGTH&#10;ShhUYZhrGcWisKuH0guE2UTdqXFifaTAc7rgVB66pAU5yzDhWglZLXSzcgRxZAKiXJgE4Szk9BCN&#10;X6FzscMxh8OsyDXfdpzNcflglNysp18oGCmRsicVEZlwMs5sSyYv67iSkbghyJ14k79ljYVEIzfz&#10;pH4wwO3sE6nJyzGxCUkFK5YdDQBefa7wUzCw8gqGFoimyII3Wo1vE69s1h3KApaezR35szQ6Oyr7&#10;KZniLKiJEG/MDhElmZ+ReihN2wxvLBxManeHuI55ASfoaZUg+E3vQojTLgXqEeE8//iOdEQRrbmQ&#10;GYbRZ/VFfoBdFxlygq1znExUGEyFa7K8ApfR0ZWetuOjSltwYSJqZ7Kh5CODyTPguuv+jjCh3kNW&#10;I6+CEIUfpyZefaAbPWIWf4dbVfUzEJSmtAGXFR3CmdQh3oyYWEq6lOihCsQg1A+PljBOEPkqeeia&#10;QN0s0LRKMNzSFTlA6FVsf93n0cA2HoSFydc9kLXk3CJ+yGUvwvRtB4QAKEt6eCVk08YOaFB8AFGu&#10;aHMb1cNHY+rDM5kdf3BtlsxmbJSgnY3Hhmx4nGl8XhvmIJsvYwqafkXyxR9FZN0hCJ4oGaPVsfyB&#10;v4Rmyf/ZoDUiuPgfLFHRiXChYCLak9fCcJGenmiQOGZBQJas282VkV12wljPvqL184IT1S9XOHFR&#10;chyEpsnfsghKNB3B4zRwomk2Qi2Z0lRRg/L6BlcY5QI024v9lPrEEMlWphyMb0JGM6mKtDSdTr7U&#10;KxSgcc3DTIcpiEEoJFbk5JUQKzfbvDMLpoFFKK6IHZK2rlgpiJiJgSd4Irpi3c6ZMFiaWgwT6wbP&#10;cDz5wdHC9+obJYgUfNgiAu6ykWChvMyiEfLov6It7LR9XdngGCORMYozYCznReDb2qZBs0tcNLwR&#10;lpvhOYqW50kXSQJdywxBIzRO7E+WivMKJwM+wg21jjRFGiR5KfTN37JjzTRynWeaQITTJG5ojqhv&#10;DNRFJ02r7+SOydjCJZP+JYOJI24bQYPmLvrErE2qhHxA8UI4tmJdSJ+E6yrqF+CnmIaREskrmE3i&#10;IeWvCAI3xTSdn3nLzW8gBwcD+z/0HO7HSXy6gJwOnysJSIx5aNZ32JxJAZ55iNihRoVH0fHxilZD&#10;hm9K9SExWmL6ZOHETAnNIgDWfOiJ06dllaKE6NS5FJYsibkiNEaidJ89FWIIjfQZ3VHzcMZzii8U&#10;HVn3OFGDWb1Gb143i+bI08VV0kV8Tv6wrCJyA6kf9GhDlpkwlpS80r3i7XKdYXhKzkNKEMxTXK8U&#10;DmoJOEVr0cdfFkqpfBAWppy0aliCsFJBFJ7GxLJ5GoP+4SkBqYplga0apHzSeDCYrKsgCRTig7Fb&#10;Foa4pGZNTQKFPEUCMKZPhJprtBgtDanP0DDlSgiuZiNP6TbyosPgP5O8S5qQgC+XUrnnViJ7ZNNj&#10;t+Rw4+qwjIdzL6hciU+JF9kYNHX43C2XnlKpEF/ZN1oyn+T7QsNc/ihhDD17TG64WUqEh/tr4uwt&#10;L8WOAlz6SEs0tiYEQb5xkUrCO9bfJg3Ggp7EkqSldd3aloR9UmvAMlWv+UarG6YErhwP9Qkp4EKV&#10;W3IHjqPlndNSSwUOl2X555YFh6KYyCjszuiNHRvmEsJkOfbY3dahkK9ze2WkxVupiP9CSrdxjUS1&#10;Ss5Azy17KyVAIpJJ/WDhdVEH0K8yHBGfGrlt0DRpaUbPSHzEdItuTDYry2QZ1KIIjPqg+FIs69Hx&#10;8M0tttAqsZFrglNwfmEygTkSvbFhfOpCbkm30HN8inKsMArw5mFjnFsCyeI869FSDEWhbWg4XHho&#10;ecHC26RcI4CqiQPnykyZPSpD1zHMuYy2RzLT3FJdLejSL8U6yFoRXorACGa0PPUxma8TZkmkjLdo&#10;mKrbJCITFoQ1gqgbbNpsPhHTq6kcIg+TdTKpihRbOI4WdzVVYFETmwxr9VRUdnhlUkg1QeiW5bZP&#10;Kyq6OTmzS8NoIYIToWFYDFMNk0HbOsER6UoV7j4mI+8S9JO5pdhC3kDP3sC6kpQj4oNDYecAh2Cp&#10;LOKpSJN7dpk+UBo6JiZD08WQ9GMCNTYLLTsVjtSYgVGpe4esaAmT2GAWTc+sTunFSMt9o2fWkir5&#10;1fziCsRSbwBUUuSxZ7nat1gy1FSh43NIzDlmsSVSUh9VnUp9FbzIKqUxh0hKAYMj+qRuJKVITnrO&#10;jlt01fgePnNulND6IoT5e/nn8v1FAtIdpQlN+XvWhTlDhd/J0AyCKSHOpUhiYBRxRCw7oiypTJUa&#10;c6owziI4v0HqU+p4cAODoYlT38fgJPzI38s/8/fRZLlCSPzXqEHV98+NDEVL3WLkH1vAGIVR6GIQ&#10;5nyAKlPPU0okduBO2fiOKM8UPz6Zs7M987LwraQ9No3IJC1HQnPN7gjNcqp4mYUIYwZLqduyBdik&#10;kS2PCACzisSqPqiwILIuyd/LPyNPGwx8ssXxHftgXzjQgicj+ysSlYS0rGPdY0anMxHQA0H3KXVI&#10;SQYuVFSW6rGPp7CE8qTY85mmiSKE6z3RwyI4ooFUzyKxKVJErhB3I4D8pGPLIimiTqdkUPNJQCRj&#10;O38t/4wcJVTBfpjEGhbPuKJeACnhUSl4CpLQY2HAW/XaRHXksOX4lOpS61YxCoyj/JQMk982oNyJ&#10;6qNISsahCBoTimqylyhWtl0t8Rtz8a+SmxNenhMMXnGpTjvWw2e5oBZgqT/rZFU1mmjETU4hB/iE&#10;nj8/hee6pYohh7WIRBF2MA2DjFxEhprABDRrNB3lWi/8VtaAMEGu0aK9pagwarnoB6m5lU1PuWCS&#10;VHxK0GZesI9Oyp6ShiRKk6XZjs9+ijjEipf6u0ga/SDVLQK67MgTBxl46adIVmYyrdQ4xSz0WFax&#10;W4oLRmsJER1YsArIMbVNt5RXZsBJVDO+lIvJOEPgIncLG23DUtSQeUFtgk2RYeQSQU6cQrwqwju0&#10;m8tfKBMNrqhmI85Fshayf6yewmOR5IQLcF4BKeCZK/phMVfiGjaytyC5rjjeLJMGyaE0JPMC9EUN&#10;6WNydOzjG+N+ARE1HtiImkrjwRC1jgbJ3FxdQ0kU/rFfS1HKyu6c1LBEN+xoqbTL9bvJA9YvJZoz&#10;wxGFFmfeNVoKY4nIxW6Ju8o+ONUwHidRwfyUWI7hRYfqXF4qOqrQ+rpFD+UFWe4St5LJDgWq8VO3&#10;QM/ygl1GmBzpqZT3+5mc/O8wt+LLWP8TfccinxqmFxv8wVXKFZUU30qBinDKN1qSHIu6wNiyCx/h&#10;6GXpFTONZU5PgchqMnVYcgkLn+3WLs9IA+5wGAnZxAnHJBHlr+WfyeYkgJY0B07qRAFh8fVzqpel&#10;oktnDcoeobQiZ50ulv/SJNrdbl8kDCrHzcg8YI2NVB46BoUqJYQfibCtUr6ZCciDyT+T0ccKmpxV&#10;2EulR15V8tfODQozLqfQG7YiSUBIzUXIn0bkSZQQu1c/pSg778sgQESl/NkxneuVnFEK7GIgMXVG&#10;BtHbCTugjh0BRgRFz0XENscSIBcmFWXPXFm/VhXsnfapSv36mKbwygFinqwAKiaIKhn2ycbsqLEl&#10;BCNbwBXnWciTulAcco1TFUOygVtWXtWsZjyBeVvDwaqX7NGGnZMpwenqU9LTaSjUbaaS7iwZVIYT&#10;gogwPq3ARB2nEDLJCxDmB5FsD0xQoFRXgmFqoFLXkd9IYmz2oVje6YVYZyvML6nkzX0SYSyAq8pQ&#10;Y6pYvZCa7ZEKma/4KOeEhf0paW1gvZIooR6nAq6M2DJBQZ6lmdSMULomVGpUk9wzYqnRUkMJ5lFk&#10;3ymqEZ+8K6BSWKSuMk0ZFrHEvFWfEn1ID9kHlM47ygiT8vT0ti1lqBW2j6akOssarvoh+LIRBv0Q&#10;MVsccjuD9lPU05qSIESclXNDYQG2GkNTohcrXEJNyXxGM23p88hbFubCIVSMh7HHyiw7MvspjZPc&#10;cZKV06o4SSznh1gAhTkk6YgIMFL9Unrrxa0E/hMSUKpFDkBS0rlPVh1bS6VKmYkl15jtUiGd+8Tt&#10;s7jVDymbscur2m6AkpQqqHPjzMt35Kpkx1NviEgKzyLT+VvnZkLpATw1dJiWLCXq8C45hRkaSr3Q&#10;lVxHce4Nz/XJapfiJfgP4gLrPkOUIUwwG8vF8VeSflyiJNkVGebSWbSTdFaq/VONgrBcupMKmfRD&#10;NE8KtYQjYMKrurrEG0CywkBmahFtSBp3SLYOis1Hs1IepvuUEvOo0CjUY0PoWcbmSU0GHnv4k26l&#10;wBZHINHkb+Wf8dvK5ETW0gqogFJ8m7UsXbRBmVOKVH3j2xL+C0MbEZw4gerb5wBB3FIyJMIOUiGF&#10;oUl0L6cVqO0p0x14iikZQriUWOhZXp3tU1P2OEN6CsQGTRm0sePICzM/AC9vTMUFUefrmSjt2T7V&#10;OCUiZvsMee/EBCpWjXHGpj/xlAKHcBcr7GmC92whjZQIlA3p8SgXSuAACoI0DvFGUpUQbpDUtPDQ&#10;h31xuWKfRF+LDWM4SHlr9Zm0J6HUFK9N4UZvnyTS8655kl4CQTUU4ns5QUSFalnIj4wnDtXOZ4hH&#10;B95SalScVEW2Mx/Cw/ldxelZFLvLDMt84lhJPtY9TrzexFtCKsWeaeLIeFuhWXQnfNBM6GDRUpLB&#10;Nm+/wg61Z6lZlggbfCLDKIUwMhTyOeVD/UJ1fRJ+ThxKgU01nxRn5cORZAGLaaS8MLHBE/czvhD1&#10;PRUBIDKLS41aDKmpPoF0PmCKgEfaJJ37JDOVMzsDoho55JIV0mCsgREJxOPtYojTJUenBbFnQSnX&#10;CUmJxYd1OoH1IRdeUetX6gTZ9B5faCQYHaGZxxm2E8cXYjdTzYZOHBvZ+SFDYekuot4NTEj1Mxxc&#10;kO4PWvoEfglgE5CvcFUaEJ8wNOHBWpeMOIykP8ILMdnRSl/6xOFILyRxvQqX7OjvkvIqSkxRqEk6&#10;CdWnu2lyj7G0Vt6GosV0yIwLQBJqycOAO2ZNIe6dVo1U8q/wjOcoDkYYv6ydfnWgOcdybaUvxIVS&#10;swDWmrxhn0gybSSU41+uCenkOsMzkD0eEiLFbsUaJ5vlEp6BbHT3XZwFPKRhA4c42YCwu9am+F+5&#10;FJBTr9I1gHky1XKdzq5yq3f0QUIlJiLurOmTnAc6QKYMDy8dDLH0ibWVIi1hO3LFkkJHyeA8Kq+l&#10;2eNBGyk3pTBECZlYTvJCctJf9JFdvFUKM6VUdLPYy0mz4QUXtbmc/talmFFKQHh5S+n3KvGWeK2E&#10;GVWfBClRonEogKRw99HpqfRM9kFE19s1TuLVSw0l8aHCu+YdUrCzF3/ByC7HjIlPGHgrSTS/rHBK&#10;Tj50lSqDIuuJGSnZI2kWrQrEDRMQpGwisIpWmHysRNhfsVngZM1pMgSyBSv0iUNTOpnYBfGh5H4r&#10;5JMTzHIBHVmv5Gpk3KKYZpSh9HlaD43il1BQeBgK7YQJrvlMQhkow7F8mn1hw0jEEEZRkchh3Nnu&#10;JR+W0i2+PiWNnTiEhrd6iHoDyQmFF8IqslmpkZK3PM5oSnjHibqTDJc0mwx2JSvqEE9JWdilM3lw&#10;gZJlLi5IJ+O0LibwzvWzhEnEqonvmb+Vf0b3lQOKJJsYesDIZkm13z7nelFjm61UIthi4KjxIFy5&#10;hgT+4g6Yh+jZpOPY8IA7mHqzvdhP8T0xciSSFN4zGji6T2oVk9Il+yYHOaiHrMYSrw2UFEtWrM1s&#10;L8oRdcqgrDWJLZQtu5N9WiTGSOOEHpetEieTdm6QhOMkiBMoxYow4yC+wzmQcSChoEIPEgOEOEh6&#10;iBGTJ932Yj+laMeKVT4psRiGUrwjEkk0KorLmYcU02bHi6XWP5lceg1j09uirA2AmCHKs7/6kJB1&#10;kiWJqFWME0tY6rkEByjVCPSs4NjRQdI/e2VUJRjeckJSPvMhht3hkG8+G+zPNJQY+NS8pXgox/BB&#10;tBUUbCAexreVoHLFOIOdHodyuiEJ0cwppGWf08IEPP1sxS47pHzj5KAvESzhLaEg6yrrgjUKh2yi&#10;LNdYGsrTPr963CyNkyCOPWfVdWmTGOG99K5GNxFqIzGRAteiuQwGyEnneoZlhKfvaaJWSb5Qxnmb&#10;7+nwiSxMKVguZyBY3BEknvNhcbhcFRjAy8qJ9+ATm6FI7VaK++MTF0qGWgVK2sNMyvb+zFOrOeyn&#10;NE6O7sy1ZQvlAi3mSJbToITDgRtaELB78xZMBAZd5JYv4iV53+OZPlfhqKjQZx7K8kKoSKkOMA99&#10;86nqL0/7JFDFsX6h2VPeYkWRt0gPawxCXD3qWxMlnQYOHYcijnkUAWS/fEhAPpeISHTEz9sGycr1&#10;Vxl9S59oNR7HoZzgtsEdTW9bqUdYZLM4LJRLnyBDipaDqgDVVlbkiIKUvl0Um28+MfSk+CE0C6nl&#10;LSUrUt0XHmY1fHwhbJLkDcf0nRu3IVyQ+gSaYVaOzQLqdPRrzNVqWZEt8Xmhwiz2z2fKAMlIYmJZ&#10;tcphrezICqM8fQbXUwl35UKkGMvCWwSMKNDOyWSraM8odKtu8q5hZleujwhL8XKPRJjy55ff7/YP&#10;clXE8/7+7ubD3f19+LC93T3s3t0frn7ecCnFZrvdPb5kBppv3j/KTRTxYJDt5unt9af7zUu4heJx&#10;L61F1h2eX95vnm9ja4E+qtmHu5fdIULh/pHX+/L0/Ob56cfDd7+V3z7ub/784+Hq8HL/bs9bgK3N&#10;4/Z2z80Y25dDkE751pfnp+9++3S3fcP/r355uH98lt/eXt++vDy9ef36WYayef7N/mn3yNNP+8PD&#10;5oWPh8+vbw6bL3ePnx/uX6MUxtdQvfx02F2nRh5cbTxsDn/66enVdv8AY+8+3t3fvfw5NAcP5KUe&#10;f/7xbisDkg/bf/6Z8dzd4NxgtD1uHnZvr//wsPm8+9tfRNnd7J63DO4P21//+3HHp6uXX/96/+tf&#10;n273jzsZbm4iNsic3m3/uN/+6fnqcf/udvP4efe75yeuEaH1wBz7dRmefZuP93dPecLl9zRu3uAy&#10;6/afPt1td+/3258eQEbk32HH1N/tH59v756eucDkze7h446xHv5ww3U02+eXzQvjZYi73WNAyO6X&#10;l3SjCb9d/XS4e3v9n+38O+S2/f7Vu2H17lW/mn549TtM3FfT6gcOHyKS8a55919C3fRvfnreMf7N&#10;/funu/Tu/PXk7R/utof98/7Ty2+YpNfxxfPU8+LN6vXD5u4xcGzzhhcJUpJfDSER1gSZOGz/L9wN&#10;gH5+OexetgjU5s0nQJ7+zpeXB4HdRw4L8wXYVx+//O/9DWzY/PSyD0z45dMhyB8vJne1EM5KfkL8&#10;LXQn7NnykAC6ZMOvtmim9HsUntzIE4ImAn0lv8B53jd0svkZRsev5q/IuysRFfFTf2Ao8S+ZEYE1&#10;aY6I7fww/zD3r/p2/IE5ev/+1e8+vOtfjR/Y5fG+e//u3fsmz9Ht3c3N7lFg9o9PUZgFo6YOnz8u&#10;SupD+C/No9JRrwUqx9fI0yuNCV8j7Iik9qvv2/WrD5TVvOo/9MMrsXBfEY36ng0oFOe9/2CH9Mc7&#10;ZDSqm38AdYvy/PbYsD3573RsmzdBg17d3z1IAD9/afPmdre5+eHxJqDnZXN3H39XrJDXP7KC6c4T&#10;HYAbdXD4FeQGxfz5zZfPyAHf/HzYPN3ebd9vXjb6c/jWm127v93f3+wO3/1/AQ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u2Z9jaAAAAAwEAAA8AAABkcnMvZG93bnJldi54bWxM&#10;j0FLw0AQhe+C/2EZwZvdpKUiMZtSinoqgq0g3qbZaRKanQ3ZbZL+e6de9DKP4Q3vfZOvJteqgfrQ&#10;eDaQzhJQxKW3DVcGPvevD0+gQkS22HomAxcKsCpub3LMrB/5g4ZdrJSEcMjQQB1jl2kdypochpnv&#10;iMU7+t5hlLWvtO1xlHDX6nmSPGqHDUtDjR1taipPu7Mz8DbiuF6kL8P2dNxcvvfL969tSsbc303r&#10;Z1CRpvh3DFd8QYdCmA7+zDao1oA8En+neMvFHNThqinoItf/2YsfAAAA//8DAFBLAwQKAAAAAAAA&#10;ACEA7Wztq48CAACPAgAAFAAAAGRycy9tZWRpYS9pbWFnZTEucG5niVBORw0KGgoAAAANSUhEUgAA&#10;ACIAAAAjCAYAAADxG9hnAAAABmJLR0QA/wD/AP+gvaeTAAAACXBIWXMAAA7EAAAOxAGVKw4bAAAC&#10;L0lEQVRYhc2YPUwUQRiGn907YjCikcJgI4kJFBQYiXSisbDUxJ9CGyiIFSbE0sTCQmJHJZXyo42V&#10;jZZWih0EowUFd5JcDaGBQCHea3Gz57DsrjvOecubTLE7833vs9nZn+8LJOGobuASMGwNgCVrLANb&#10;Tlkl5Rk9kmYlVZRfFRPTk8cjD8RtSZsOAHFtSLrlA3JK0oIHQFzzkk6m+QVK3iNXgTfAuZQ7Om32&#10;wVPgNDBpzZWAqZTYGjAKfM6zR65Lqmdc2bS1dlHSj4Qc9zLi68bjQEwY4+oCXgJB2uYGvmTMRfqZ&#10;MRcYjxP2yTjIc6A3h5Gveo1XIsgVYKINEJEeAiNxkE7gVRshIs0a7ybIE6CvAJA+490EuVkARKQb&#10;EchxYKCFiUvAXYf1A0BnGRjk8NPjovPAvnUcOOYrARfKwJAHhJ3MRxfDFoH4auhIgfQXTQH0h8Ba&#10;0RTAWgisFE0BrBwZkDKtAYm/R1wf568h8B2oe0CsAx3WOAa8dYj/BXwLgV1g1QMkKfE7h/WrwF70&#10;Kn7fQhBXfYA/34QpoFoARAV4ZoPsAuMFgIwDezYINH7xZ9oI8QJYjA7in+vHNGqP/62a8WoqDrIN&#10;PACyKvPLOYw6MuZkPHbsk+WEhR+Ba6RXeo9MsmXgDI1a6L41H1V6SaoBY8Cnw3jZte9rh9r2b1ow&#10;Of+5G3BHft2ATTU6Ct5tCSSdlTQnqeoAUDUxufojad2ALHVzsFuU1DFawrFj9BuUAIn4GeUbWAAA&#10;AABJRU5ErkJgglBLAQItABQABgAIAAAAIQCxgme2CgEAABMCAAATAAAAAAAAAAAAAAAAAAAAAABb&#10;Q29udGVudF9UeXBlc10ueG1sUEsBAi0AFAAGAAgAAAAhADj9If/WAAAAlAEAAAsAAAAAAAAAAAAA&#10;AAAAOwEAAF9yZWxzLy5yZWxzUEsBAi0AFAAGAAgAAAAhAAMrDRbrNQAAqAwBAA4AAAAAAAAAAAAA&#10;AAAAOgIAAGRycy9lMm9Eb2MueG1sUEsBAi0AFAAGAAgAAAAhAKomDr68AAAAIQEAABkAAAAAAAAA&#10;AAAAAAAAUTgAAGRycy9fcmVscy9lMm9Eb2MueG1sLnJlbHNQSwECLQAUAAYACAAAACEAC7Zn2NoA&#10;AAADAQAADwAAAAAAAAAAAAAAAABEOQAAZHJzL2Rvd25yZXYueG1sUEsBAi0ACgAAAAAAAAAhAO1s&#10;7auPAgAAjwIAABQAAAAAAAAAAAAAAAAASzoAAGRycy9tZWRpYS9pbWFnZTEucG5nUEsFBgAAAAAG&#10;AAYAfAEAAAw9AAAAAA==&#10;">
                  <v:shape id="Forme libre : Forme 162" o:spid="_x0000_s1034" style="position:absolute;width:337820;height:337185;visibility:visible;v-text-anchor:middle" coordsize="2517880,2514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Image 28" o:spid="_x0000_s1033" type="#_x0000_t75" alt="Icône de téléphone" style="position:absolute;left:83820;top:83820;width:164465;height:1644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<v:imagedata r:id="rId13" o:title="Icône de téléphone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641" w:type="dxa"/>
            <w:tcMar>
              <w:left w:w="0" w:type="dxa"/>
              <w:right w:w="0" w:type="dxa"/>
            </w:tcMar>
            <w:vAlign w:val="center"/>
          </w:tcPr>
          <w:p w:rsidR="003D1B71" w:rsidRPr="005604BC" w:rsidRDefault="003D1B71" w:rsidP="006D79A8">
            <w:pPr>
              <w:pStyle w:val="Informations"/>
              <w:jc w:val="center"/>
              <w:rPr>
                <w:color w:val="666666"/>
              </w:rPr>
            </w:pPr>
          </w:p>
        </w:tc>
        <w:tc>
          <w:tcPr>
            <w:tcW w:w="2221" w:type="dxa"/>
            <w:vAlign w:val="center"/>
          </w:tcPr>
          <w:p w:rsidR="003D1B71" w:rsidRPr="005604BC" w:rsidRDefault="000603AF" w:rsidP="000603AF">
            <w:pPr>
              <w:pStyle w:val="Informations"/>
            </w:pPr>
            <w:r>
              <w:t>+216</w:t>
            </w:r>
            <w:r w:rsidR="009D49CB">
              <w:t xml:space="preserve"> </w:t>
            </w:r>
            <w:r>
              <w:t>52</w:t>
            </w:r>
            <w:r w:rsidR="001968FE">
              <w:t> </w:t>
            </w:r>
            <w:r>
              <w:t>368</w:t>
            </w:r>
            <w:r w:rsidR="009D49CB">
              <w:t xml:space="preserve"> </w:t>
            </w:r>
            <w:r>
              <w:t>419</w:t>
            </w: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163"/>
        </w:trPr>
        <w:tc>
          <w:tcPr>
            <w:tcW w:w="735" w:type="dxa"/>
          </w:tcPr>
          <w:p w:rsidR="003D1B71" w:rsidRPr="005604BC" w:rsidRDefault="003D1B71" w:rsidP="00B6466C">
            <w:pPr>
              <w:pStyle w:val="Sansinterligne"/>
              <w:rPr>
                <w:color w:val="666666"/>
              </w:rPr>
            </w:pPr>
          </w:p>
        </w:tc>
        <w:tc>
          <w:tcPr>
            <w:tcW w:w="2862" w:type="dxa"/>
            <w:gridSpan w:val="2"/>
            <w:vAlign w:val="center"/>
          </w:tcPr>
          <w:p w:rsidR="003D1B71" w:rsidRPr="005604BC" w:rsidRDefault="003D1B71" w:rsidP="00B6466C">
            <w:pPr>
              <w:pStyle w:val="Sansinterligne"/>
              <w:rPr>
                <w:color w:val="666666"/>
              </w:rPr>
            </w:pP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583"/>
        </w:trPr>
        <w:tc>
          <w:tcPr>
            <w:tcW w:w="735" w:type="dxa"/>
          </w:tcPr>
          <w:p w:rsidR="003D1B71" w:rsidRPr="005604BC" w:rsidRDefault="002C7BA2" w:rsidP="006D79A8">
            <w:pPr>
              <w:pStyle w:val="Informations"/>
              <w:jc w:val="center"/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e 24" o:spid="_x0000_s1029" alt="icône de courrier" style="width:27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N29xjMAAAX/AAAOAAAAZHJzL2Uyb0RvYy54bWyknduOHElypu8X2Hco&#10;1OUCHGacI4hmC9OnwQCz2sZKC0iXyWSSLExVZSEz2exZQe+ih9ATSC+2n4W7R5p5ZVWYaxuYyQpG&#10;mB9/M7eTu3/3d78/3N/8tj+e7g6P72+rP2xub/aPu8PHu8fP72//zz/+8ma8vTmdt48ft/eHx/37&#10;27/tT7d/9/1//2/ffXt6t68PXw73H/fHGwp5PL379vT+9sv5/PTu7dvT7sv+YXv6w+Fp/8jLT4fj&#10;w/bM4/Hz24/H7TdKf7h/W282/dtvh+PHp+Nhtz+d+Nefwsvb7+fyP33a787/69On0/58c//+lrad&#10;5/8/zv//Qf7/7fffbd99Pm6fvtztYjO2/4VWPGzvHql0Keqn7Xl78/V496yoh7vd8XA6fDr/YXd4&#10;eHv49Olut5/7QG+qTdabPx0PX5/mvnx+9+3z0zJMDG02Tv/lYnd//9uvx5u7j+9v6/b25nH7wBzN&#10;1e7/49/kXz7uTzuG6273n//+uOfpZnf4ejze7Y8yct+ePr+jgD8dn/7h6ddj/IfP4UkG4/dPxwf5&#10;pZs3v89j/rdlzPe/n292/GPT1tOGmdnxqmn7zdCFOdl9YeKeUe2+/JzomrHtupzubar0rbRtacq3&#10;J9B1ugzg6f9vAP/hy/ZpP8/LSfqfBnBYRvAX8Lq/ub/7cGQY393Mj4zn0MwYoet/OZ1lYGQQZpT8&#10;yy+/1D90P//SvvmFv960mx/aNz/83E5vfqmb8ed6+OXHuun/VUaGHiZ6+hjrl6mY/5R5kIJPT385&#10;7P56unk8/Phl+/h5/8fTE6wAg85FmI/l4RTJXBP2+sBv3+2+ns5/2h/mmd/+Rk8Dj32Mff78McJs&#10;d3h8PN2d9//E7H96uIft/sfbm7rr2k0z3ny7YbSqetMENDwj+mdNNLZNOw03X6CZ2qppX6D5pyqr&#10;aJo26xVpIm9FtaloaDetoyJNNI5TXTl61JiKnEOnibw9AtqXOeqbDbBcHzpNNFabqt+szxEsrSuq&#10;Ks8caSJvRb2pqKOiZr1HmmjsxqFxzNFgKnIOnSby9oil9jJ07dAN3bTeI03UT0PXj+tzNJmKgGo/&#10;rFekiYZqGKBZZ1jN5XU7jk3VrddUaSp3VZrP67Ztp41j9CpN1XdVC1us90pzet12yC7H+FWaqu+7&#10;ZpgcVWler9u+bzeeqjRVP9Zd3Tqq0txee+FXaSov/irN781YN7Dh6oJhiDrGzwVAzfBN39SjpyZN&#10;1E1T33mgrjm+aTuX3Ks0Ud90Y1c7JkqzfNP0PQvN+uhpIgZvaj3o0zzP2G1aD/dqon6oN61j9GrN&#10;8k1VyUCs9skQDZupmhwwrzXHo2v0HkRYohrVpvNUpTm+auph9HTKEHWbuq8946c5vhqnqfFUZYiG&#10;oa5GT680x7f9tPGIdDFFLmtb3dZD5cBfreUE09sBpXVUaCLU0aZuPL3SPF+13dj3DnWi1lR133a+&#10;ydJcX01oIRuPeqmp6m7TDBtPvzTf16weTefpl6GqusaHDM35jAbQ9fRLU1V9h5LgAHyjBQb6yyT6&#10;yCo2DJXoMJNHODVaZKA417TRUZehqodh6h3CvTHsP22adnSMoaGq+w2KgoO9GsP/TVO7pIahqlny&#10;N65+aQHAWHSNp1uaqO6a0TddWgA0LQuDY9VqNFFdwceoj6uaYKP5vwK8HmPHEolG13iq0uxf1dNU&#10;e3pliDYsxh4zuzHcz7LvWUwMEZoC/znGT/O+VxFsNJFXEWyNvMBnBZes87ChaicMGAcLt4bxZ9eG&#10;Y6oMlVgUHlC0Wlpg9FQIXUevNFXH+u3RBVstLLBEMOU8VWmqDmGGtrXKVa1he4Z94xEWhqrrJ8S7&#10;oyrD9h2LlkebaTVVX/XjxgMLLSvqDmXBVZWm6odxqBxs1Wq2Z7Wqe9dcaaqhqjaTQyy1RlZ0k6ju&#10;DgRqqqEeYEfHXGm+r7tpHDeeqjTVADd6dNzOSItuQst1SAtDNbQsWI5edUZadAO9cvCVofKaPp3m&#10;ezRjvEWeqjRVP2CjOviq03xfd9XIir8OC0PVg0CPtOistBhhYc9caaoOZd9jj0i84mLFYCTAj45e&#10;aSr0nsrjjek034s7q3MhUFN1uN9rz1xpvq9Z7vvBM4CaSuwl11xpvq/rqR/RHVe19k5TtTgvPMZ3&#10;p/kew2fDJDuq0lRAvWqqdcHUG2nhdT0aKq/rsTfSokXGePjKUPUtDjfHItJrvq9bWNjjvjBUfYWf&#10;yVOVkRbN1Gx6h7ToNVU3Vgg0x1xpvq/xwWJ8r8Oi11RelbPXfE/4r29cc6Wp0MyqwTOAmu9xp444&#10;cxy90lQd+hLK46py1mu+d0sLQ+WVFr3me6A09RuH3W2pMBo9gqnXfI+6xCrsqUpTVQ1Q8tQ1GHGB&#10;aoaUWZ8sQ1WJgdA267M1GHmBsMCH5qhLUxH162tXXUZgePWzQVNVjAY2jKNfmvfFzzS4xlBTVX1P&#10;YNchMiQtQK36m7Hx6J2WqqpqvMaOfmnux3VedWjGqwskORe6hQ2qsacuzf4VmmfvCWMNmorlhxi8&#10;py4tNbAs8OU6xO6gqTCZJvzGjjHUYqNn2UdhXR9CTVTjJMVV4qhKC4CGxW5wrFuDJhL3L7HK9apG&#10;LTWQT5PHL2iJOswsj/9nNOyPZkf7VgfQErV0Cy5ZXU1Gw/0gcOMQhZbIKwpHw/yYCR7OskTt1HRD&#10;7+iVlhgVZuroUD1HQ9SylLiq0qxfjfggHWAfDRErZIUrYn2uNOfTK5rogIUh8i6Ro2b8CoE7eGBh&#10;iGBg4oiOXmnGp6qJsPw62A1RjbbgcTaNhvExLgbPABoiYoh941j3JystfHxliUjXaD3Wz2SkhVdL&#10;s1ROLW3S0kLSBjzxaEPEOox1sY6KSQsLvD+4ftdRYYhQSVwr/qTZngFH3DpqMkQ4SjwhmElzPZr7&#10;5PHUGSJgVHlshEkz/SRM7+iSocH96HGeTZrlG6KvnrHTNMCBpcph9kya47uODDpHlzQNIaVGjPVV&#10;MTtphsc36lEpDE1FYLjzOOkqydtdNNuxwWG53ilLhHUqQe/1XpE9qOqaJH7gqUsTIS6py6EAVhst&#10;J4heD55kx4xqEsPR1TEtKmpMQE8MsCIx9jL09WYkc9qBjWqjGZ8JQxH0DKOmqmt0Tk8mZ7XRAgPP&#10;+eAJOVoqPE1Nj5xZRT0iTA1Ih+vNYyBYKlLxELkO6V5ttAzomWqPRWep6g5PpA+NWgxIrofHk4vv&#10;W40Htg++ehcajfQgeWByAURT1ZiC0sb1ObOJmiSieRxcrFamZyM98wDEpGoSkwZZDugbKmK+GIOu&#10;yrQEGcn/djG1SfHEK9EQcPcMo5YFE0akbxg1VU2Wp6wUjjnTsgC9H4PGgxCT50nArqI+T21ahGAz&#10;oLQ5Fk6apSHSj9TmAX+lZUgNCzEsHowYso5FxmMOVSZ5E//uQGzRU5uWPchHljUXSKw8GMjgd42k&#10;IWNEBh9nG4GAKd96lEVy8NW80bFqIBa3jkmTyBn3jThG0pCRb4vx5kGJSeYkgYnwrmckDRlLKFLB&#10;VZuWJCSqoQN6UFIbMuJ4qHSekbRCgUXU41CpakOGkOQ/T21aluA1B5MO/xfxT4WSGsf+yFrvQIkR&#10;CvhU2tqzApgkUjblkB3n6psVCmxsc+kINiO0xt70uGKr2gqFmqQNFyYNWdujkrgwqYUC5oJkk3r4&#10;TZPVA7WxKjrmzQgFktx7l2pXazI2hjU1QcH12myKJ+Y0fgxH3wwZS+mA+e6pzRgobB9pXHLSZpRK&#10;Gqpr3kyaJ3pU5fI3Y0lrfoMB8Fd5+qaFApUNiAXPSGoyhPk4+UZSCwWyeXuX4speQWVGDUDEBUmT&#10;7SlOXc/+vspQkcHOCuzCiJYkIznsHrdfZbJE0WPwB7smTUsEYuI+m63RVHVP9qtvzrRAwF2NCuQB&#10;iKYi4w4t2TWMWh6gxbS+yjQV+j9iyyNFTOInkXtMbUfPDJWIcFeuVGVSPxn7yqXZGSqyucTr4+Bq&#10;kzLab8gw98yZocL0darIJmmU5MDR5a4wVDil2MHhAYhNACXu5/EOV4aKhXCQtMz1ZcakgLLTAS+T&#10;ByBGhSEfhBQtT2VagjTkZbqWtFZT1YgQOM1TmZEFGFG+ObNU9dj6eqZlwZxI6+IzTVVjnJBD4emZ&#10;lgUVvhGX/thqKg55QIZ4KjPJoGiBJBo5AGKpSPKQNP91NJp00IocXI8jvLJUboenSSPFkYns8fRM&#10;KyGViALXemZSQif87q66tArCbriRwLJnFLUygYfJ5YYx6ackP1OXR1iZVFLiKi4T1BAR7B0ml9PY&#10;5JK2jU8hNkQV28bksAUHErUcYF+vi8U6TVShDW9cCqrJC8UX7jIrDBE7drAIXf3SUoAhdDGzpkHe&#10;4BH0MLNJDMU8dummhqgiSkfWv2O6TGYoQsoFQ0OEGULCsKsuLQE4hMRlKZl8UmIL4+BiL5Mb2tIv&#10;z3wZIjF4JCywDnmTHErKq0vtMESYO6NnIyJwVeaOV2oYIkQoUTRPr7T2wDkZrhWl10TYVRILcwyg&#10;Zn9sU8++GPJc1FCMONVcUSabHLpBSfE4BwwVkSmf/WxySlH0yEF3rJOGakQlqj1Ll80OJcbh0hAN&#10;FTawa/cyPl018mQN+yJ1hoo0L9nXug4Nmx2K4utynhqqfjbfPHVprYF0TXIxHPPFmVAXDwRpAaQB&#10;e+rSqgZxS2SNpy5N1WEFePIJKpsd2jOIHmFoqDoCZy5ZaLNDETauBcVQsQlPTolxYENLAKzEwbWg&#10;2JxSQvy++dIWhzfziElV2PCmHqHVaSp2TvWuKJYlI8XWZYDZDFGcrBuXNm/JUIeY5/UZszmi08hW&#10;GQ8ULVkLu3hYzGSJsgGIjdYe+WvIWmJDqF+OnmkpAKTYDeXqmSZDM2czvacyLQaIILKxxFWZJmPX&#10;OccCeSrTKofs4/Oh0aaYutGo9Qdy38lI99h7oyGjZy75YZNM2fPBWusQwpbMXZkRBZxy4Tp3BitZ&#10;ywJsCOxfBxqNBMGT3ntynTGUdWVeprZZowPD6LKbLVmNuPKg0aaNElzg/AnHnFkydA+X0LeZo8SE&#10;BpeFacnaXk5XW58zkzzKWXZowR5xZchq0eA8ADFJpzVkjYvPDFlDdMGFRpNCSuJIJ67B1RRrcokU&#10;GhsSCVxS36SeYttjgngkiCFr2GLqSXOtTPopo8GBtq7KtOKCg1Vy9h0AMaKAkJU4tRzDaMjclRlR&#10;MCd1uyrTZKPsUlvvGIOmJhrzGb+WQw5bspGDB1x1GduFHDKRBKuDiNdXNXEiz8Ehq9h8rYgIwsLQ&#10;rn5pMpyynmMC5ZzVixVCUjMpfA4kWrKJTBjH1jsMWVXXSOo+Xi3HEGoqGNN3epVNQUXx9ghFdFjV&#10;QqbYFV1HCioqpLYcIOLol6bijDfONvNgXosACUTgKHHUpalI4yV856lLSwBcYS7NA8eIGg1i/4PH&#10;QcWmOUUlWQ2ejdyWqpLMHk+/TB4pJ94RcnKMoaHCT+oyJsjjUf0izQ1nrmfCDJkwpYe/TBZp2Pbs&#10;AaIh88reysiNhmQZjyKAU1oNB64SBwpNAimWMWaLR2wYMslVdag3SFrVPLYokD3qMJAsGQd4eowx&#10;tiubunCH+0ZQk7HkeexnpKaui73SLlepJaslKcQzX4b/Jd7vSRRAvVNNrNEAHAYtkkwREZZE13Nx&#10;lyEjCOHpl00alW0XHu8KOrJuIuaKqy4jNTiXhoQQh4iymaYEIjz8ZRJGSVVicfBg3pKxpHj4y6SL&#10;Vg1Jb75+aamBkuIbQ603kBkz+7XWl0qTYyqxN9cYarkxVc3ogrxJMMXWdikAJk904vQhT84PSRwK&#10;hV6d1+SWsvMKHvWAUMuakWXSw8i15n721XGYv6cqTUXymUs+mfRQeERuNfDUpWUGUZLaw8cmOZQ9&#10;Rxv2XTnqMmQtaSqeITSpoZI+zGG0nrq0qMF149LWTGIoBpQIKE9d2kLBePWNoWF+twZlThv1ygyT&#10;FYpjaYOR4umXETWEtV3zpWUGWZtODcrmkubSiUtCPqf7NrZf0hUcu98f4x0c/HXDtSByGYvcFvJ0&#10;OMlNK/pCDm5jSY//PN+SQ5FQydcrxABJE4cbR7zEIEMT1/HGE1/NIEQTz1eHuJvN3Gni+Q4RNzFz&#10;qInnK2zcxMhkTdwX9Rkpq4mHImLkpiYei4gRhJp4KiIWK0pT8xzutvHNtNhFhrwMZWLqGPIynIn1&#10;YsjLkCYmiSEvw5oYJ4a8DG1ibxjyMryJCWHIyxAn6r0hL8OcKPqGvAx1ooRrcp5LUCd6tSEvQ52o&#10;yoa8DHWiNBvyMtSJQmvIy1AnSqohL0OdKJ6GvAx1ooIa8jLUiVppyMtQJ6qiIS9DnahxmpznEtSJ&#10;QmfIy1AnOpohL0Od6E+GvAx1okkZ8jLUiZZjyMtQJ3tgDHkZ6mRXiyEvQ52caG7Iy1Anx5Qb8jLU&#10;yV4STc5zCepkd4ghL0Od7Pcw5GWokx0chrwMdbInw5CXoU72ZhjyMtTJvglDXoY6OXzbkJehTg7U&#10;NuRlqJPdCoa8DHWy/0CT81yCOtlRYMjLUCc7Cwx5Gepkr4AhL0OdZPIb8jLUSXK+IS9DneTbG/Iy&#10;1EkKvSEvQ51kxRvyMtTJYcuGvAx1kryuyXkuQZ3koxvyMtRJirkhL0OdZI0b8jLUSSK4IS9DnSR3&#10;G/Iy1EnCtiEvQ50kYRvyMtRJXrUhL0OdpEob8jLUSfazJue5BHWS0GzIy1AnOcqGvAx1knZsyMtQ&#10;J6fTGvIy1ElysCEvQ53k+xryMtRJCq8hL0OdZOUa8jLUSZ6tIS9DnWTOanKeS1AnubCGvAx1kt1q&#10;yMtQJ8ehGvIy1MkRp4a8DHWSU2rIy1AnWaKGvAx1kvdpyMtQJ5mchrwMdZKbacjLUCfZlpqc5xLU&#10;Sf6kIS9DnWREGvIy1EmOoyEvQ51kLRryMtRJHqIhL0OdZBYa8jLUSYqhIS9DnRxbacjLUCfnShry&#10;MtTNZ0VqevmHEtwR17MNkH8oKyCDnpzyWFZABj45ubGsgAx+coZjWQEZAOWExbICMgjKqYllBWQg&#10;lJMQywrIYCinG5YVkAGRI+TLCngWsCiOWORIJIZR1IVnQQv+oayAHInEMcoKyJFIJKOsgByJxDLK&#10;CsiRSDSjrIAcicQzygrIkUhEo6yAHInENIoKyIMYZHEVFpAjkbhGWQtymUhko6yAHInENsoKyJFI&#10;dKOsgByJxDfKCsiRSISjrIAcicQ4ygrIkUiUo6yAHInEOYoKyAMbZFcVFpAjkVhHWQtyJBLtKCsg&#10;RyLxjrICciQS8SgrIEciMY+yAnIkEvUoKyBHInGPsgJyJBL5KCsgRyKxj6IC8mBHVRjtmI/QMoom&#10;8Y+yFuRIJAJSVkCORGIgZQXkSCQKUlZAjkTiIGUF5EgkElJWQI5EYiFlBeRIJBpSVkCOROIhRQXk&#10;ARA27RQWkMtEYiJlLciRSFSkrIAcicRFygrIkUhkpKyAHInERsoKyJFIdKSsgByJxEfKCsiRSISk&#10;rIAcicRIigrIgyJsESgsIEcicZKyFuRIJFJSVkCORGIlZQXkSCRaUlZAjkTiJWUF5EgkYlJWQI5E&#10;YiZlBeRIJGpSVkCOROImRQXkgRJOzCosIEcisZOyFuRIJHpSVkCOROInZQXkSCSCUlZAjkRiKGUF&#10;5EgkilJWQI5E4ihlBeRIJJJSVkCORGIpRQXkwRNuFCgsIEci8ZSyFuRIJKJSVkCORGIqZQXkSCSq&#10;UlZAjkTiKmUF5EgkslJWQI5EYitlBeRIJLpSVkCOROIrRQXkARWuHygsIEciMZayFuRIJMpSVkCO&#10;ROIsZQXkSCTSUlZAjkRiLWUF5Egk2lJWQI5E4i1lBeRIJOJSVkCORGIuJQXM5yBo01f+oayADIly&#10;2kFZARkS5eSDsgIyJMq5BGUFZEiUMwrKCsiQKEcIlBWQIVFOEygrIEMi9wcWFpAhUXbwl7UgQ6Js&#10;yy8qII+xcANPYQE5EgtjLHUeY5F/KOtCjsTCGAs7nm3AUv6hrAU5EgtjLPOGdCMPCmMs83ZxW0Ah&#10;EvNNIrIpvGwMciQWxljm3dqmC4UxFu7Iy6axMMbCmQh5AYVIfLZdpDDGUj/bMFIYY+EOmrwLhTLx&#10;2aaRwhgLl/nlLShE4rONI4UxlvrZ1pHCGAtXhGRdKIyxcAppXkDh6pxvIOEyhTJuzLeQcO9uYQG5&#10;TCyMsXDqTz4GBolhp2bcGnvc78439+9v729vzu9vz7c3x/e3x9ubD+9vP0ir2Sy7PcuO2vTnzbf3&#10;t/HKsdubL/L3xK71dt5X+3D4bf+Ph/nLs2yw5aT7dhO3hXCbAsdbxYG4fLj7+uFu98P+/66T0ZKl&#10;UM5Wn3t4KfT1t9JjU5F9SgX3HBgdtALOpecM5zgAsVquYI0szrtNkA6XajkOOEZluGte1oQowT3V&#10;vlrwfJNW6O2VRr0wwLZ/u/vDaT9P5mXgY585gbdOM0Sy0OIzvXxoi3qNbBkMDqQV+05Socal0Nff&#10;+maIc/eYmVAwx94GT/+l4JbLguLbltMwZ769vOWclJgZd5ldZ7WvF9xwr1fgOI6sf9aoFwbYDusr&#10;M8QJQ1yCN/eZwxs5feUZD90/Gu7hmGOOUJwJBs7kWvyn6TNbc5zQq0TL2LXjyBnDWZGvv30+si+D&#10;kHNtuTI8dLHjUrD1LnbIktDFnsMHF7dY6mL6TZ3jbhu5whY8cmZptyzs6bP0mz5/YcTTZy9PFme7&#10;ca7yXFFHu5ahf52bOEySs+kDFYdmhhBcGl0Bl5yMR9s5m1EOOw5SeRZKTd9wX154OXEWjV/qcIcX&#10;d13NlHIuUghAL3V23HMUpptLWbm2ztTJ6duRuQH7eIm2GUmXxioMadNw2W2cgK7hCvGI4fRV+o1f&#10;1yN3M4W2cSPsEhRNX10DcMORVVF34MD+NqgdS3841zJyRD9xO6oRDMgq6YQM8MBpORefjOnPtTox&#10;HbjcZqYcOTQ9jH6qk5tiOdlmfkkGY9sG//fyllGNE8d5G9wWslg9q7VyHaQYitLeiiPXWX717HDJ&#10;GufBhLet3GxjFjFOVRxiSrucrsjpp3EibPfsU5gUUgaauGUL0crx0LZg7nFI1cqFCaE/S29HjpuL&#10;Y8FNadXFA7vaW44H4RLW0B/O4mmtUOdO4zpmucv1tdwNq8dC7luMUgvtnnvCEuxs/+xT6C095AbR&#10;uVpOp+bGRwMZWJQTt8LblqvIbW/BEOtQeNtxyOlFe1vtLX1AEIbuMjtcvmY6xLWXnM4YK6bWKvi+&#10;lmHmtH9wGGrmNq+i6QWsbUzdZhHjQmtbM2cTtdFG46oUbt+wrydRiWLDuByTwyrdwJJzPlmm4mjO&#10;F8XqScSkoF1hVedvEYHmNYK9iRsZKQmGKKi5w2mUWs1RPmhwpugefSgOZ8W5p5MdEm7iY4oiI6I3&#10;8oW/z1yFzv27c5+5v4cb1W2nOHOSQ8LCa7lKKHjb0zyzunMDSmRyFniwWlAzZ2SnmidO7QzjtRTd&#10;cYNGlO6cWsiZaEb2oyrK7Ie54tJDCvDXDL6SqslBV3IhsBltxh+5EYoOd9jp1yw5cgVGeM2VtNx3&#10;6a6Z83G5qC4WzRHpm5BakPpccepmnfqMtMlkDOe11Ul6cfsxV0/5+1xxHCULbWz1yHVcRo6AbE4/&#10;jG8bKjKDzfB2idk5kKlklud7CqMYYenhlj49li3COrF6Q3A6uNzScHAU1ia9rRAhF6/mqvgS5SdJ&#10;vuf8BHeKTTUvXFy4BpR0oypsrzgJlWhrl5S41WpZAtNKywmqckOhUpHkYr0wxFx6J8do6pcckMWF&#10;caFJnEy/WQxUuybYp7gediylgXSCHa3oQKOQoL909WINpgGuUW/iaoiew3/Soufqsul2qJPJ4Hju&#10;uVgWMw4S033RGhCnIIdpS3W+pJjanr2s2LJ8YlSEHrWc5rpEcV/XbDlYTeZ1brFIcTv6vG0QwPFt&#10;P1hdRQ5lw96Jb4cSQEDaI+UiKVdSmEnnLZcLBiBy33cXJj2NFOsc+Au8w8KEoeGfHjTj+Z4l0dVR&#10;qoN2dSmYmqKLoEMpsOpijT7YRHc8p6lz219BtRzzGqHYcblFvkBywmLUF7n0VPhTcQcyGQ9NGCmW&#10;JFmH3WDsUNKjVdUhu7NquV5OVjVhgV6OhjOiDRuMRoW5xenCgc4F1TJ7UfnCHYAVY/qDwsWhoaFa&#10;emslfY1KTrvCW+B2iTUYZkt2RmQ6bobDRJqJBo5aXeKN6bP0mz7naPXYAk76g21i19Jn6Xf5HKSG&#10;Jg0gflFf0meWQxciZE9s0kK0AA2cXd5yH6wREzUnnWJRhu5w7V146xM/3Ei7dA3GDrN2qVbuao4F&#10;y80KlumQvTLNgodXzKzU69RPuhL72XM1QZhr2po+uz44mAmAcUbeYmxeWonMiQYFqzE3mln4iEGV&#10;cIk2fp0dUvWxldwssHAYCuNiZqTPrrZSrrVOQohW8qdhSyUNmCS7fnO46CjCUnoI3DEII8RsRan6&#10;1ErUqzjvF+Gkx/Jl/wwLVnJQiImxjMqK8Mc0wz6bmynnBlvTDV2eaxdDJzhjNfqGl2mqsdPjQRPY&#10;VyX2MUpIu0kCb8MVQbM3aSmYlQFlKowdi1rIJlrecucRd3CFt6zhl/0ZrwmIl9xXaQLS7zIR8GDE&#10;GAeqLuZh+iz9ps+BZAIsetuiLqTP0m/8HCht4orbcXT1kkWbPku/6XN0l0X+K49V+iz9ps/Bd2w7&#10;KyNHhWfCzSIwEeG0TP6t+QYaA3VkHpMUhrwe5WxrzQiYQXgMwltWp8CuPmkFI6L4z6TiLbTKNYEm&#10;uYYzvMXplvHfS4i3/XtZXwrH0EcLDrx5WQYlFKV/bhXqciRb0MmdS8l241q6IezZuPaWS/WQcteF&#10;l+1CnCJVMo4elNc5aKaK5q76wBYcr4sottKK5RFeCa2Wob5s5XiNbWACHCWBivvyUMsyMGXYwwxO&#10;K2VFjWhp2ffXe8ZFZknFl2BHsN5UzzgiO8CAArkuysIPA5/r5WMbudOhxBjiPvsh6kdywXRm74hQ&#10;5+KcUDQWBExggM+dvk2yWTnWGF9Q7K3tpX1KDEeXkvcKfTZfinFmJC2IUCH2n615E2InsrqIqnzB&#10;rq3LPoWauRILsyToAOh4+IEMUJAXSKTQZ4yxYcr8V+gImOfzkCAiCfL5+yyoxWkVaOXIbmvUAlD4&#10;PdbcY5Zbfkerw2mX2o1DpWC0J0RUDLjS5QHe0fMomliaihZlyzoScQOJ034earxYKoPIMM61oe4Q&#10;UWmk0eLkbiUlN/GvcF9wKJgzsXnUb3E04BSY3+KHGYi++LGFZzShFs9na+MR5FAla0L8SJkpgvSa&#10;olWGz2USqX/N2LBsL9fM0T4ZIm5HYB1Joez0WfpNCAR/10RR+iz9Lp+LuyeWDjOkLLT0WfpNn3Oj&#10;cpKDCNjVzxd7kPPWxwrTI3Q4lZp+l9Lh+tAYI8DTZ+k3fY71HLsKdFDIV0rHcIoDWSNJF1MvlZp+&#10;U+lyyWpoDJ6OfkliSJ+l3/T5Zdy5MB27P2vMNQyj9TEucx2UL1a3gjBGLUGS0IBnS+GL66ut5uUF&#10;OtxJGkrHC4QKFGbmdZWWCe/TkCNwAhbTWjIgCFJghmXcShhsLjhyro8lpUSaY6/1STShCYeWpjoJ&#10;1KG/zcVyrQQ3bekRZBJgnvkloaASvyX69hDtZALD4tNQE1OPEuyZi8W3SbDHvORS9GR/i2cxWb/Z&#10;vBjxFhHEVYix2IF+WmuByMcmduV5qI2hjirshIFeYNASYYkHvsgtNJl/n3BH1HTF6MV40t1sCK4k&#10;5sCLu7jD1rs5Xxo/Dx6bdnFXmhlTxbJCixWjxp2AYuwmblkUlSRM1utEZkfHE844NCcznfBtdOwx&#10;zxjp5iUejLRQ4OLEfyQNcqnfRFxjIhTK5EBKgu6KeGyj5BrwellHmWTDpJcMe4G7ndUhxWtQUUe7&#10;JBJvSaw7DBIm1Q1iUYtnddFW0XDd/ZQYa4LCSLA+bN1M/MkRAVhvYbpZ/bgmUdc6e8TjW+7j4nJl&#10;f7XwSMIu4SEJzSqosBoQ2Zmr5U8uNDVAwvZZYjyEOzDN3dXiA25juirhIbjSoIUoCtwfquUKNEST&#10;bhTTOt/PKnolZt645BqtA3jOM4jqDNFJDBBTMBIyqvh0DQ+oGWT8Y1zdGxpFvBjz391bYsBJshC5&#10;AhmmWjJViM2FghkUiRGpKeDWey56j287ID5PgYt1iDsSbI+kIzqimT10LtTX8JYlmgCGrpZQYjKS&#10;apzBLyHZLt50kv9ikQxuUFKVbyj7nEBcmmbYTEiDVEifpd8g2Fkz58tJZd5xXHVMxmufo0EyTaEx&#10;mIUSPrOfW7iEOuSSrjTJ2IYSzlNzAYPKCUqzmo2li4/HvEUOp/AfgpUwUKzQVmSfYrWSm5OMDlRq&#10;CwHMiKTP1azhIr1Vo7hXPrka4dVZzoZ+2orsU1wqN9yAlqAHd2Nz6ZJZ64FmRKaIOuuoRQ2Vi+HC&#10;cEg2RoGxg2MBzk1FM5a2x/j88dakooGfBSdDj96Vxmuk5gKBh6ooExcmEQ3TMiObcFBvU9GEXjBS&#10;1GBLdsgiETsE/KKK2/G1T2G0yY4ncJAYHQDb/CHCeVjbiV0lrm1rRlrh4grtbnBMB1nsEgTY7ovP&#10;lruscrknThcMrlD0c3mLhU1uZ3xN9yXVwYsw3CRcFh1opUuthRAZCMRZQ6eQ6ThObJ+x0pL5SYfl&#10;oiR/zSieU1rFAQgKt5lI2Jzo2NxntFsJ99jXLErJ/mM1imqkb7Th/CREyBRFCuedwiAJ80zwtRos&#10;9EkNkDvkQsMuI+arGetg8RJsyIaxtoOIh2WBk7XBKo1MBspgRBjIlywK/zyj90QTjHHDHW5Hm4UV&#10;kRgQxq1QZFKY0Wb8N3G0ifjg2impmSB/tDHwe6Cw2Imk4jZJEqxocopszUSfkgSE80eW2mt9tisR&#10;yw+Fxu7AMJJlGKjSd+k3cj5LrzgcZpnDnaaSa2m/vyov8CjgbwpU+PBQBEzTJS0vZWlxj22WN4hi&#10;SjMj1+Jg6V9IsLxaM7kPqD+hZow0ova65gqXC8wcXmNtATTzGnFB7lZ8Tc1hEXUhGOfbxLISaRGB&#10;Vl6IpkRP42vktFXgWMtg5djnAUUqCG9fzbIqJPk6kGFkpTPBMezi1GcycKwdh/KOdzS9JjWoRAVH&#10;riWOl+U7M5NZZknSSn0eaJgBOMEvGC+NGC7HgnnGyKXTabxQLYItuBgdc9Wp5mUiL6+1etBv8AVF&#10;VFtM2aekeeDZSKqi6DtWNyXTVdJi4jyjg2SjDeKQEvE1KU0vjLblQnLd0HEiEdBYYJk+S7+hidhC&#10;Kc2ClM+k/ICl9Nm1frFUAIVYBzLU2jW47toEEpIkMCg030jYO/WZVAYJdV0TRdeqxTGbDGGR4sJB&#10;kKaJIiSQTHOWQTQeW61WeVmuXxjLq9XOF2iH3qKXxgNSU7UYzgit9JZFweBWucCQ0GjLfhWOtA0x&#10;j4MG17AxyPSHpXdJD3yupKO8IEMi7aLeuSSEpAIl/R5OIYClB5lhJ6sqFPw8sZVwZ9r0I1L5koFg&#10;hzVBKyCQyYBBY5GUvrLKzMl6sWtGNU2lpt9QOkkYY0rBvORJKnxnnxNioAHzoBNyksDP+hLWERBJ&#10;KxjWM2ksesjaXvJgQpEtoaRg0CX4kBWLXyO8JVYclRXXTMmV5EmTxqMR/eWpYLzByMxYMDZeEJjL&#10;WzyhiUdRmEBm7KedKfsURhSV6bLK12jZBvDYcLh6Q7VXlGwMizQbEmgpMB4xilGcY8G4LbJYGZZS&#10;cgJscMtZLpxzpmKjWP7iFLgGGV2Ku1VDtfQshtTTMJLwJuv+DJcN/ckaheWf9CfZLBZm3lftZf8A&#10;Jy7kzn5kKmw6V0tSe5UvK5hYyXeHgSnQvCZhLfC1Y84419Jn16DAbCYrEhNAbkLVwMeHztIbW8nm&#10;RquTctI1/xbfwqMvrAOp+rha4RaINLjOCH/GnqWv0m/4Gt9I8kmzh00SZNZ5WTliZWOG9bWiBcb5&#10;xJRHVzLIV55hbDjZEXRt1K8NI06b1KuB2eRvKBPEuk2KSsBOjaTWqZckDEWewAoiBuxfS4lpLinz&#10;uLitAkqkPVmzSHtYXNdJMDgNAnqYWNTefmJ+p2Co5ORbbwcB2hTN60UGmzqx3aMCh0temuuus0L8&#10;RgyymkUVKo0ta3lgXkQwnGLGnZGNdGTciD3p7eUbhGkIUrMjYELT0IOHLzLyLYY5Vep3uIhT3IFI&#10;EHmUV6u0EFfxEfoSc5zV6nYNbsS5ovIG/7J5xXb7EqohXCpqs4IbK07UwVGCxmFhKFuLfQqsqMJD&#10;LPAxYSBNg2SZxrGWuKxlKyJqyb+BPize2msTYUcFYy4u4mjD7L6JJOmjaw3EDR4RhkSrAqhT+4gC&#10;RUlFUzJ/1oXrWZ9idO+ZhE8Vh7HAXxFNdZTvuFKpKbMfo43F5ZRc9ugsUx9f68olwEfiuXjV1QxO&#10;ZAeEoR7BZtBuUjcxR+RUF1nMcMaX2TnLOsCanpsxsGBEDSp6PLVlqZOc0siDI6t0kW8V0yl0BaEp&#10;GpbqJnYC3DR35Up0FHkbpSamD+rnVURdG1lJdY+zwRSKD0rXiahMDcLAt5lTJOOl+AYJF7I1Zx3F&#10;LO3kj86dQCKiWUeaBJBrLZQtWtG6kqiwnXyckMk0lHxyK9bJtUEwhNrIkn1BIUx1ByQzArDkTEPQ&#10;VDZbhF6lr9Jv/JoQV5SpeIoucbT01dX+EEWKI86cZflAOJgY8lA9i1S2nsCP0cFI+rzsx7424tfq&#10;ZPVLW99FlFvHJS7m5DEl/IwLRIpNaMbAkKjXrA4SnnxhDK/VidtQXHozJVixitS8qzeqPcH1o+p8&#10;KTXD1vJyaoekcGMuz1VLYteikr+e20EEj63BUWpLuo7RS6qJ7KNo9IjTKOMUdMVkM4vHKXhFVqQm&#10;rjjcdbFCDJ8luP4qfLSLT9zQZrqIRYjTYO46O2Ml7KYGFvWOnVXhbYuzOixLK61kzsneDa1EORPt&#10;OMDu1Vay3ztpqmLS2UAw+uCSECxpe9Z+lA3nJDHPfcD8iGbes1ZaNER+RERukomID8eqlswQDYmo&#10;YyNt5hx9CTW2oldgx4guyRK0e+HPC+zSkIXWksSKIhyTzzRB+iz9ps/hFFwmwlGoFJIrYyci/5wI&#10;OwJk/lxDMn2WfmPpWAJEMOLnMI1HNhMOIGU81oF/09oWEiFZsgHDHkoFRt5SYVIr6c71RStvJbMa&#10;tRpEPz6zbAzsZMWuwRJp2wqOd4xlzRQYaqyYUWlmBcxWOTLDkqIue1qCRu0DI30nUWceUbT9KeNF&#10;cWBEHUxCVtZcwfBkb1OYDRIPxJgKc237Z59Cb8msEP/6XC2yXgJaatR5i0aU3rJxZR7AJO2JBaPJ&#10;RvFB0G6RSLYi+5SqhY1jbzESyO+01bJfhX8SMLKusak/e4vWGHvLIl+SNIaFiB80DDKb/G1/sC/Z&#10;lxZBTYqsVYIZVsY9vsX/u4DJ9i9DIM5lGbWZrTRR+uwVAdGQHB1nBodykIlA6UX5gFYlATepiuhK&#10;lWM91RhRTtZE2lDEQvWMf/OvkU9gTsrGObJygAoJkuR5hJECx8sRGalMO2CxPVh8afcPymxmGeLj&#10;kQTJeRThDbvWygYdYCsvsYxLzhIgoChCf6aEl+2ZG2KZRLcsCYOs5xqDshEnChaGsSQYQz5LOkeR&#10;gCXqqi6WrJQ0KfAzC7J+ifyie3NrOZcjButcsgVFZTmNAb3c7qQnyb5d3M9iAuk6xX+X/HsSvfJn&#10;fkucGFTNY8siaw+FwQ1y8X3h9rB1ijoWJ5uQ2GK9WtgkMAX4SDwsuVZY95YM9fSVpY00aOCJn8kv&#10;t5uNAWAKMbJ4ZoFsjicRdWCGo9bEbC32KcKcfW0pOQSRjidAjzYhY2KEsWDUD7sLFq4AdkHcCoOl&#10;/Sy2HvsUa8V/w77+ucHMv920gkdmXoqlN4ucSSI+JE5HSiWEbC2vCTFqjitTNF6MCLPlxNayUxjE&#10;zq19Q3x73uezNIh8tpRDJUdhmOUKWwxtMIgCyVnyL4MwFr6goEWS7pRJflgxHfyBrAmL+tIgBDyW&#10;49xaRNOi79qe2afYTzyWeMwD5bzdRK28IA6xEqwSLIlMCZGAShxVwPmC+XC1TrbNJ4c9GrcNqWHd&#10;ozqErsC9Nooje6iSJwZToWCtl/N/xLs9iwLQZ5idglgfQz8xAa3Wg4nOqhsahO1e4N0lLoF7Nxp1&#10;9NPChM0wKcWQNT+bbOJIKVjOGl/iHMGzlM7BolsZTAj6LlvDUDCN2Ec3ZR9pbG16+UyyJ1kW0cMe&#10;4rR1nRYHgECTvro6++Q34bGeZ2KhWYCM5QaW48ucs3Cuk1RjX661kC0G6aABVILQ5dUWIqqSIAeC&#10;xlwlg5gs4diI5y+D7R6Esiw9XhUYVQnbIioQyEmLT4l+JQcMw2zmTbajRHhiPRXooXgBYbV5NOEN&#10;62DBY44jMLxDnhjkskVK9p7MolqpeHau7VNAC/lpaeTgaytNOJAznaRDHBQjQ4khEt3R8kOFrFbJ&#10;mLdV2KdYIVI0mtaspFbOgK2UXCkHHtgK0cOiV0WytJMSa6uwT7FCdsxEnTMsdqoXcAosFsYb7SDY&#10;jgvu8fWJ31oGVVxs/ipZNtkSEkaHEHhlsIEmRZ3hJXNtDTYig6AqviQg6x9X5L742efWkrliAyjC&#10;02m1JeUns02JN0sywyyGJcu9gEHoClJypnzGICo9GKGaSVrJ5VyiWkXClLV82TPzTJiqNCwmL5MS&#10;Sk3SYseCxj5FkUrm7rLzBW3XAJN9MPM/ySA8l50S+k2BLQa+YD5xSiRtl0mxVeK03WCUzFWS/agZ&#10;k9DaFcXK9iqpZchcOZV33omzHM87C+/T+U/7w4P4b0+H+7uPv9zd388Puy/7h/2P98eb37ac9bvd&#10;7faP56Rumi/vH+WA30mS9G9226f3t5/ut+f5cN/Hg5QWmPB4Ov+0PX0Jpc30oSsPd+f9MYjp+0ea&#10;9+3p9O709Ovx++/krw+Hj3/79XhzPN//eKAV4G/7uPty4MDh3fk4g1e++nZ6+v67p7vdO/538/vD&#10;/eNJ/np/++V8fnr39u1JurI9/eHwtH/k7afD8WF75vH4+e3H4/bb3ePnh/u32PX9W6jOX4/721jI&#10;g6uMh+3xr1+f3uwODwzs3Ye7+7vz3+biGANp1ONvv97tpEPysPv73+jP3UcAxEbFx+3D/v3tnx+2&#10;n/f/8W8sATcf96cdnfvz7j///XHP083u8PV4vNvPfU30oTQm9G73l8Pur6ebx8OPX7aPn/d/PD1x&#10;NDNFzyNjP5e+2aZ8uL97SrMtf8dOU/36uB0+fbrb7X867L4+AIsweMc98353eDx9uXs6cSj0u/3D&#10;hz0dPf75I4r87nTenuks/dvvH2d47H8/x1Oi+evm6/Hu/e2/1OMfNyQS/fDmx27z4xucuT+/+SO7&#10;Ht4Mm5+JU6Ho/lj9+K9CXbXvvp729H97/9PTXWw7//qs9Q93u+PhdPh0/gMz9DY0PM07Da82bx+2&#10;d4/ziG3f0ZCZRVLT4BAZmpkhjrv/zejOaD6dj/vzDm7avvsEwuO/8/HyYh7uywjL4Auqbz58+5+H&#10;jwzD9uv5MA/C75+OM/PRMDn/Wvb8BymLtyGsCXOrbna8RDmfTZudyJ/wd+CcVMgTXCbcfCN/MPK0&#10;d65k+xsDHT5Nn0jbFX8K76l/oCszN6Z2MyjyJ/+bWfTzu2+fGRS++nzcPn252/20PW/18/zVu319&#10;+HK4/7g/fv//B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vYWgnZAAAAAwEA&#10;AA8AAABkcnMvZG93bnJldi54bWxMj0FLw0AQhe+C/2EZwZvdRI1Imk0pRT0VwVaQ3qbJNAnNzobs&#10;Nkn/vVMv9jLD4w1vvpctJtuqgXrfODYQzyJQxIUrG64MfG/fH15B+YBcYuuYDJzJwyK/vckwLd3I&#10;XzRsQqUkhH2KBuoQulRrX9Rk0c9cRyzewfUWg8i+0mWPo4TbVj9G0Yu22LB8qLGjVU3FcXOyBj5G&#10;HJdP8duwPh5W5902+fxZx2TM/d20nIMKNIX/Y7jgCzrkwrR3Jy69ag1IkfA3xUueRe0vOwGdZ/qa&#10;Pf8FAAD//wMAUEsDBAoAAAAAAAAAIQBIVu2Q+wIAAPsCAAAUAAAAZHJzL21lZGlhL2ltYWdlMS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BAi0AFAAGAAgAAAAhALGCZ7YKAQAAEwIAABMAAAAA&#10;AAAAAAAAAAAAAAAAAFtDb250ZW50X1R5cGVzXS54bWxQSwECLQAUAAYACAAAACEAOP0h/9YAAACU&#10;AQAACwAAAAAAAAAAAAAAAAA7AQAAX3JlbHMvLnJlbHNQSwECLQAUAAYACAAAACEAaozdvcYzAAAF&#10;/wAADgAAAAAAAAAAAAAAAAA6AgAAZHJzL2Uyb0RvYy54bWxQSwECLQAUAAYACAAAACEAqiYOvrwA&#10;AAAhAQAAGQAAAAAAAAAAAAAAAAAsNgAAZHJzL19yZWxzL2Uyb0RvYy54bWwucmVsc1BLAQItABQA&#10;BgAIAAAAIQCr2FoJ2QAAAAMBAAAPAAAAAAAAAAAAAAAAAB83AABkcnMvZG93bnJldi54bWxQSwEC&#10;LQAKAAAAAAAAACEASFbtkPsCAAD7AgAAFAAAAAAAAAAAAAAAAAAlOAAAZHJzL21lZGlhL2ltYWdl&#10;MS5wbmdQSwUGAAAAAAYABgB8AQAAUjsAAAAA&#10;">
                  <v:shape id="Forme libre : Forme 273" o:spid="_x0000_s1031" style="position:absolute;width:338455;height:346075;visibility:visible;v-text-anchor:middle" coordsize="2731203,2794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Image 32" o:spid="_x0000_s1030" type="#_x0000_t75" alt="Icône de courrier" style="position:absolute;left:83820;top:91440;width:164465;height:1644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<v:imagedata r:id="rId14" o:title="Icône de courrier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641" w:type="dxa"/>
            <w:tcMar>
              <w:left w:w="0" w:type="dxa"/>
              <w:right w:w="0" w:type="dxa"/>
            </w:tcMar>
            <w:vAlign w:val="center"/>
          </w:tcPr>
          <w:p w:rsidR="003D1B71" w:rsidRPr="005604BC" w:rsidRDefault="003D1B71" w:rsidP="006D79A8">
            <w:pPr>
              <w:pStyle w:val="Informations"/>
              <w:jc w:val="center"/>
              <w:rPr>
                <w:color w:val="666666"/>
              </w:rPr>
            </w:pPr>
          </w:p>
        </w:tc>
        <w:tc>
          <w:tcPr>
            <w:tcW w:w="2221" w:type="dxa"/>
            <w:vAlign w:val="center"/>
          </w:tcPr>
          <w:p w:rsidR="003D1B71" w:rsidRPr="00745E91" w:rsidRDefault="000603AF" w:rsidP="000603AF">
            <w:pPr>
              <w:pStyle w:val="Informations"/>
              <w:rPr>
                <w:sz w:val="16"/>
                <w:szCs w:val="16"/>
              </w:rPr>
            </w:pPr>
            <w:r w:rsidRPr="00745E91">
              <w:rPr>
                <w:sz w:val="16"/>
                <w:szCs w:val="16"/>
              </w:rPr>
              <w:t>bayremsayeh98@gmail.c</w:t>
            </w:r>
            <w:r w:rsidR="00745E91" w:rsidRPr="00745E91">
              <w:rPr>
                <w:sz w:val="16"/>
                <w:szCs w:val="16"/>
              </w:rPr>
              <w:t>o</w:t>
            </w:r>
            <w:r w:rsidR="001868E6" w:rsidRPr="00745E91">
              <w:rPr>
                <w:sz w:val="16"/>
                <w:szCs w:val="16"/>
              </w:rPr>
              <w:t>m</w:t>
            </w: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158"/>
        </w:trPr>
        <w:tc>
          <w:tcPr>
            <w:tcW w:w="735" w:type="dxa"/>
          </w:tcPr>
          <w:p w:rsidR="003D1B71" w:rsidRPr="005604BC" w:rsidRDefault="003D1B71" w:rsidP="00B6466C">
            <w:pPr>
              <w:pStyle w:val="Sansinterligne"/>
              <w:rPr>
                <w:color w:val="666666"/>
              </w:rPr>
            </w:pPr>
          </w:p>
        </w:tc>
        <w:tc>
          <w:tcPr>
            <w:tcW w:w="2862" w:type="dxa"/>
            <w:gridSpan w:val="2"/>
            <w:vAlign w:val="center"/>
          </w:tcPr>
          <w:p w:rsidR="003D1B71" w:rsidRPr="005604BC" w:rsidRDefault="003D1B71" w:rsidP="00B6466C">
            <w:pPr>
              <w:pStyle w:val="Sansinterligne"/>
              <w:rPr>
                <w:color w:val="666666"/>
              </w:rPr>
            </w:pPr>
          </w:p>
        </w:tc>
        <w:tc>
          <w:tcPr>
            <w:tcW w:w="413" w:type="dxa"/>
            <w:vMerge/>
          </w:tcPr>
          <w:p w:rsidR="003D1B71" w:rsidRPr="005604BC" w:rsidRDefault="003D1B71" w:rsidP="00590471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583"/>
        </w:trPr>
        <w:tc>
          <w:tcPr>
            <w:tcW w:w="735" w:type="dxa"/>
          </w:tcPr>
          <w:p w:rsidR="003D1B71" w:rsidRPr="005604BC" w:rsidRDefault="00C777DB" w:rsidP="006D79A8">
            <w:pPr>
              <w:pStyle w:val="Informations"/>
              <w:jc w:val="center"/>
              <w:rPr>
                <w:noProof/>
              </w:rPr>
            </w:pPr>
            <w:r>
              <w:rPr>
                <w:noProof/>
                <w:color w:val="0072C7" w:themeColor="accent2"/>
                <w:lang w:eastAsia="fr-FR"/>
              </w:rPr>
              <w:drawing>
                <wp:inline distT="0" distB="0" distL="0" distR="0">
                  <wp:extent cx="352425" cy="3238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8" cy="32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dxa"/>
            <w:tcMar>
              <w:left w:w="0" w:type="dxa"/>
              <w:right w:w="0" w:type="dxa"/>
            </w:tcMar>
            <w:vAlign w:val="center"/>
          </w:tcPr>
          <w:p w:rsidR="003D1B71" w:rsidRPr="005604BC" w:rsidRDefault="003D1B71" w:rsidP="006D79A8">
            <w:pPr>
              <w:pStyle w:val="Informations"/>
              <w:jc w:val="center"/>
              <w:rPr>
                <w:color w:val="666666"/>
              </w:rPr>
            </w:pPr>
          </w:p>
        </w:tc>
        <w:tc>
          <w:tcPr>
            <w:tcW w:w="2221" w:type="dxa"/>
            <w:vAlign w:val="center"/>
          </w:tcPr>
          <w:p w:rsidR="009B5E33" w:rsidRPr="00745E91" w:rsidRDefault="00C777DB" w:rsidP="00E47BBC">
            <w:pPr>
              <w:pStyle w:val="Informations"/>
              <w:rPr>
                <w:sz w:val="18"/>
                <w:szCs w:val="18"/>
              </w:rPr>
            </w:pPr>
            <w:r w:rsidRPr="00745E91">
              <w:rPr>
                <w:sz w:val="18"/>
                <w:szCs w:val="18"/>
              </w:rPr>
              <w:t>Bayrem Sayeh/Bayrem98</w:t>
            </w:r>
          </w:p>
        </w:tc>
        <w:tc>
          <w:tcPr>
            <w:tcW w:w="413" w:type="dxa"/>
            <w:vMerge/>
          </w:tcPr>
          <w:p w:rsidR="003D1B71" w:rsidRPr="005604BC" w:rsidRDefault="003D1B71" w:rsidP="00A14C79">
            <w:pPr>
              <w:pStyle w:val="Informations"/>
              <w:rPr>
                <w:rFonts w:ascii="Times New Roman" w:hAnsi="Times New Roman"/>
              </w:rPr>
            </w:pPr>
          </w:p>
        </w:tc>
        <w:tc>
          <w:tcPr>
            <w:tcW w:w="7295" w:type="dxa"/>
            <w:vMerge/>
          </w:tcPr>
          <w:p w:rsidR="003D1B71" w:rsidRPr="005604BC" w:rsidRDefault="003D1B71" w:rsidP="005801E5">
            <w:pPr>
              <w:pStyle w:val="Titre1"/>
            </w:pPr>
          </w:p>
        </w:tc>
      </w:tr>
      <w:tr w:rsidR="000640AD" w:rsidRPr="005604BC" w:rsidTr="0064140A">
        <w:trPr>
          <w:trHeight w:val="2282"/>
        </w:trPr>
        <w:tc>
          <w:tcPr>
            <w:tcW w:w="735" w:type="dxa"/>
          </w:tcPr>
          <w:p w:rsidR="003D1B71" w:rsidRDefault="003D1B71" w:rsidP="00222466">
            <w:pPr>
              <w:rPr>
                <w:color w:val="0072C7" w:themeColor="accent2"/>
              </w:rPr>
            </w:pPr>
          </w:p>
          <w:p w:rsidR="009B5E33" w:rsidRPr="005604BC" w:rsidRDefault="009B5E33" w:rsidP="00222466">
            <w:pPr>
              <w:rPr>
                <w:color w:val="0072C7" w:themeColor="accent2"/>
              </w:rPr>
            </w:pPr>
          </w:p>
        </w:tc>
        <w:tc>
          <w:tcPr>
            <w:tcW w:w="2862" w:type="dxa"/>
            <w:gridSpan w:val="2"/>
          </w:tcPr>
          <w:p w:rsidR="009B5E33" w:rsidRDefault="009B5E33" w:rsidP="009B5E33">
            <w:pPr>
              <w:pStyle w:val="Titre2"/>
            </w:pPr>
            <w:r>
              <w:t>Langues</w:t>
            </w:r>
          </w:p>
          <w:p w:rsidR="009B5E33" w:rsidRDefault="009B5E33" w:rsidP="009B5E33">
            <w:pPr>
              <w:spacing w:before="20" w:after="40"/>
            </w:pPr>
            <w:r>
              <w:t>Arabe</w:t>
            </w:r>
          </w:p>
          <w:p w:rsidR="009B5E33" w:rsidRDefault="009B5E33" w:rsidP="009B5E33">
            <w:pPr>
              <w:spacing w:before="20" w:after="40"/>
            </w:pPr>
            <w:r>
              <w:t>Français</w:t>
            </w:r>
          </w:p>
          <w:p w:rsidR="009B5E33" w:rsidRDefault="009B5E33" w:rsidP="009B5E33">
            <w:pPr>
              <w:spacing w:before="20" w:after="40"/>
            </w:pPr>
            <w:r>
              <w:t xml:space="preserve">Anglais </w:t>
            </w:r>
            <w:r w:rsidRPr="00D86367">
              <w:rPr>
                <w:rFonts w:asciiTheme="minorHAnsi" w:hAnsiTheme="minorHAnsi" w:cstheme="minorHAnsi"/>
              </w:rPr>
              <w:t>(fonctionnel)</w:t>
            </w:r>
          </w:p>
          <w:p w:rsidR="009B5E33" w:rsidRDefault="009B5E33" w:rsidP="009B5E33">
            <w:pPr>
              <w:jc w:val="center"/>
            </w:pPr>
          </w:p>
          <w:p w:rsidR="009B5E33" w:rsidRPr="009B5E33" w:rsidRDefault="009B5E33" w:rsidP="009B5E33"/>
          <w:p w:rsidR="009B5E33" w:rsidRPr="009B5E33" w:rsidRDefault="009B5E33" w:rsidP="009B5E33"/>
          <w:p w:rsidR="009B5E33" w:rsidRPr="009B5E33" w:rsidRDefault="009B5E33" w:rsidP="009B5E33"/>
          <w:p w:rsidR="009B5E33" w:rsidRPr="009B5E33" w:rsidRDefault="009B5E33" w:rsidP="009B5E33"/>
          <w:p w:rsidR="009B5E33" w:rsidRPr="009B5E33" w:rsidRDefault="009B5E33" w:rsidP="009B5E33"/>
          <w:p w:rsidR="009B5E33" w:rsidRPr="009B5E33" w:rsidRDefault="009B5E33" w:rsidP="009B5E33"/>
          <w:p w:rsidR="009B5E33" w:rsidRDefault="009B5E33" w:rsidP="009B5E33"/>
          <w:p w:rsidR="003D1B71" w:rsidRPr="009B5E33" w:rsidRDefault="003D1B71" w:rsidP="009B5E33">
            <w:pPr>
              <w:jc w:val="center"/>
            </w:pPr>
          </w:p>
        </w:tc>
        <w:tc>
          <w:tcPr>
            <w:tcW w:w="413" w:type="dxa"/>
          </w:tcPr>
          <w:p w:rsidR="003D1B71" w:rsidRPr="005604BC" w:rsidRDefault="003D1B71" w:rsidP="00222466"/>
        </w:tc>
        <w:tc>
          <w:tcPr>
            <w:tcW w:w="7295" w:type="dxa"/>
            <w:vMerge/>
          </w:tcPr>
          <w:p w:rsidR="003D1B71" w:rsidRPr="005604BC" w:rsidRDefault="003D1B71" w:rsidP="00222466"/>
        </w:tc>
      </w:tr>
    </w:tbl>
    <w:p w:rsidR="00745E91" w:rsidRDefault="000640AD" w:rsidP="000640AD">
      <w:pPr>
        <w:tabs>
          <w:tab w:val="left" w:pos="3975"/>
        </w:tabs>
      </w:pPr>
      <w:r>
        <w:tab/>
      </w:r>
    </w:p>
    <w:p w:rsidR="00745E91" w:rsidRPr="00745E91" w:rsidRDefault="00745E91" w:rsidP="00745E91"/>
    <w:p w:rsidR="00745E91" w:rsidRPr="00745E91" w:rsidRDefault="00745E91" w:rsidP="00745E91"/>
    <w:p w:rsidR="00745E91" w:rsidRDefault="00745E91" w:rsidP="00745E91">
      <w:bookmarkStart w:id="0" w:name="_GoBack"/>
      <w:bookmarkEnd w:id="0"/>
    </w:p>
    <w:p w:rsidR="007F5B63" w:rsidRPr="00745E91" w:rsidRDefault="007F5B63" w:rsidP="00745E91">
      <w:pPr>
        <w:tabs>
          <w:tab w:val="left" w:pos="1545"/>
        </w:tabs>
      </w:pPr>
    </w:p>
    <w:sectPr w:rsidR="007F5B63" w:rsidRPr="00745E91" w:rsidSect="0064140A">
      <w:headerReference w:type="default" r:id="rId16"/>
      <w:type w:val="continuous"/>
      <w:pgSz w:w="11906" w:h="16838" w:code="9"/>
      <w:pgMar w:top="2302" w:right="794" w:bottom="1140" w:left="1140" w:header="0" w:footer="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A97" w:rsidRDefault="00891A97" w:rsidP="00590471">
      <w:r>
        <w:separator/>
      </w:r>
    </w:p>
  </w:endnote>
  <w:endnote w:type="continuationSeparator" w:id="1">
    <w:p w:rsidR="00891A97" w:rsidRDefault="00891A97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A97" w:rsidRDefault="00891A97" w:rsidP="00590471">
      <w:r>
        <w:separator/>
      </w:r>
    </w:p>
  </w:footnote>
  <w:footnote w:type="continuationSeparator" w:id="1">
    <w:p w:rsidR="00891A97" w:rsidRDefault="00891A97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71" w:rsidRPr="002D51C6" w:rsidRDefault="002C7BA2" w:rsidP="00060042">
    <w:pPr>
      <w:pStyle w:val="Corpsdetexte"/>
    </w:pPr>
    <w:r>
      <w:rPr>
        <w:noProof/>
      </w:rPr>
      <w:pict>
        <v:group id="Groupe 26" o:spid="_x0000_s4097" style="position:absolute;margin-left:-126.2pt;margin-top:-36pt;width:682.4pt;height:830.55pt;z-index:251657216" coordorigin=",-2286" coordsize="86667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I8+8sGAJDgJgAOAAAAZHJzL2Uyb0RvYy54bWyknd0OXceRne8D5B0IXgaQuf/O/hEsD8bx&#10;2LkIkgFmBkguORQlEZBIgqQtD4J5l3mWebJ8dSiJtY6T9EfHHngsyYt1unf36uqqVdW//ps///D9&#10;kz+9fPf+1ZvXXz2dfzU9ffLy9Ys3X796/e1XT//pH3//xfn0yfsPz19//fz7N69ffvX0X16+f/o3&#10;v/mP/+HXP7798uXy5rs333/98t0T/pDX77/88e1XT7/78OHtl8+evX/x3csfnr//1Zu3L1/zD795&#10;8+6H5x/4y3ffPvv63fMf+dN/+P7ZMk37sx/fvPv67bs3L16+f8/f/d3Hf/j0N/c//5tvXr748N+/&#10;+eb9yw9Pvv/qKb/tw/0/393/85/rP5/95tfPv/z23fO337168dPPeP5X/Iofnr96jdFf/qjfPf/w&#10;/Mkf3736iz/qh1cv3r15/+abD7968eaHZ2+++ebVi5f3MTCaeXoYzR/evfnj2/tYvv3yx2/f/jJN&#10;TO3DPP3Vf+yL//anv3/35NXXXz1d9qdPXj//gW90N/vy3/+Nv1NDevnnD//1/Yef/tvHQf2v/zyf&#10;6++O3+9f/Ha7zi+29bfrF9d2/vaL+VjO396Wv/3b/e+2f63JffYJ/+zHt99+ebdXX+f+X//w7u0/&#10;vP37d/zv6m98+/GvytKfv3n3Q/1/JujJn+9f619++Vr8nicv+Jvnvu/Hujx98oJ/Nk+37biu+eMH&#10;ffEdX/0T8ItlOffpp4/94ru/G/0B/OiPP+D+k3/5Wb/8xl9+/09TN2+PU8ff+WlQDPjzRrnP63Fb&#10;P47j56Gu57Ket9vHoa7btJ7n9X8c6bbu23z8/I9+Hijwbbn4vjVT6+3Y5mmv/83/dZzsxfefltv7&#10;/7/l9g/fPX/78r6K33/8/PflNv88Zb9nb7988v2rf37Hkvvyyf0v//3f5vvX+vHtHfLLGnn/5XuW&#10;y88L5Mm7N+zneTqn+tfTJ998/+rtf+Fv3FdtrJw+LW1O/9+T8vzLF398/+EPL9/cV+LzP7EJmDO2&#10;+Nc/bYdvv/5pw7x48/r1+1cfXv6P+hE/fA+B/KdnT+ZtvdZzffLjk2Xfjtv80wf7C9D/7KDldp3b&#10;cnvyHaCZv7gvozL5aInpa5aWA/IYW+qgZZ9u03mMLbHBwhJDGVvqoLK0TWJMa7d025ZlF7PXQctt&#10;nY5rGY+J/fppTLdpWW7neEwdtDCidRazx579ZGljTDfxnToIS8e1Ckts72aJtXeJ2esgPaYjLJ3z&#10;OglLHcR32m+TGBPOw6cx2RXRQXpFXN3Svu3rso1XRActt2U6l3m89mC2Nqh9g8vFkggUtubbbGz1&#10;HT/v221exaeaO6psLbv4VnPf8+d1nZPgiQCxN1gWq5jCvumvbZnhsSHNzh203OZju5lR9V1/7dNy&#10;3oSpDsLUuU2XGFXf9jOEfjDt42F1FFsYVhJUO/eNP0/rui/GVkdpYsIfaQt+Wm8TEz8eV0dh69zm&#10;Tcxh3/zztE3LZb5XR/k57NsfjwpbZlwdVeM6r2k8riVIA49nnQRpBGq5FeuKw3Hp23+e5+uYBWkE&#10;arntyzmfYlydNOZ5YVziey0dVbY4VoWtTgDzvPPBjK2Owhb+mbHVGWCGn651Ga/5paOW28H3MrY6&#10;AzCF/EKzNjoKW7fbbtZhZwAc1G3nGB/u5bpa/nKOY+vYdjOuzgDzOvMLja2OwtZ+m82a7wyALU5y&#10;s+Y7ytvqDDDjaMzqe3UUtuB5sb/W4I11PbiJjL9XoFjzcJSYwzV4Y71Bv8KrDlTZ2m+C5+va/8uK&#10;mtedE8yMq6M+7mVjqzMAtpZT2eoovTbWzgDzWoeeWPOB8rY6AxB0ODbjiK4dxb2JqRdu1NoZAFvr&#10;fgiOChS34brpj3l+7QzA95oX4x4GClvwhuCotTMAzjWXd/O9Osrb6gzApQvHwcxhR1VEYSdSMAwv&#10;bMEby0aoQJxfgcIWYQkxh1vwBu5GOebDMyVQrEM4ytjqDDBzpHC7FrY6ClucD2YOOwPgR607O2U8&#10;ro7Se3kL3pgIyi5ibQQKPsS5EXt56wwwE3lb8GDH4+oofFECNeZ7BW9g6zQxoa2jytZ6iPvX1nkD&#10;p/eAAMbD6iD8oZk1L7ZXJ4Bru13m5rB1ENfyu5833sl9/1/EAAzxbh1UkQ28r/Gobp00zpNRiXUR&#10;ICIA12nOk1vnDBtsCJAONtz65p9xeDecoeG6CNSycUxCoMOPRdy/uTUbC2O9hK2OwtZZAbmxraCM&#10;dWNBCZf31lHLdnHkmZXRNz/H/7mZ61AlPH5x8rDFwSDctVvf/LhQx2SulIHCFgeDoIxb3/3zxuLg&#10;EjVeGx1V3+tUa6Nv/3m7cY0S7vWto2odXsaVv/X9zyk5XVzmx+PqqGU7yLqJGOXeWWO+TTMTMrYV&#10;KGxx4Il1uHfaIITKXV58r0AxhwQpxNrYgzcIXp8myRAoxnU7zP7aOwPM3A1XAgfD7xUobE2TuVLu&#10;nQFmLtjrIngjUIRE8YbEXt47A8zcDI9DuFCBKo6CEcd8uHfeOLgpG+86QOUmH2Yr750Azm2v/M74&#10;a3WQZsO97397JgdIn8l73/4XrEF+bDyqDvroaYh1cXTOwH+aiMkNTQXo7j9xuA6PyaNTxnUQlBen&#10;f4DuXuFuTHXG4AI6mbvJ0UH3gBxH63hUnTAurgsmjHd0EKYIQZlv1fmCS1rdq8ffqoP4Vpgyo+p0&#10;cRK2Usuig2CmZb/MqDpbcOuvrMt4VB3EvsKWMdU3/jnBFmYFdpD2MY7OFsdBwtCY6qA6supOPV6B&#10;feMfN2ZCnMRHBy1kabnPjE2dnS0sswdIM/vZ2YKzYN6FLxMglDo7NCNG1Tf+if9ujvyzgxgVp7Ax&#10;1Tf+uRw4rOPFfnYQpvDejam+8Q8iEosx1UFMIBoQwRZn3/j6W3WQ/1Z941esyqh1zg5aiDujdxTL&#10;om/8/bbeTFD37KBl5Q5ugjNn3/iI8TjzxbLoIHIfRMWE447c7dNVcGfVmhB8gBjVgf5mPIFXZwvE&#10;eKTGxqMKEFq9ylYJU50t7LJA4/hpKvSyuPrGPyZ+onDOArSQPTpuwo25+sYvU9cuJrCDMFWXLDGB&#10;feMTbOZzCVMdtKzbfKH1GZ5XV9/4mLpMMjJAmCJUalZgbPzpAieiQKXv/BQtWThSVzOs2PnkFC5z&#10;I74Cha2bIdwrtv60LpXOGTpNiaoT3wTfr04Y5BQq2y9sdRTzt6P4GS8NYuBt6ueLtL2J5yZsWblb&#10;GCcXZVBYIyRp4qwJY//f5SrDZT9PnTjmk0AQG3P40RKGNeIzYuWjROpjO/dtMReThC3btM0myUWC&#10;OqwRlDT+bsI4wvaKCIuZ7Awyn2QK+NxiJjsMj+M8lcALhfcnOkArMMMixlqHLRsqV5PCQ6sW1o7F&#10;adcChjXGJq4OKL7DGklNcyVKmHZ+56mTAvfQfVKasoBh7aqY3HiVhNCT6wPRNbNKAsYljEuEYa6Q&#10;erKQt8psjtdkwLhdEvcyOyDUnvM+IbQRXgiysPa5P0a+1EwGl5SM2gQPiUx2a6hYDjeTwSV8gEPx&#10;ZJWOfDq1baCDzHWDoREhuyS81IRBdog31CrppEBdw4ZA2qySDkOJzSpR3y24BE+fhLux1mFlrS7E&#10;Yr8Fl1TAfTe65bnDmEnCWmomg0s21GmKlSke+WtWSeg/7wFZc3FHQhjW7A4IBSi7m1CauLvPAfO7&#10;OzSgMBfFX4a5AuaZa+mkACsf02bWZMA8K4cOlBOHoZndHTB/4izBJZXPcWPrMH+ahhaUAPK0m/s1&#10;kdK+Jrf9wIESu3vppIA1JFpqJjuMOCMROcMlSyeFuaSnRgHJNomxQctGhjMvnRRmssGb4smA4XMR&#10;LDNjC00o1shZGZ4MWFnbjRQHx6BNCd4rSQOzuwOGNRTKxp9MNelJolHNZMDwzLnjKGvBJSeHt9E0&#10;sXLblHDrIJqlvlt3MGaSIpNJ5XNbCGvUCpL3Gp+moQ7ltnhTYX2CbN3aenETVmPrpDBzNb2ZgAIh&#10;x7DGTcxEppGtNBi3fD6B8YICxi1/q9ilmMlOCjNFTiT1hRcUglSig+eparfW4BIWMhJHY63DiJdQ&#10;2mPGljpRqplVThCZfPsA/EJyCspa5xIkOkqjM6e+dNkXtwG2flchQbWrNRIo6l5vODRijWydEnDK&#10;L2oCx5e3QJUxuNwYC0aYqsDPXExTY8r6JxhnrAUjYE0VLrAk+hKp3abCTikY9daCSLCmUsdc1/qP&#10;JAx4nSK++wDD2qWuHCkbJQxI6M+sks4/i5/JYIQq6HLWAkY916XchBSPzkzRzVBywtgCBBrFmkz9&#10;KIECpQVBZtY/90L6VO2AVJDOHDaKkhNGYRx+iRlbpxL6RaiaiTn0qqWBQAxujHUqIeRErwOxIlN6&#10;ijVym8ZYpwQC0QgAjLGOosB4xd02xoIRqPtTOvw51ae4duQqjbUkEoKn6nYTqtWPX01ZC0ZgbPRc&#10;MTOZsKqENJGSkKDyI3FdlbUgkvkiUmV8hJSTsq5d/DphqD24mIrvloLSmSJgIw2dE4Y1/s9Y6y6J&#10;n8lUolZZjul3MaeoVK+SR9i0qIhyykr1fnuA2f0WwlLOmvU0p02gaNywEi00n61TCcLXmpCxc5eC&#10;VGJ+Lu8WilSM4bcaY8k/BFxNUw/CZ+1AXNcNha4x1lGU587O2QpV6kpNmttqSSMbkiezsUNiSlXq&#10;Bo2Pv1mglpnpmM1ZEyJT/OoSZwhj4Y2UBl6RSMhMkdIgizHGHqinKgnE0g+hKbk97mzGWHdhEEtt&#10;02mOtSOcEb60isgHqvoPTEZMzDdqS38jOkJxuvhmHYUvfpdWj0MIRzDIxTSqb9ZRdT2s4jRhrHPB&#10;VvXz6pt1FK4xU6IWSOcC0sZ1yxPT2FF1pSEfZkbWuYAaH6V+nFOqqu9PITtlMfJvMbJAMY20uzMj&#10;C+Gp/maB8t8spKcoJqiIMyMLBtGrMcSnRHNdyj5QpXcj1SkWyNkZhD1NaMSMrKOInRHPMks/VKu3&#10;gzYmxi0OFMaIHZiLWkhQbxzUSvkQKIwRg1TT2LngxjVZhfwfpKv6m3UuoByJkL/5Zh2FMIN4p5rG&#10;YBC+2c04PClfXS7uQGYaQ4rKAuY3ipEFiuOMKlzD+iFGpWIK99YYCx9EH54hR6XVAtJSYywZZKIq&#10;RI2sexPE0Q+VEgrt60JKAv2rYBD6PH7K71eKQDFIoIhR4PAoY92boEsg108zjR2FdzXD/GZk3Zug&#10;m0n1dxuf1A9a1krcGm4MWSraNX6mMdZ5ZyGTPRmZ+By6VJTlZLKNsWAQUsssETONwSB6Gjtq4eqv&#10;ppEyg74aq7xOTGOi9AJhIXVjxw1r42lMlF76S4hZWfjUeRtjwSAz3GjOM0LffWTympsofc3lttOM&#10;IeCg2ljNY4expCdEKuPluExBBlhT8YKElTVV0E/mLcYGrTL/QxJ5gNEFQOWCEBynNTuTHUaw8l4y&#10;P7w20TO0W+NirdzihJFnJ6gtCJLecGHtRLavNkCHUS5RNR1ilaQmdeVWYoRFS8DIfNOBUPg9S2pS&#10;8aerZ8l4lQTM74DUpKJjpXGzsRZUMjGXl5rJTiUkx7ZjVdYChoaDdunmu3VSwBoNz8T1msBVX1zI&#10;/1SeC4+xw3BzVaDzAVabm/vkeL9F41PGRi8StUqCgvD6q5eTsNZJAcXCTkWtWSUBw6mGOY215BIk&#10;I0ZYxOnZPgA7gKlVq6STQgVTqpGp2G8dxs5eyX+LsaUm9d5nTTiSuCExNnwgI5rif9ZgVcBWjTjH&#10;YwsY88HOMd/tQZNakSk1ts4lnDg4C2ZNpiaV7s4wpRlb5xLuGvfr+XgHpCaV8C8sZKx1Lpm5sqkg&#10;JKdZ/24bKUp14gQMTnZpbGKjYY3muib9mjB8GUoJ1Q4IUkD8R4DKzGSHzbyQsZuLPfn/GNvtpDOn&#10;sdZhNTZ6ypjd3UmhLkUqhAZ9tx+JIu8kZCesPWhSWcmmJ9oSsCoaraU83gEPmlSaNqrrVMDm2jaK&#10;J1OTCoiNKr5bwNhvtyoDFWPrpEAVhOSSkLJ6LnnQpFJkabRFBCD7KqESFP/VjC25ZKXA3TBXSFmp&#10;ptpV71yO6vYjub/tjksChjXSBeq7dVKoSgFa/JlV0mEIkkiFqP3WSaGqIBBhGmsdBm1R1il0ipzW&#10;MZMkbEziPGGlwIG8xCp50KTWKWz2W8A4uy9CEcZa+iV0aFEzGVpWdjdKdbNKUpVKQJiaHvHdAoY1&#10;ki9mv6Uslfyyqthmq7TPXQFXxGtmJjspVKpH5ZgpKQhrRKtMAR07rMFKucxiNjPZYXjm+MpqTQaX&#10;8AKCKhBnV/YfOSFLMoWP7OcOQymnnlx4hFUHJfXdOilw3uzMpZnJhKFvcTMZXDLzMpPJAlDEFlNC&#10;SZVJNON2BoxXukyZ5SOMQiAqc8Znd8pSqYGoRvnjO84DDMfE5EjxDWJs1DyZFjgPMK7Bqts41Z/d&#10;2rTXm2pmbAHDwaNDhZnJTgr8RgjWxCcf9KycAMrDy66o6Kvr+iC+W+cS7iCUtZvTNJWpE/sGMhfW&#10;gkuonoCEzEwGl9B1uHJ1wlrAFsr1lPcavVG5GlUHTGMtuOSelzWsHILW+aoXN9RMBpfYohfUFW0H&#10;YG11D8YErAJWVcU+5pJQpnI1OlXhI4uw/UgO4ZViUGOtcwnWeFJI6MdZhGmNr63G1kkBB6OECWKV&#10;pKB15XwzMira4LUfifNEcaDZAQHj6kCTHLMmQ5qKG0rjaOO9BoyrCy8zGO81tKlcVngx1EQwAoaf&#10;TkDaeAohaa1GGqTtzHcLLuENRwSBZk12UpgJ6dTRMWaukMLigRHSUDugkwJRZcrRlbUOw5d17Vbo&#10;aN/XJBWkPFAqxhYwrNHvw6ySkLXiFJJcNDsgYNwKKCFV1jop3K99RiRJiqJNCaW/BJrNdwthKxJB&#10;WgCZ7xYw3BJaN6mxJZdQ/K5O05S23nvZmR0Q0laU+Hj4amzhl9AEi260Yr+FthWe3EvLOd5vAav8&#10;iMt1HJ0UCOwTjzZcEjBYmZph43NFF1ZOHNjceAoBI+p1nUZaQrPMtpTrNHU3qoBhjWCQ8fBCqUrI&#10;lvui+W4Bw1PgLTtzdodU1ftcAYOA7i+cjL2gULhyXd/dHSdgRJlpZ2UymSFWxXvFnzQ8GTCOG15w&#10;MLs7NK54XGxu9d06BWmtMGmztibr1lep5PHuThgPEBGLEFySetWK2CpZUMKgO3DGWucSVAs8u6PG&#10;FrB6k9W0tqBbXJ9JJMbqNYxHGC0STI/MJSWrOJRFr+K7dQoiqEPxr/HwHjSr16kec+K1oj4laFm4&#10;CovvFlLXiuERIRNjCxjbFFIw+y20rj5iGLC60rroTMpWV7r/qt0dMOiVtrxqbEEKUAnBJzOTHYZy&#10;oJJb5rsFlxBXrp4w4zUZrVs5qKggMFG1VK5WCZiKzgSMQ5ixqR0QpECpPTcIM7YOK90GX8DMZHAJ&#10;WlLVtoNkQ9tvde0juWKsBSnQ6wMyMWPrsLo+qNaEREfaj+QixqPcYpUkrPqCkVsZj20N0Ws98lZJ&#10;+eGaTBg61Isndoy1uKzwdKgqSl9DLMuVlnpjccchhNBn0lvrsM+w1kmB8DxvxIrY6xpyWUpy18XE&#10;zPHNYmxnAc136zCsITsWvjLRsLSGO6lWSYdh7axeDkPvlX0S1tA8mQhGwsgZ0WlWrclOCkQrieuI&#10;3c2jl+1HYq3uwmZsnRTK2s28qwbnpzW5SkLAihdKdb8ZW8AYG1E1891CwMoOuFR/ozVgrJJD3QNo&#10;g9GmBOZC9mf2W8AqjzYZnQItr9IajZFEjXPCylptnPEOSAErAXqcPLG7A3a3Zpp3EHnIsZVjYqx1&#10;GNZ4K8TsgNS98hgHNf7GWnAJ3mQd+WImk0sI6hglKirqNiXkdtH3qLF1UqDhDTypxtZh9BdclcaQ&#10;2vz2I6u9Ds+LmZnsMPYbzyeJCAaxh7CGCkl9t4B5LgkBK8lX9JNmbAHzZ3fqXul55h6FDlg5JarF&#10;BWHkmEk03CZmnjB+Iqey2QGpeyUWhyMkVknA6HBBMMIwVwhYkR9wWVHWgkvozEaOTOzuB90rDMRS&#10;HnuvAaMwkvik2gGdFDg42G9qbB2GZ06JjLgtUjeVq4QdYFg5YKwSwjrmHhACVo4pVomyFlyy42KY&#10;SC/p1RgbgRC1SgLmbx0hYMXhYmyGSwLmPbwQsMLKHIxmlQQMVqY3j1klIWCtB6Z5mFrsgIBx4lCP&#10;ZfZbCFjxuejuoKz1qxGnad0Xxe4OAStjo8mdshZcgn+NR2+sdQeD77YTNzcz2WH0Gie1qKx1UuB8&#10;m+otmTFzRQtXNBFIGtUqSS5hebk12WEw111SOva5Uvd6m1elRCXW10iBE6ceGBTfLQSssDLfzey3&#10;gFVTN4KvxloIReheQfGD+G6pe633DNXdNASsxII4A8wqCZhWfpMSbB9Aa7ETRgtFrsbGLwkBK0l5&#10;Ki3MiRMwrnycwuq7dVIgTc7TfGZ3h1yW5K6rRiAH2WfSVm0lrCK9tNIyazK4ZEWIaho0E+1uPxLW&#10;IjypvlsnBVKS5K7VmgwYT9dXycSYS1LAuhALMnVUxLXa2KjHJMhgZjJ1r/VyjalG4DmRbg2PiwNV&#10;jC0FrPhOqgkAF9+wRobM1BrhT3RYueamPuABxjVfqaPX1L2yTNSzMA8wJlL18eMKG2Ojjb3RKTzA&#10;IBMXM0/dK3obFw1NWHWIVD5X6l6R6pSgbuwpJMw2BCUp1WeSBCjyUGMtYLbHGG1zwxoyTHXHSdhC&#10;ts8o9lG9hDXEmqal2QMMwVVNyZi5UsDKElGdvyDT/iOxVm21hLUkBdQsipVT94rXS9bCWAsuYZu6&#10;WFDqXpEh1cPsYmzhl3A1rednxzsgda8k828qppACVuQNeDTGWlAQP/JS8ZIUsCLCqLI5MbZwZ3C6&#10;eAfFzGT4JcQv1KNPhPr6mkRJQTWtsZakQEbG1AnTwCWscVVRkd4UsPITad9hZvKBgvhuamzBJbSL&#10;VA2v1+gBy9dGZW12dwpYyYdWw/HxKknYRAwbUhjvtxSw1uOoKhaUMAQASh1NM5b+ufn66rGuhHFV&#10;P9TzIiSXurW6Paj9FjCik1hTMxmkQCQIkZv5bh2m6xbRQsfYCJioHRAw7sF08DHeawpYCeqwKM3Y&#10;OpdAXLRGM8yVAlbO+9P0waBStE0JN2FeEVX7LUgBhwuqNGPrMBi5Xv4z+y24hBaQl4rhhe6VCAaH&#10;t/luKWCl7xKngBhbwIg88ZyS2QEpYNUZsYARwcYxNzOZAtYbt3V14gTsYwZaWQsu0ZnM0L0SDSXb&#10;p75bJwVir2wdk4EOuSw+EO8Rm6haClhJBriccMCwRorK7O4UsGoVUsC4mu6nOk2zUSvNG3ho0OyA&#10;4BJ6ANCySezu1L3e6Ie8iRoxUrmdueq7ud2dXFLW1Ng67L5KlLUUsN5n0pxvASOkyUwKnfkaAlZc&#10;GdpnGOYK2Iy6x8VeQ8CKNX6l8ScDxtgo/jFcEgJWQkE8IWdWScCq5wkP34g1mf1atS4oYKwSXhk0&#10;OyAErF4XFDDS/wd7x4ytOxifYa3DSp1OiYyx1knhM1ZJh33GTHZSwJrUqqXu9b4m1dg6KdR+U3WL&#10;HGedudYq/hG1RrgTDUZMh/yniDwljOcbaUclxoZkPqyhcDNNcxPG840UKYkdwDUjraEvEcyVMJiL&#10;01TsbnzctMadSjBXwuptth3naXhbhL3TGq6JYK6EYY0MqJrJuOPgX6OrHp/dNMhqP5KZJJssWJlG&#10;yg0GZj1NzDxh+gxgX6Y1l+9OGF7QpGJBtOgOa7QhMSdOwsoaz/iZVdJJgZlEiarWZIdVXks920K/&#10;koexqZh5wlglPAcnfGXawqY1yVwB88wVAtaKH3HGiR0QMFLyZ70+N97dqXsl0M6zWsZapyCsUWyk&#10;ZjK4hDfMVAyPZu7tAxQrqweZttS9+rE9cMmBWtTMZHDJzuO7xnvdQi4782w1z8sba8ElyA2osTff&#10;rcMov6W5rDlNo3ErHWlZXeZ8C1g9AEVfZjO2TgpYg4LU2DqMnAWpTfPdQsBKhgr5pGGugPFgHhEM&#10;ZS24xHp4ZGX7DqDyZDOdqukW0GAVU1BdpRKGLohkvohgoE8Oa0TjjF45YUSeOLzVTHZSgCOJvppV&#10;8qB7LVdBja2Tgq60oCCgTQlxLqShylpyCY2LTUUaAZK0RkcX4wUtnRSqX5O01mGMDWtmd4eAFRkw&#10;dxz13bo747kkda90hypR9TCzwlrqM0n3GApcBXOFgBXmokbJcEnAiskPtSZDwIo1Ih/m7A4YPhfx&#10;EjW24BJ94qTuFUU1XpeZyeAS2lJUOHr83VL3itqBMiJjLbhEn90hl6XnCYk7NZOdFLyHF3JZ7+Fl&#10;49aV722ub4Gq5lAmyrWlfBW9myk0ShS2qtRx7LmuQQjYUpfgQGFLqXnpzdTpgPpU5ZAEisBdNX8e&#10;j+tBuEpLQbOpA4XyCF41tsKtqJorQ8UhdqVHk3odHp18n0NKU00hcqLKo3Dj6uxxf3lUpFLw2Nsv&#10;PIkim3jkloJVZtA02UgUttw6TLmq/l6db2oOjU6GLlptNiiikeuwow7qPpRP8CBVlfsrUAf1gm5t&#10;BG9QPGCSQ5zJbTawVW3jxV5O3iCBpdZhR2HL3ZpSpEqhlAqvBqqaAxhlK9mqNhu0daiuDuPDOVCY&#10;UsoA4h/d1o4t4wgECpZXL1ZQddptHVsxgBhXR9Wo1NoITSv94DYjryD43X4htrjninUY0lS9lwPl&#10;57AzAFIH9Wwo2r02Lr82+hUEqQkqLfO9OormAweinfFeTlEqkROTLiSH1seFj2iqUCjIb6gFCjBC&#10;1kQhta3HXcbjSkEqrUrVlSVQXHSqLE3Y6ryB8rUeDx7vrxCxUh9Qz/8IW8EbRBXU/goJq/ZtQopK&#10;USaCIjOuzhsVv1DncuhX2f711pyYw84b1Zff6IARfbV1yDvbpfYQtjqKio56WVp8r84AM7dgtzYC&#10;VQlTFfYODepM5tPo0rli9OmA2U6jkaLFT8DoW6NWfaLqDqamsVNHhXKUmx261RkNUbVAGn+zEKBy&#10;LVIR7wDxHjJL0eznkJ8yG8q9CVA9bqaeK0d+2L4Y79YqlyNAM41h1bseHFndFv6y2c4BomUe3RvU&#10;9+osUEIZsxCjS+tMpYmLYYbsFAmcCgUEiJouUtRm0YdWlVKMwzRxJPvRZp5Fj+jUXJpTc4q4w3Ro&#10;5bYbxni0k8S22GHBAtXb2NwgokErjzuQihIt5ah27b8RLlUuTqJopV/tQccjS8EpPYFUgC9RiLYq&#10;zyyMdccDNQJCbXGQhUoVnQuVCsZWJw/uHTzebmx1VDVyUgs/taZ00VdMFSgee6F7qRlXJw92C6Wh&#10;ZlyBwkV33lsKTcmuqYRjorgBK7kcAZG+7jmSOGnHbk6i2NBomsw0PhCBevCRlED/iVPpB5WxoI9p&#10;xoczIwuU9gaiJyudkapCSkxjkM5k/ZzUmFrKf0BZDy4lppUxMSNLlPZNU2Fq93SgtNOd+tIbcgDD&#10;VYHSl4lUl1bLLWWr84e+JKW29ERAoD5Yv7joy190VF0Yl1scnXP0pfbqNLDYIESgeKHIBSFCVUqT&#10;m5t51YL+U42oCFxApoIUQ1N6t6XWRqcOa4sWOu0XIhoo4caQphJF7SG9qMbjuqUMVdvq3krZMjI1&#10;ehK0cXF75mZlxtVRyDSpyDfj6peWbeeri0Apje/aL8QWVz9jqzMAtqqdnfheHUXaubywoZ9Ijq79&#10;QoKSzKKx1VGkwyq1JWx1BiCwSxDC2OqolVetTWkFXRZiXPTiUWujo5AXkM8x4+oMgKCNHi5mXIHi&#10;dSDDG6hF27hw69Vr9YmqV0L5hePvFaJT3Hrq8cS4ArWxNtQchna0ZAymfxo1RG02+KvNFJ6RX2oo&#10;6i5LfDLeX4Eq8Y+5G9ErqtmiyFlpJBNFMKaq2sX3CgYoyZzh+dCa8rHoV2tsJQPQ2cqs+RCoIr3F&#10;yze2OgOUWIivLL5XoOqdEWWrM4DmqOiuqjkq1KKa5wOleT5aq3IlXY16lqxvX73VME1Idelm0VC0&#10;jOVdN/G9AkUr2OqtMF7zoRPduP2aTlF4GO0Xcq2f6GorbHXeqP4IRqdOjj5srYhLja3OG5TUqiQV&#10;Vd3dFq/+GTEC6v6G4n3s8pbH+ytQlDFU/2gxh503tmpSJxKYVAS0X0iDAyV8oKtHQ1HpxPo14+oo&#10;cp6qbSXK62ZLn8uB4heqluu3EJRii8k340p/g+9lfNHQha7oqc27ubdA3YtchEyQd6f6HCIVV+sw&#10;UPW6uymZpv94t0Wiz3S+TRT+K/tSrPlQhNIHlYo+8b0CxavW66bmMBmAogBzTwkVKbbQaJpxdd5Y&#10;iduYNB86uDbzRPcpujW2ggFoAkzqeMxRoSBFHqAeCmXK2i+sIkXl2wRK7+UQkFIfScrOjCvYpjjK&#10;3PVCCsobM7QUMrY6b2juDSloCTPc9wp/gzOF2RifKSEFxY+ajMANl7p/5TorzRyGFJSdojKlhE+7&#10;rWpQosbVPQcK/i51rwzZKX4UzeTMHHbewD+ksYlYGyEgrSelFUelgJSOyxVaGm/mhNU9W01iJw5k&#10;cYd6yYyrbvtiCFxUs3gOx46iCUT1zRQjC1g9p2soMdSgaBJxptQ0du4gWKlKnVgOfWT+mwVMf7NO&#10;AzQCov+uYarokcql3tRfE/3rAztq6RtbAeOLKec39KA0b+KNSGWrswfJKX6j2NEhCPWTGDA9iZ09&#10;yLkVL4p1H+pTaEBFHkIQWiIGVQiKbKx9ZyIPzlawwMSwTGspSvG7LRpZme0cglCSiSRW1OLo3HGW&#10;oNmsjeAAnqVVDwggc2jjqi70alydAmgXt5v+Blytu6n781xjRyBUpBdBaZUQCBRaGhoTiSkMPeiF&#10;okCRb6BqK6vgaOhBz3ox1BzOgSIP7oKjqQelCs20FacRaftcHx97MHPYaaPC5kbNTM6226pXRIwf&#10;ECpSun/hJQqGChS5PRolmnH1/b8jEzQKY8QUbVxcBJgOY6vv/51Ls3LcsgHquqgEKU1x2y+ktPRQ&#10;AZVAUXysulXdQkNKJw+E9eZ7ddqgkXgJW8a8EWLQej9K+aOBYgrVi1qUxLU5JD1yqABYoKBQHvoU&#10;4woxKL3YlcKYbjftF9JqR/Vrpm1NQ91QIqmkSqBo9K+6IpId6rY+vtc89rIDRfC2GGC8NkIMykWu&#10;ZEjCVvc2OBpUX2gSUX1cBNuNYCRRCwlSUxVGS8Jmi8gNhYZmXB1FD4IK7Ys5DN7Y0Y8qWx3FnRlG&#10;NLY6A1A8pR6/xP1ps8HrLhyxxla/p6BNwRk1c9hR6HSo9Ra2Qgd6nLyRYNZhoHCVeYHD2OoMQA8T&#10;l9AO8SjawGrnOV4b0aq03iNRPB+omeCNSqqkDJQkuEokBorLDYW8ZlydAegWxMMDYm1kc9O69xqO&#10;ChUo7b55LN7Y6myDK+oSHSkCrV5gKooYsJ2PbPZyakAr4GP6q/AIQtvMG5UuolLr9tCe9CKWZTZz&#10;wDj2VDA7daPkqerJ1vGhEjD6d6q9nALQStOZGgj0DW0OcQmUj536Tx4co5ORGFfAiHOqK2zIPxEg&#10;ybURMLs2Qv7JM32VcjPj6m4KZGOqBAjytomvJziVqDhhVAyaDid0kw5bxw0HzIyrw3jCTgWYQzSK&#10;bB8VuNlfAauu5YZ7Q/75Gd8reMN+r+454A4RuDGqtlCNQqIqfhii0VLt1xNvY94I2EaISPgb0Etf&#10;G1N1bBC2EgZvmHN5D9EoJ9FBacF4XAkjRG/uRFyQY1zzrhzfhKF4NucX36fZIs7OTzTD6igZWt6j&#10;aWk9NGhyYIn62B1v7NpQ9NiGddSzGOprdZR1RenR223hii5qCjuKQLu6LnMKd1tcKw3LJ4o0TOWX&#10;hm7vHs1Kd567MVmHRFEBye3G2OoXDooZEVqYZdhRvEmIcyNshfqTPtzIHYStQNFsbjrMuEL9Scv1&#10;GwraIRsiHWhfmSI81eiMg7Ghqmkoh56w1VG8hDWZFty4Td0WKUTT5SxRK03aTZMHmiakLW7MZlwd&#10;RWPlar0yXvOh/kR361g+UKx4Gi0bW50BCDqWUym+V0fx7qoKOeyh/uT9nSrhFbY629AZtuq7xRx2&#10;d2NBuei+V0dx/iOSMLY6A1ALWqo7Ma6O4pEN+i8JW6H+xO2lmFzYCtTBDJoaQXrwtjWPrcmEHBJF&#10;aomWsGZcnQFozKU8bHqZtV9oG1iRWGsoMpz1DMv4ewWKduBKI8UHClu8SGrWfKDokD6b5kv01Ou2&#10;1pUjzIyro+olzEnUMu+hGZ1lLWKiuA/Vm3fjvRzqT0Lf6FrNuDpvEAfEeTC2OgNwdVCvhLHG28yT&#10;+0LzbGx1BrBlseQ0ui1cZbW/Qv1ZvU7Nkg8Qa9D1UCG+234hYhvlYgeI7DK9pM0chvqTp5FMgIg/&#10;uv1AZPd0ezRrI9SfBCrV8RUgnmBaVIqDrdt+IuFN5fYGCDUQr2CZ/RXqT/aJaTSCz99+IN+Lchg1&#10;h91zuOhaodZhB7EOqc1Ua6MzQIWWhRqADR/jwk3hdYQxR4VmtBjKUFSAaly05zS2ggGYQ5GhpytZ&#10;jmupbTkeV6g/7w1UzCQG6oLnFfeG+hOBLxdSwfOBYntRtmvGFRRAroLHY8Y+QGhGOVIQjRpb4W/A&#10;a+qDhWYUW4cJ91IE2z8zWngjPUgUXUBVgyJeoOi2qvO8WfSB0n5UKka5p5hsCreF9gu1f5iCUcpI&#10;FiHS4xWJtMXV16yN7jngbtCSx6zDjtI+dug+Z8jXCOco4W7jIjaHJkiMK3SftKEiLCLGFSielq52&#10;GmOOCrkooW9KGI2t7qXw9WhwaGx13ljQwKgYUYhFuUjRlcTY6rxB+oB/m3F1FPotioSNrc4bqFLr&#10;wakxH4ZYlGQKuTZjq/OGlduQB2nr8B6PMj5AqEUJLKEWM+PqvFFxNiOhpwdi+4U79YEqpheo+0ZR&#10;4+oMgGszqZheqEUrLmrqpdGhtHGVjtDNYUfpeG8IP3lwRb0cjpyv/cJ7HNvMYQg/UbSruoA9UDo+&#10;H8LPysGad4X3QOm8Qwg/CekTDBRrPlD8PFNSRHS3TzweG8+XGlsdVlki9bk6AZQkuH7imKNCLlrZ&#10;L2WrEwA3KXJoxrcJuahUA/CL+hwSZyPJYcbVYTZbGWpRsrBERk38MGBoYA/j2oTuk8e5CDqocXXe&#10;QHuEQzR2AUL3WQ/LlhBjvDYCZo6u0HzWgywIU42d7mtUJw0zpO5pkB/mmqdMdRjRVzWq7jJQhYH2&#10;RZl6gKnDJHSi9XS5quQk6t82CRVLpqMeW72BUNpd6ObM1+ownDUVfA2daDUKdGGvgN17rJil0bc+&#10;hHGdKoIdnUbJUhg9JeHFPodEOlV1ZcIQLJtXYnjhK205TU/CqjW/CWyk4tNqlahQaD+RzqTq5HpQ&#10;fKIfMnqvPWB2DlPxibpUVS8THG/jQidqyr7oBdBAVLPw5rjhjYDRq85oiHFxwxZnsrp5BYyGaUYL&#10;SJf2bgv1W/WqG58mCSs1hdjLIfgs37oe3xW2wkGxtoI3EDk7Dyp0onfv2owreIPMAdd5M66A2XEF&#10;b9Bn7TKFXxRS9s9MwbM5K0PwSQUn8jxzpgSsXko2ayMEnzQnJvdl1mHALM+H4JOkKLpeZavzhvVC&#10;UydK35N6JGK85gOGtsQ0ZuFB2P6RsVUVrcJWh1UHLhNUTp0oE0hY2djqdKPnMAgA1qhG72JcHUbs&#10;RSWIHnSi+Dbq5hUwamCUHxWCT3xROrarcXXeoFjfNAlEXt/XBmF5KlrMHHYYh4UJDhFdDFuoqUxB&#10;W8LKnRccdaROlFyiunkl7CQiKvwolkIf146PbV7tTNjFlUONK/wNWk2oaDmeeP+J+Gwm28uf3VH8&#10;5WxCGw8wQmyLYHryhQ/G0NuNV+IDbLpdJvfFi21hjJd1kR4NqeMBRkjUcCJvk4QxFFWmwOcBVgoz&#10;kYU9Qi1KCxNeYhGpmwfYwss56pt1GsAYkiDh4fBgZp8QXAFDwfT26KiDInDTiOsBRkGs8X85Wbsx&#10;mmRzaIoFkrAKOxoCCcUo/fw3MtPGWPAO9xxk98M4EUXEMbJyBwTjP8AI9Bt9D05DGOMsMz0CHmAV&#10;b1cjCwbhNRt1Z6Fgqf9GQrHGMUXW21FcqlRhVsLI719u6QeDcLKrvot42O03Lix9Ewo7omvoTMBo&#10;MtexhNEqu3RIYjUGFWAMGbhZ+h2GMe6nwlhoQPEjqIA2R0zCUAqoBRLSUQiVgj8zsoARnr6t5g5N&#10;FLt/aqxNaHbGB1rAUIGhmBQVkEcIQastejmbwlpQD0938vKR+WydRJA93DvyCGsdxr2xDjVjrdMB&#10;1u4Op7DWYahB6RYv7kuICeK71SMO4m6WsGJwVd6BIxbWiBIYbz9hWKvGAWYm+4WE6bDWOgxrHNjK&#10;WlLCxTsfagd0GC+HTyVNGvNW6EIZG9dI890CVpphmksYa90bqRrg2VRE8sB7+9wVOan8iRhbcAk1&#10;C6q6CVfnr7PWSYFCKtKuaiY7DOaa6rAXY+ukUGVb5aGNd3fKSqsNtDrdQiGKNeKhhicD5ndAtBVd&#10;0MLDzGZsnYJIUqIGNvstVKJYQxqtvlunoJm+YKXrFd+tkwLWSDyqsXUYSdH704jCWieFpVI3JhII&#10;B/cdsC0QpVmTIRXFGikE45YEbObChshUzGSIRcta3b7GOyBgWGMmzfkWctGaST6dsRZcQpNh9ZYz&#10;Sq/2AfwqCdiMb121AeNVEkJTvwMCxg5AoKpWSXcwsCZ3d2hN2d3rtJgzIGSjnrkCBnPBCcpaJwXP&#10;yqE35ezGmuGSaFBK/2oKT80ZEDCs8fKQ+m6dFLCG/E7ttw7zMxnyUawRoTI8GbCZx0cqZTreASk7&#10;RWBfLvaYSwJGUqcKco21TgqsEvwSc+KE8pTdjSzRrMnoOIo1GE/NZKcgTql7qZaYyfRLFgIFZpWE&#10;+pQ3Ujhx1NgeuOTe8FF8tw6jQpG+nspadzDwXomwqLF12Mz1gQ4nZpUEl9BATLVURNLdjg6sIaFW&#10;a7I7GFV5UZ1OxUx2GI0lyCYpa50UiJuSeFHWOqxaTLpIYUhKsYZMz+y3gGGNkLwZW4hKuXcTLzH7&#10;LWA8U4zY07ByyErLByWCIr5bwHjmleubstZJoSTzh8kewm99TdK3CK2i2AGhSGVsd8HneE0G7DPG&#10;1knBR2dCk/oZ362TAjN5b70jxtZhZCl4uMZwSehS0QTeRXfCWnAJ8fzqVDc+A0JiWgrEausqrAWX&#10;8EwOoWhjrZNCWUPib6x1GGJn+NzcA0JmijXkH8ZawCozQm5VjC00qqwSIk/mxAmYXyXRmRS/HOZS&#10;1ro7w4MIBNrN7o7epLW0uAiI7xYw8rg4r8pa+CWIfRmcsdZhrCz6hylrwSXVldutkg7DK+FBUmWt&#10;kwKNLhibmskOI4GD0kqtyU4KvDyEDt/kA0KxyvWZHtFqbJ0UeMSRNz7Vd+uwmRbs5WCMmStUq6Qv&#10;q7OJWSWdSxZOtwprjq2FAJXrFD69GVvCWMcVaBTWehAVa5QLmAhGKFehBOQeZpWECLUqr1XvO6r+&#10;m6dAcJK0ohpbdzCWlVuH8oJSvcp1kV6RZiY7KSwEv4nRi1XyoF/lGR1T+s7M9SnxYwsYAROS+GZs&#10;nRQ+47sFDEGJyxqFHHXhxdr6AGNPIWGEnlbT+5EOwjGTUJ7KZCaM+yzvz5mZDFKo1hkqPhlK1gWH&#10;kiu7sJaiVIJjVSs6nsmE4SzT6c5YCy4hJcmN0VgLWIlsTP9C3j7t3w3awsMw1gKGY4JG2owtuIT6&#10;FPIIxlrCKORQZ3doWhG1X/U+rPhuQUEL303dA0LVWu+bU6ZirAWXkMuvsrbxiRONTKvDOA/LGWvB&#10;JYQvVJdmxKV9lZBbVwrrBxidTOmOZ8YWXFJldEqnEJJY9ihMKervjlC3EvRAqm78koRh7SKVPPxu&#10;9Lb7a2byAUZvDN6yM9b+ghTMKiFP2n8kQWy8bGMtSaGuHWK/sZe7NQ7hy9wWURx1GK31VsQUw939&#10;AKPzR71VJL5bkALZH/WyPeLP/iPJIaB0NdaCFLBGMs2MLWBYU1W8bJP+I8l/qkb2DzCqmuTYgktw&#10;Q3nT3YwtYEiQSAmYmQwuYSJPk8eh8rxPCb7MxMOnYpWEXzJtm/JLKN8Ja7CyiZlTKdBhE9pakw94&#10;gPF8jmr5RkA+rNE2ywi9H2AoSUsoMp7JlLtenN1ubMElBPBU6zxOzzY2HAVOLsMlAeMhohPGM2ML&#10;UpiqZaw4u+nB3n4k1niIwHBJSFerW9TN6K/PhPnv1rkEYWjd88XuDqVsdeusdKtYJZ0USjewmp4A&#10;Z2peEQ4fXFaEtU4KNAaa8HrN2DqMEBIbTkR6aZzZPjcBKxKghicDhjWiM8YvCf0q1phJsyYDhjWm&#10;0owtBaxkJC+T66DBVJsSJgRzZpWkgPWkmZ7p5nAGDGvVZ0msktC9aqE+ScE+tmotYJSoRLsbjFD7&#10;rp6UTFiF2rkImLF1B2PGUUNAL3ZAdFyt1JbSc6Ev6GM7OAJMdj1hhNqrrbEZW3DJgTnTl4j4YPuR&#10;WCOsZs6AaIWKepK8keGSgDGTSzXYHjNXNEMlElGvKZnv1imopNEqt4iz1KYEa1ROmVUSMMZGqyEz&#10;thSwUs+g+kqTAms/sqT35MTETKaAlbrD1eS7SYGlNbwuZa2TAp3yOLrVTHYYyV3KLMwOSAErqQco&#10;T6ySgGGt7vlmJoNLWMf1Ovv4/ha6V74bJ46IKUCM7QPwSiL1w2omOwxrnN3KWicF4oy0mDX3t5TL&#10;3rjhmDwON6EYG3Ws5mGQhDE2NoC5UaWAFUFpNS0R3y25hCISow0lsBhjq4I+M5MBg5WpGTL7LQWs&#10;ULlSfPCZ2o/EGjNpTtPQvXJV4SasxpZcUhdvNbZOCnxq9AYmOhO61xLBVLJpfOKkgJVW+pzeYpUE&#10;rKxVywNhLbgE4QyPSBhrHVZlPOpBDRzI9rnJUEnmChhSKVhZrZLgEljZxRRC90oKgQPH7O4UsLJH&#10;J9N6ml3ZpgRrfDZlrZMCjxlcaMbNd+swrPFvc+KkgJVQkGqrzZ+dY2Mpm++WAlZK9DaTf+N23q3V&#10;m1wms0JUq8HoB0GzELO7A0ZeESoz51voXukhR9M6Za1T0GdYizsOVKKqSM7QvXLnJpWsvlsnBYIs&#10;FI6a8y36rpaA9VSeeTReJbEyVzuJ8WkasJJXcYcWPJkCVuoI1fPDNOJri6vGdqibcLRRLaEa2mMz&#10;tuASwiV0HTNj66SguwChPM2xsbsNc6WAlXo09aoSDTLTmlyTKWDl1cJqqDZeJQHju5EnV2MLLin/&#10;wvQqoZ9cH9sNka3R0J8pYLWdohIGl9S9T6ySFLCyJlVPJd5gybFV2sJYSy6pK60530L3yvJndxuf&#10;K9qqEk/gDDBcEjBm0o6tkwJCfxxYZa3DGJs8TUP3So9K3kxV1oJL6EF2MxXXCB/b50aV4rpUJqz8&#10;yXpsdey9poCViC0Gxe4OmPdeU8BKeQy6S2Mt/BLeFZhnEw0N3SsziTbXeOYB+zg2E1VLAWu1j3PW&#10;0i+BuNSNKpqtsgNo2qPGllzCquFHilWSXIKnpjJi0dzVc0k0XKVEyfVo4/X5tnHq4CbyYcbWSQFP&#10;4XJx5dC9fsbYOimgkzqrVcH4NI0Wr8WT3HLM2IJLeElxVf5kymVvdpWEgBUvCM2ZGVvAuJuyBcx3&#10;CwErYV5uRspacomNzoSAdT75boq5AoaomsiT+W4hYK0ePPU6z3iVBAyZMy3RzRkQAlYyma57zxkw&#10;csK8mKGsBZfAP46VH+SyPGRjVLbUEXRSqMoHxZMJQz2pqu0I9IU1YniKJxOmFVYPAlZ2gNrdCYO6&#10;Ko0wPgNSwFpvU5l+CpBwn5J6n24x1lLAilhWdRRhKYU1to6p7aNFfMDYAaZL8gOsWEHd8h90rwQo&#10;VWYlYVWUabpa4qzG2Kocx9wDEkYsAkGXWCWpe2XXIEMSzJWwOvPV7k7dKwLWXd1xEkbdLhc4M7bg&#10;EpakqpTnwbj+AYh6OM88da8LtQ9KFfEAq1S+OXFSwEo9SLX7HJ84DzAumaYClGxDTglNQtWaDBiu&#10;+WZyHVfqXidK0I0K6QFG6JvyyvEquVLAyolDldJ4Jh9gKGdKVD1kZYrk2kyiHiOwrKx1WNWEVxG6&#10;sNa5BE+hFHVmbB1GhpZzUsRLKHeLsRGNNjyZMLygrYT+Ymzhl1RswKgiKB1sPxIPrxQOxlonhSp5&#10;5y5sZrLDyPZxy1dj634JnrmL4RGN6WOrCIZRj+HRNRhLxMXwEsY9wFrrpIA1oqGCudB5tx8JlfC9&#10;zQ4I3etMZZPK9lHem9ZcdOYK3Ws17YOWxSoJmJ/J1L2Cq4vY8AwgcRxjKz2RWZMhYKV3cK1lYy24&#10;pH6jiZeg824/smrJVXQmYcyIy5teIWClCX61DTVjCy4pZ8b4kzQeibHxYoTJQCeMfDdBW6EzJ9gd&#10;1ogpmDtOwnQun/MsrK10pBU34YShL6FKUq3JTgocG5SoqR3QYWVNPX6M7rSPjS62PN0jVknAOAOI&#10;0BvmCgErla2qCcAVKIw5QSMa3jY0bNEGw4yso1CGcnKYszTkq1Vdr1ygQCGxZRaNexeiV2KOjiMD&#10;tTD1JXEe+yQhXq2OrYpGAoUwelLF1viA7ZudvIthujMmSke4rpCuEmDkHSmzQDr3fMbIOonwwBgS&#10;HWOso6gXJXZnOCT0rkSA3JEdKBYI/zLGQrfKg4uUopmhBUxLsCnHbiuk6tDqEeqxgxAwOITFb7Z1&#10;6FZnrm2VixfWkkSgAxPeutbuV0D9CEuUtQ6rTi685Sk2duhW55kQuylXpAqjfQCscUcV8gRU4Q2G&#10;O4KvZQ7RgGHNSULxB8IaDKHIP2AfJaFqJjsl4NixS0UCk33ZfiTWOOsNIafctaKZRnzEJSGtsUzU&#10;2Lpfwda+3xrEDugwxlaDE2sydKtcNohLmlUSsM+wFlxCTaWShPIkT84kh5vhyZS7Ij461XcLmF8l&#10;oVutbvCq+J+ijxybXJOhW9XpUsIbaY3LhtkB2a8VjaxqTgp5pzU7tuCSqpRQPPkgd7WsHLpVhB48&#10;NmW4JGCcb1yJzO4O3SrpDd7CMadpwLBW7p3Z3Z0USN+TF1Bj6zA8Bc4AYy10q3Q0xUs2YwsY1u5H&#10;x9hNDt0qpSoE0wxzBawOfNV6mARKW8rVzI5CEOGXBKxK+pCRie+Wclci1y54HTCslZzdWOukwExS&#10;V2wCFyl35QKmWrTzo/pM7jgYyp8MGKvkHssRqyS4BCcIWjbfrcOwJi+l/5u089u5JTeu+6sM5gV8&#10;+n+34PFFrn2Zi+RyPBFsA4okWJNEydPnV7ubvVmr93dOLVgQcOar3SSL5GKRrFUkU9wqCzwm1BJK&#10;8roE53WFwDxyuCvezG8lV0JKVrclKW6V6+AJByq1ZLYlVcdFilsltJBLiSotmZKxemUEVKxyilut&#10;z6YpWazMcXsXxluKW427bbaSwyklM0rrFxhhSeKN7h+vJ1OUbH2Fl+JW4+WSqXJRFs6izihQWu3g&#10;JzvRLhlrZfw5pbr1yYzSeqNAaShZKq1PVl9Ppmte667ylIzRjU+hsg/I4a6wfLV1SUpmYLI3Cuzf&#10;cKgVAvW5277r7igtIjZ+PAekuFWetX/5Tn88AlIySmPGqew6crjra7dYsZMpGSiJ5Wulbmld8toJ&#10;l0rrk70wWTlmyvHcrgPot3jRq2BLUrIorXS5DfH8qTTWJZUDuzkZ/QaUSyjpjQK+IMZNqW59svp4&#10;S3Gr+Llg/kulZVtS9cynuFWWTnjHKpYrJWMVhJur1JK94wP/JKakVLc+WX0fkOJWcRVwEVsFksmU&#10;zIStlpZcKWw1/LWl1WRKhVOZ618q64QU7MpjauzfCjVLqfDN02mVTUAKWuWodixlfmwjUyoKo2YV&#10;G5liVmkM9kWVwnrrU4/xSCGrG41fIgJSKgpjp1jqs94c8F5G6UUomMPO0jFlbFzkVTD+KWCVd4BL&#10;l9rgBUuFcR1e5eAg8WtdMp7mhZmq9Fmfiito8WaXmrG3BbApeBMqhfWpjGbsbQGWEf9WpbA+FVs2&#10;uPTKOEvBqkA/7M6Px1lKFddaRuv/eOWTQlwxBKX7NYgn63p6DAagNIGmUFUcFjXmJqXiOVhqVmrG&#10;3hbwmkqkKjRjn2rkLsahciKe69K6BuGxqtJDGTkVgYSwTZXZM8WpLpirUtxiSsV1U/GkdAUgvS3g&#10;ibe9chUpcQRdexCkyiRTKqy3BVwSQ3h3pc/6VBQ2xkUqBej3toC4srm04pHQVsxViWlIoa34guN6&#10;gAIakwWh00q3DA/fUmjr8m0YKpE/kiweiywdlSJdbw54bART9+PKSTIuDK5FQJOu35rMvFVVcUZK&#10;MuYL3LoFTJKuNwkTJ/YrM40k4xJfVjCFwU263pRMBNOOhVtKJBk72CNa5YeDgHT9woLDWaXLtiUZ&#10;xbFmqtWuNww430rRtBTXJ4vHbkv7etL1pmHCS1tZ2UkyPFQctSqstkjXmxSiQEsuSUlWflCCdL15&#10;YO7gqaXSuOuTxWPue+V+geFbilaNO18q4QKSjOfLeVux4LcgXW9VePO8xJZKMhxHO3drVgZCjldl&#10;l1IJT6C43hgxgzMb14rrrQqPoJYuS6e4PplTXG9VcLCUXnWnuD4ZF/FjHWq1660KLz3gZawgMwfI&#10;wvuUbixBzWQeCGWprPUkGQezuROvNCPkWFciZisPuVBcb4xwlXCYoFZcb1XGeu36ZHEVQineAzWT&#10;eeCqxMpRLUkWl4xCt1bGXY5b5doSGuWHKyNW5SlKtg6VHLnK8r5yCRjF9caIpco3gndKtevNA7vb&#10;dSm4sSmuTwbZCkdSms1z9CoeSu6trzRmsioYTJwZpdr15iEet+YChkpxfTKQyUgozQgpgpXnLGLp&#10;XSmuN0aEWEXccal2vVWJ5+Qr92rSdylZXKdTueCDdMk8LBzqqEElJaNua7Exk3ng+GflBmK0TMmw&#10;DTxVWmrM3qqwpi3tIykuJeMSMZ5RqhSXQlmJpGSTUIFKTsYT1+yuS8Ul80BxlQghSI6ULFY4lfMI&#10;pEvmgVUtO5nCQMjJuIi7dP0YxSXzQB/Uxl1OFjdqVwKgKC6ZB6BSCd3UZDD7cyUCinTJPHBQr3Jh&#10;hCYjeJw7+ktQSeYhHm0vbZZTHCz3upT7LpkHgsIq5Ae1S8mM4nrzgKeuEnFFaX0qHhbhqutaW/bW&#10;gXVYJVKO0vpUnNbmGvtSaSmklRseawuVlIpDlvRAaW5NIa2E1FeuVYhQ/87xFocsOddQQWUKaeWO&#10;zRpKUiqntN6gxHUkpXk8BcLytjwOqtKuPIW0xhvxhQhHWjJZoYk5pELuB5nZ9QAbkdqiIaWK6XEr&#10;oqS3JhiFyoUwsebtdCSUbOJS1RJKequwxmN1lWknBcISFcMIqI233iqsLNtKa9kUCEtUDJRXrW69&#10;VeDJ8MqBQlqyT4WflTcNS3VLIa2wgJVr8YZvKRXX2/EKWWnhnEJa66UlWxKbgrFWt351UsZkCoSl&#10;JalbyXKlkNaFq/1L02lKRUvyAnsJJSmkFddzbSWUUrGBx69Sq1tvS7i4qbbMS4GwPMfNIaKSnUw3&#10;uIZ1rbVksiVchrHhFiw4nlMkLNv+SjQBI6C3QKCEI1K10npbwtKQZX1hwZwCYQlexh1fK623Ctw1&#10;VCF7qFufyrDKKaS1XFpKRRhyECmVfkshrXj2apYrpWLuZl1SaskU0lrut5SKiFasQslO5pBWHnQr&#10;jYCUivUkG5Za3foVBqGplThY9gt9Kqe03pYwK9bsZI6fZZ1ACEkJJckqlEtLqTDJ7GxLpfVWIcI6&#10;SqM7BcKyLpm5jaBUWrIlONNLq6AUCPsa3bWVeQ5pLaMk2xKeL6tw4hH4160MoXgqsSeSKuJnS688&#10;kq5fYZRHQErFupzHTEr9Jje4hgUqzAEpFbPpBLteQUkOacXDWXLRpFTcZ8uVFbW69VaBt+VrK4Uc&#10;P8urtqV78ei33pZgy2tzd0rF0pkgiMJ9vZTWWwWQXGM5UypKw3FYslwppHVi5qihpLdAqEy/1Urr&#10;bUncTlsrrU9FJDIXs5XWkykStj66ky2JRx5re5wc1PrarRfGW0plrJVzVCuUYGkOSKniDAVvRVVG&#10;dw5rLdet3xkx4/DMaa203l8Sz5eVbEmKoR14tp1TM6W69bakXlpKRawFsYSl0npbUsZkiodlFYR9&#10;rZXW25LyjJMCYp3SeqtQtiUpjjZcvXE5bWFHlW5wLdvJlIqHUwgiqbVkbxXKXrV07ysRsUQGlEpL&#10;4a1oWJvfUiqOaL6uQSy0ZIpvxYldeeaUCK9+NYP9YSNQssopwBW/R+WeIkpLtsQoLdkSWrLGjKWL&#10;X/EFYZlrHZfMQjBjJSIuBdQSK0EYT60te2tCUAIPTlQWeSk4ltpxDrtWu96clCmBFB3La10ApVZa&#10;b064arwWzJaufmVhSCxDaRpIka5b7XX5OKfUbSDACDeslbbeKUCWoVNzmaRUlEZgU6UlCZ3rtKy6&#10;KHMqzEn4IwqGGRh2pcW9o5VFXk4VPkPe0CqV1hsGmISSEwOmvdMxjirERXA/NpWwaV266gI2p+Kd&#10;ClYmtX5L1qToVmDx3+nIhHrUWH08cildXBb44wWspsIdURrdeHa60vBhVHxPOdFAEGEMnEq39aYk&#10;nEq1qqVUvOgWV8tXSktGobh+ZcPWNUjMN3EuvVJavzIJ3q7WkjlVdZ9PQEqnZXX9mlOxX+Q4V6nf&#10;clBscb+IH6HTEYCy7SgNtxTcWvX1Yt9SacTwlPbCzNVdOoxric3PqfDP12ZuHDldYRGAVhoAKRUW&#10;Om5+rUAyBbZG1QqH1ei1ZH8IZucYfKm03pJwX1EpTpsB1rUIBw43VmqF0ZaiWqv8G4xbX9jKCCjN&#10;bene1whuqGzyoYn6wsaDCb9Us94iwAfXpu0UPhunzkrUA07TXkeWySWjlVIRJsqlYpWapWjWYy1d&#10;MMuw7q1IxErX+izHshJ9U7mvMRZJXYPEqdCSY4bD3V0yRnnp7iBK65Mxz0TgbAH86QLXCNuonPam&#10;tN74YHqOEvWGc6qvG6dZKgf/KK1Pxq2LpScXSdbbA94nLx3Gk2Qrq/8SZUpselc3Qja4i7uy2ErJ&#10;8DjF1WyVfustwshmtnIrDHXrk2HriB0rldYbEo7L1kLc8dh1TcJWI160LdQtxbASs7FUjs7HRrkv&#10;DeKhtEuEOO6SEaGwl/b3ORkP980lWpHA0740MFk6V5KTsa4oPUlFk/RGYcQzU7nPSpJxqrR0ep5k&#10;vVHg2AWhRJURkJLFeeWS+47D111LcpUMj4SUSuuTcRc0h9xKmOxtCSE6wVcUtlIp6HU+3xWpjIDe&#10;lhBrwNRdKq1PhlEGJqW69UZhWllH1Urrk8VN6Gz4KnXrjcK0U1qtJVMyniep3A7AsOyNAoaL20Ar&#10;LZmTHVDrpVVyCl6lNBZupdJ6EzTxOEOt31LwakRtlI4RE53cD5x13Wp2MgWvcncTF+2X6tabINZA&#10;vKpeQUkKXoWw442QUmnZBOGbL42AFLzKpZLFNVdKBocfZ6MKIyAFr4YPrsQF4Pbp+g1HVe00HGDq&#10;kvFU71QcAX0y7v6ojoDeKFTvJGCY9smIyl2PWkv2RoHX7YgvLaGkT0awB4drKv2Wgle5+5X70iql&#10;pWRxRUaJfMan2PUbx755HrhUWp+MRdBYc12k4FWGdukW3XDodkoOO97zUr+l4FUc82xoS3XrbQl3&#10;c9YC2vHNdkqywyESu1RanwwnXHH1moJX8dTW7iPAYd0pyR3N3zi0WrAlKeQ1qJGaizclo4FgaEul&#10;9UbhwJaUoocJcOrqhnnloF6lar1N4Bg8d22Xuq1PNm/QyKXCepNwcIPvWHLMpIhXnsyqvGDPiqdf&#10;lOCE49aKEv5TOq72KZ0kZNvbtT40CedOKucyc7rwXpSm0hy5yllS3t2tdFtKx3Hhmh8oR66yTKvR&#10;pexNujbhwpfSmiQHrk54oRk1hU1ASlekE1kVdxqW77SN1XSXDhdoaVyv/dKCwsbS244U1qdbV4i6&#10;wrjOUavM2ZBppWbsrchYC+Fikuiag9jHCEYpFdan29ahZERSpCvrNXygpVVrTgf2S52WIl1Z5h1c&#10;11KpWk7HA4GlcZ1jVmlGLrEplZasT/iOKhjJMaszT4ixkC8MtZRuZW9TKqw3BuwY6bYSRnKoK1vS&#10;UmFpVWEU1qeTzeg//PqHf/0f//y33//pH3/9w6//xn/8Q/zXb3//8yXjv3769c//+svP336OH/76&#10;l7/99Pdffv7tL3/+89/+/fc//jdmo//7/vO/f/uZ5GRJqiub7yWme/vEg5WY1WOfeLQS02t94slK&#10;TGv2iWcrMSa2T7xYiTGZfeLVSowJ7BNvVmJMWp94txKzPuoTH1bioJj71PxtYUxB5qEs6NxUuoez&#10;YHVTcg9pwbim5B7WgkJNyT20BSeaknt4C5YzJfcQF7xlSu5hLpjIlNxDXXCLfXL+dlAXbGFK7qEu&#10;6L+U3ENd8HkpuYe6IOhScg91wbil5B7qgnlLyT3UBSeWknuoC5IrJfdQF6xVSu6hLmioPjl/O6gL&#10;Oiol91AX/FJK7qEuCKOU3ENdUDkpuYe6oHRScg91Qbak5B7q4saQlNxDXVwBkpJ7qIs7PVJyD3VB&#10;WPTJ+dtBXRAXKbmHuqAUUnIPdUEtpOQe6oIrSMk91IUXPyX3UBdu+ZTcQ12451NyD3XhOE/JPdTF&#10;7Q8puYe6cG33yfnbQV24uFNyD3XhfE7JPdSFEzol91AXXuWU3ENd+HtTcg914cBNyT3UhUc2JfdQ&#10;F9cKpOQe6sJrmpJ7qAs3aJ+cvx3UhT80JfdQF47KlNxDXXgeU3IPdeFLTMk91IV3MCX3UBf+vpTc&#10;Q114/lJyD3Xhy0vJPdSFly0l91AXbrM+OX87qAv/WUruoS4cWym5h7pwVaXkHurimHVK7qEuzk2n&#10;5B7q4iB0Su6hLs5Dp+Qe6jZBHX9b/S6o4wSzkzwOE/fK87eVXFDHaWEruaCOQ8NWckEd53mt5II6&#10;3quxkgvqOHFrJRfUcYTWSi6o40yslVxQxyFXK7mgjlOrTvI4dtqjjr+t5II6zpVayQV1HBS1kgvq&#10;OPhpJRfUcZDTSi6o42CmlVxQx0lLK7mgjqOTVnJBHWchreSCOg43OslfxxN72IXAy0CAF0cQvQwE&#10;enGq0MtAwBcHBb0MBH5x9s/LQAAYx/m8DASCcUTPy0BAyNkYMwOBYRyk8zQQIBKX5GXwICxsxkKR&#10;yAk2qwoP0gKBl4EiER7Dy0CRCJPhZaBIhMvwMlAkwmZ4GSgS4TO8DBSJMBpeBopEOA0rAyUx4pyV&#10;l4EiEV7Dy0BtIsyGl4EiEW7Dy0CRCLvhZaBIhN/wMlAkwnB4GSgS4Ti8DBSJsBxeBopEeA4rAyU2&#10;4sCNl4EiEa7Dy0CRCNvhZaBIhO/wMlAkwnh4GSgS4Ty8DBSJsB5eBopEeA8vA0UizIeXgSIR7sPK&#10;QMmOOOXhZaBIhP/wMlAkwoB4GSgS4UC8DBSJsCBeBopEeBAvA0UiTIiXgSIRLsTLQJEIG+JloEiE&#10;D7EyUAKEyDEzA0UinIingSIRVsTLQJEIL+JloEiEGfEyUCTCjXgZKBJhR7wMFInwI14GikQYEi8D&#10;RSIciZWBkiIRZO5loEiEJ/EyUCTClHgZKBLhSrwMFImwJV4GikT4Ei8DRSKMiZeBIhHOxMtAkQhr&#10;4mWgSIQ3sTJQooQbu8wMFIlwJ54GikTYEy8DRSL8iZeBIhEGxctAkQiH4mWgSIRF8TJQJMKjeBko&#10;Ek3mhPcMsxc6BJYGSp7wirCZgSLR5E+4Q1eqYDIovMehGZhIhDRJrnxukDTbQJFo8ig8hKEamEiM&#10;60STW9jkUnj2UzMwbWJc+pk1MJGohAqXg3i9EFdzJg1MToX78jUD0ybG/ZlZAxOJcSNmzsBEYtxx&#10;mTMwbWJcW5kzMJEYN1HmDEybGJdL5gxMJMZ9kTkDD4lcTJMzCIFjVLkOSjPwZmeeh9YMPCTynLVm&#10;4CGRy8Y1Aw+JHH3SDDwkjnFVYt+NIfB6QZDIXVZmBoLE0eRYODavVTCRqBwLT8x7VYhLAVMjmhwL&#10;18hqBiYS9WgIF0qaVVAkmhwLj6BoFUwk6gGR0eRYuK9KNTCRqIdERpNj4YU01cBEonIsPEfgdePj&#10;qIjJsXAzn1TB5Fh42UkzMJH4ODBicizj48iIybFw64dWwbSJj2MjJscyPg6OmBzL+Dg6YnIs3L4q&#10;bWByLKMeHwmBNbHoAZLR5FhGPUISAk8DtYkmx8IjvdqIpk3UgySjybHwTLpqYNpEPUzCuWmzEdUm&#10;mhzLqBxLCKxu1CMl3CFkZqA20eRYeKdTesHkWLhOQjMw14l6tGQ0ORbunlQNTJuox0tGk2MZ9YBJ&#10;CDwcKBJNjmVUjiUElgZ6zGQ0ORbu1JFeMDkW3uTRDEybqIdNeAnHbAO1iSbHMuqBkxB4vaA20eRY&#10;uPFMG9FEoh47GU2OZVSOJQRWG+jRk9HkWEY9fBICTwNFosmxjHoAJQSeBopEk2PhcjjBgcmxcMer&#10;ZmDOznoQhWuTzTZQm2hyLFzaLlUwOZZRj6OEwOpGPZAymhwLbxJpFUybqIdSRpNjGfVYSgi8NlAk&#10;mhwLt1NqG5hI1MMpo8mxjMqxhMBqA+VYRpNjGeMBu+TFMTkWLjjUDEybqBzLaJ5TGZVjCYHXiGoT&#10;TY6Fq521DczZWTkWbjM1q6Czs3liZVSOJQRWIyrHwiXlZgaKRJNj4YFC6QXz5MqoHEsIvDbQHYt5&#10;eoU7o7UKpk1UjoXHKswqqE00z7DwWItWwZydlWPhNjyrCjywmzUIgdONk3IsIfAyECTyDrKZgczO&#10;k3mOhQtFtQ08m8j1ipqBh8RJOZYQeI0oSJxMjmWK95/6qS0EngayTpzMcyy8syoamBzLpBxLCKwq&#10;KMfCc8RmBopEk2OZ9AKuEHhVUCSa51i4K117wUSiciw8d2BWQZFociyTciwhsBpRORbujzQzkNl5&#10;MjmWSTmWEHhVUCSa51h4tkZwYHIsPG6uGZg2UTmWyTzHwiXAqoGJROVYJpNjmZRjCYHVjcqxTCbH&#10;MinHEgJPA52dTY6FG2KlF0yOhRtmNQPTJirHwq32ZhuoTTQ5Fi6I1iqYSFSOZTI5Fl6OUQ1MJCrH&#10;wnNMXiMqxzKZHAtXgUsVTI6Fa8E1A2/Hwi3mmoGJROVYeJfBbERFonmOZVKOJQSWPVCOhVdJzQwU&#10;iSbHwnuO0gsmxzIpxxICqw2UY+FddTMDRaJ5joV3WLQNTCTqlV6TybFMyrGEwGtEtYkmxzIpxxIC&#10;TwNFosmxTMqxhMDSQDkWHrQyM1CbaHIsk17xFQKvCopEk2OZ9JqvEHgaqE00ORbua5fBZJ5jmZRj&#10;CYFXBUWiybFMyrGEwNJAOZbJ5Fh4h0Ea0eRYJuVYQuBVQZFociyTciwh8DRQJJocy6QcSwg8DXTv&#10;bHIsk3IsIbA0UI6Fh2bMDHTvbHIsvNogSDTPsUzKsYTAawNFosmx8ICWVsFEonIsvNpjVkFtosmx&#10;THqOJQReI6pNNDmWSTmWEFga6DkWXjs0M1AkmhzLpBxLCLwqKBJNjoVnUQWJ5h1hk3IsIfCqoEg0&#10;ORaewNYqmEhUjmUyORYeE84ahMBpg1k5lhB4GQgSZ5NjmfUcSwg8DQSJvCZjZiBI5DEmMwOZnXmF&#10;1MxAkDibHAtvoCkOPCTycK1m4M3OPFgsGZgcy6wcSwgsHCjHMpscC6+maRVMJCrHwnuhZhUUiSbH&#10;MivHEgKvERWJJscy6zmWEHgaKBJNjmVWjiUElgZ6jmU2OZZZOZYQeBooEk2OhbcNBcomxzIrxxIC&#10;rwpqE02OZVaOJQSeBmoTTY6Fp8O1EU2bqBwLD4x6VVCOhQenzQx0djY5Ft6ckzYwORbeGtQMTJuo&#10;HMtsciyznmMJgQUk5Vhm864wnvvWNjBtonIsPOfqVUE5Fl5NNTOQvTNvjJoZKBJNjmVWjiUEVjcq&#10;xzKbd4XNyrGEwNNAbaLJsczKsYTA00CRaHIs8+OpFJNjmZVjCYFVBeVYZpNj4elZGY0mx8KL55qB&#10;iUTlWGbzHMusHEsIvEZUJJocy6xPp4TA00CRaHIss55jCYGlgXIss8mxzMqxhMDTQJFociy8PytI&#10;NDkWHufVDMzZWTkWnpU320CRaHIss3IsIfB6QZFociyzPqkSAksD5Vhmk2OZlWMJgaeBItHkWGbl&#10;WELgaaBINDmWWTmWEHgaKBJNjmVWjiUEngaKRJNj4fVrGc4mxzIrxxICqwp6jmU2OZZZOZYQeBqo&#10;TTQ5llnPsYTA00C9OOY5llk5lhB4GqgXx+RYZuVYQuBpoEg0OZZZOZYQWBooxzKbHMus51hC4Gmg&#10;SDQ5llnvCguBp4Ei0eRYZuVYQuBpoEg0OZZZOZYQeBooEk2OZVGOJQSOBotyLCHwMpDZeTE5lkU5&#10;lhB4GsjsvJgcy6LnWELgaSCz82JyLAuUSjqGEgJPA5mdF/Mcy6IcSwgsDZRjWUyOZVGOJQSeBopE&#10;k2NZlGMJgaeBItHkWBa9KywEngaKRJNjWfQcSwg8DRSJJsey6DmWEFgaKMeymBzLohxLCDwNFIkm&#10;x7LoXWEh8DRQJJocy6IcSwg8DRSJJseyKMcSAk8DRaLJsSzKsYTA0kA5lsXkWBblWELgaaBINDmW&#10;RTmWEHgaKBLNu8IW5VhC4GmgSDQ5lkU5lhB4GigSzXMsi3IsIbA0UI5lMTmWRc+xhMDTQJFociyL&#10;ciwh8DRQJJocy6IcSwg8DRSJJseyKMcSAk8DRaLJsSzKsYTA0kA5lsXkWBblWELgaaBINDmWRTmW&#10;EHgaKBJNjmVRjiUEngaKRJNjWZRjCYGngSLR5FgW5VhCYGmgHMticiyLciwh8DRQJJocy6IcSwg8&#10;DRSJ5jmWRTmWEHgaKBJNjmVRjiUEngaKRJNjWZRjCYGlgXIsi8mxLMqxhMDTQJFociyLciwh8DRQ&#10;JJocy6IcSwg8DRSJJseyKMcSAk8DRaLJsSzKsYTA0kA5lsXkWBblWELgaaBINDmWRc+xhMDTQJFo&#10;ciyLnmMJgaeBItHkWBa9KywEngaKRJNjWfSusBBYGijHspgcy6IcSwg8DRSJJsey6DmWEHgaKBJN&#10;jmXRcywh8DRQJJocy6LvsYTA00CRaHIsi55jCYGjwaocSwi8DCQ+cTU5llXfYwmBp4GwfavJsax6&#10;V1gIPA2E7VtNjmXVu8JC4GkgHMtqciyrnmMJgaeBsH2rybGsyrGEwNJAOZbV5FhWPccSAk8DRaLJ&#10;sax6jiUEngaKRJNjWfUcSwg8DRSJJsey6jmWEHgaKBJNjmVVjiUElgbKsawmx7LqOZYQeBooEk2O&#10;ZdVzLCHwNFAkmhzLqneFhcDTQJFociyr3hUWAk8DRaLJsazKsYTA0kA5ltXkWFYolUTeh8DTQJFo&#10;ciyrnmMJgaeBItHkWFY9xxICTwNFosmxrHqOJQSeBopEk2NZlWMJgaWBciyrybGseldYCDwNFIkm&#10;x7LqOZYQeBooEk2OZdX3WELgaaBINDmWVe8KC4GngSLR5FhW5VhCYGmgHMtqciyrnmMJgaeBItHk&#10;WFY9xxICTwNFosmxrHpXWAg8DRSJJsey6l1hIfA0UCSaHMuqHEsILA2UY1lNjmWFUsmzs8mxrMqx&#10;hMCrgnhxVpNjWZVjCYGngXhxVpNjWZVjCYGngXhxVpNjWZVjCYGlgXIsq8mxrMqxhMDTQJFociyr&#10;ciwh8DRQJJocy6ocSwg8DRSJJseyKscSAk8DRaLJsazKsYTA0kA5ltXkWFblWELgaaBINDmWVTmW&#10;EHgaKBJNjmVVjiUEngaKRJNjWZVjCYGngSLR5FhW5VhCYGmgHMtqciyrciwh8DRQJJocy6ocSwg8&#10;DRSJJseyKscSAk8DRaLJsazKsYTA00CRaHIsq3IsIXA02JRjCYGXgXAsm8mxbMqxhMDTQHYsm8mx&#10;bMqxhMDTQHYsm8mxbMqxhMDTQHYsm8mxbMqxhMDTQHYsm8mxbMqxhMDSQDmWzeRYNuVYQuBpoEg0&#10;OZZNOZYQeBooEk2OZVOOJQSeBopEk2PZlGMJgaeBItHkWDblWEJgaaAcy2ZyLJtyLCHwNFAkmhzL&#10;phxLCDwNFIkmx7IpxxICTwNFosmxbMqxhMDTQJFociybciwhsDRQjmUzOZZNOZYQeBooEk2OZVOO&#10;JQSeBopEk2PZlGMJgaeBItHkWDblWELgaaBINDmWTTmWEFgaKMeymRzLphxLCDwNFIkmx7IpxxIC&#10;TwNFosmxbMqxhMDTQJFociybciwh8DRQJJocy6YcSwgsDZRj2UyOZVOOJQSeBopEk2PZlGMJgaeB&#10;ItHkWDblWELgaaBINDmWTTmWEHgaKBJNjmVTjiUElgbKsWwmx7IpxxICTwNFosmxbHpXWAg8DRSJ&#10;JseyQakknikEngaKRJNj2aBURAMTicqxbCbHsinHEgKrDZRj2UyOZYNSyW1gciybciwh8Kog/sTN&#10;5Fg25VhC4GmgSDQ5lk05lhB4GigSTY5lU44lBJYGyrFsJseyKccSAk8DRaLJsWzKsYTA00CRaHIs&#10;m3IsIfA0UCSaHMumHEsIPA0UiSbHsinHEgJLA+VYNpNj2ZRjCYGngSLR5Fg25VhC4GmgSDQ5lk05&#10;lhB4GigSTY5lU44lBJ4GikSTY9mUYwmBo8GuHEsIvAyEY9lNjmVXjiUEngayTtxNjmVXjiUEngay&#10;TtxNjmVXjiUEngayTtxNjmVXjiUEngayY9lNjmVXjiUElgbKsewmx7IrxxICTwNFosmx7MqxhMDT&#10;QJFociy7ciwh8DRQJJocy64cSwg8DRSJJseyK8cSAksD5Vh2k2PZlWMJgaeBItHkWHblWELgaaBI&#10;NDmWXTmWEHgaKBJNjmVXjiUEngaKRJNj2ZVjCYGlgXIsu8mx7MqxhMDTQJFociy7ciwh8DRQJJoc&#10;y64cSwg8DRSJJseyK8cSAk8DRaLJsezKsYTA0kA5lt3kWHblWELgaaBINDmWXTmWEHgaKBJNjmVX&#10;jiUEngaKRJNj2ZVjCYGngSLR5Fh25VhCYGmgHMtuciy7ciwh8DRQJJocy64cSwg8DRSJJseyK8cS&#10;Ak8DRaLJsezKsYTA00CRaHIsu3IsIbA0UI5lNzmWXTmWEHgaKBJNjmVXjiUEngaKRJNj2ZVjCYGn&#10;gSLR5Fh25VhC4GmgSDQ5ll05lhBYGijHspscy64cSwg8DRSJJseyQ6kklicEngaKRJNj2aFURAMT&#10;icqx7CbHskOpiAYmEpVj2U2OZVeOJQRWLyjHspscyw6lktvA5Fh25VhC4FVBkWhyLLtyLCHwNFAk&#10;mhzLrhxLCDwNFIkmx7IrxxICSwPlWHaTY9mVYwmBp4Ei0eRYduVYQuBpoEg0OZZdOZYQeBooEk2O&#10;ZVeOJQSeBopEk2PZlWMJgaPBoRxLCLwMhGM5TI7lUI4lBJ4GMjsfJsdyKMcSAk8DmZ0Pk2M5lGMJ&#10;gaeBrBMPk2M5lGMJgaeBrBMPk2M5lGMJgaWBciyHybEcyrGEwNNAkWhyLIdyLCHwNFAkmhzLoRxL&#10;CDwNFIkmx3IoxxICTwNFosmxHMqxhMDSQDmWw+RYDuVYQuBpoEg0OZZDOZYQeBooEk2O5VCOJQSe&#10;BopEk2M5lGMJgaeBItHkWA7lWEJgaaAcy2FyLIdyLCHwNFAkmhzLoRxLCDwNFIkmx3IoxxICTwNF&#10;osmxHMqxhMDTQJFociyHciwhsDRQjuUwOZZDOZYQeBooEk2O5VCOJQSeBopEk2M5lGMJgaeBItHk&#10;WA7lWELgaaBINDmWQzmWEFgaKMdymBzLoRxLCDwNFIkmx3IoxxICTwNFosmxHMqxhMDTQJFociyH&#10;ciwh8DRQJJocy6EcSwgsDZRjOUyO5VCOJQSeBopEk2M5lGMJgaeBItHkWA7lWELgaaBINDmWQzmW&#10;EHgaKBJNjuVQjiUElgbKsRwmx3IoxxICTwNFosmxHMqxhMDTQJFociyHciwh8DRQJJocy6EcSwg8&#10;DRSJJsdyKMcSAksD5VgOk2M5lGMJgaeBItHkWA4olcTyhMDTQJFociwHlIpoYCJROZbD5FgOKBXR&#10;wESiciyHybEcyrGEwOoF5VgOk2M5oFRyG5gcy6EcSwi8KigSTY7lUI4lBJ4GikSTYzmUYwmBp4Ei&#10;0eRYDuVYQuBoMHxTkuUlMbMQmoUsPMaPBALHl8TUQkwjWXiIJIFA8iUxtRDzSBYeKkkgsHxJTC1k&#10;siYLD5kkEGi+JKYWMmGThYtOJV6GbybzQoIHOk3uhSwe6DTZF7J4oNPkX8jigU6TgSGLBzpNDoYs&#10;Hug0WRiyeKDT5GHI4oFOk4khiwc6TS5m+KZkzEvijRGlY8jCtZ1KyJCFt6okwQOdJidDFg90mqwM&#10;WTzQafIyZPFAp8nMkMUDnSY3QxYPdJrsDFk80GnyM8M3JWheEg+dStGQhYtOJWnIwkUnrExaq5KF&#10;O7MrUUMW3r6HBA90mlwNWTzQabI1ZPFAp8nXkMUDnSZjQxYPdJqczfBNSZuXxEOn0jZk4aJTiRuy&#10;cNEJUyPoNLkbynzYTpO9IYsHOk3+hiwe6DQZHLJ4oNPkcMjigU6TxSGLBzpNHmf4pkTOS+KhU6kc&#10;snDRqWQOWbjohL0RdJp8DmU+0GkyOmTxQKfJ6ZDFA50mq0MWD3SavA5ZPNBpMjtk8UCnye0M35Tc&#10;eUk8dCq9QxYuOpXgIQsXnTA6gk6T46HMBzpNlocsHug0eR6yeKDTZHrI4oFOk+shiwc6TbaHLB7o&#10;NPme4ZsSPi+Jh06lfMjCRaeSPmTholOvLyMLd92pxA9ZuOtOvcKMLFyPkpI/ZOH53EnwQKfJ/5DF&#10;A50mA0QWD3SaHNDwTUmgl8RDp9JAZOGiU4kgsnDRqcdtyMJFp5JBZOGiU4/ckIWLTiWEyMJFp1JC&#10;ZOH6O5UUIguPFSLBA50mLzR8U2LoJfHQqdQQWbjoVHKILFx0Kj1EFi464YNkcWAyRJT5mNlNjogs&#10;HjO7yRKRxcN2mjwRWTxsp8kUkcUDnS5XhP9eeiQkFjpxuz6yMNGJb+yRhYlOHBiPLEx0sst8ZGHa&#10;TrYCjyxM28l67ZGFaTuZVB9ZmLYTy/fIwrSdwPORhckVDQ+uKCQeOh9c0eByRcODKwqJqcUDnS5X&#10;NDy4opCYWjzQ6XJFw4MrCompxQOdLlc0PLiikJhaPNDpckXDgysKiafFgysaXK5oeHBFITG1eKDT&#10;5YqGB1cUElOLBzpdrmh4cEUhMbV4oNPlioYHVxQSU4sHOl2uaHhwRSHxtHhwRYPLFQ0PrigkphYP&#10;dLpc0fDgikJiavFAp8sVDQ+uKCSmFg90ulzR8OCKQmJq8UCnyxUND64oJJ4WD65ocLmi4cEVhcTU&#10;4oFOlysaHlxRSEwtHuh0uaLhwRWFxNTigU6XKxoeXFFITC0e6HS5ouHBFYXE0+LBFQ0uVzQ8uKKQ&#10;mFo80OlyRcODKwqJqcUDnS5XNDy4opCYWjzQ6XJFw4MrCompxQOdLlc0PLiikHhaPLiiweWKhgdX&#10;FBJTiwc6Xa5oeHBFITG1eKDT5YqGB1cUElOLBzpdrmh4cEUhMbV4oNPlioYHVxQST4sHVzS4XNHw&#10;4IpCYmrxQKfLFQ0PrigknRb/8Osffvv7n//5b7//0z/++of/+ONvv//0p19+/tPPP/3+y8+///zT&#10;f/zy83/8/NO//PLzv0SaX//w119//7fr2/jPn/7PLz+P68y7aHTav8V/D+OCPzU+/Z9/+d9//K9/&#10;eSX6/ae///LzME8c4j4rxEdcGNvcUu8v//TnnGLkjejTOziuRE/c7vf2Xfv3r1cJIy/xnK7A+H6+&#10;g6Tbd7/96S9/++OrIu8yr7TLPI4XcTwuE5xQ66v3l7/9r3/599/+yx//X9JxQccr0JF083re5UNL&#10;nSotw7pcUTT8zDW7r2zfPxNVeVn0EX2ntxsilfWx5Jnr4C6kk3bkf1cfXY3Bw8xX7CM/L8FynV14&#10;/UyKa43Bz7wXcrvnCiWntB+yJg7utGhkTZ1egLvrHDi4HPn8bNaZ5r72tl3ad9br0hx2n1p73tmA&#10;NgROK4q3kVCo80FH3mk/9POy3JWapvVc792KfYmu3LPfwec6r9Pl4RiXka5tDu43PhvKL+it89Qu&#10;ACQFa7+Won3X/r2/X4YrKDK+H2/j3777Wjsu4YqXRoJYAVQ0bPN7v5XLFT2L5MolDEZLBgYTgrkC&#10;ZriIwBHlr1c8W5NyGcJwEXT8us3vhdQP+/IA7pe7n6TcnZ1GBifLl3tYPX9lgL+VamnDiP64WN4Z&#10;uzwitO96ndK768MdG5cfDegu/C8NV+zgdsVynGOqGc8flxuh8fMVZ0paTNAL9q1gmI81DnKcnQew&#10;cy/AaqDY/fOXhqKB5AITga0tMooysXtt0mnftX/b9zPByb3NaPVr3+V63qnWdiKcUpggXtP8u2bL&#10;tN4tPtPi0qb05cWihY7dlYQ/7EsoEkpu+oYFlKx5+ffyO41LwFOanFdxLtqLn7FEbbLJtWx1v2o7&#10;DBxSbiZoHd9PcbTv2r/t+5FSmo6A655w23e5tJYK231RteOyzpfL7m5TtqHt1TF+pk1zzVh1toh7&#10;fmaWb/2Yy8p/tZJ5uPsueaNNJWsa7bYW23C95vpWjOnwbnKa/72/+3FvDgfjrRkinso9J4Y7a9qx&#10;rebGZVuWc6/T/Uw9r2XK++eSTcBRTtatjz5kPaHNrRizW7KQLLZeup5DF/Py3jX8uM5jNOGddUv7&#10;rtTBz7diDODcGdNAMzSrsDXFHnVuSLt6eBqYtxqC+1Ttu/Zv+37EcNwtS0u1zUT77iOOphgaJ3lI&#10;dz2AMk2ocW4y+Blz95oX74pPNPndIytW4fPY/FwyC6PLuQn6W9p31vPWTkbGzywoko2fljtQufv5&#10;0aafS16WFlTQpX2XvOzvueeDYlj9e4aIUdusdS6rtXrrHWzQnarSmzENfMJMyzeX1krhuZ3LSUp3&#10;sU7NNn5CdE/IPKgiU8DEqLiCs1hoU80XjIttSp3umW9fr+PU7zZlfNxAwficftvu52m91xGsdN5B&#10;DT8em1SyvX/FVokdRp5dJozsvXbnRqSTkX6XzKLqXhoxS70Z1kLJ1Pg6z0fJLe076x7BH35mh3O3&#10;2P1zsbVHJuBmj7DHpyvnXTJLsXs78+Fn4qTuGfVuklrJY/TtXTIzRzZ1I60NbE4jyypNf451x526&#10;9VWx5DH2wS3rlz3u92jYStbS7ecGobtJWA7EsvdUbMfaOHNtbEVbyU/wDhiBe2jzpoesnDD+7Blb&#10;yW3Q1eoMRcKCs6VlMZqxjeC4+/k53Aea5O6M3uZk25H/uiwJ8Wbr3VNb7NuT+SVKuT31FfOCLj84&#10;ANLeIsPC8q1hSVhn7kNrr3sldnckp4m3i8lnOfia8XsYMGeMVwgfP7e15qO1mxVtteWw9e3QYEd2&#10;x7S279q/5/csLd8DP/YIzWPWPvvUpNx91KLh2LSARtlJsahqGGMXcRIYrdYHX9+r7xgHrcBcUP7r&#10;0pX90d1ez50UhuveSrCAOJe9d7F4Z2+zHAu7+qDhkuO3ncCvk63yTmPcKyJQmpf8XBrf7udgh8zg&#10;qqNnxzzdngdOaeTtG2Yvruk4jQCzQh5OX27Mc7N+vbOHgQP4VyfOTKB3RPF7a98QcgFvpmOvo3wj&#10;u6rwuIBm4Nq+a/9e37PfGJvrZD6mmM2///3GWqZpFCawLVZavrlurRR2D81wzExNMvjxTLIJOJvx&#10;48+s3O6fMX53GNmPp9SZswttf01TxhanH91zuCov2zBzi7VsqGY6oJlLWjMeVDhbJ9cy/3X3BBbr&#10;Wm6Tdj7v2G4jYZjZmF7BVHTUy3WaFMMUXdH1/PyaIj+W/B2fKki/4qTGeRtZll+6f4mdhfsI2tId&#10;L004MM8yW9+2f68ahvumzZCs86b7Koj23cd2WVhqNC9ilHIGc9ztwoZ8u8LHUZvp6LXreP884wG6&#10;thfsFLontzMWvm6XbRqwYBfYAhxtW/N1u2y4E9rGKeZAxXyr79UubC3aG/EjY+r9aEb77usRv2HH&#10;20oq3MY34N7KfWpUcNse+xhndhjZ3QwOw5/4slIz64mTCWlNysNp4X8+f+1HdC4o/3XWFLM63VMB&#10;zvQhrd149yb8AJdxfJjO/4RN/q6xf0wUaZ93sHpCzVOpmIFaX+b65b/O2rIyiqPEV1KmtpwxlrQ1&#10;8gcHI515e+WZb9/xMhm26a+r2N4l+nBuHytVaEo9FwGspG4PRiz96paTWwX3ZhmfBAe3HrZ7SXGD&#10;xIqlN6th4e8VKib0dGo+1kwfGxmc3DvKGAGyqOncw89iWSQ2W/+mPmrF4t5oZNeHtRRj/nZ+3b13&#10;DyA2RPeuLTxKnyeJNvivoUPz3oCIjmk4bJ99ahxWADAwbUQxHSUExsi+Wz0WI/lXXPb3hpnrb24j&#10;lgvKf1264qi9VyG3hbirP/AI6L0i0BmW57tvx6A5g24M82Y/wol9xue2YrH8x3WCjQmyTT73rxtp&#10;m1K4Cs71YAkKG9Bu2+iZdfm5WLwzxuQ1jM18mRsZnx6L8rODoIy6WIQ0sD81cqzfW9/OOIzyEmlj&#10;iDV8suYKH3G3Wvhy1sgFfWfawTN4RQ/g7qFWbTvw/WkHtwom/qpu0G5pN7ljau9lG0MZ69jpzNu1&#10;QbOc0w6TvrED4eHd2M5cSbUxWPPSlu1Xuj4rNTJTtvUDu71zW1QCBralPUc1zqxc8taGRUu7P3+c&#10;McR5B/ICVSs2NtmfbUTur3P0bUyjbQeCf+dKeuMxgN5Wmc9fv+rXXNDXwFhorIa7oMhuP9r3gbGy&#10;4miz0sTww5vRdf1Kbzf/xsRaZUjAWPm6OQ2nmCnbKlR0TiPqbCq8Q1Pbqwe3nZ1FMVrvEYYBPNdW&#10;rSFXfm5WHN5lPVUuAYNVDsuqC3HMWOcpgDtjMHZbjKdSfVtgTWi1c81dqC1QboZ3Cu9K8s2mLng2&#10;MmvgNhvE7ouRWC4Wh0mbDWLBkZsR87i0RmYlH03a9fyXcJLafrl6j3CP5l1lR7ndsXNvPLYJ9Bo9&#10;JLjO+43sbpknroq2z9q/7fNlbRzJNFNPnZYfnx9t0TcFidp6r3329cgaOT0Z5PfLiuGHG++I9K+q&#10;QtwBrpXL7pEi3Dtnp92lfRgTIyfc2Sdd5TCc86AYuX9kb55fvAXsS/sOY4XMz1eZMZ+dICsNi5FV&#10;RvjxXjWcwgmXsh7wnNz+13fjtWGDfzXYzCs1e5R3jGOqZUbO2YsDKwds1ZWWGSAPDXwNnAS+Buzb&#10;qr1Lxlt2680KGjxXBweI4VW2VufgodOg5GcWiE0x2JFz1nuXjMenGTDAGgR5vWQ8Hc239h7Sd9Zg&#10;Jya7szNYSAqZyYt+TJzt55cvtlwyPrKhmc6JUk4f0rtkfKp3a3OnbJ4ZB57JBaNnyTPXPdE89ZJZ&#10;qzetZ/r07Kl3yZjTewXysPigbyIW5CoZbN+jN2Mq/3UhDLcFTuwrLaMkL9dgWsn6ak6Yk7iPhEq9&#10;FWNkNCuJQ2M//YalUTUAiztYY2Y/mNenAyb39nbPjzUZJC5HX5pizJGnG7VWMt6Ye96mZWNB2lcK&#10;a7w28iAcZ3kaHKjwHUQzsxV4Xzbx4/G8MbndHcnOJs85A2ugt/+Q7X1ebrDtQe/Wz95Sk+CRWORe&#10;/UxExjki746MUIe7I+/l5Ptn3Iu3YzOmxhcMiq3NGdx7gUwFh7RKgiNab39DuHzExK0sku86R2iH&#10;MapYCbW3JnHBsdTO/Uy5wQ+ey29mVIHByr4cZa6f6SzDemIu713xvLP4y8Nmxe/fprIPzlyMGrvv&#10;q+TYpxqtHfR0s9u4p8WVxWEDHhy96sxovq6Zv/s5Yjjv1HGnidHaOC1is/BqL2IAhbrAIxvRXO3n&#10;iFNLgw7P7m0BWUN85Xz4aMNid3tr/eBqiBbof6YjMwAhct4hruD8Xlnlstra5LKbM1G610mjiLR7&#10;X3zTvmv/3t8vyx23fEfmMYLad+3f9j1rnetwA7Ydx0zrifZd+/f+Hm9ta96+/dp3uTYtFe6IxguE&#10;F1yGAITfvVv/0KXhgWx7UBS00BIhNW2F8AmIENFta/UBxpAd7XQqnmlvhLChmG4fwZNJWenY21x9&#10;GLqMkKb32wdds4QrS/J7YiE0Q4bAygL3uq4gGIPw+/TT0soL8Pf+2bSE0APTzcI8jSwBgXdMILBW&#10;E72NVLntC13rzx60dSQ+z8tPcRsc9gsY5svUfZiWIly5eQW+nvEaxi9UQz2sbVMIm8o6Ihry67GG&#10;U+qtY+yum71t+X4cO8yoOEwv1XEpyEJ0w/d1Tx+fara0M4IjPU3nXjrmsvJfrX7QaIzUc2b6sIoA&#10;R23TMGOVZekOHTc3S/R2/zwQ3OreyowoioshJhU74h+06Y4vuemI0+/crXV98LlmvId1c2oP5xPT&#10;MVFKrcmfS8adafWuGfu005n/qNnHkvn4zZB+WOiy92wxeTigMchpbO5MIi1MgiBHyOt6bwZM2q7j&#10;7bC5Rwj73Nuws8++yMz3z6wob3YUZ/lpU4p1Bgn3qg4LIesjTPAdRIP3ii1KrjN91WYcvFWsmut1&#10;5q3pO3zn6TkbQPd96AAmPzqmt4TsDGIt98L/hB0FZ+f4zj0rCGbDxgL7SkUXnWuyDpH6/cw0etke&#10;Joz9dPt23+fSrnESQWXX2d9xYu+QXcls6Nk4XgieGPZno929SfcSB3XpiK10Vn7EwbDEuNJyNiZv&#10;yXFisK1pjYY/I0/1zIkxYK/UOE++6s0vPVpslO4BxMz2BuJXbiB4hbX1B37wN8fQ+qH9e7Ys81K8&#10;TP3qdD7HHF2d3j77rouKhe616h0xY7c74ivdcGpxvuNqDlKwSZTSWqmncvr9kwaT7+O9iRY+TP7v&#10;R7vbd+3fK3+OX+BHuWr/SZ/v1J7bXN5p2XPfpvvL2nMjD2C5SmNuujm2plX7t2nH+qHtpEa8uXf7&#10;tu/av/f3rG0vqHKgYL7vBGnffV2biei65jgF0bGnPcf+V5VhE8eBwqsusaVuYRKtrPbvqduE8i2K&#10;AE/SYKgWR4nu4D4mgYtTw2J8pVukiE3+C9Sv2nzfTRvf3xMg6+cIWsgrm082iT0gz422UiIOLJlT&#10;fl7vszmYXolo5GdcWy11RCzU7XyQce2CZfyYxIqmKYSfcae2cclu9CQNmjXktBmwunaUfBuBcT+2&#10;86Sisg1cnOW+73VqHd3+bWBM9WMt2Epp333Rpngt7lbBIKUFgTQ5IyKt5XM/YpoM3wJp97ExAWxs&#10;+X+0yrvRYNNvxZgRxM5/idFcy68HIJlPLa6JDmJv+qMBGA6zq5PhZyI6NmO2tfPZH+x8mBeuIQGz&#10;iks1f/61atPEcveasfGgvI3we/zlWl5DHt9rW6qyq7yiKluDsh0Mt+Y5RNkmnDcT3r/CYDewYTTx&#10;Bl7a5oJyFVkXzPDtZ5ZofF/Y1T5r/1760cfwQ+fn7NIfgM5ltUSkaW0R4cAJn0z2xO1dWcLv53E5&#10;YQKbe4qiib/7WKlPxbJCZfd1ZUxkw9kerbVYUYWj5KxJRJukUYFvkzXE+evIIwzvC19/6FjFixsR&#10;uq+M49Bp5obYr9xHqzBDuKyjPrdS6VdcHkZtw3PRDBTIyed1Y1v3XnVgV3OxrBNbLM6IQ2j4jJyP&#10;jQwi27qdzSNLlVQfiNs23tinxKn6vrZ4PBpLQTt1z8L9uJGZGts4wREbIUp9xtS+TcxxKkz6No5s&#10;tb4FjF8EcGXg412PhdfZqyzbTt6tW4Hr5+HZuD//0ZqNbo8w2TN3zoPf81rLtf172aWvatA++9hT&#10;0ShNpQ+NQj+2X9E9n+QKx3BzB5k9xcFr1i5X1diaZUcTkFjbZjUY8zz42UHfrv44xXbTubl++a+z&#10;iYj0vReaEzuQcyS1cQa/cC/62IoRetLDJzwkrS0mjvsbsdFMxDfBQDBOPArR4TJO0LVmjJsVMmpx&#10;Q65tcQOhd5yoBWK5fvmvq7YsLZqpeye9a4uBbU6YCZboXELfvzJRtRH8/rVWLCESbSfwobbMUO/6&#10;PBqZtXkbwW7f4uBqK1XOPq45aDS4qutKetgaapsMO+fuccyccAw68XRslmob7qsWssxuHDdb37fY&#10;h/b2ETMLoEk9j9+fGJw2CrBIr19rxb7Oy11JWZ/lAEVIwbeheY7bV69caRlN52xTKza8iE1jGPTM&#10;MOOXJUbqyvieMRqkCLdm6Xv9SiMb01hw3ffEO7CrSM1I3HdEp19zK2uXNJ9wVu++uYTADtae0UGl&#10;2rLtxcJdGdN7Z3Rtq08sylpt44zakGYbHDJbs3DvPUutWKbshmSO8MoJrV6pONCdp7FwSTYrBV3y&#10;PseSDUT+61qQ7TEKztp+KDaq05Zrz2LxGTWn0nsbVartTJRTYztwysgWi1Ml9wm9D+sm/EDt5Ac7&#10;Grjpct/2Kz2uxDlkZL4icK6efyIZRDXTyfKme/YqLVHavHtNz/MYJ1NOlDJ0TrjQRO2z9u/1+VdV&#10;a5996sLcWizo0jj5fkunMXbvhEtdiIP0e9hgXdJ8KR9whfO4WXwXsP0Qu3cB9/AkVKYtIphCr5t/&#10;7l+JpW/zG1fLQQaXkcNUujcKgFUANqK3+CwcbsKS2fe6XuYu9qsNYO7Nr3eQkE1E7Z82aQif4W3O&#10;3lvIhpATSJGi7VcjxfMgmX4/RlTXCVRiQZ6r1O9ph++raQfPjx/8atYvtWMr1xaRAY7n+c3cMled&#10;Yolx2d7h4ORe3vMSuYj//jRl2F5WdWlG4Gci+trPbLeMmYi0vPV22kFizCI2vu99PKWs1trPzLN5&#10;6crP6N1+Bin3YYRcy/xXq/MaNzq8+gW7T9ZSMr6oaz9N/xGwmsY+QY+kbnXucZPLyn+1koH8rTWW&#10;PgcFsZ5iL3VNDQAmwNMtb4PqZ5t94Yk2e7+ckKzl55JxczdaOIL08saYJRUb05Y1gy0vrPEkz6z3&#10;r5Lx05zz98OkCf5x+LGka6kClBeG23ft36t1RhDWtrMxXFjLnwuM9l379/4epvuaZ1lpXmFl3UTw&#10;RUtgTVoqnAmZcaIluFWg/czkpV2EBWxrFVZhEatXXQRFfB0uvas9mI7PIwvNohHrC+6aQQKX2aEC&#10;7rA+DfHMBMbSmr5ltLSsI6Y8u4VZbBMU9lKMAfGKdE+4w216K8aG7SQPH73/ubUJbrkWnCw3yTrZ&#10;eDECWLDku+Jnjg+0OrNipuXrrR2bwZaWlKf38t3ayfARbCYlc1zsovypPN8aJQMvrPfZnCyT4xRd&#10;35xxqUmzbGAgDnGln4m3/f+cnQ2yJCeuhbfktsdte/8be99BOgKRVF3yxUzE7XKSCQgh9HMkPGes&#10;K+It5zl/DM+Jy5BR2T9nLOdIUG2eHce1wuFohD1xACRCXytQDAZwKDhBJKGNG9+hi4zgt+Yk+TDu&#10;JqtyJ6N7GpYxzi6s3kYSFiM1WwWMVXegPWY0JVWxhypQ1GfZf2XPOALAoCXrI/i2uASGJQegdwZp&#10;K9vAKPhSxyMutpAldzuDwOvvOkdwp7DD2qSgZxoCKBt8ulMb3AECIwf236/fH0zPTWIK6FyEFErS&#10;a+R2Zxr9Jl/zs3ggp8zlkziGR4JHmwhx8Dy1kAACIWuelzSSlyl3Esbq5hNAZcOpYyLgi+gWHI/h&#10;Z0s9bIbaB32W/Zf5gvB8+l5kdBKL7KsDfrxEInpqxKtKuJCX78JNNIPO3oG9r/7LPUOkhPywF6DX&#10;1vOyF4g1/f41yFk90xfTzr0P27yZMwe7JKwMKzY43qXt0+v+xyYIkTh7/iR1+iy/6bykMJjmClTW&#10;Pp5yy3xqWlHZKP0Kv0AMzdpbbue/s33tV+XGxTm4aAx7ewiY9qlCpzPm43bfZvMPee3Jfb+JlCCh&#10;gu8/zwZvU+o/iimDls43qreT7NQJmXeyCGcprEHbfsB10vetdIn0fdeqEeCzToLMx3gfbz92p0eQ&#10;dMTTNelOjDLk9Wc6qn3qXIgKVKzB00v7ziPVCwqR+fHJ6qw9CnGKwNpkc2bI14zJLDv4MbNzz2zg&#10;jGFIz36oJRzh3qLg9FMhmj1ju5TOg30Rh8ZlzxAndWaMDz7dd/9fKAdmKnJvFcxfFxu/qGNyHBq8&#10;bQ7qs+y/TG12v3ldyKVN4gEZ48gZ1CalkrobfWCgnyoNCIwb9Eve7X31X9mz8gAdB/6DOPN2EjLl&#10;Kn4JPTjr2pzh6kou4Zx6AyenMZZ1BawJvfQzGH+GFm94mnCBbLFT5B0Ho+PXhLI/UHvbOzpLy59J&#10;mY5QZpa98GhPlb90d4EAQNdJyrqd/yY1hVisOXH4VFTH7fzX7QmEJzPji0MTG+RdxnNcM4K/PlvR&#10;y0FNdcrhLmXRgnLowqmC1g6hGqr02nTh4XQ/c8s2Uu69/heHdb6lM/Y7JcBCSSOL9sBJHziy/fvy&#10;eDsI+Vsc/dP38bN5FjjG6qz1d8+UQ0myd3imRE7SkBHH1otBYzwgAJcdTgaiKurlYxST4p7eV/8V&#10;K41EkAvB7xK02z69AhbxH3ecC4YhnsEcmHIuEb1xnvW+PHf3+ffcvFjTSvyIt9zOf90eZrT/G5sg&#10;M/AXbny0xz+V8AZUy6lpuZ3/+vtsYvsMsKgnPtDt+mz8FkkIXjMii6nne81Q09D9TRoCZD10xYkH&#10;ZDjpjlYlgNYF5SjGBgPHaim7s6AZHqn/5hj/lb0QyjB+OHwvN2csWg0CJQ5R0mmAbAyer5lxxBS5&#10;qLLA/xs3krKFxzfGSJl2sBc3M5Mxk3oeKpJgit95Au0ajEj2sqbhmQLHNVM2QJ7/UfugOdNgRdKm&#10;c83Qu1TIYt1nHEngwN0naVpnvejcM9U7vVOedRXYswws2UFAmB5xhHtwM9djtLcXPaMJFjrzWXhB&#10;YroQlSPFs5NEOmcNjPLPZR32WfZfyX3YsrLshthSVkn3qZI8RKjR5AQ8HAHayWY4gNNSw07DP/li&#10;zhiIVdN7pPL2SYGiV6mAMTDim+i4bZ1JhMIn68ccxlccTNZuFQVE6PxXWrM50n+9N9d0Yx35+97c&#10;25NgZ+Af+hAu5+87hJoF7M2cBWHLXz/sKOo9lOaCPAP2+8P38Zc7kMqxMTVaj/vIE1T1q2o4iHIB&#10;PNcthriS4RArU1iB4ol23mALftAoPQJL6n9/lzZDprBcKN/PG0Hpc/1hO3CFW/vTzFCAOYfXU7jx&#10;HINlD+dy4AJXtatl4mC0YZ5kyT8/I6TOPSOVcAWFevAAJIClUzjWj9Eetp6pIlAoNviqIM+9r/4r&#10;KItqSM8eNVZNX00CzvTsgcGCPWLKY1WCyIHhoXixw4kD8Gm/iw+5b2HSFokbewkLDmE+ImRK9VU/&#10;LsDgnTVGBSN5fga1Ub20qOtC/oLBzcFC227UJqZZKeBgOSlLnbzV6dt/JbW53KqqhghPGNHJOSni&#10;exaYRDAIu/eBIW98As3I6t2cieGrCk3MGTV/C0OQPFWpQuRokQ7ResYXUJV+8SDrRuXYf32WfdfS&#10;jpB6rDBkZgebUm7nv0mdZuciZO52bTOeZR33XaugYKqGSt75Z6MpGDfXhoogicfYZ9Z/ebxr7IZI&#10;VYfdENpBsbKbEwWnn448xjI3dYTfOfe80wgUXq4jflfsiB/sRoyf8lexwtOL7u+eZ4bVX/6KQ4B4&#10;Df/wyTAui41HDDj2F0q0HBBHbjn3zAFh/w4x2sSO1KdBcPgmV84utkvfuqq+YI5Dc0b1ue+Zyvjw&#10;3NghKDYEAdu5hrKJzzY2EP4poVraDln9/uh6b4oNCAGMhM+escHCAp5z1tVaAR8HEk8EZuuZ8yL1&#10;O+KajPzDnL9ElnD7EWmQbMA3gs7s9fro06S8lRNlfv1NnCJo9dGeg2N/aP/F46rgRoLtSVdQMD3X&#10;9PPo8O+YexEiP1r8OCCwkXL+DDRk4zKbI6fKdsuTE/2SjKtmd1N9mi/lJhhgmv0x+lkc6bxNMRTT&#10;vPfVf6XcAS6g0jaxXmKezql4KeWoy8dSvBunKgRo/ysDmxKh92X5kH3y1t/gQPKjyyq4nf9+HePP&#10;NCV7pGbmsdVOgNUEmclBYL31mcG7zmBU5tHU+vrMvvEa6TgYbqMDmVIVSfjMa3iRsSL9hvjom2bK&#10;TvibY262j8280GWnI6LWpwRpdpnbtbTvczP117fgw/DqTDqujwkObJosySZELnOMeG5feKPaTldJ&#10;tg2RwmRQ5fPTxII2NQTZj3vcjwkbvdkV4H8cL1ZGdvhj5pwxCBwSBpm/K7oAM7jjKnoW9ra8F52+&#10;/ZepjcfYsVCIJbV11SeFRfLBwr9UrrY/JiZppgYmWr603tfOF8RJvEZ0kDLgR76g8pzPRxwlshbb&#10;UKRQeCgcct2VCAKBSKIfr1K/j7T/Mo0EhMl3UUl0oWPrGRvH4hBFdStHhrEvb1GsDofNTEHrffVf&#10;7hlPuIMrKBSJ7Zl8gaHhhVcS8z5nUB/G2JB0kfWzoHPvq/9yzwv+gRAgi9TnjLWeVh0HN+HmzhdY&#10;WxybOWcEW51Kva/+K3vGzVDQCrynKDOtZ3Y8IYr4NDsONWp7DBv4MUI2BvaY88aRQD0rusZHZa+z&#10;wgtHbu2pCoObMecnaKP1X7c7zmzFlFDDQrpw46N1ufDPdi+cJHrFwglWoLvkGHtf/ZdXE6vH2CGV&#10;3+q+MFh04mjArMn91Aa2oHAoTjbhzb2v/ss943jweY8BmXbR5GA2pgUfx/RuAAGEJFwUdG7aXe+r&#10;/3LPoGnNKJwK/9uih4wET3N+Wt7UrpmSZ0pd/Hx8rWmw+X0RhPQ95rbx0XmkWFNEakI1QP/eyb+K&#10;d0i4mfykSHJPSr6NiAjF4sHx556JSBsXhu8L1u8LD5jIQhM9j8IN/XE7ELU+OdveV//l1ZFTLLUl&#10;NL4HdGs5EOFOZaw2jlzGjWr3CuVLVmIdpjiu8Jv1T2MY15FG0BllvPW8nJcoq/gGXsxZhQpyzr9V&#10;2WDrmZiySQLh/971i/WYwXt9Z3NzpvuqWgT1QFYwnS+SDRPVaqrSLGOMS/vzauKWyoiwMhPw13Si&#10;sa/hncHggAuzjt4UAnhtDG9Gh8UNck9T1CEn3I80ME7Ldbm49aNQUTgLtxpjuMwn1g5AiHJigzp9&#10;lv1XcvAK9SIitSUh8OmJ01MR9lBEa84qDeWzueGEel/9l3teMH4YX9tdjwpgud6WqlgSDegkWRBE&#10;hF/zYqw7eYGP1dmbVLbAdt8/jfskGVylyfc5C8zvx2gzH7TF85wBuFgFJuFSsY62zkvqxAEJSn4O&#10;mlcwIB61GRfvffVfpjYRyUQjaEU5SHvPMK+1v/84oNng68Com1yoXRW9//VCRrZUBznhtk+vniwc&#10;stu5wG0LRJJizoqixcDu1nnx7xGX4d2uEOChIMw6Pk3o4IlIn5AgZNZA0F3vKjLxqqyfnLmbrk0A&#10;pRINGVYWvK9dRW2KKvMO1Dpryd3NGddJ5TIBzIBJ2kIqSO94IeKMzvtjhJrzxtDN8nKmy55R51JT&#10;EX4f0M/2aWINsZA8puftMSGl3FU8dgWJy54pGJXaGXEF/K19V6GczXQo0g+3xcAerPJfb3FOaH26&#10;VktHgo4O6N3nTFDJuevc+43ve3vMwEKSwA5LnY6+g62N504m5APAIvuk8ll5G93Of6s9h5XjDhVM&#10;gbJu13vLt+SKT48kAWsKPvSZ4dGvy7Jmzmpx8Fou50vZmXPPeFgLXUQEY6MpFoOU4EFyIA7poJg9&#10;I50dZeEAmblhvS/P3bPlrPe2wDFBJVUt1EKjvT3gGBSbGAR2SNhA39qjlOZKk4qjfPnv3ydkUjRg&#10;w0ZM8Mv3dQlw8iHbbFbC8Lj77D1rOc5SAB7AZDjZqz4PqAWOysa9mFO6AyJoAPU+2KjnntF3LGee&#10;KbUwHBFAbyvwltsxKQHhdC5G8eYGSKbR3lUS3nrQ9cfOTi7uUp5oekFEjywcxLr0WfZf3ofIJvMA&#10;OA60n94zUfK05NgxD0yk7E9HxglBJqLysucmpZQ503tuAhDJvEkp1JTKq2ZZ4vy+7BlnazrCmT0S&#10;bqM2u84sRG0TdmsfGDRKnYV1YZ3HuC97FvY1eZvzl6Xqn0ZDd9oefp+sDz3XGf8rnBFyHd00IguX&#10;PRNV9949wGpH8l7yNpk9u+enJQwi3MISuOtZUWGDFDBPMHXbnHWxog8rIJ+Y4P0x2LH0/KPvcPHR&#10;eHzZM9zpwx3U6VZhE4lUaXKIDKcHFLVJ/mVXDmojj0h0GWt12TNBXThSK0VwmaT1bVL42eyUILaY&#10;grp6lvqe+xkvGz2/4DACTrrpN3o+pKrgbrWZDFxhj9DiYQH3EG835H6XHf1XSpL/QW3HvfDly1hZ&#10;ZRh+BjAO+Wn5bft2h9eVGjfGPQO4d9QWBY1lRzHdikR1m40Nu+1n4LnGmyA8AfO8WGfqhQhnHKPm&#10;tNnWGX6tZCiAa1tFCsxY7OtcKxA0KfUv54xJbV8C+ctCNTVqw4BmXvkzQkhNDuOU9GIQ0kHL09uX&#10;Pa9eAaJA24aVpmMOw9uZynr1TMkY8JJBMTxzSjK47plFrmDAwXu9JjQqeWcTNPj24NDomfqkEvH3&#10;PS/+Tg65PU0YN5AzB/DW64LYthgthgQsm/153/Pq9cSXt2m8rHs5GakCiyztPbMznDc4Ip9vemZf&#10;2EFJjfiHa5QV8IYVSndjwBYr/E3c7LzO1gRThuAWFsRo7Cd208QTuZ3/VvslCsq6PDTeo6SCZrYi&#10;cH9iKvW90x7r+pIuqdpj4Xk/0PQLrgK0kXEIIFnSu8Xu+xxNJpHrf4F7l5T5CVGKf5P2CTK4aq8R&#10;pRwbI9pxlF9i41xArNjZWDP2wfTzzdkcV4FonxN9UEE52PsZucIRFJ3bJNgKZpBy+GFP7fyiK51M&#10;RxDMdzkcups7UZjwC/fr9pH2x3jyG2peGmKhMmbk+yFr95EumAVqA7CgKTPczn+9E9b2IFAeUbOt&#10;faNfxeMZldt9WDNtmNyfwg/00EH7aIESSvb3JdVlPUc56BHkzOAvZx3AJ3K6bpT4wpsoJJyyyZsE&#10;kArvPXlz6+1vLIMsN0RVMpDT1gbczn9Nd8FNi/uRQD5V3M5/qz16Zeo5OHS16+IscDv/rfaEMpNj&#10;IXjGr5Z1erSfERiCN/Nkd7vjusrpW6Mi5Pprk4jL48NeRMn+17rIl734oec5XnxgrJfoUSyDB6HI&#10;i0a9e/rX44+ktE+Wr+dumpK7V1IA1R9P7g9rwA7ONcPtO8um+rsfZsbZaxksCdX3Coy2POYQ2iaO&#10;eLS2Atcn5PchNc49E6Qw0IuaGikLJk0V/8uBweKkAXeSf9ozva8vuw7D1LVzkZXklnsPzV3Xv5Xr&#10;AtbbljXv4XfoMbwfH1OlImXTfPuOYvjW5rsI6U11bD2T+/Wrb4/2uAh62/MyZ9BJm+u7DQwtq5db&#10;wwWwjLv27W3PYEtSck2uLi5ZP60c1g1TxyVaupotNDWEx5tY7cofoLmJQTcGJMpgnzzea3bGzgac&#10;QWlBCK5SSLnOU/2XOQwLwDvjoLQC8rFTCdCAwV6TJGLmnDPGBt6DlBu9r/6resaUT+4EeUGAss8Z&#10;N0g9RpJtPnmo4GgALnl0ce+o3lf/5Z4x+e1sOGA1yMhDvsRCTsjunDPZAQVGYs5vcAhKwjUM5AB9&#10;IbYKrDh65sI2Ego7SfBO2JMB0Bds0j21WeTC4BKEyVtSa1IrXhQ8FNzbesYKcc428TdBel703N/F&#10;Its+jdRPFsJ3IGOnHXe4AQyQmCimu/3MkSZ43NiRROoQJf3TOAxqIVXjb7Nq8A+aDVgKolMv5rzo&#10;nhPDtFB7gnfVcYSml8dTP6YkiI6mOI07N/usNVcDz7P0YrXTLoZSbue/n9qbm9yu91ZvMTZvDg61&#10;Xd9dNseETNfM2tZ6Ky8I4hl+KIfDVqINsKPLJZLxg623iROwXfbFkSachcTv+Ij10fXqIdmJbG9l&#10;6bBcSwiSQcK0GpsRBayqLohprgE7ruaZ2mBXrfOQSbvnXyFCfttpdTqRZHzaNpGq6BXuffVfXmcZ&#10;vT7NyiKfC8nHfOSQBIa/sc95fQy1gySX1F561vw2sCfYltkz1NlcFWThOVSBXore/obayzHLiUIR&#10;j21S8xRmTffEsPX8B15NKa0X67zoDoB/E0e6UHtRH1FVNxDZqj007bKv7Gf9lBRgwt6DwZWrX56D&#10;qZ1aJgR30N7QMtorg+SbtaDWuX1oPTFs/uaXcQGdTjMKx4TqbUQ/c1x9hjk6qUAhokiRYM3WVcRY&#10;tmccz9pe4wEcbCrMJDNmta0rriU0pVRbiQgcL1njy+uHXBLGXg/RZ8GUtAFJ3Ys3SbmftyP1mZlW&#10;OUPBScOI1/FYESC38l+3xsMTLkSyvYGpfl8tRpPporR+rtb+7WX0wN92Tuiz8HhQ7EIsHcjxlZDL&#10;+gDVfaHntmXXFW5tCXD4pyKASoAwbw9XHsTN6Bn2mW1U0QTDnvyH0D1axNf9AW48L8ii9dSh/c3P&#10;+wM4lNwfYiz5bysH5If9gWsRqTneIg+7qz0gk4nE5UNdI9doAegWgRpvggAbD+/2hxCk+Vl2Vof2&#10;KImQE0KfVQGTjf4ESNOrjuz4VA3StLIEINQTZTk0yp/ojyqdGiitVSzh62otPLiOxyPofOHxQPGY&#10;/WGC0kZCAMAGW815QkMCofxAcfcdvRGxIyoe76DKE43r8/nCT0jONAZBzycAi/Wd/LT1BL8mvAaE&#10;APrJ1tPemrUNNQqdSCjybVyn6m6yRfyOalXoHctV1WZJ0SmsbTgO50MAyEk5ArFMK3rr69N/Jf1U&#10;dSf7xE6KKHd9FlUwtWylhnXtAziV1/mLLD/1qUTZjBFy6ZFuClvmScUUV8rkyNpqnhE3drEVGSwl&#10;gXsv/VdypeDoMU/i1GnHep7At1zOAOS4gjPrgPCOIgjFleOGrhdyAFcSVq3e5IpDRWTWzxKpzq1O&#10;SJq4c384glnjTYRdCIk72UP8Mb17CjxsS4aXATmmz6qOAgpK6xRd01aDjO94965XGZT+MCodq7tO&#10;VRZFUFAKwRYmx+tbRcnZ/wl8fnTbtxcbQPHymInUOK+Kmx15QHEkj0PL3KfPjQq2kIHICE7d5jDc&#10;y6NDApNiUZ4+RnnqFqPW8AQ62Gp4Ert3GBVLjrVeO+U0tpMNnKb26XWfw5UeoyVs0LUwZaPEVkDl&#10;IX+3uQIgpkMmvJcVJK/muXyWg2UrcbtMhdIYlLBp85xEwO7N+PmjTy9tbGhQM/Zi48LK9D3ecSv/&#10;desC5AjIVk4Gtzqumy4yDRaT7tHVKKw8/EJJYCn6bT5ss2ROEO6pID/mc+qT+0AnE+IUizheySls&#10;U/t4UA5Se5pP8WTlgFWU6YMd6imnXCSgnMWHFG9XRfrgMTfz32xOwQPyVmLfyQXsrHs3818357hP&#10;VgPNnjCVj6sETrrsWeSToi5fB8NJh3WowRAYBAT4Q2v2YazKlIzLUI7LQeJt7l2KNKlgCOMpemNt&#10;5ekIHFSFPNvDKd7r4R0LCFQQywj4MpGN1ScwVPtIsK4IqbZO0fzzqEKCkXVm+vW59V/mg+XVWqnq&#10;dv0wdltHY4I5ExQ7mQIz9E23eGp8cHAsx4hnt1DYApuNtB0r66Gjolj3IvlXexX7solAyXcDs5R4&#10;vp0T7anurE6262Ttv5LIy1F3OmKW3U3LjqBrkuHdAURXde6dul2O0udsMdNT69Xl3fOg7fPbtr3i&#10;nbWqy5HuZv1lc+BC9aeWANYW4y147KlhyOHnDl+qLsCn03w96UTLZnyqU4sK91JLg5UTUnJQ/oAV&#10;ZsQGeSzH5CpXOBRyr73VRhfHzFPJxe2bx+lBPUYDTT3krdb9VZmX6yoWDViHaiGs81Sphnz42VN0&#10;4iNiyFKjxClPo4XEuC/mjkyseJMg5BvpSXxeOWLqkzntWCaIkFq3DvQNJPrBCu0z+2LFokBmUU7M&#10;UwUFICLnzEcrVu1DVrf23pn+G3uSmJBMJc0L1LviAvF1t/LfY+tnfutHTBx2Bwru6Ie9DST/h1no&#10;0vj0eciBjALzbVy0RlXJrw8A9NfWYE7SP8xJJ9fj99bs1ijcQmhAtSy+t6awWM4TBbbOZ9Oxr3pQ&#10;FQDf35kAjCjeMhUB2JJKPKam4hmEjOjex+dyPy7o4jc4cjxKvp0GS32r5UgCivMI6WGDpLJtKOoU&#10;A2JPR1bHld6z3DioCzu7uo2PGxRzfFbpZU3twRfj/EEsCxU5ijXo1Oy/grYo+Hw3PosK2UGsYD85&#10;hcdDynpt6QMKt2RyAYBMUqWPfXpdc3/oxpWQEopZ/qCvksxliAUmovJsOmed5yN8Vg6ZkoKdTLiX&#10;0vxVULurF+MGxNjpEBCw8HE+xz6JY6eSRqxRmUgLCwpwkbJP1azC3Wj+xER0GXmALHkF0hWvLNdR&#10;j2sU2jxxDNk0PDAv3bBYkmiQatbH6TPr6wZu8M0e/0HafJblKOxcGjvGpszfkp9TlvdRpnzAaZhx&#10;HN4i22SlPzepunYt2XsYo/3hL5WzEy3Anwj6cto3Gy3Q7jP1GVMjBQ5r5lb+m2NTckHOCPh91d1z&#10;q+N8OEtNBZyeXQ5wUFBALYasmu0t7i20UPpcqSr0BhkkGFJq/AhoyqY2MmEh55FJqFP+x4XB/0eJ&#10;0nTgALPJS7kfPOz5JlVUiCF81qDLZ5TFrfw3W8+bPhnaXd2TcdN7kokyt+EJmNtu1BIcy44LteOr&#10;VvmtA+VGrvGOIUaY75zkyUeeh//GfBDlPs8G7syRY7c68QRryZULsWvJ8u1RckCMsFk81GE1juCa&#10;7Ch9Ew91u/HZWHPfOULJ/VgfNj5M9X0+HD4Z7dF9fwHR+7gj8BlYX6M1CL4fvo2zKqdGjf7y6Hi8&#10;R1oRyExLCcZVJZiFXRXp53wc4u95dguek7KRa9lR/E7y4NjncgYoBaZtEdDBrqevGw6wXtYBLWfA&#10;Z3479gneI09TXIaqxtU+O+pTBY/vGwDB78tPxo664QlKiKp4wPjgxZ5FJUlKSipwJAclv60bB5kc&#10;8qMHQB993TiCKFKVD3GNNQKj37os65B75/mcaEi8B4suPitnXvM+C1xqAj8FMaWsLfeUWOUZ9l76&#10;r5RnKgaTlMTb2y8ZoB4TqSsxoFG8YF1UENF2fypttPZO78U0zt5Ih/RpQg3Hx+78fBqDDJBHe4yF&#10;yIhgTbGI349jlbblRI7XRqGqdQoKcap0hlaZXSplbeFaXV0E1j6fEgu534GwJ6PNV1G8N8cgAlr5&#10;wqNb9DBG0LrVAgYbcDTpGs+YaSds/xXkpVsyF/1hrKztw3CqHXgj6a51+y/Os9S+ocUbnCWuAYXu&#10;k8jyQ/cPk0idig1qpQTeOttP69rn94UxCNE7cRN9nmEEtX7gCwSqK5fXWz6lcK8icIOMLE8vIsxN&#10;DjBxPGR1ItTwUDH66HN1VIXUvmRMmL44mD5VgBIkQvdL/EKiK1NxcAwDCpXoslcKz+cJxJTjGJkz&#10;VYJu7KqazPLwSNk+ty8rQ1AEsTQGzeYtI+aHlVF5lkyvw/MW+7yGhIaM5I9Pon41BRo3sqrfjYcY&#10;MNXfNt5DqB8XszLJ4k2cQk2ey9EK0iwemsFqQFQkcEIZZWlDG71bFxX9ScciUVak97orVA88BTrr&#10;sskljhfn4fyLc80cfzFPVatPXiB80hVRfNH4N4PHKHW9sSdlMF0mkOj8BwO7jyC5nlCdoGVi3Sf/&#10;idETJ4rW0MUkye/ow/Eiu/A8zX6+kMqv2vFjmwBoj7jmR+2PSzIMvhIHlKfC3zxNBwnrC3Rgt81H&#10;oSR+V9/SdS+Nj3AW8d9ibLh3X5BQ1ez8Walv/bNcgufP1rlo9uTOLmopRJ91+l2xpwqzp2r6PBlV&#10;5s0hGeQHOvHCu+gwlKyIPtmGL3QRYlUqqx7HolTz9llsTYe1HmcmrmWUrngTkcxpE4dAX8H+K9hT&#10;WfEGKiNQIg/d5KNIghHn5LOpcMYyTwpJEEsZfWrjfODPU59UhCSEnW+KK9pnVeAsdiFh663eCYUa&#10;nAZOlH2ipHov/VfMU8VQU9CzfbcCLsoxcDEdtnmYZSaC4Dkuk4L4C+674iEAtHLBaj25IVyq7UI+&#10;ZRf4zizkX+ch0ifQzeJNDMwXtCXuqKJ36lNVJuMQ8FRUP8tqMkvWxSpOh3LOQOQrWxsHp2/BRVZl&#10;0f+P8ka5AbZa0L8qQvpN3rBsLj+iYtIdhQa7or7HZEGfd3mDl9T+TSrkfapz4L6DS4jvKm1/UA+g&#10;VTiwP86HKJ/BxcjRu4pS5JAabSYXWEdUkFxryOGIDDV/EugXNmjwBL792DV3fKhihjEranzkfRPm&#10;CY4YHCvxWV2817QyzP2qJAZPvpArCEiftKo63JMUiGc7nzTuR1s3BhQQlG7sGqT9Cyy/dPoEpOha&#10;l20qaN7JfEB+wJi3PuGyVC8pWpUS6Yq26NHkG8RoxYxtySikVzmkzKmn2eEmLdvrX94c0uGuT9jE&#10;Z1MZSF5PzgYXTtSdvN0BS6TEl2mhK6Z9dNUnAVBlmmpVEPu40VfyyZVus0sg7sZDKh+aqwIqIpPM&#10;7vrUMgVrqm51l2Vofja/qZBF4nAbECP0mzghytPbT4b+KySAzkCPluOn188Gnua4NCfYdpMcJqCv&#10;8ESXBsWhAT3m2eUNGYnKKBlUla1hn7db+W+ODaGcaHXUtafvtbcmDgRDhsCg9E9VEXarL4aL3AuZ&#10;aYbLHpd5zOQHw4WmYNTGZAAnhe5priQmhQoXa8kx0DUJHiowMN4csa0j5U6rReqMEOzxJo6fxnhY&#10;I5Q4zodUB94fcqzGgPB8vDhh+SynddAVY75raQxI/q8YEEp72yak8apcSjxEdx7q1INDjvOEZvaU&#10;ciXCNhVFID0gGK9paQwHCF8SHuF/5spzn4jpDGurMHmr9Mx+FKhyTOX08Mg/vZcv/IfS6RjH8NHe&#10;8R+6ITeExZDQnppAAP6G6hG8oASFvi4AIgwrIqTyIleP3KP//TJbm7rF8xxkxus9Fw0LFq1kjBaR&#10;+cF72CkWUkBuUCs2xbmzT8pl5FlPMax+HEEEljT3mXfLHf9hjfv+Xk7uLuDBq3NNXhJebnwtVw3o&#10;w1r2mX3hBZYUTT9WFe11rCpj/kEWkQT0OwPixUE1JF2xliU3nryAtae65BLJ3E4ZKuUdjTCWKvBP&#10;LlPTBIRmtRNQ1c46jSAfDUafqIAvTiu8AmCVckWRRb1P7qDEuussVkRQofaURYRp3+Rz/YF/KlGf&#10;lIDvl1cg8eDJGBC2W6/mgQzhzeD58ive0Xb4SeJNjKW+t9m6ipxrxbB9u5KFG5fJxbNXzkpV+M7D&#10;k2FzeK1MjXZRIHoWsy+1Sukbwlday9UsKa7o4pQoVGgfa58c5WX/y+fQlvofFaOMlX6p160qKkzb&#10;fSvDORBUP+iSKmIZpP01rrFLKb3t7IO7kdwdOXGG1vPUX/E+pwAj5qHsvEWakALnCKQqS37QsfoI&#10;QmqS8iFn1eiTmoD9AFhdGTBXF2/U1xNSRG+CUmFw1/MkoVUBz/EmccjOQ5Q0cZLUwc/Bvs1YBBhB&#10;dKL7PvH+2HPw9HMMeREDImO0ayeUBlPC7hgtEv3F3c+AFVQOerzJevZDB7NYFyDq4dPgpRyQcbTo&#10;LZ8qA1hjjZVUILCMfjwcpo1b+W+2JpSU/q2/SA9+ZOQ9WhO+j8EiZ4q/3OrEWVwiAoZgvEO2yKby&#10;oY7J06nZU8Nl84hijFsEa0O/WGUVXCixz5tNUiCBpSGqT1TcR0Ul5Eo+RKy9sK5RJlQbdnwWnuxn&#10;Df4/lXuMh3y2D4j4M8bbeEiMt6jaqdl/xeqhwCtCP97EOup5LdwW68AOO22vCQQcyEQgAPlCv0IG&#10;YvdFnxypXVIsab//EFbqbg1cAYLPaLS4MPMa4ofkNy/FDIVPSD36HyhT8H238t9q7bzBmS5ND251&#10;oiFlbeyxxzUtii0CFcnmdMJD8jzgmZTTynUPSjzmc+yT8EnKTCyHXV8EWuDAD2GqTReCGrlhSDD9&#10;hPrwfJMqaNl8RXQnVJQ7cKHK1hrVEKExWqONhF2ztD7Oh+PePcCH3UGMZuzcSaj796YQrQ+hygub&#10;b3kT6dC9xyQJGLKP9rOFYXB2+pJv3TpfOJ0+s/4rKbnka4IG+NW2MQ4g5yagHSk1amUkoEFpfBF+&#10;yJDIHa/MXIr/8OgHhaaaWrkbeA2yQO98WNkgylUMRrrqUxU+Q6wA3FacZ5kJakXqxYcMDBxqaUXC&#10;Zq+SUvGKOYCND2nz9xOLtLsKpR11ah0QqATrk4jzTDu6miZOO4eMVISzk5ZAcgorAsd45tpa41TJ&#10;1URTI6Hw3jmp+FzsRX1VKRULbZepQL8tqVXFAfNN3fMdzPeYZ9/M+MxSzhCmtl+Jd9zKf4O92Qts&#10;I+18+IyxeVZuddoSSx4pezsLL5gDlzxSvIbKlVwmi0MQkRm96RqOMxDKfccI5RDMeKXqoWOl8sGP&#10;89E2DzaGmrgGv0MdNZ6MEdJaPNW/fZr93ChCX7Jk6wSXtOdDyqGyrmIqREuziOFjNU99wje/E12v&#10;i7JDXTDF4Sk8LoOquru42ys4ZbV3RHIYiGSRnGHvpVNcrtrEeCErf7qGecjdICKt/wnuXtan95RC&#10;lSAKobZx4PyDYtB9T0j2jC6yzRLpXpNdHhJeq4BZ76X/cp/zs8R3u7seR0UNiH/geVi4FsnuG8a/&#10;HMDHPr+f61MjwFu/5U5i7Kax/UXR2NZNVxZl4STQK7+/874KvaUZcK84cYrlunFFByXsG5kQZelb&#10;kZ8jfLm1boKDxcbE/5DVyK94X/i19NZKv+zK2tBMg/kUCtw002EoDi7jnpusHnPXJ5iNBP8Qe9vv&#10;BcAmTHgFZRG3EKt8H3luYc4qjT8kSueO/iv4kzi6b+lV8ft+4IHCMWJGGcebdUOcOk1jgkkZyL+b&#10;J1jH1DuRLwx4XU9m5rK6eG25IKs95OBw7g1hs3DMXPUJ9QzHftp/K7pdUPWG9wA5pvrNkho4rsQU&#10;t7TFbWltgoyiDLObNfH6/ZnoFIYm+M+y99cAvczx84l1Wk9SDYz8GVZ+mwo+Z1cF03VyXXsW7DSd&#10;xwKDBydc0RbbxPgo5aV28uFusUF6wnuQURn7c+ya+3muMBLMxC4TILVBa5R12P09uMgTeiY3UkRp&#10;7uaJWZkOBhh+807hgSV3a7AJ8938WoIfJW3fuss4661aKNLa2IStwjkbfT79d0SVs8QYZ7Fclrd8&#10;C0jd8EWCeoqNL6wJqZHh0efTT4l+kTLhrfsTsyE1BnzTCiWufS7R8oc/VhGuBPfM4PTVesrxZoCY&#10;JGjbK2iURuE8/c4AbNhKgwj0HfCdqy7/+5eAR76I16f1iGwBLBHLeQBiCoIdD+Wyv19NNFIM0+hz&#10;nJArZdEcKUMR0k0xhG1AxIPz4FVo4k2fyASLeIJq22dhsORMBE0XF1gPeM1CJBCCieP8irQynszw&#10;z8gOtwwZmEcsoC+10lsM1XgbaiL1Nv0RyHDYcOFaiqYgC2PJKNjZS3Nhm2H1ZdwWI8haU5fpm6bF&#10;aegKFJj9qFGxo93qS/CO1j5yfX79ELhDuRdyeajwm6ZMNpOyn/SI8G5fWwSHYjR6JohTjrDPqv9K&#10;PVm53obEwd+NkIDgnEkmnujP/mMw0SHr6sn1Lvqv7JCC/U7IYKBN3gAe4HDMGbJyfTQqQvEr7WMi&#10;u2+6JHSbB4gIt32WQCmq0KAcW2Z7iBaSOxHM1Bv7Aw40RLbetA6i4JYOwLGSOqMaZf8mODuPuw8w&#10;xDNpMc8z2Ed5gK426k5M61Mc3BBy3TKCgqSPRewzBnS3+xdcAQZB12O1v6Uxa54jFar3iUsgPZ2o&#10;2KFJXPZ5eLNoi51YnwUp0mkL0sCgKTCRL/Q7pjI/Cw91vl0++4y2r+AKIy8u57lgNji1OmuuaA/l&#10;8TXaNtCB7loPidW5pv/y9iQU7yV7zBMLoRLppJP3PgF0pOn2krZkoKg03mATc0KtJ445TtJ4iKG5&#10;9QmHpeFcDHZHW+V9mvsQNX09gTHUtkep3Gi7CAxE33jzsk80gjSLn1sQC0JpYkMOCfbZacv5nKK/&#10;dvZln7i6MmpFQGg79HE4EooYfT4FI8gG/FDxUIrskYd8Bvo0AeC8Kr/5jlsdOQ5HjQ2DoTC3iXMW&#10;otv2QRRrcEJYT6o376jCzEiH+PRZUGqVTJATrz7xefsa3c99er5JFaKi5ANGb2QUDhZmnG7lv25N&#10;5GjnkqX1kYaMCTNy9DAQzo2GqhCWxwIiul+vgH5GtCRW+aUUxt+rYqFj1z4khRIN093/hBgR8zJO&#10;+bPet1GF5HSVbVVvBMB/SGrXffDWomhdgCJ/80jD//0JFUPQCJrQardIjVR20ugeybdhAVFx0xf2&#10;eT7nPlmOlF9P9Rj9wXbvE3PGPlPNkDGgxe/fe+m/vEfnvsYNunlGSTfAlTA++4Ts4YmqeiYQ4Y3k&#10;Y78lhZ6QPWLGusNWUzk9LJlJUmqoZ3d7HHimc2GJjv/ahDjhlZQrZWLVHqeoFyj4GJAzEC/7nGfg&#10;06zjOnASEcZnnwYheG2VGBYRpE9bRvQV7L9yPYm9YjLEm+zDPk8cRI70CRu2aUMYFOnkoMZhRYN6&#10;L94z7g3t1GENNHKP0638162Zco5NLrwKo7mZ/2ZzGlNPYkxFUfM4eBfZ92yOuuXm4H6242Zv/gsp&#10;GYFvSEYG3ta8z9tDwlVho4sxxUvFKaChuIAqRiBIcM9HBZVW6HZhTRzM6h3to6SG1O/8JPdA/EgD&#10;1Q3Lk4yDPmymhWS9L08KjKfPfcR0nEhzUqDl0yQkOCQLcDUVuHyCwkIxZZTBsDLudgdStQ5WvB+b&#10;e4Jq4QDj4sOq79A1IEK5iPR8yjxfCB88VRRSzFeZ7fZhRJPnI7OyzxZsI5HCeBf3f+jgd7MV6sQr&#10;g7+lx5eVGUdN2PgwlsjmGUFEu/YQw3uFJsDsnBc5kVazzQc/QXryyaGRTF7Xlmo6LG8MSnapd3dn&#10;ov4rWUrXTXvrsmM2RZOFtyeBiLykfetW9eZS0yzH5yWR/5UDO0b88NPi8yWUlx9+OIdlIQttIZFL&#10;EDCzO++6pTa7PVdcWr9FS1RZwBWFdM0xps06Ww4x1yhC4yAQraeX3RLYcM4kW6TnTIIVAlYUq0f+&#10;4oZu5NZ0jLfgZDzbQjecut2Ekdxs8yW4Ml9yM/8NJuDYAvEcAplaOjMG52YnzuGAwp/uTAoqzDYZ&#10;igTEqxDDplAR2YMrLdenePY48W+sFL31h6+cJCCDDfR9WiR3OZdPd2SkaGLJvs5LoFBjSJQT1hVv&#10;1oBzPtRNPircQ5/ZuNUgGBslLaXWFZsIGWXnMlrzX/D29mkFbOPTbJ4tXY23h/6hbQGyC/e8z8m+&#10;ev1XMgCOJSM6QQowqa1nODTx7+waTs5tzqpnmiRB/H2CGpvq7hPrytEYMt3Sll9W52t7DjAfJW7n&#10;v/V9wFV5IEvnDsvg2/fRxz0LFYyy98XfPVKO7eoMTAGOsr6Nz2QkJsZuSjJw53n+LY/xz5qZOGtC&#10;5NxxC2cyxeyT08SI7Uz4Ez4UzGOww+DT/TGQrGQmDMl3PZOlYvGMZ0xo+kVQEssbtQ6y5z83fQEg&#10;PCGgGhipFWeJdqY2YDCHvRBZSr5rPS+PR/Wxdl4Jgq8FiB2CAP8gSz/0PEc9L8yaC7lc6KbYeXfz&#10;0zP+iGQDypRM3u199V/Jx3gwRcIYNburawZQG/XVn0Z2dfcxj9H2/TZAghd+L96FeU0v9bKRc2ED&#10;RfU6ZI632Rm5zsiMjHM/eNu7q2YLkCfHqxKpscLLrv1Ao1GYY9BIl71tEBMEo9HsuBgGhrKxDR5l&#10;qBpvC0l65sh9pIJ4pRWDug9WTLy4jPTZvi4BVWXYhx3zaK/Ua4+KqzJ2ebS3RywX5VRd/Qf52NdH&#10;3rxt/B8oPfe+YqE98ryxDFJikzqNG2Gu87n/oeeV0X1N39yB6zbBFusq8rYDYcw3PbfNTc/bPlil&#10;DmKnGyqb1KFnr2OfZf/l3YC5l14+IfgU8m+Mi5JVGoFMgI3aeL/ggpR3JA96hXtf/Zd7Xt8Fztcj&#10;J2iJy6elEew9D4ssZdZLamsDW24c5N36GExVuLMmG6wkQWkJY/Uhdc5z1uWXphc+xR60YCGXxeD0&#10;3IXM+rYwwf/fdRbedVvnpWfNr1smDGwUGUjpN+5bCUnUZ9l/eZ2XM5FCmhvIiU/PAxf3ry6oaAy4&#10;7Azwl0Lvv+h5nokke2Nobp/G75RsQJaWcJat5+XYI+JBAakXPS9SiNuCNqx3O7hwnf77OFHnYSL4&#10;2DudDRrm6QbAbovroLMNT9BYSAJdWwQLZRLFKs8pkIYyQ+6pvSiiKsTbI2d8mknVpwHYjU/XrqIE&#10;iWsmEZAGPPlinam5ofSRMSmWOQvBzk8LPpwk+Q0DhlK2PEaLyD2JU0S+8+s5E46BcbJnAeuaB2lk&#10;OiUYRZl5UtBWDhsXWLtnVWZ9IT3JHCrIh/IwN/GICemQxXI39pxzewz9Xs1ZKOWY8z+qedy3DdsI&#10;WEM+BrK1nc9Egp0iTTSZmMKbORP0sG7OGbkfwKvdjBZOUnCnNs+d1jH8UG96Vq31XGfCjrvcRqYr&#10;WWswIGrarrKwzyjjno9Vr9F6U5eX/VdKTyFRrTmePk2hJ6RH9HwYGCZ7RgwFxcJd8YK3f6I2xqzZ&#10;4LAYi5fi/TqPqExMipst94UUdsuLQQbFzvpYQrZ4qVI7fU2dvv2XqY3c9vmMvbHltAAzGjH/MTC5&#10;FzdtSDU8bUfhHs5Lkh6awaZVg12SSRUfBY8Uh8FnLZ/2gIHdHrlqL4y/e54ZvgMbcQAGFO5ookjh&#10;3vRmcwbrYqv+GP+N+2Rm4b15zOzcM6aRd+0g2tYzZ5I1zBPJSW31ifR6NdEd7N5HTwPg0yelxfac&#10;Efw9hYeHy7iBGryIasIoCzk5F/bDjgqfWVWPCrm45bszDM7BpM4VVm2zF/KCE1+AvOAmTuFe/Yml&#10;AwXghSRCtfkWiQEw6Xgbiccw7uUFYh0pmO8CQN8nRfUYhzVUT7iXaeDI+Me3aivmIczC9SlMgfZ/&#10;zNtMaYPI8GnmnCShrCcI88YGFIhwvgqLwvveT52b+6+UF6qcY1HEVdtZIKeOWZROl7SDx6lq2HcV&#10;dTR8szeFVyi1cJ6z97X75EQoQrLClcTqdueRUiMwaYQzHgNzGwoph67zSGxqS9VFJqKEZoiAjZJZ&#10;tXf7H/nsnFvliG+Fw7DiiMLF6ijFB392Xx1qiaXk0X5MT+CjZ8/dNNJuDs8Gb4FN8Jq6nf9me911&#10;UFgowo0PGXykqeJ0eVrgm/prK/32J6lGFc6hHOIWC1J0Q74y7VQExCgTd+L4faQE5/IeSJaBaLU1&#10;N7fzX8+s9YLKNNZ9OV3OM1uHzjkYRQKKr/vECX13ZmrURG6+iRNwaZovPUUfpuexJ2bPHCXpc1bO&#10;F5VoG7cQOnC5PWjKTZODmR7ccp4zIQ0zIqh/EPH903AmMaZYLlYrbgWaA0N2OACHH5MEJr396Hlf&#10;HbC1hd5DO/0pgoA/C/mVgwC0X7aKv+u/ufrEhzBCsj0HfBUzcjv/rfbQIDRVcC5sTUsktztSDr+Q&#10;eD9IgxgJ/bZIw6wciR03mW/6GvJZdtN4W8nAbyQ/0VRVDol3CehujjESYwDs5GPiKJsr8RdB4FTb&#10;0fSApnpv9Fl67kkjoqmcJ/lRQtYxnWVH7e2hexq+TI8Aq3nS7Xpv7kXbPFcCj1+eh0VTstKVMzEm&#10;Pgp6dqkp3Kr7pEYYCWs33Kish4x+wmbIZedAeKT+6zGSKp6lxNT+P2JhwfNu579u30bFRr3iLmx3&#10;FRvLqSpA3falCn6m+sxWehKqUV+5mEdKnNeA5Lz0K/Bp8oS6LMLRYJij+BDoYh+Y1Ljcq8j6LLv3&#10;kAjnnuGYBCQRAiFbqMEKEW3YDCmLOGUo3tN7Rq3NuDmHECLfcYPe1746oIuyJj+rqUy8pJTb+a9X&#10;EyXWpx/tZzaS2/Xe8i2VMjKGVarYphlTjMGqHBAIivD0xSZc40qiPIaDPMbel0fgPv8BthTwLt7y&#10;Qn3esUzMt9cLpAGyfaNE7829/K0kleRTVfnsgAS8X76RWf4m1JK2Zn9QxsQnAYdYprvfcQsY09Kw&#10;AJymdlayghhIaVhYmtSp7z2Du7GkoSrvm6IoAsegAseckTJbxh6PGViqjaQ1JwZtDgz4VSKDyHrm&#10;wLUu0+nbVxOhTZ8pGTHu0533cTVpD040oSeokjN319/1X6+jWLS+T41X85jb9dH5LdY7jQxVQk8q&#10;zqmuhELObpFMkkYxGZOOnynxoWflRuW7CCJogxR2z0yfT3s6uBe6Wxbwj3T7fBuNqWRy76v/ijlz&#10;EGJS+F0uG+i6mmpJ8r38NLwfcIo5MNXX9mN5wZ091/vqv9wz2QTpNCAlnqT4JpmhNV6U+jQG9kYS&#10;IhwFh1Ku9Nkr5vV2nxjPWR2JqlmYSN9POwWBXS6T9kJIX0gR+JNQQ54a8ib1iLi8Bc7LCCRXc77C&#10;CNj0Xmzw4x90qW1mVCeW82OcsHTOibKNdG8/oY8j8y60rmUHHtcMn77ROLzFdSPb0DkjvWbsha0I&#10;gcwnQ955m1C/dYfeV/+VKwe+2VkFf1IhAQnYdoiA9lZ6yf2AattjlTML6uDJ/YQyOPbMyU2pEL9L&#10;Bnaf8wJsxd0EfnofGDXh3DNe4zeAQOqDO8dYbi5spT4phEICbNSz0Oer0CAyaRcrjxnmePvqNOLO&#10;eUadUuFv9Pnw8Ne2p+yeHXrHxdBNSEUxaGLp2+nbf+U6o41W2YO5UrNnHG0WlH+jrXV1DsnI27l3&#10;cOh/8tJve0FxiFojpSR5vG7nvx6jUK6pzQIJUengrjOfZ4b/wEouVX4Sozlnht5rA4yAgUpbtdXU&#10;bRcpU4gJqgpV9Nn76r9yvNx1p8jnkA0SuuFvqJ6poqG4aTxGxm2bWhqlj4ABLbUM7H1tNMJoQwr5&#10;o7JfNhrt7UE8zJXTKLb2vTevhGxvD11EawoZfniqZj3YoSYOCFr1Q5IuEmf3NCUY9FcJnOKB+WkE&#10;nBXrE5/ioUT6Rc/Fxpd7ExmMzyBHbe6bPWPGWFeYW2B5rCQmv22KXfa8br7DnOEtm1rovtutGGSp&#10;ycrxnDkc3lAbx7/tMAplchGYVmpOSkVYvc6Hw0FJDaY2vuXa352n+i9z2Ly47SjecbXUpsbl3XVC&#10;ygozsOqZgb848VTKpsh5OljWI+1JEp0d7lnn4Qt5gRvfVVRxmJlHJrWxmYu3ced2GDAjgT/NYTpq&#10;zz1v+x/3PyZBcgeuOXS7LlP39uv+kwo7OOIn/QUvFZ7q7EVicTusZ4YS2TbIoDH0mjgH2ZRR5C99&#10;0MyOfITJihcge4a+28GFd8QlRemZc23rGZLbshw31Xi2va/+y9If6EqtB2lxUSR4Toqlzgpx6vnx&#10;mKh5IgUEhSAZ7Sgjt9UhcORAEW/xv5+kP1rv7AVO8D7xd48zA6Ei3SIkIf8OTquZ4V4rCwI4CtKn&#10;CY0lg1DKE1j448zOPRM3tlNSqfo97EihuypJwac5o7q4wt+o6ESO2wO7k8Gqm1UK0GFSWOgl6g6P&#10;UTJK+tfju56Xa0yYFApIZ1EEAdZSTEo5MD02iBOBuFzOmTFg4txTG0vQeCh61m2kbSGXZFkeM4xt&#10;YIgg+3rn48s5zwze46c5BL0YaG9Ybn1gsIG9nvPxo2fzeO5XsiR875b6pIR9Usrt/NftuaTSPisV&#10;CMIb0yXnkYNJbQRHlcslZbQTbWSVp6AUHjzcj7W1iIyXb3quyGNm556P7y6f5gKrFJSTUX54fNsz&#10;ITFPikoxoQcsn8bJklrEFAjLY4Jaqb/MTX3ZM9xvHiQXGKWgMQr30XIk7AJh9szxnVm5CpehZeUK&#10;d/r2X8kdZL0LP5iyRsbV1jOxRR+ITxFKJG9WK6DQwBuL/S+wKo4sgEPMd+eksNjrSHs+xsnpigDM&#10;mU3/Qlvk9DQ+je3Atuy8DQy/CtmdHs+iFMvbj3XedyExCvSBpPMyXrfz31wXVTsqQa0bli0P3e64&#10;muvBQnxfBatXPRi9yRegcZbrdOyP0aJ9arGs3Ll0z0eIUPkfYn5P1Ui3zxWbPRWrtQIRx7KuIwoZ&#10;1WfZfyWlCOmV81NH+nawgG9VuekY2OGxrmDwWVuPf1pNVCaAM/4oa/WDDJZ0d6xujNG+lu+riZO6&#10;dPSiSu2QpaIAwGbYuHsEVOap+kQohAR/zOxI06U+zkndpBa58hOCpv+iGnXPEqatMo/zMWe5tbve&#10;V/9lvp+XhLG7zPc1Z4Gda1IyLfqcl6o13/bmsedVizht+0VNOD1ejnqO2BzYHbWXSjaM2u/OOWPK&#10;TGo/xRW8VYdDSbO7njnlDWqVFEV/bwKB2ofTj3d4jCFS8qIeX/aMC7H8I885Ay+Zn36yAeHSeV6C&#10;nnvDYatucpCR8raUMwxVZPOzjVPLrC83qHdy56n+K3l71XFBiimW1KTzKkLhts1c4aD2ZRV4GiDZ&#10;CxkJrecprxvNe89g2owkJ+KAL6AfG9zw4gQhIjF4Zl7sZ04UFTAYsoAw9V4Igah3GUp4o5U4s5IE&#10;lJZqp8fbaLu/XsyZAJ8xt7gjOJz6nHH8FRSIglDK7Gs9L3n6upchrJk73m5BMfTITacC/lJinVx0&#10;Zfa2ntlJFnEUsZFtwuOrnlXN3OXvFNXObD9LEkBenChJTumUPWAg7B0kC2qDO3qVn6GyJcT5x0oR&#10;qk6c4+xZwCQ/hoPCmJ6PV0gAbrIXeiQrqwzS7Jnxd/MO6M4fJcNI95fXdaE2ZYrBB+XbCN/M4rmj&#10;NpE61YQdc8afq8ul26cpp+85q6h3P6uI9AAtSZKAFiA0dr/OwOZQibPnv7jkrfcMrstJ6Pge6LnP&#10;GQya8AMxbjBtwQZ3c4atnOXKDLjbdoy6FpL4qfOtKFV3gImBgcieoV761y57Bodrx7UcpxEpmz0L&#10;NZKLwVIIYLguBiU3Sw4pYyVUlkfP1sdCYgvLBVMEpYgrqb5m7EW389/ZHoiH29OL967b+a/bA8sw&#10;OoLQegZ1GJXbnc4RcGyiXfaCh2tnLLZiQuL5Iv6BJvi0+KpzM1YfPnmja2N5g7Twu1iaIY/nGiCv&#10;jDAmYz+NlvmYgXsFGZluYQhq9ln2X6YUHkNLRYax2eZgDiFJDgxPqHylbfVBDTrQA8pZ5+h1z4Jt&#10;2xDlFjDdQLV+mmh+WYuQ59+Aa9acfyFSEzHPTiTi/aZnwEZeSMoJCZHYeuZYK3FNZtm2y/8gpme8&#10;Cd5hKTXXc8af5rpX/AN0Wd/lQ9gnA2IKZGG2mjPnCFs/OAwMhZCR9z1z4tuywj5Vhcd1zuSiFRCG&#10;JEhV5VseI3F47J7/A6Fz3zMoGRAJPkd0o0ujNkAYPp0cptjWpp0BjBSaeOwquDPvunvIlxNvE/US&#10;sjDfRcxsfieVhptgKOL0jSTIb97OccMQmZ942bM8d35XN4O1dYa1QaJ4YE/wj/Ry+8sI/Um+3q4z&#10;MUhKqZicLGQXUhEkyp5RoDLF3xxGuiPR7hz3BFXczZlbnQEiBbVl54auUZ9GBxKFx0LKhN6ojblU&#10;Xj75SD7gio7r3KyWerd6JgwDC7pnf3o+Xr189fbdnNG4JiyiIlPLpyVS3fMjrqU6VfVYZsiLXaU0&#10;E6/z9HzMnpWN5IV8ujjA+s8oej2+nDOSZMbyHu4Rcs7qWg4VG9wkCZvKaT14QLwYdz1TUwZpYHI+&#10;YnmK5FlUkMO7h/rorvCW8/Flz0imCnTXqIvaqrQ5g4x2Cc3Hgjh4Z7z0GIElnrvqadsKg+ij/0Bt&#10;VWPz6T4f380Z6Ye2Z2o/Niz/AbenHz94G1FCkbN8XI7JR8/Wx0Ib4RBC9/VH/+YK+B09vLeXs7Xa&#10;27SnF7fzX39fZbvsZcCZVvaQ2/mv24PfsvI7ETzL94/yCFXGBf+I4yvI0w5Tid1ihwLFFbfASdRo&#10;SsoVBuxBuXPPMkVN9Sd2AchE2WxPYBuRqek6EobrXhwBbdINACHcEQDdMkehxS3jp/qx0oNeSTr2&#10;U4Tx/WnHAV+qGL7qLbUcETclkbZRUzyUKGmVRiHWF25cnCscKTFi9PItl544qDTw0Fg4ypHSiyr1&#10;L3Aca0M6EsO2vVpdbIoSQhhdWyUbxKrMnOgWkd5nq4Jz3o7IJ4XBb1UKZTw72Kriyd0djpeJJctu&#10;H2jif9FxHZ546eECmMAC+sMqANHIiPqbFTdxAbB6TV/Fc+lbAoEPv5stYs1nzEQee3Mqk3kSGQnX&#10;15ZdUEOuBbpbW1bHW+QJXcbrI1dEstSu1HHe1pEqWFD4gK66hUucLc12GPJ+4VWisiCNLYpwh29q&#10;rNxt1lPf4opJ6ZANkhJjlwm4fzAUSmSMM64NDAb3LgIaJCz8LTsjJtBOPSm8XOF78AorK9RXX+EO&#10;hiSNs/APwW71NkLlfiNho2NFeFJP6Uxe0ozBlCO6Boan9Q+z/MDinee8n2Co5fZJgbz5Ed+lu5kL&#10;EbQiJP3d47kjx1BpsrLi2mblWOejFvHPA5EjuTISJgT3ioGp54AgTM/XAXb56rFP6rue5aXDogwO&#10;LsxzLRdeianKHB7D3oUIKtjxZc/6XJETYreDjT2JyKvHIvcqOfVYvqkctx9f9izDrfSnMcF1Ww4F&#10;vR7700USRio/zf+rZxVgKW2UeEeXvACl8YHVnJ+PicBXNFrkufcWUY2COGCN+vFp1G+Vwf/EBqCK&#10;uNHVj99xGJE6V0g66ZHcJwlSf/90UXtc8vH/7rnukqDnx0LirSv8FWpxknP23B4T67xXJAmY4bz2&#10;ufDEzKsC85Qkj4GBX1UWVi7GO2q36Lp2Z99VnJOofflpHv4fZee2o0eWXOdXIfrSQGvqXMWGWoBn&#10;PO0bwRAsXciXHDb7ALObBElpxjD8LnoWPZm/lbl35lpZf3eusgCza/4//tjH2HFYEbFqUNuclY+w&#10;y1kO+mXpfFF6qlLlDGhcyLFBg1I9pnVSm0Gwcwajug3shfkmBFLwrM6fllswRIVMxhnX2t1BO2cQ&#10;rJuTQSbwC/aZR3RLcLvwzAo3OjUewhPHRxp8HlrPGDcehRdo0TxwhmsB1ZmOZaIF/Pg8QhzHjHcQ&#10;AEArnJeOca3ezE56UpZRVZHWjXxmrjCUawEF1o8xZg4gI4FoNum5ue6ecZ7v9LBggQxtuFV06NGB&#10;Bar5vfnv/D7xxKmjCBSyuuns+xdPsMyNeWt3Y2o7KOFWBMJ6uFqUd8PZMCfOpX6BdGYzKLU8aZ87&#10;NJVEO9U1Pdh5qSkauVljuwH5bE0vz5mruKuo8yTscwZsPJdEouV4jhBOu+48T2HJmSozG3jwmbVN&#10;CUB+eh7R53cHHPuWO7o7ATrO8ptt2EIUnIxf4Ls3aNSFj9V0bG7GS+UFnfamzX1JFO2dZyzpbtsM&#10;vWGb7ryJ0HLOcprPUWPtpiFKGySeyu1jPQwhQonIzwrPpOxJlPeWitJ6NqUGI2/1iW+TInl3tgXj&#10;p589WPFIbx93c7ZeUhd/molsF3b76X1grrdsH5eciclMC/uC74zs/z3j6LliEoDe7eOOszZnmuC7&#10;FbJNirroe2rFprDvH2OFbv74Td3vOKuU467byvMWR4jbvIu455wVHN2u+0s5o3nsdttzzlK0p2CW&#10;spVnmzip2SHz43LOMga2a/PsbBMYoejeEOvP84ol1bY7uZnKJWc9rVM8Pr/PYH2Ib07O88Ju+0zU&#10;etd5fvtsH15VqPA2zx8luje9BvN789/xCtNUcAuK7hoh85vfu/gi4RjSFq0KhI5z5muAutiCuIu8&#10;OHys2cyJ65gtH5dr6tu10W6LRoWvfcm3I7p9vBjpG2dt7UUZOec+ffOc3O1FQAN8Vmnk+H20jO1B&#10;3hT4szWlThi15+aaPhPvQD4Ih82Pp9q/z4yzucVEX3hOFZHf1MHttdx/mjWdkJj9Gd8+lrduvyHc&#10;0xfo5otjY177zbu2/zSbuV3d5+oHCQRWjGB69rpzBKQPfmM5t0oFO2fCypuQfa5TUYoQv+GknhpZ&#10;yRl9fDv9uD3Tv4A7ecPCycbMLEKhyadEWVoE9W+8NWbHlcoPh4SleuWmGFOoUdB4c7fI1Tv3gfdj&#10;1JevpktojlYx60qRl3wMFlBPZMoRlbfI2dImBQtp0BJT3SyElEn513pn8aOQfTFJn4US0Ce3+Wxw&#10;2Ln5IDm4fZOW2fZGgkqjzr2lVNCoFb39sOCs84efYTVYVaymwfZlKBBqk6so3SKOdwDJZEuyLxGR&#10;+Smu3dhbMpA3sSOI1fpptbdYtzu4hDu0ogo2tjhutrAX5zy93/RwmF0q1B6ExbooiS/tLVbj5hhX&#10;Flt6HQERbiFRQb3zSKlO8RTN4BIE32zd+ZdJt9lyTqZOt//w/imxkrHzwpC8wGdDRyZqW627d2E+&#10;hMzm9bqwFkTq5rl46SJjQkybk5fnAJbiRKlSznrgNqzUNlviHvM9Abs4zkV3pFicaWTvxaa2H6aE&#10;+na98JFlwJMLRBXLOSg8TL1wpEQSJWUnKfGP0IuZzmaXXVpk7u22QagHLzhSRBSmHKKi2ihLss2W&#10;d2W+u8+x3nEL5E/rn90HopbTqgcppRoEJuwfkMlTy7/wKTd+u0DYPWs4tNpbDPoNqC0ne+4eLqvZ&#10;XFJFV4Ue8EFxzje23Ig1PtixpSrjtDxI4DuALHlgNsgWXhTlvBpblQiYPirgDqo804oLgePmBaLx&#10;gTBS/sMASedZpeAl6Jn4lGYbU2LLw7JuUDVblXmdmslOOo8UEedZy9hqae6fCla+3gKMX1VO6WeL&#10;EjkukNBRaVji/J21nWGLozfiRICztmKD8iq/IGSCu5qMgDFi4onoRr+1yDzza+x2m62Ak0OGyWB5&#10;wUkW2nPbPV75dGaTrkArwzEoIq0JUbkXAHay5dF4gVuXDJdNH1KvxozGkTm3BeOkK2fYgFC/YOSL&#10;xH4hZlwa3xTnDJ2T4YsM7GLzn8sqScgNrdk2NAg174ZdX51k9caaiDIqpSo31faWycBrzAdBmS5s&#10;tfWdDx+BdJ7miyc57bZbEMAzYZ7qghr3evzn1+a/q4rJY7xV4RUOaxNJ82uXdBdJ+fmaE1lkP31S&#10;qJ0bCIwIPHiY+JSVnq8FbQx30z4Z5V9jrLzmUxcDD3HoTqhWjnMteeoPVRHV0nPapVdY7i+4J0Qw&#10;nqbCi9PqAIumH/AWYWMlDhUvY1DcsfVcPTs5c7HHPMn+mZcL/B3+0t/fQhINZsD1Snrj8esX11K9&#10;a9awDWh1nq1IwdYLM+K/8GfYcVnUq3BExHHU8PJcPpeX2KrB4gjvAjcHTxhs1WpxhCNJswCrEB4X&#10;JJ1SwXT5pU3iOx/LkoxyLWllNysiJ9H8WhKvG4D1M0sa0RECwyKnT6GJIXJ58dQBxM+34r9DmPOW&#10;cLcuj/IiWx7MId3IImFx4uLw/M+6VKRjIH6TLQdz6H74QQgKv4DtknK7ruvSriN/mHdhvInAUoDX&#10;51pwjIZGQyiD92QZ8rPzfXG2XOHxwKjEAK44X0Ydu5ERoIpc/JWfEpZcH2q5RQeQsWLLad9aR6iU&#10;eBp0wIcnDhy2AmI6W7J79tluQ67YYshPj4hS/VQpwN4BUgcnHpS3iTTXZKtyp+tTzGYgeV+wt5KY&#10;G6mijsEW99BcZNxfh1I5LNMsnvJ7R2pepHF1UKZHfSxOKLrjscrL4es8JaOqE9oIEYHff61uOIr0&#10;oFlEAGIHQ1/TYQPmr85/x2DovUdJhOXrLCp36ne/Tm6N1Lb16zxNVbcbRMAszscWk3sSEo1JbQ0/&#10;SNxBWPj6c8RmNqpaLXAPx/jyvuSk6KuOd2QdJWN8OJsUQIxRcFWniAIYhzVIXuvCqZXIsDYIjy6t&#10;6+y0qmvyqPktnyO+sZgU0nPea6AIwH2aSaEIDferGp6iqx1GeVgDvn69IgP4Oq/zcqztHFyclBOh&#10;SqQijUzff5LAVipqei2HqwA/qhSzi5O6zHZpNLicKiwE/Gm5WtRjXhVpav6wcodPAUCOE6lyu6tl&#10;UAkczAgJioUtSJzRcODNN2ODiYINpAovLn7zEEeK6AyQIDXCkCDzmuX88q/5w+D8xiNN3PkpFWkC&#10;CttsWf+DCSVfCKuzDhkl7QVvWOweTuLj3rLbcxl5a9JZzRGdEJUX7y3+85EfYaTbIqsO+9zb7dDs&#10;n7JBY6VeeqToHMiDuB6p5ycZ24wdWz9FsUurnJd0oGK45NTenRctNzP/WreW3pJTdQOwT0avn2Pi&#10;VcPjRSMa9PD8EKNpzpQ1ecH7hR4zjDYaW1D/Nn4WJW3qg4AOD0ADqvkNuwtEIivdH+En5jZGy+t0&#10;yM3gAs+ThDfrgFLBPcx6LguPETTAM9VtVX/WsaE75TwpdKucx+jCh6znHO0LeS6rMkbLnEMEqJja&#10;/Flu6npMtgHx7Tnal/X/RuGa6iJPLR4TP0NqcDuXj6/lgPxDbvsLBLBRUrJOkHF7y2xAtGU5VN9A&#10;2Rs4Q0nE4ajt9nNfW0x4oVKMJ//DvJ9k9R/ctMiJebWBkijXfNVw8kbmc0hVzmHyg1bmx5dVtdfw&#10;8G1Um6FDyY+4in77dnJa775O1tga1gQDMOZD0dDxg8qOzwYidrLRf1Qd93w+uljjfKEijU5nNsKc&#10;T3xbaKbBYX7r4nz2myrjI4tx2H1Tgl0+ybY/mGGy1y7N5yLP/TRJEzy4UveLgZml+n52YFBH4LPc&#10;VFVq/I0zcYknj8OUvOQc4KOMn1W/lvGzCHRkjPHE5TU1D3ZDWbuX5jnXeD0ltFyeShLPIWjYQTO/&#10;Nf+d355xRDI5CO8dv31pPkornydjG9UUS1gw13M+3OV85TFmRjhUprMQ6pfmc4knSv0U+bJK0zZD&#10;O5qOEjXGPfC0D4kPvoQnWzN2XIUPVs/fNk82dSwC112JPbZvSNXpnKjlh9FQn4GdP+zbxVXZ+VA3&#10;FtvxNwaB1UsBpPhwHz4hmpekX6nB0PYo0RYjjCnbCfoPHnKv/MNH9nMagjmz/Gs9pdy87U1HUqS7&#10;wBaOOB/mrs+TJ2O+zJhpGG1jVZNL/rXyVPW1scE75dz93/+QWztVv5fx5CWYMgafgKS9HSr/EIF+&#10;qKRtlDQgf8HL7D+rdY5jIg1gLALgi0M+o1EiDke9iOplRtBNJYPIEv/P52k8cWofwsWK8M83kDty&#10;Pd+Z3MGUcdJx1uq1qFPc4ylF57fmv2Pf993bL7a9e8lp0OCr3SQF0wkhjg24fbgJoO0g2Yc0VFvf&#10;hm4Nd0pcksdWo/syPX9akRTzfLK6xEb6O+GUvPIh9OxO7E/JNs/9NhGBGaZuN8/9BnO7VQHC7gTG&#10;01SJpB2uHouNJ76mcQ9xY+PNredpIkVZnal84K8bWR4qsHYot4V/eL6+YLP4nYs888Qhf+erSO9S&#10;Cv8Nmvmt+e961nhsWINFDyE1Uybo+obOb106n7IPxvmkzK6yB2wN7cW+AjiQnnR7d8HujfBktW+8&#10;OfOBVDGu9aZuW7OIqFWZonzTwRFrZwVh8Btaz6V5+sm+YWtiniY6sEap/OSLYJcUNWt4TKp5OiWY&#10;p0O8YJefeOmOMQz7cNOjOp5G+UxRRQWa5t1zVcklr6ThPD25mvnXkHEms7lqh3nuPFnYgYXaNnsf&#10;LXmc5BaME5tc8q/nPJ9ZcBzGEXEjbIFduPzs5IkXa7pC6Nk4Skl2a7vPk+fwkKRvP4ujXNAku0j+&#10;4WauVzydUv6LOLf+obwtMU87faqDtmG0czXzr2dv1k45l8/uyoUP91dg/7CaJ2/NlMiYKYcIiwnd&#10;u2ceM5ND+OlUmXKVejmz/Gudp9kczz2/Zso8d/yapAXa9JIgoqIcQ2167tg1cxBEuwBFdobMT4K8&#10;2O3onFn+tc5zr1EqC0gduexnFZ8bKhDxB6WA2YfMbL5ZSucjun9pbef7snLDgTl646HJoeTOd25+&#10;a/47vs1ejwDYxW9fmg+exinGcOgB8vIhg++anSQxqQGAxqUgbD5LaeAj4+P+5ZfHbb7uyJShSM9r&#10;gY08U++4lcIUx6AUvdgCosTk56Lk9PKvdYEoGj7xOEK+HDAo+MZntgxsBZgMtuZqfuQFXH3C1X0k&#10;+j/tDYEA0xOISj9DSPh/j4Dq3bNLP178chfPzKWp8l7NGLnwgemBMVczzdKP2HHkzlzebUDP5pkn&#10;Dzjm6HHLKSCaP23O+a3577oNnORpt6OK77CY+a1L8zHfGs2yRr/6eWDMZYeiyDvoG2deLCXFv0Cm&#10;mQgBNXKoKSxzfih7QNdRO5ynCTxUjoEpebaGl+Zpai/ZmAJfmAgx2Q1I7eA5Mxt8wR31sttMQWrY&#10;KnZvPP1DTNGDPrfrkHuMq5qnPX2878NqmPtpuhUgOTXKswGZPUwRgD18mquZf43rv2srIN1Hz47J&#10;k6jn9BDyIikZ23nijZleCkb+gnuIUJlv1PNgETbX/FXc5KuWOMeDaTn9PxIR/W5+jWgblgvn5VCH&#10;6Gsh71azRqkDydLGSobybsHnWuZfU7DO3gyYgCim+U4swY+DS3dO09QuRIdarrDs1QmS1jhWCH8K&#10;pyI2bNEaV56czNU9u/Hk+5PyZVayHF/T1n1mCHNb588+t1hNgySVRVXA2nnaTUHfOMJadiUR+XSI&#10;f5qrAPN6HOlqbc3gp5yHXi+7DJh8LPZqGmMdZJDf7VHVslt2peK52/Qkzx/61O6aHs4bHW8bzi6l&#10;8Tq/5FnelUAUH3lb7UcxoJB06xwRT+mC2UdzrejgGrx7Nsf5mq03RKMcF0+l9sj4XPd/fmv+O769&#10;xGLFnvJ56gaUX750BX02S1EQmw1IGLAwy8+BJs+g1R5wAU072hA8m8slhjxsw2lJIOygGu5hP7CN&#10;qHe+tPtj/ZqTtIIxK4a72kDbeWL9/qNcqaFPUpLnoABgy41AijIhXuAPV5rkKifwHA2DesqQXYXi&#10;geLc+WB2fQ+cF7V2xu7lIuaG40UZ6pqAhSfRJFPLlZq0eRfmTyajIaF3ZR3fF0W3fMCmFyNgGHN+&#10;uGnjiGdh0tbDmFzyr/kqbHAgiq7frH0K5wIuoJ1Vz8Rsos5H8JTZOj8kBPsCnmh4w6AhIeIxwRnA&#10;QMgeWS6C2ggceAKbHqkjuAZGg8DqYGIJCmej+4VzdPRj3OZJBHpMBcX1WPOWgO4wDSiKrH6L9dqC&#10;CByZVdyhZ4hSfnadJ5XnD7AOouDKXtFoCfcojNjyxEk4Yaw8uKML+pwn6iihqPVnkVmrirR9iEaH&#10;g3Hhiaxdg2TV2vJqzXQfpJrKLJlcUxeKcW3IVBqyZOOJS2LOE9TXC6xTAQuGTUY1PbYveO7IZTzz&#10;WMDxof6nsQj4wtdb1s2TMzQ0M4pMovzFz7Kyw3etMpKpzXDKZzN0wG8D1tHx3LHfIJrwkgRPxO3Q&#10;QHHLHFIMqKg25RVB95d0ajGQOocJjSV4yuJZX0m0z4Hu3/ZTePp1bfEwvSQRdHlmxs/ies+mo6Dr&#10;8VIvR1MmwUGbwSoYOp1S51bDslpb4K/I9PVnOURrtGFOBZDzRByojEa+HiC/AG4PSoTxZdk3Zf0q&#10;aWEwsbeqg00mzXqn57fmv+PbuD7Gi0gNutFpgFnNb12S5QrMDxlHu42BKdjmgzU1l0mjD1WKNC4O&#10;yzofEgheEHsDg4fnYlByl+NOUIxe+eUSKYIbpE5IwylqZo0PQbVctirmfMeqCPy/rrv8hZufYH5r&#10;/rt9G3DF4KBA3GHFL64hhtyQSItsCrmCrjF96dTzGTl1c4EVGh+ZFgT88dkMbskl/1rHqSL0Q/EE&#10;RKB29iY/2ckZsQLTOBplbDw5pePhQscY0bnq7GPeSGNetgb//Yra3n6WgzQEHW/sSOLbPhTCeqwq&#10;XpNtVXNm+deY557zhvA+WEmeacdZSduekzu9jTjOBdFv30Ou7laV7ZEcnTifZFRiLS6LgIQ+tDyQ&#10;H2o4gzHSxuv9bG3zxPH84VJef5BdPTmfkaNJsvSc1fzNS2tIQE4hY+0bXh8KW/hZAbKge7R8yNak&#10;7oRXfCZ1QAi+vV5DpJVEwvKzPG2peupaT78Ltm2+e5Tbm91KlV9coe2UAzLkAs8zebxjnHNV5r/r&#10;mVKYdlqBTyrve/j2pTXk/HAUlvmA5+PW+hrSJQgDZHzI3OIy4kLFHFo/xNO/3tRnZ+IiT/z2Mw+L&#10;ZznPIWUcMcPHz6LALTkR876hZT/cj4gF0uE3dKTDqpCNOEPjOPF5O3/vrZFPe26h0PXNGvIgK5ig&#10;M8Gqq62WyaylgPf6IdGf1M1I1ZhZLYtyMUaWa5azIamPg73woozK9tjOL81/1wNBPzHFijQwEBJb&#10;/9v5peSzkqA06EVcadSD3efChyA+h7zj7kW8CN8C7+x6IPDBdLklbMfMmJFheHyV5kjn2PAGDrMZ&#10;Ob0ZqvNbl+ej2h/rgjGxxBTx6PKKrR8+MtmYK0/qxOqT2zxvXvLIv8YoiT8/cm606pQDjQvFFUYm&#10;rjsyf3SebZhhra50FpJIFvnXYMi66YkVQ3KaQ5mRA1D28eXPeAOmms7SFKePipqowOse45mZasrc&#10;gPnvGBfCcKu4sGMn5pcuTgXXnYCay3DHom/rQ+ITWv+6rmO4+2fAV4bqNTeyEkWCVCoWIoao93na&#10;VeZ/Sg4gOHGtAdFCOOQUZ7FavaW753BFIudOTjszAuG8DA3nwzPZf3n9fnfI3LABvmE7QphjdaO9&#10;rgfzAY3t4lm4zJFKQkNgPjvRPPvchWUGaLjhBQXSDN2605j38yQli/xrO1XPCPdjsP8ouxnX2fj9&#10;hi/7/YfP79an4eObLz8tXn39xz9+/jI8/J+//Pd3H375h79/882Pn958/93P798v//15+Qb/4+dX&#10;Hz98/varq6/0P39++9O7X9796f2nV//+5v23X/3lx4nf+vHzSrV+GZEqHeYCxZu3b9/9+uVm+ejN&#10;+48/vVl/iFy3FV/C+d54LAPUD/M//jjHo8G/0v/37Vdvf/709v275ad+YNj/8uF/vnv75RXDGuxf&#10;/WX7z8MK+Ezf//rqr8s14VC+ffPx269+eP/my/Kjv37Qaqyv3qfPX/7bm88/raP9/OH9z9+v+/DL&#10;z1/efVp//f2vjPSvHz9/8/njP336h7/Xf/3lw/f/558+vfr05f2fPjAuDsabX9/+9OETY//yaTmN&#10;+tZfP39cv85/vPrbL+9/5X/6yJL/9OXLx2/+8IdlPd58/rtffn776cPnDz98+bu3H375w4cffvj5&#10;7bs//PXDp+//gDpztfzXx08f3r77/PnnX3/855/efNTS6Pff/o9/ZxA/f6809q9e/frml3fffvXd&#10;h0+/vHv1/ue/fHr3n//xzavlz//8D7R+7dm7v30Zu89/vfq3Tz9/+9X//e67mz/e//m7u6+/47++&#10;vrv6493Xf/zz3euvv+MS//nm8bs/3dw+/L9lSjv9shoL920g/7ysDZv88R8/vP3fn1/9+uFPP735&#10;9cd3//XzRzaPEW6rAt36ZU1hXdI33/zth0/LUWX2r/6GgowtNeCuONgESFh2S6N+y8ck9xEy1r4i&#10;CNUtbq90Pn/o7b/t5//NvzPr5Qd+/H6e/u/Her398Ouvn9nrf2UPf/jl/Ztvv/ovf3glBzja8qu/&#10;voIPZb3GU/vjkeh/ORGRfqDZ969+gkhh/yGdnxH9KyqqceL1vb465+REIIoxjh7POSG8gxNTOefk&#10;ROLEu3jOiUd256TU1Idi9ZwIGJ/qKp5zQjswTlfUQX06n5MTES+lqkexepyvnZPK190X++REisxi&#10;4pzPCRvBOHH2Xher50T1nHjejBO+36uCkxOxT4TLizmhbOyc2hPhRPWJQPbtnCj3Sm/Q8xPhRJhQ&#10;uAmvz/dJaExnRTv54kIFFbxwVza8/MbjK5Lf+nxaKlKwjVC88I4U8/I7T6tTElcLVk60VErkLJ0L&#10;P7/0ZI6DTSlYOZFg2KSbFaz81mOJYWwUrJwIViTMvi5Y+bXHtMSl30zLqbjCSKVC1NKab99iLBYC&#10;UA0vp6oF07VffXgpHFGsoVPBizYRd8Ua+uWn9gf4hma/nKpfQ7/+hNZU+bKYl1NpXqgd5/NSvHS7&#10;kuQ6gEUq3pGgIkMOqVs8jjd+/Yk70+P35nxeQUXgk+pJT8W8/P4LOo9HoODlVOLFs1rwcgGAH4QN&#10;a3g5FbzQzxpeLgGIQvCEN2voVIQp2a+Gl0sAlpARNmfDqeClZq7FGroEQEEF0lGceaWDb6dXEVlc&#10;mgUvlwDqekHJw+JsOBW81Em24OUSQP05iAwUvJyq5+USgIIqCLZmv5wKXsj54n7JQbStPI8/eRHF&#10;mQ8qgRgoK3K+hhTecV54ru4KrTqoxAv3fMHLJYAagRNdON8vQTm31VjvcsPLJQC8cGg2vJyqPhvy&#10;W24jxLnM2SjOfFD1vFwC4OYE41OcQ1nM2wixm9TXqNgvlwDwwvPW8HIqrGHevUJGKR60jZD9wgPd&#10;rKFTwQu5UcgowfCNl7qMNLycquflEgCjC8WhWUOnkkcBCOH5fhG6tHlRZQDb5vx+BRW8cEsUa3gX&#10;cgN1Q4r5qdckqASjJV+zmJdLAJAswPAbXk4FL96HZg1dAqBHgfloeDlVfZcJ8th+EUMERlmsoVMh&#10;D1Fuirus0NJ+5nHN4mgreDmVqjVQLanYL5cA8twSbit4OZV4UR++4OUSAKWXCiUFKydCHwIo0BwN&#10;FwAENykuVrByIszyRc87tZVVXGfbrbVhRcHKieTZQPs6X0DFNjZWpN6ABzhnFUR4AIhOFmdQqUw7&#10;q9LZEES1s0GRno0V0R0uV+HYCCpANCS1FSqUkHXGS/lvr4sldCp4qcBYsVt++ckl4UAVV0vlMbcR&#10;KsscuEbByy8/zz9JkMVzoiCl8+JhKNQ1gSU2KlQogkfFPQ4q5sXDUIgMpSPtvARwx4g6fbqCSvsF&#10;6L1YQ7/+QMYwowr1WvHabYQ6h9RtLHj5/eeVvKLgQTEvp7oBq4YP4JyX0A3bCImPgrYoeAUVvHjw&#10;inP44GIDFyq2fLFfQcUa4qQozoYAlTYvwRSaeTkV8wKr3MzLJYDytcgSPt8vIVe2EcIL8GxhUgIr&#10;26nI28JVXtzloMIlijZU3GVBNbYRAhcFkVA8lEElGYVELM6hyw1ymgGkF0voRFKTAUYVrFxsgO9S&#10;fOdUaghuta2FspsraSg49kbVvslBVL/J5BDtrEg+wMVezMqJVk2jOBcCZm6zQn8CWX3OKogW/YnH&#10;9VR/ElJwZwWE9aE47UG0aIUPDSu/++pU2NgmgFr28S0OOZ7W81n51Sd5h8oHxQI6EaxwQTV75fIC&#10;I0129elhB5Dss7qBVTMrFxdkIshVe87KiZBMAO6aWfnFx+pX1OWclRNxr+DVsPKLT0GLypUsYNN2&#10;bGsdQ4kxG9XS46w57E6kJ0s29fkJ9IsPGJxiDsUCOhHJWMK/n7MSoG2fVSnZg6iW7E8uLRaQbPHm&#10;BxHVP5UyX8zKL77aSzVPPpC6fSmYlWpoFKz84pMwiMJ6vleCO2+rDiveq4aVX/y1hVjByolYQKWT&#10;FrPyi1/vlRP1e+UXX76qBq3z5EQAqAD8NwvoF1/VNBqnLqmAtlfKc2mcM8rT3HYYCCVvfrFXTkTs&#10;A69YoeAqq2JnxaltXPBBpBx98Dfnx0LpPzurJffhfFZBBOhN0aqClUuL9li8dqL6WKgcwDYrUlyx&#10;i4tZORGZnGQeF2qMwNLB6vVDwcqJYCUjq1hAv/g4m0lVKVg5EWB8lUwpWPnFhxVVDgpWTgQrXKXN&#10;CYyLT9cSwUdOlQuVD9iWnQSqe/gV04qbT0zhdWMRC88fvEilKnjF1aeYisI55/MKqiXjrTkZLjCI&#10;KSjaX/ByKtZPuRfn88IvbcuhPnFkbZ8zSzLK9pD/X6wiyKDghkuy8bMmGfd/gaucqmlqRrlv9fUT&#10;jiAu5ummJRnc8M9Uc3MxQEVz1etsuDkZWVsUd6r2zSWB6r1hFTbcnIwnjPIB1dxcGFBWnRSWipuT&#10;oXFQDLl4WsAj+b4pQ79RsJNMKbYC5BSnxAWCqsJ32DXyhffDBTfmVpgOauKzk2F5va7cyUlWK7/k&#10;twU34MwVpizI4EZjjGYlA+hJ30CAqM0pCTKMMIyI5gYE1JODDEq+ud1BhnWJ36u5AcrY2p4N1fHH&#10;rC/uW5Ctnq9qJV0oUIqK7KOKm5PhDyBQWa2kCwUlalM0sZmbkyF+OkcHkWtfSVy3cn+fS+Uggxvg&#10;jWpuIUvueBcbxwoQOxskSGxOSbVvLhTIolBPr2ZuTiZuMojPJZdy2fczKYf7QxHeWwoLbGSsJG6t&#10;aiVDlpA9Rh5BMzcn609J4D8Xh2xjuC9Fk21u7Q0IBCi3G1da4Sa4DrL+dqs6xjZIJNdjFW1e+nVs&#10;ZL3kUvmRjQypTLZrcyaDrJfKaqi3c1P+aRPCpNuOkfUvjkoGGDfiOd3cnKx/TQMLqjqIlLApbkCQ&#10;4fmj4loRW1TZBp8b7obGcZBkcMMj18gSFTrylaRgR3UDnIyVpLJWowWpj6JxU0vJ6kw6GToXzrJm&#10;boEJRcMjZtXIySATN5KAC6kcqFCQrgQNGjkZZHADodysZOBCOVjUUGtWMsjQzLFxKm4hS2htSJHP&#10;4gaoceq23VgdyvFvVtKFgnpEUcm14eZkqvFB7cqGmwsFrEX1LW24ORmeOizham6uYKixBQUaGm5O&#10;hm3KKWne7sSV4pWhlEDDzUUQVj4l3au5uVCgKAWaYXVKnAzv4BMNrpt9c6GgZglAHJu5ORn+ElJ7&#10;mrklTpSaMlVMUC3B7AZQ9o2shWJugRQFolNhdOgb6cwocNFdAFUS3m4pASrqChXrGFTkvVLnsPDd&#10;oRsHM4BpzfEPKjFDljfLGBKB0ipdgl8gU+ksTaWV5kAGyJScFipMN2pCkum2VW4npYlvu/YCbkEG&#10;typ0jHHo3HADUk23OSRBBjdt97mBo+I1+9yWkjXVKQmyfiVDIiihi/f+3DANlCrpXKTSNWpCgkfV&#10;uO++uW5JxhXA0VisZOJHgTBVWBAVFrQNULXM6gYkgpSymtQLLVYyyUiMQy9p5uaihMorVc7EUgnS&#10;ztYj72+jJQSIFJcTqQLNzEIAqYV99dgEilSliBqwFcaybxpO7+tuGUMikPdX4fCvE32Kakesstm0&#10;kAhwY0mahUwy7VrFLSQC3ChN1HBLMmVCNmJLLd39aKG6VtySjKrXTaoh3orgRkGzJrx3IKMkGoZp&#10;sW8JKMU1WUFDKRjsg4QbVQAabq6ScG3KlQz8Kq15H9F3G24uSJSZ352SxKLihaYveMMtZEJ93xKN&#10;Wt+3AJby1lD8rbgAQcWWURD5oZmaixKAr1qQ84dUBW3t2uA7rWpSBLgUZuitDbMUJDhcm6IeuM9s&#10;jNQRA6HbMHMq0nMpZNdIrUClUl+1KvXCb9sQb9AriEwVexYQU7JSqVdYzCyoYPb69rp5sgNkil4t&#10;cMb5AQkqlRHB3dHMzIUIUBqKeTbMnEoYSTIJGmYuQ4jtYbM1zJwKsBT1GJsDElBTHFRV9jwiww+I&#10;yvo0YGJWwMju8I40pRWSChtqgVafa/5qdLbJAmLUVa4+eqZRyTxUclrBzGXBnfLnqz1zKlRjlqQ6&#10;IC4LCBvLyiuOvlMtpmj1flJk15aRtiNVECWoxKyzRAN2SkJRxyyoXsDMFQpOPv9XLGPCVXmWpJmd&#10;H5CAntYHJKj6AxLg0+XoN7ZTUPVHn64Z+wHBddzhA4JK4Driqs0yugRBgOCHafbMqXDUqWdCw8xl&#10;AV1uKIDcMHMqmOGoaHS5AKGqXH0FswgqmOHwrJbRZQEVg3EdNzNzqhfsmUsQcp+ILzTMnAoUCM7V&#10;ZhkDinrHnt032lVQ4X5R4eDigAQYlQPMGIuZBRVvJym/zRMTGFbSs2T+nEv9oFKloO6lDhQrdR2A&#10;zDbMDjoIKSjVzFyC4LSnqULDzKmw0Gi4XR0QlwWKR1QSRM0jNmUCuw7tqmLmsoCShNi6zcycClWO&#10;sH21jK5NUDqFrW6YORUtATB0G9moiu3bggCUY5gNM6e6Idh71WDSl24jxoyAXGN5qkfJRgUzEPrF&#10;MpJmYGTtMiZVvYxLsf1tjLfK5SuWManqA7KUgt6ZLe1Jzvcsqeqjj+vblpGDT1J5w8ypkHBPVaIs&#10;1o4zK23qpKpt6qVE97aMoEVIba42zUUIQcYrEDHnbwyBN5uauFXOiSQTtypfVo3p7M6Q2EfHh2bb&#10;goySA5W6T8nQ5NaupJPhz1vy809VcAJbzg0rnqoUzdycjKA+HvRCQNJtLLjRnqbBKCYZuRk8vBU3&#10;t2Uwt+hl1+xbIFkJs1PusNB71APaTgn6tAqknOoiSdbfAPW82+8bEFGqRDfcgoyWcgDJivtGWwTj&#10;Rv+Ox9uKW5ABGKFtecPNhQKKJ9XVClwRgtEHCdawCqrhM3cy1FzapDUrGWS63Fyc8/sWlU+ZG4VP&#10;qlOSsgR3cVMSh4fJ54Z/tELpHsjU3rxB/CMXgxv4lEpOBpmAJnRSKFYykKzcbra7eXGCjJtN+64i&#10;9oTyEnNTUbdGlgQZtw1XbuEYwSQJbvSkI655LkuCjPXg5lTcQijwSlGMr+HmZLw4KAvN232ApAJ0&#10;aNyCqKq2JMC6iH1XpySEwh31/xvbl2cpuKEWNrEn/ENGhipDSlUjJ4OMPiC8wtXcQij0c3My4mPt&#10;3EKWYCGW++ZkL9i3kCUUHOc9bc6kk2GRLk6cc6mckFQiErxVBbcgu8awr/ziAOnilBAPrfSSIEOW&#10;dMgKvETBjXrPDSIgydB4yW5t5OQBkgpyudq3IMO0VVf54g3IKqd3tMJ7aO5bkGlulDlquLlQkOlc&#10;OVpZbtsAUkFpL11xO8gSRF51Jp2MUyKcbjM3FwqkXFBXseLmZOpgJLLivrlQ0EHmojb3zcm4b/fK&#10;TC64uVAgVaaUJbSV25XeXpYkJJUkPzqwFnMLMiJuoEubNyAxqTS1Iau54eYiCGgF/fQqbilLKEBR&#10;yZLAssKNoFKzb4lKZSWpOtnMLfSSpZ1jc98Slcp7Dy644RZ6yQPZKwjz8zOZqFT6r9HEuOEWsgRQ&#10;GMKr4eZCAXg7ulpz3wIDi4b3GodVw82FAsokKW0FDAF1Ke4bDZabkrokbBnZwq0JOCQZsoQQXXUD&#10;XChw+vGXVPvmZHLLg6csVjJRqbwbFewBgWpLQmNntVxtuLlQQEsBqtLcgACzYr9hUTVn8oBKJS+k&#10;st+S7AqkXJOLS/KnLQmn/7bqAnIkU1Gvat9cKPDePLCWxe0OECysgAtVK+lCAW6KnjXckoyqjU18&#10;j5rQsZI0WG8yf49kVCrFzXIuJ7MwKmk56t1wbgkfyFBMmkg6CxdzI1u1SZ84kOEsqQrgA3F2blf0&#10;GW5wyAcyFDyKphQrmXhWuqw+3RRINBBCPkgVZKg8hglMJZ9H5sP5viUZDe8oddPMLfSSK+5NU5CZ&#10;DJ6Y2wMyoQC+4XtzMgphK6JbzC3IbsggrbTXAKZiGqkoa8MtRNASvW9kSSBTeTrA5zX3Lcj0dFR5&#10;WKyBrSTcbm+bDmFJBrcHFVY4lyWBaMU0UhfnZiVdL8GcvSU/ueHmsgRu6nLVcHMy4Uk6iyrQqeqS&#10;3vmVgwyojEDdxdwCnoryRL5qcwOCDOWJVu3NmQx8KmootcwbfTLI8EWrWUgzNxcKGCuvAaYV+5ZF&#10;V28JrDRpZniR/QZQ24XgbsPNyQiAYmQ2MaqAqF7j0tHTcS65ggy7SLlYzUq6gkHsgQoJFTcn04NT&#10;VQCivFCuJG9w4zMPMrhRgqaxcaKYKkohIejqBoQsuaM3aRU3jSKsyk0gHbrZt5AlOPZVOutcTgZO&#10;9ZpiAI+V5ynIUEuoJtasZABVeUqpStXMLcgwaYm2NjcgkKo4v7E6mzMZZGw1UqGaW8qSpweq9BT7&#10;lghXomhdRCywqoR/8Ec3siTIkMqksTc6V4BVeXGQ5o2cDDJenNdPFQDpyYWCXtPOogoyuD2Q11nc&#10;gKizissWe7HaNxdBvN20V2z0ksCr9jpXkCGAlqY757c7SrRirj90Nk6Q3VACjnexWUm3cdBe0Ser&#10;2+1kPDc0FWlud0JWr5AklS8oydqUA3Rqe3Fk9QlwcP6aJhnmHL6IYiUTtCqPbQUeSzLEXWe/Bdb1&#10;BrHF893MLfQStQluqq0AKPGVBIheNWg5klG1A5P2/AYccasPEq/FvrkIws1CPnrjCzoUYX39pFro&#10;BbeQJSCeMIWbuYWCgSGGh6zh5mRcU4RCtZKhYNQew8DJyqTtvDOJXb2lIHV3u12WIF6pFF3MjW66&#10;fiYRJTifzlcyycCXKLh1vm/YvcHt/lFlik5PSZLxUAFvKLxqt1HBFdPoqop1JBmPMHMrbgDmWswN&#10;2GXTMCPJhO5R0+HT230bsFeKIrEi1b65CJLZh5bdcAuhgNsDYdLsm5PJfKiqZeJ58JVUKlhjBySZ&#10;StURW2nm5kJBfQcVlC/OpJOBVn5N16eGW8gSutlWdRLoeWlLgklLCnxh43BRjIy5tdycrOeWuFfB&#10;FJosYES+DZIs8VtBE89vQABYcU6LsNi3IIMb4PRCV6YKhg0SbqiTzSkJMrg9qbxIMbeQJXgwqF7W&#10;zM3JVPgVXaHh5kIBVzi44+Z2B1wWbrKFG24uFMTtvvFzYRzaBsCtPSUhS4APc1CalXQyuOFVq/bN&#10;hQKn5HVVcgtcc8wNYGL1difulbZ4+BWauYUsIY521eAUSM23QUpO3uNCOpeTQaaonS7O+Q0IACvc&#10;7hW2O+cWZAu3pp7MbQBYxQ3FpOHm6gzcaF/T3IAAsMJNZScabi6CiD3c6skvVtKFAtyuqrwOPH22&#10;3cR2wfdUcwtZQtLbdZOKRuVV56ZMxcb3SmqokaniEx3vmpV0MtUlwUXZrKQLBcQWmkK1b07Wy5Ko&#10;4AqeC/xkNbeUJa2mEBVcuaTyYzcrGbIEpaTqdoArIPaN/N7GZ55kDBGVr7kBAWAF9QfGsNm3IKMw&#10;Cs6IRnIFgFUYwwqLTR6NLQlJyFStaO7bAfeKBOIon8vJICN9FhBSoysHgJWHQx7phlvIEnw6j9X7&#10;FgBWPVNKKyjmFrIEvAEabHG7A8DKDeCUVNxCljzg6Go8vbe3LhS43cJuNHNzst7qiAquSC7m1siS&#10;IOs1vFsXCkhlHsZqbk4mOwCp0OxbyhJhc6u5ORlFlskRbO5bAFh5TakB0nALMl5T2YvF3BL3ilOZ&#10;UGZxSoKMlaTPU3MDAsDKvj3gN2+4hV4Cdg9fVzM3FwrcgCv6CzfcnAxMBJDG5pQk7hXNiUVpuKUs&#10;WSGl5zpX4l7vr1EwG2sxyHhx1POyWUkXCshJ9q25b4l7xXjAEm+4uYKBpx28csXNySijvlSAKlbS&#10;hQJBed6A6pQ4WY38xhlgj7AaCVRY7CSjqifumkYvCQArQXkyLZoXJ8gw+XiFm30LACtF28nta253&#10;kNXZCMhuX8nbMrcvyeTppbpbcSYT93oLELWpGX4bZEgt3JPVvrlQICQp13IhSxL3ekVkpUE0El71&#10;lbxhJZs8qgPZFZe7W8mQJWqm1GQjAHLyQaJx8aA2++ZCgXRE8AbVDQgy8KvU0Wm4uVAgiPa66ghA&#10;I9GYW4mOBmHgZByTqlPRgYyFrEpLcgKDG50VGpzCgQxh0vnMDwBWbmnlDU0yFS2tdK4EsALVEaDu&#10;3A5IsrZGLTgUX0kCoMBDG25BBnimqoNBjZPgBha4snGSDNh5lbkLOjC4AdZsCt8dyCh8pyU5f7sD&#10;90p5C8zMat9ClsBNxdcKbikUQLNUUjngsoggCjFWc0uhcA9VowVFBVgejq6g5W0CWDFN1RG5uAEp&#10;gjhalU8hAazAG9BoCm5JxiBfV/6SBLACwlDa3PnckgylC52yOCUJYMV/UfUho6pKXBwqUzSodhz5&#10;TsbhwrPfzC3IrqkeVnl6E8DKELlzDbeDCGLfGn0yKrqqQGVVgx24qi/JNdiZplYEOWFORowe0dXM&#10;Lciu8GEjFM5lSeBe9XSrgV9xJkMEAQCo0NEUR4m5YeNUVn6QYao/Vh1vKGHk3GQ9dPfNyfBOwq1Z&#10;yQSw4gkC5FasZJDVeYt0NIq54TCpbkCQYQdT56nRXhPAilOHQ9nMzWUJgosCeo3kSgAr7/1TUy0F&#10;B60tCZYwjW2b1zQBrChciMpmbi5LkMg8cBW3EAoUClUSw/l9C9wrPnMe72rfQihQnYtXoOHmZHie&#10;6PBV3YAQCnVELHCveLBRzKuVDFlyjwejenEC94pzjHeq4uZCoY9kPjkZ3lCifc2+JYAVFzY+22Lf&#10;ggwdiBbZjVctAax1TDjI4EaIqrndCWCtUUhBRgT64al6TRP3SvEGel82KxmyhBoAFPYqXtPEvd5T&#10;Nbvy4QXZsm/V7U7c68KtqHQG5MXlpE5Jx82FAg4MVrJ53wIui0uTlSxw5iRA2SBRZSif0UiuIEOd&#10;vFf1/XMtKACscGOUjT4ZZMyN5J9GliTuteeWsqTkhuj2laTUP0/j+Q1IMlVYoYfQ+UoCT05uHQop&#10;ybgBtNks7hsqXXArUUhJBtjgkbvTzM2FQo15Qg2xQQoLT0JOw80VjPpMcsGCW72SLhTg1iHjKEYU&#10;3HQmq7mFLOF2V1mSVER2brdKNSoym7iXRoYHiWhr4edKsmtV920y0iiaHdzA0zWSK8mu8YNU9Sfv&#10;DrhXpXUUcjLJkJO83c3tDgArtRso09vIkiC7poieno5TqUyh1lxJ1K7ifUsyuBFvbWRJAFiZGxHv&#10;4n3jfbFBspKibObmQkEr+dRU8CHY49zaF4cC30YGty66nmToXFeV5+kuAKzcN2pTVPuWsgTHH6Gt&#10;4pS4UGBuvDjVmXQyRdGqvkU0SIuVJNOisaiSjFPyRLypmVvKklZyBVy2l1wBYJW3ijeu0BSCDADA&#10;k9ovnu9bAFjhRhuL5r4FGdxIbWpWMnGvNPGrPIZEwGy7JZWrjmQERIzsBXNzMk7JI3jpZiVdKMAN&#10;jGfzBhxwr2BzGzQL4fSc2zUZ/cUpCTKSfSl43GgKiXvFeENZa7iFLAHiRq3wZiVdKFAXBhFUzc3J&#10;CGQS3K/2LWQJiUYqe3LqCwLNYBtAx0j8JRW3kCW1hhdwWXxBgDeqlXRjhYcbqVzdbicjswnoQGG/&#10;ceBtSZBaSOVm34KMufF4NysZAFa44eutuIUswRUEFKw4kwFgxe4uLaogw6sGELXilrKEYtpN/hvm&#10;oW0A3Kgf02hBiXulOlTJzUXQyq05k4l7peoJ73Bx34JM3RQ7WZK4V2pRCcJ9fruDDNsUj2E1NxcK&#10;SC4yohpZkrhXJPljdyZTlsjP0tzugMuic+GdqebmQoH3rXxxst4r4QG0ruK+BYAVbqp8UuxbkKFz&#10;8XZX3Fwo9G934l4p8EGjlWZurmDArdTwAi7ba3hR75UyMNydZiFdlKgUVeNTo+CqCyAKgzRpTUkF&#10;LyVWnmuuCV6FV2UEBxW8Kuww9Yt8XuS4VApJUOG4U6npYl4uQ0iVIO2k2S+nAueEXG14uQQhDINY&#10;bXg51RO5Uw2OF43F15BE2CbtOamkUVTzSsgqs2pSB4md2AgpmQTWvljDBKzC66EoD4S/P3l15zBQ&#10;rvV+BZXWsEHlkO9nI6zPYVA9kmVS2RcBVaXqUXe/guoRjH13NsIoIVWhCUXdBSoWXipSf36XA6aq&#10;FCus5HPlI6jg1Wk6WZyVtKzKvRpUKkXQ4GiJDPjZILeEV7aYl1PBqsIhAIp3Xg/wahSBoELKV11U&#10;qNfhvIBUNn3nk0qzqs5GgFOpPnfXgDnIkbERwgs7tziHAU2t73JQ9WsYcgN9u1K4AwVbn42EparN&#10;XfNWBhWlDh6barjAbWzlqYuIu74480FFKWIKOzf75frGDSKggc1Shs1GCLAXVEXDyzWHGwqjViZL&#10;wFgxdJQEdy4PE46qsnGNMRZUZCOoJVXBK+QGXoXufjlVrdsEFJVEYeBLxdkIKvkvqnc5gKhcf+G+&#10;z2VvUFGk+nWDOgb0ZSeKRvPClhS8nIr8EXU7P9+vwK5eY11WZyOpFDCt3N4BXb0m8tmg4Knc78uB&#10;ZHtqEFl3AUGlPoEQccUqury5vpINVi2jCwG5cio1O+Cu1yCWVHCp2DOXHahtlcc7wK706OYoNvc5&#10;4KesRqXeBJEa7kniFPNyKUAv5UrlCKDrtcoHV7wCekqiQ5NHQ+qqn0R8aALmnM8rgKeC5TQHMYiu&#10;yWvpfJiBVgVwV7kCgogMMkLUzaFP0KnwD42cSiq4kXjQLGJIAWAyTT3YuwC4ChJ4TWC72LGQAqqk&#10;3FgQCVSldw59OxtmITuQpZWKk2VdKdxPZLth5rLjmgpElYMvYapAxBTVLpbRTQ/QCMDCCxEcKFVw&#10;LuRFNLxceGB3UDWm4eVUCi9UBz+xptTsryRVUNFahlqpxbwSaQrop1I8kgoVvdPeEmiKt78KOCYV&#10;FnAHlwt4Kq/fQ5NdCITSZTAXGkxTs4wpPtCpmuOR4NQr4QcrZiE+rq7R4YqzmNjUWhtIkCl+wcpq&#10;OVC1ek5iTFuRf6BqNbiEmCpi0rwvSVXrpgFMva7vdMiPUummeImf4XvgAMVhTKrWmLgPUKoqaTTa&#10;YlK1RhLZ4D6vJwAExYYlVWv8UTzMeN0wr+ZwJFVr1N4HrrR1QiRV64QgXuHzQgtuemgklTzvTdoW&#10;WQtHXtU5dKqelysegAYE3Dg1x8iKtxGS6Ujlq3NhT/Fyo+p5OZV4NTA1kHPGC+sZy6qZl1MB0yT/&#10;v5hXYEnvHqhxVgQ9MKNshPDC9Gt4ucsTXjQXL+YVsFXCzhQYbHi53CB9WYDc87MR6FPCYQptneqk&#10;VOmx1QDVDPy64eVUt3Rab0ot3Qf0lNAOqn3Dy1UV4AXEc5p5udy4AwLRZN8QvfHVoLVZJTeuXQKg&#10;1lNxuJmXU6knKSMs9sslAGo92X8NL6e642x0a+gSQDCGplobEtDWkIyiuybNjViWUZHlSZ5bMy+n&#10;AmoEtqlYw8CNklJdYSSpPmAjRIoon+t8vwI1Cs4RFFsxr6Bis8hNbHi53BCQv7GciVfavIDeAvxp&#10;eLkEEFioqSxGPq3zUleTipdLgFpGBcq0llEBMq3lfFDVcv4mJMATuUCN3AgqFHN69zb7FRLgiRIE&#10;1Tl0Koohq5JDceZdAuB4Fnj//P0KdClm/RU1dAteLgFUjaHBqVN50s4hjzLg0oJXYERJ4K2CVPQJ&#10;cl70GGzACFR+Nip6fytkd76GQUUag6pVn69h4EPvVBKv2a+gopxCBXzg0fd54QtoKkkmFZKtKpIJ&#10;usd41e9yUJGNWBV4B7WUvCiP1+yXU+F7RF1u9svlBoU00NoaXk61JLkUMEEeHp8XUPHuHDoVp5eq&#10;gs28XG6oF2eliwaSFP2Ve9nwCgmwZPQ1a+hUROJu75o1DDzo0jqs2a+gghcYzWJegQalvvJDE+bD&#10;lWS7jHefVNGGl2sO1B+kP0exhoEgBR5QtSUFVGwjrHWboKrvcgBIyRAmZNfMK6SNZFRz5gMKSkcb&#10;Chg1vFxu1LI3oKACZnT75XJDbwqrcf6m3IUEoGpIA3CjVJTvst7Kag1dbnBTqkgpNUmcl8qhVPMK&#10;CUC5r8quDNgpehSl64o1DCgoIQuGXJyNoFID60pGBRQU+ChWbHPok0x2drOIgQUFFvdY9U2jXbXt&#10;GACXqjQ9KVhORckJVek8V6WSTM17G5EYaFAaW6FMVcvosgNnZZXqRHaxz6zfsyCr98zFAGWHqPbb&#10;SKoDjFTp9ufCI/CgoBI5+hUvlx7sWKX8HlCk1KVq6jViZvjaX4NnbjTtAIS+YBFd6JCWUy1iwkgJ&#10;ASMXi3MfZIiByvMQgFBil/g5GlEVZHgeOl4hBa6YVpN2TRFI2zC6BjXJTYSijAjQFIGV5iAGGVD8&#10;yhMbgNBrmuBW7Qp4SWyIqnnfiKkAhFKc7qGpb0Bk2VktzcDO73LgQV/jlK4CAkFFEVUKExVyI/Cg&#10;r0EUVMI3qIgzd87RwIPSGe2mKV94H1TEwTvnaFRCfSILrSlifh9U5GmQilysYeBB5TZv0MwkFdnR&#10;QLCRxtLwcrOD/lNoiYWEChSpsmpumjclUKQPwAQbhDGFP2xeGAIsRzMvFxsPGM2VNAwUKWC6CqXN&#10;otkISS19rBwqQUXycVUbi3JwxgvMExULm/1yKsqWC9hyLjcCDKpuVZU+GlQsYdW/iyZyNi/CI4+V&#10;AyyoEKG0FW3m5YoDld8rhDFPgY2QUjtVdWhCZUZFAF4Zveeab1Bh1lc1GEm0d17qDt04OYIK560k&#10;wPnZCDAozgvBkM7nFVQ8DfdNRQ08IT4vnO0VYCSoaGYtmFoxr5AbnPkqCBYIUmoQyLVf8Aq58QB+&#10;tDkbASDFZkYiNrxcApA8RRS32S+nukHQd2vodgrQXXWAKM6GU4HTIde7mZfLjccnOjJU83IqVGX6&#10;fTS8XAJQd6ALaAd4FGygiocWZ8PlxhNOjkrOZ4FTnDdVUCVhoATBq0BiUAEoJJG3mFfAQKkWRJuD&#10;4mwE1WL3NjIqUKAUF79psi7vgwpVtAt0JAhU1ScrL2KQPbDJzV1ODKgcPhWqLcjAoROmOz+HCQEF&#10;34OzotkwFxw8e5UzOxGg1LpXg9hzwRFk1O+s7nICQBWma3IgADf4U4QJ2+jYif8kdZNKRs28XNxQ&#10;2KwyYRM02p8NFzfl2WCpbTFoCoinohC+SYawabIEHg6gUeXWFucwycgYbCqcYCz4vPA3oICd71eS&#10;0TCvcTA/BGgU2D4o8GperqaoRnohe6mO5/Pq98vJ6v1yAYA6hOOm6KNM4pgNESHa+A8pWGpEQu2r&#10;odyp3Egykmab2laIJOd1RXWIjpeTUTizeZcfAjTKS/RIakEzL5cbuOgbmwh/d8zr+qFSfJMMxHPz&#10;fpGbYrzwszPEYlpBVbqWCYgaK7U1bGJgSbVWxzt/KhESxutRTTia3QqqVhXlCXFeqKI31RI6FYWn&#10;K3OZBHLnhVlZSfmgIgyj+NKpukG2qfF6oLlOE3VIKjIgsW4aXi42SGYEJtQcQ6eiAyLKTcMr7j+p&#10;Vt0aOhXF5q4eq3n5/Sc7iZKvzbyciiS8qtAZHT9tv1Q0lEfvXPIGFb3grpoS3BhOzosQYlPlLKlo&#10;QnPfFHmgHmnywmIu5hVUFFZW6ZXzMx/oT3C3nZQPKk48pcYbXi4BcDpKqTzfr8CMsueVywHEka0h&#10;3X6Uwlvwcioqwyq/u1hDlxs3IBe7/XIq3n/Apg0vlwDkggp1V8zLqej3Sf2lhpdLAMA9JJM3vJzq&#10;kRVsyq2isdp+weuqcTkkFaElSsI283K5QSW6TsMOzGhbwAowms+LFWzcG0lFOfAKI4WvK3hRNb45&#10;80FFhfTrpvgS1XedF53dkaLn5zCo1HfzqshlJv0+eHX5xUmFPaQOe+d3OdCfuL7BtTbzcrmBHxDl&#10;oeHlEgDToepJhgJkq0HsC8xzw8slAJHszoKNCqRtERXm4SMkt7gRUUHEGexqqDwE+hOwTaViBxHR&#10;ZU5ztYYuN0hQaRxEVGiyxQB2T7XH5mwE+hNHZfV8BRHVHW6qEAfYchsisJ5K7Q0ivKL03GruV6A/&#10;uSdNoRGc8TZA9gtUcrWGLjdeU7WiOYcBGeUcki/ZnI3AjMq1XOBfyCKMeaGmNHUkqNVqZJJQjYgK&#10;Is2L8pyF3AjMqNawiNCjONkAxUvX8lz2BvqTbVYJu/M3JaheI+cr2RvoTwC+VSckftwmxvUibbeZ&#10;V4gAYhU0jynm5VQ8KYBGC16B/qQ+LxCmgldQweuxcfeS3GurQVU5wPcNL6eiCmhVoIg3xHmp8nxz&#10;6IOq1qMS+omd0kRTHoKq1g8TMHpP8Z8CpEcvOVsNeGH6NmfD5QbqBiV5mv1yqlrHDtznNYKjAc6B&#10;GbB54ZsDE9TMy/UNylDhFmnm5VQ0slY5jXMZFbhPXN+kMDa8XG7Q34QChw0vlwA3YGAqH1FgTDGk&#10;kKMFr/9P2dksSZIcyflVRvoFUJGZ8QfZ2QPPe+SBPA6GkMWKgDMQYEiCfHp+ll3ZbaYBbKoCh+my&#10;KnM399CwcHc1Mx9hn9AH/N8Y19AiFIkkYaev7gGISrXy27cRLAqZAtfm9NX9hhtus41g0ed5lLMG&#10;GGGfHCwRLebMYV+l1DmbE0LPUVd7UzbyA60zvaH1fFGscXUPwNLmwzrTG9GidS7q5EvDGLRxVRyh&#10;N4ddyz7vHYGfXLhS2a3vv8tD63mObc1h9wBEtFt5AWQ4tNmwz+dH4Cf8PHyFM67ubWzeYQR+cqTP&#10;YaDR19DCPCeliBvC+2SwYrs7N7tMtWKJnMc14j4rJLhMfI+NoVbsl9VXdwDspOCNnbXNCBeF1XOi&#10;ATjQ7HPIORskhzOuruaylSNaFBaWk1Hn/HCoEQO7O0ubEffJ5VxeQTPiKNt0EHvEguj9EmDEfdY1&#10;tjX1Bjb6esP5dI2Yz7rohMBUp5/uM6qShjOk+e6fbPOsrroap6/OqEbEJ1kYxL44Xama9TEZEZ91&#10;UbqVybkNNZJtnIp6nPg1KBFpdxI3ZzytocZizTp8HRGfVSjQO/YaaoUMxzuNiE8cxnlYJ9hDDZbC&#10;iaekYnWfQ07zrezKqUbAsnNLDAvc2ZcZ0zPUqjS/c7Ax64XasS9DjeoA1pdLIj6JH3LivbahZs9h&#10;f/8rutTKXiaprE09caJO2hdx102JbBb2wI7fGGrUqnNiiMkOGX3xTbZ2XkONgmlOLCCBGr0vot+q&#10;Vt37r8lUq2gKw82PgM9aW9flu0ZfY4Hi9tWXDKT2fXgrqBEn+lxdO+MafgPmgO28M66h5o5r+A3q&#10;rJ1O4hdF5vpjJuHZ+VaOgE8yOAnPc74pQ61uSraw0ZcNFCeG+7Jw2NVcPy9xopTfsXZ5Q81chXLS&#10;0ieeuid1ScRbzE81Ykucwiz7jBOlr8poNfrq7qYqcBmHylyRM8ZF4oxzIjrV7DkcDgCvUYXejXF1&#10;Nc5eHIJolzhR1jbOzmuqkQPjrKNgTvocclPr6bxfU40oRKdIIFeojb6YQ+eas6nGSsc5HOKOhtEX&#10;0VROQttUq+W84aP2GSdKGIBVSnqqHZyIGuso7v/r49pYYzsM0VQ72XI44xoRn2SLgjDjm0JdhG4i&#10;azaH7cW9dC26WpyjDVHjiO1meHr4Z+mMeDvjbZ5qlFp0uC8yKUdnVFwm9Oi965hqHIlaPnGGfRIF&#10;ayX44HC7jRVhZkSlcODStahyxwm1M7KhduPmHOuZDe9RdzFZb/SoTLqwFLBc8LjYnqtbILMt6A+v&#10;Q0Kss/7dR7lQFnz10XSmsa87qlaCwzAT0d+fGZn0MNNOZ0ONfQ5h92/PifYRMkodHkbmrDymGpcd&#10;OfE9+4j+JB+WuCCrs+l4vLx9TvLGNFaVZ2OtKGocxToL033Ef9amykrMmmrw+6cF/RE2SslrPLE1&#10;su5BbkDfOQojDrNPIwdGH852bKpRKrvikAw0Dg9CZ1XQ6L0jHtVG6QwYO511V8A6ggxo5xMzrrOv&#10;G5A9gHRXgEMl4c95qWfEKVd73J099D7CQKs3qwroVCMKjIhJIwMSf90gUmXRa7H5/qkNtbq6k5uP&#10;jMc2QkEJe3hW5DF6G07kRlyMc9qHxx5jg3R1TqqmGjdTUC3e2S+NIFIid7jpztmbDbXy4FZ6B9EE&#10;Y2ycElir/aFGb1U4wHlu3ZEwHW5vXY3e+GBbvXVPQm/EhToLnxFLSmTSR4UmvfdbIy60eqta2AYm&#10;uweq+0soLuH0NnwJJ+uLkxFJwff2uOvkpPgTY2x9XXHb6qYxZ189Q0rt3kZ0KIlU0K7OTA41fMlH&#10;fezfj23Eh1baVq3Q3j+3oQZKwKTV2/AlhDZZ5Qspqtqfm/0GjBjRG/fL45mdsY29UBVMtbzyiBKl&#10;N0KjrefWXdBCXbCK6zWeW3cK9AbxaI2tq0GKPq9GNHobvqSoG+ckkJ1df26PG47SQkl3CrxvUAjO&#10;InlEmC5s2IgDdWayO4XqrXZfxhvQ1eiNmXS+b6PEKL1Rz8XxykON3jDTQckIGPVRMtQW1taVG/Ae&#10;JSPQ1H8DhhpvAAGqDkpG0Ci9mW/3UCME4f6BezXG1p0CftL0XCPalG83PsHqrTsF3yuPeFO8Mr1Z&#10;KOlOgfX8swTd+zdg1jW9EyEMFWHMZHcK9Eb4nfO+jZjTYCanL2HX4RQ1IqC1ey4uHynK1Bhbdwo8&#10;N/yk8zUd0aqQOpWQ6/Q21yV31iXOF2dEnvJ2E5boYHIEkTI2PJ7zxRlqfKWeqVrvZ3KEkfJ2kzbs&#10;oGSocUcKXxxrbH2BQW/Pgo/v34ARf0qGInU9rd6mL/nghMUaW1db2D4wKwZKZjApBcSskop8PPsb&#10;sNbVZw4mZzgp701VOjVmsrsgCkvAJlm9DV9C+T06dHrralVi0jspHCGlnNISOOi8b0ON3jiSt8Y2&#10;fAnxIZT3ccbW1bimmGBPxyuPYNRag3IM6PTWXRDXvLJ9c3obgaUVMs8prNHbUFuoaUWsovEGjIhU&#10;xvYM+HyPyaEWjG34Evt0ZsSk+s9thJcyk89SScbYhi/h4kXvDG/EpRIT+Ay6M3obvoTz/KpU9/4b&#10;MEJMKwKxyroavQ1fwjU5HEU7vXWnUL0R4u/01tUIdqYimbMPGNGp9Eb4h9XbWJfUTDoFzSEZmjMH&#10;JZw8We9bV4PLclHSnQLrcjyX1VtXg4jhoN15u0fIaUGLjYDx3IYaPC6LV6u3foj6vKDaYotGrCrI&#10;WrHSwOQMO62q3BZKhhqrEi7htXrrToFCF1QatGayq0HgEGnlvAEj9JSbh4jDd/iAocb2mShAa2zd&#10;KXCJI3d8Ou/bDHWlBHstMN57rhF+Cn1ZlU0cTHZfcuPrVseaRm/dKbCdYk1vjW2o8ZLWQaPRW3cK&#10;9Ea6gHOCMSJXcQkEDFko6U6hMq+t2nf7iF3lcBJa0RnbDEO9s+uwVkFTbalFkLPCm4GoHH7juwyU&#10;TDW2HdzxYTy3EYpK3XJ3bGM5w4EJJL7TW3cK/nMboa9URvnwWKMRjnrjxtp6AO9XClONo6e7U/uR&#10;+lD9a8rHlFtnnN6GGvvZSox6/76NkFSSATlsd0jaqcaCki2709twChyOVa6oMZNDjcUyVRqd3oYv&#10;gZKE8XN6G2oVZOPUL9xHYGq5LVYYTm/DBbEwIUb6/dio7NVRQn4KPML73lSNRA7n2w3d03tbiCV0&#10;qgqJ2o3n5nD5mDR72+GunbENNbj8Smt7+wYQbzF643E7Mc+ixvGFVaWZGLbRG9Su19tQo5Ip1fGc&#10;sU2nQBqdg8ljhMTyjuIpjfw7/miMjRItzl3RokZvJ1Sy8dymU7BncqhRG4O77JzeLk7Be25DjUNs&#10;VtlOb9Mp1LbD8JMkL/QHwEf4dHaLxEl3NUrr3QmmeOuVRY3KH3VX0fvnNsJcORrjFgtjhccpZjeS&#10;JAMiXZ3ehlOgN+gtZ2xDjd6sLF58RzcS/tMqZC9qZDWZYxtOgWXo6cSDUoG6G0kIEpSAM5PDlzCR&#10;xBc6MznUWMt83B1fMoJWWdA/WJs4vQ0XxErNujT9GMGuxAlWwpzT2/AlXJ9jlXyjBE1/AMSOEYjn&#10;9DbUiCStQBHjfetOgU83RXOst7urcTXQbpXOI7+rjY3eyKZwxjbU6O2wir9SJ6f1RuQYWs5zm2oP&#10;Al6dkpHHiHitalGr9b5NNfu5ScgrsWrO/WxQIn1KoIRxXgZKNOb1dndqAnBEOHpbuZTM2AcQrdfU&#10;KAz0warXeAOGGkdIvHDGSS/s6uiNUzynTuVUozdOZ5x1yYhf5XiMmbQwOX0J3wAn5ok7YPrYYCRP&#10;h+uYakwI3Vko6U6BvQpxSI4vmeGykLTUWTIwOQNY3UB9vjBtSuqonQgvp7fuSzhq36wrJSEAZm+Q&#10;W1ZvfYGxsFA7nPpiEACjN86CnEgdAo2bGr1R1Ng4wZhqHLVXWWNnJrtTIHWEAFart65GbxyrOd+3&#10;UQqV6El4I8eXDDVIi1sV2H7/NZ0BrKRlQOcbnmuoVWi0xS0eI+6Vcw8yp6yZHL6EJVBt142xDV9C&#10;xrBVV5rlYwNXBcPDiTm9DV9Cru3d4buPEfdKb6y6nN5mAGvtOSxMDjXIXdIsnDdgBrBCPeDyDJQM&#10;NXqrfb4xkzOAFRzX7ezv929DjZnki+OcKYy417rls64hNHrrLoje+HZbvXWnwDkjJWadXccMl13Z&#10;4Tg8DjdSNSjzvlVutDO2rsbYeAGcHdUMYCUmpoqWGDPZlzN4Lg7NrZnsTuFrQp81k10Nr0zOkPW+&#10;dafAF4divVZvXY3emEnnazoDWOFnirYzZrK7IGayFl3G+zYDWInMrSIf73sbahUEU2TTe688A1gp&#10;pc/X2+ltrksgjVhiG731BQaTD43g+JIR90rSEPSD8wbMAFbbcw01QqXwyg5KZgArXtk7UxhqUAh8&#10;cKyxdadAcAP5IA4mR9wrvfHYrN66U6A4/knMuIOSrkZv/N/54swAVo6CrLLaFJtq7pXegLL13LpT&#10;oOoP+0XHT464V3aKlSXmvAHdKVCbjGIh1tvd1eAV+eI4XnkGsJI//mF9cYZa0Ft3CsRXEU7hjG3E&#10;vTKTUMnOTM4A1gf+zokxpJpWRwl3kB3WynwUXiVpkU+c874NtQqvYg9toGQGsJJHaF0/zA0UMrbd&#10;2gmPuNcKVCP22Hi7hxpZHbxyzjdglF+1qwAdQ42Z5O12PNcMYCUfzbpVifLkcyZdTA5fwq2FVVDt&#10;/bd71GBlbPDk1ti6U+DAFm7L8coSLkuQrRNDz1jalNiVoqYavqT2fcYbMANYwWQtMN7P5FCjt6It&#10;nN66U6iUZAKKnN66GvDn7XbWXCPulfMEvgGOLxlqwdi6UyDihrN2q7eu5n9NR9wr9fq4M9XqrS9n&#10;WHPhza3n1hcYRKV4VSq5e7tBudaTdVXN+9XriHutdF86dFAyfIm9eh1xr/S2E3fp9NZdUN0rsCzO&#10;aeg+fEl9qCwGeqh9XZk7p2ozgLXKx1m9DTVQQrKd89xmACsneORoGDM51HgD6vpqAyUzgNWttkgA&#10;48Ck60tGwVVSlLwabVTmmL2xCrKeW3cKrBRO71x5xL36fnIGsBI/WaUK3n8Dhlr5SXY5znPrToHv&#10;G5Fxzvs2w2V9lHSnwCqImDNrbF2NN4BXwHpu3SlwzMvOyOqtq/mnMyOAdTl4bpbnGmoEVXPy5Dy3&#10;EcBaNXjqdp73KBlqhDlTEt3xJSOA1a7eQ13t/r5VyXErUmfEvcJ3Q+Y7nmuokcUGA+2gRAJYyXyw&#10;/ORUI3rSyraj8HKfkg/O8KyoiKlmR1jNuNciqay3e6rhuopGeL9SmAGsdTeVtRMWNdj1m9XbcAoE&#10;y1oVRdj39gdAMWHrijo+TEON3D6nSrKolVewdvkS98oBpcWsTLVKyuSg8e1zOyXutdJxjH2AqBHw&#10;QUCX09twCrw1hCG991ynhMvyzXfeblKExnMjCMnZ44gaebts4JyxjQUGkLQy5U8Nl+Wky5rJ4Utu&#10;5Ac4URHkCI0pKSrfQsnYrBA+VuU+335xSJwavbHJdDJAOdjtapQvfDh3rYgaS/OHw3WwYe69fZCC&#10;7kQhiRpH3xz/OSgZvoQ0HrKUnJkcakTOVFC18XaPPQ4sDgtKp7euVjnhFeb8vrcR98pKoSLqjN6G&#10;GgwthJhxXnKOAFZcOSEmxup1qrEKelSgvzG27kvw5ZzFOX5y1HdlhQcH6viSEfdaKe/shZ2ZHC4I&#10;n0wdAGds3SmwMvfO8M4Z91onGE70GHeht/fNPsObas/zEq+37kvojdNQx3PNcNm19g/WG9B9yUJm&#10;k8X2cULYpsQ+neFtbmpVtA+37KCkqwUz2Z1Clb2tjdj7b8CoDosWxzMOJkcAK7WDC8tGb0PtaaNz&#10;XnKOANbKJbdOZ6YavXm8KSGM/bnxenM44Yytq4ESTjCsmexOYYGzq7CU989txr2uK4e2Rpz5OQJY&#10;OXnl2gjnfRtqNpdPrvSYyTsVaY2d8FQjvoQsSWsmhy+Btq7SIMZMdrXqzbr8mEvI+9ioYsvVPU5v&#10;XY0TDE7oHc814l6pPmkVASB3vNlIZ15AI0XOmxp9UQbDGVnXIg4V9sf5lo7w1cqut5ZAQ6sKN1Q1&#10;i/fLhBG9yqm75yOHFmUKoNadZzaCV6tiq+VGhhZh2B9WsvU5Ql4P7sVwqjNOLfuEi3jyBhCOoa1L&#10;q6dWMLLuRLhgjBAdA40z3pVNOrXRHIB0Z8AJkPfJnuGuUHXWfdw036aRCxdJRbOG1tWq2okVgs1a&#10;Z/QGx2QtEIYaPgTwW6919wYL27bi4t87Ywl3xR04x1us/vrYWP18OFf5TrWq5MJdngZIRtzqsnDE&#10;7qQrciFJM5LeOKUxwhM4GW9q3MnDWsv5iA41evNCQoldH72xt7Sc/1D7GhJqzWR3JCzseEsNApPN&#10;XTOS3vjWOw55hruyca5afe8xOdSCsXVXwqv95HSN3roavdXgHEx2p8Bmg3NJCyVdLeht+BJyKlmS&#10;OzPZ1eiNj5vjlGe4K8FHRMM4vXUXRG8mSkbc6tfQC6e3oRb01p2CTZeeI0qW3thsOG/AiFvlCteP&#10;ypZ7j8mhFoxt+JLKlLD8pIS7ul55xK0S6MFlU9Zzm77ETMMh07a5IOgN7sJxFslDja9pLe+Mt3vW&#10;ayVGkLWD89ymL+EEwlq4jrhVAj28663I2W9Twrrk+el4vyYfcatLhVJbnmuo1QffKj18znqtFLMj&#10;EcSZyeFLSOk7nAIwXFzRpoTkkbt3eD3U2N2wwnNQMuJWmUnyip2Di6FWGzCrRDu1tvvYNhYY1npy&#10;qIGS51nOe5SMuNVaBBERZzy3oeZvSkfcKgs8PqgOSoYabzcz6ayCRtwqnovwfmts3QX5vmTErVIO&#10;nprFVm/Tl7gHFyNuldBCihJZMzl9iZn4eY64Vf9rOtRqZU7oquGVR9wqKwWue7fGNnyJ3ZuGu1bu&#10;p/EGDDW+3eZ6csSt1s0ld6cgxTnU6M1L/DxnvdbneY41tu6Cgt7GuqQqClrPTcJd3fXkKPPqH5UP&#10;Nd5uLxGNZMjulWH5vHXJUPPfgBG3yv6NAzUjUP8catVbRWy8/wbMcNdb5S44h9dDjd744ji7jhnu&#10;+twtOn5yqIHJWr46Y+tO4etO2Oqtq9Gbl2ZKGbSJkrrRy/AlQ616s4rbnCNulRMMrHSe21DjuXnp&#10;inCqY2y8OE5Jlqnmv28jbpVzLph/aya7C6I382R+xK2ydOJ0zPGTQ41VEMdczvs24lY5n8SVWGPr&#10;LsjfB4y4VQ7LKMTmQHIsSx6ErVpLrqOvL+q81lpNDi2KEFL+xVknjGqtXKbG/s0Z2Tgs4Ykx/4Yj&#10;GUGrFCuopcz7Hf7QgghgZI6PHDGrTIZV/Yio0faG+jEeI2R1Z/ItImBo0Rk7ReeZjYhV7suwboQi&#10;T7CPjGxDCnkZz2wErHL9tVXUhsik0Rl1JJ3EQWpGNTXupIaZMgAytChBC5tjTWP3BbApnCY4nXUt&#10;vrzuNHZfgGfkfMvprGuxZYNLd96zEawK9MvvvH/PhlaVtazZf7/yGSGuOAKrvsY5tG7FAFgk6QhV&#10;5cDCY26GFtfBMjJjGhduC29w5DqVUns7j6J2oxrj4uTEo9fPW7l5yrorQ9QIJoQ5Nb6g6HWHsOKz&#10;nOBFUaPoVF0s/R4m6HWXUDe9ORVJRY1gVT42XnfdlcBCEudtPbuuRne3Kqny9iXAzO4WCGh7OIsf&#10;UaM7np3hlNHrjoFSOFUrwEFmV2Nd59Ucpru+JFk/CAXyuutqdXWklThFd315wdUjOD5rdF3tRha4&#10;FQ9Nd32j8uDmKudoUtT4enDIayFzBK3e+S47353lY6hRrJX1jPWaj2DXO6G1N6NmCd11Z8R+Fo9t&#10;lBNEr3sVUrWs0tuiRnesoLzRda/CUZwVW0t3Xa2uvrV2+eh193AnkMhZ54ka51UkXlmv+Qh4JSbU&#10;OqCku+6M7Osl0Ovuga8IFy85791Qq6vdD6faAN1191AVYJzgAVGrSqMk9jkuesS8cgO6VTid7rpX&#10;4RjpoESt1V33KnjoSvQyXPQIeuVbzmfZ6m6Gr3JDoJP8xsKkL3GS7oZ7qNfOWDzTXVejLD/ewRtd&#10;9yrc+8CZozOZM1wWFsiqX4KZwz1wLOQt/IYaAazUiLS+CCOElSubrMt/sLI7Iw5OSC3wuhvuwR9d&#10;V6vCCFb0B2Z2r8L6dHMSt0SN2GMoeg8q3auws7Cq+tNdV6sqSi5Uuntgi2ZdpUR3XY2lCimdRsAV&#10;esOrkAa6Gofaogb1CmNi+cwZy8p5pXM8xNHr8Co4TI7aHJ85o1khyZzMNLobXoUUag6yrO66V1nY&#10;uDop83Q31MgNZK9sdde9Sl0u71TZpLuhVsV1nHIf6A33sJLiYS38phpjI4PFGt1wDySDOvWIsXKo&#10;4Ru4uNTqrnsV1rTmdnKEw1ZJMS5Vsrob7gFq2jlKZ3RDjQuv2WZb3Q33QHdOvBDdDbVa4TjZCeh1&#10;r8IH4c5OxlirTDXKclvFyHCRwz3wDLz3bqpVfW0nI66Cl9sxTkHFCeRUNe4ufTjxUOgN90DanlM+&#10;QtUIJadivwOVEd4KnDcniIHuhlcJnt3wKnh6hwqhu6EWdNfdA+d2TvwVvXUtrhmh8LU3l92psA5z&#10;4uborWuRu01Re6+37hyo9+it2B9di5RLnoC16nt030CAvVNkgbF1rUq5JMvBQmX3KFTcNFHStYLe&#10;RoBrFScxIkeXj6HFTfMcUFm78hHgWjfGG/GO9Da80J3YfIfqR6+7EzYi3qJhaJXP2z2UjABXHLpT&#10;HgYbhzOBD6fEqoOSERe71dV1zmdnaNUdSebOYAS4bizbjGRGxjZ8CZU/OHKwxta9AheIO+mF9Na1&#10;OGfl3hzLl4wAVzhBp0gevQ1fwpKUG4mssXWv4PfWtUjwZInoja17BR+TXYuZZGyW5xoBriuF/q1j&#10;m6HF2LiP3ULJCHDl6NlbCQ0t1mucS3pj676E/YC3zBthsVzOTUqR5SdHgGt5V28mhy+hNMbOsaDB&#10;wIwAV7b9TmwBq6WxLmEjTs1bq7fuFVgaOjkmtTYbK1HoY7O37hWoPOSxPTOa1vfKIy7W7234Emqa&#10;gGZrJrtX4GTP81wjLJZvN+sS77l1r+A/t65FpDxewfKTM8CV692sN2BosZ5kw2KNbQa44kusTdzQ&#10;SnrrvoSvoucnZzQt6wQCShyUjABXv7fhS3DJ7Gyt3rpXqCAPa4U3wmJZlzyozmH11r0C75tzqQDh&#10;El2LYP57FWkz/OQMcLVR0j1QrbkqQ9fprXsFKB4nEoWxdS0iMk/rzkf0ui8hVNt8A7oW63KuNvGe&#10;W/cKFD/z1sqjCixf0zthJs5MzgDXY3fiizncGkctBO9SgMjqre9WuGneWymMsFgeB4luFkpGXCy+&#10;3Pt2Dy22qkRBWKfMIy4WJHss59CiN+bW8lwjwPXOl8Pamw4tZpLn5vXWvYKNyRlNS45VsRjG2z3i&#10;Yu23e2jxBlBw08Nk9woVTuLNZNcK1sojMhZW29vlD63KqODmKGsmhy+xx9a1Ko+bHCantxHlWpeZ&#10;WSuFqcUl7uTQWL11X+L3NrSItSCy0Oqtr0tsTI7oWFZB+Fevt77CsL84Izw26a2vS2xfMuJj2b7B&#10;/VlfnFHP1faTQ4s8boJIvJnsKwz7VG1UgSU+lsgAr7fuFbDQ+76NEFmqCD2LIhp+ckS7cojtXHpa&#10;CRt9t8hmHZLLegO6V+Dcw6laRG9dC29n9kYcXLeSmbSYMVHbIYFwsO+nknic3l0xY04kiKhRgM47&#10;x4Y5790RFWctKUVtxzE4tWJgb7o7cSmBqbVsbHOsRR6LmDY4Co9bwWxTi4UhQT3OZ4DTxtbb7t01&#10;z4x0LTBCvTVn681ZS++NkxfnEze16I3AJg+V3Z24R5Qs65qNuJM6j7Dege4YqgqpsxBivTp6A8sW&#10;OYxnaHowCdYhxtSqxIUqC2e83zPM1dxUAZNmI/e2sDKxntuIcnWPFbgkpPdG9RyP1edBDb0qHfie&#10;ZVctjiO8t3vEuHKG4Zw94d+6iQQR1ovjPLbuSupY1Rva0OJ+N+8MA+R2K831q2jxdleWujO27kpo&#10;xQrk5HvWbbT3+XAHTc9dv04tHAvJXd5z607B3S/CpjQbcdFsO7zXrbsS96yXQ4vRGzFw1l6Yc6Om&#10;h3O12Pypxfm8+eUeka0E3ngvwNCq0GYvhwCPL0Nzom+nFiuwnaR45wUYca1UL7LitEmSbTZSuHRn&#10;pWa8bSOq1eXf2Pv2zjbeAGtNMqrAVnCDc9DLpr53djv54Fsj6x4BPtj7bI/w2UpBs6gHYnO7jSyT&#10;Lfc/tAgT5XY3a2TdH5ybVW6W71rXqlhp85lNd8Dn0NoBjMjZyhG1DmZY77d55LDKqiRU24Smxnfm&#10;sEJEqeXT1J6hatbYhhqu57SoN8Luem9ks1gZgFONGozWBYxMSfcHFJzyMvKm2sbq36JMWUq0sRGy&#10;QWVuZ7E11DhxqkJthtMaUaw3NrNO5S6mpDsSfB2xY1Zv3ZHYIe7EU7UpYatR99s6Y+uehJiN1alZ&#10;wdi62grx4O0SRwgrEQqHt78falzj97BoxWVEsHITium5hhrrCuuCKozqTuHGyYxT3UrUSCy1culR&#10;676EtAtCiZw3YKhVBL51fEeQZQMXhWW4gMvqratRGZokNweTI3qVEB0v64JFeDPy8fWWEeMNGMGr&#10;xBrw6bbG1l0QThmYWGPrTuG+sZHweutqVRedDZ8ztu4U7ge9eSgZalzXYxF9RPO0B0CQDglg1kwO&#10;NW4K8M5JRvAqvbFvsXrr65I7l5WYz62vSypqw0qJw1P1Kdm23fOTI3iVSk6U3XfGNtRYAx3eGdAI&#10;XoWw48YQq7fpgjibt96AEbxKiUlzzTXU4PArN8p4A0bwap3BWVzAMtTYOXvZcJxMtcfNxb33w/KT&#10;Q400M/MNGMGrdlkCjuuakUTlbqc3k90pcNcdEdYWSroawR4k11jPrTsFKsFSPc3qratVsQyLfKbQ&#10;ZpsS0r65LNjqrauxCLp5RxejFCyvtlVTt46mmpHLwSGs9dxG8CoH82xonbENNSp1egHtrPubkbBT&#10;RGJbvXU1RmquXkfwKie1Xj0CvrnNSOqekhLsYHKEvBY14h3xDjVchJedic9vRlI+2MtfnGq4VxL1&#10;DDc5YldJgyeB3nps3ZU8dmhkq7PuEk6KDN+sg5kR8coFWs599kU8tmnkEI6qFR7+ux5lfqxMQt6T&#10;0Rv1gSC0DBpg6NXphfUpnXVgycWm7rPVW/ckpAt750AzcpVlmkmXDj0KvlhndzNw9c4pNLtnYyKH&#10;nksnStwqRRk8/z/0OAK1/PEMdqXmuHXTIxxA395sG0Sd8V7PqFW+2dDJ1jR253PzQri4DrWD/0H5&#10;du+jPfT2bbGcyIh0rYvs+YhbI+vOh/MnojWceezegD3DSbkWq7ehR7K19V6PSNeK6aGIjdXb8D51&#10;dmSNrXsDdtFcTmL54xHrurG3cTqbIascibG9d4Y29diSWp2NVUXQWdcTpu13P/3+3//Hv/3tt3/9&#10;l59+/9Of+Mfv6l8///2XTxn/+uGnX/79xy8fX+oXf/n1bz/8/ccvP//6yy9/+4/f/vjfOCT6v99/&#10;/O8fX1CnSbQ+m/nPlDGrKy+RMmuernyLlPE9XfkeKeNLuvIjUsandOU1UuZd78pbpMyr25X3SJk3&#10;sSsfkTIvZFc+I+WKluja/BxhTEGWoayiIEbvGc4qQmGoZ0irCl5DPcNaRR4M9QxtFRQw1DO8VWzA&#10;UM8QV7T9UM8wVzz8UM9QV3R8V+fnBHVFlQ/1DHXFmA/1DHVFZg/1DHVFTw/1DHVFOA/1DHVFIQ/1&#10;DHVFCg/1DHVF8w71DHXF2w71DHVFxHZ1fk5QV8zqUM9QVwzrUM9QV5TpUM9QV2TmUM9QV+zkUM9Q&#10;V3TjUM9QV/zhUM9QV4TgUM9QVwzfUM9QV0xfV+fnBHXFwQ31DHXFxQ31DHXFkg31DHXFlg31DHVV&#10;u2WoZ6irYixDPUNdEVRDPUNdMU5DPUNdcUFDPUNdkTtdnZ8T1BXJM9Qz1BX9MtQz1BWfMtQz1BVB&#10;MtQz1BXjMdQz1FXZjqGeoa7qcAz1DHXFTQz1DHXFGgz1DHVFA3R1fk5QV3TAUM9QVwf1Qz1DXZ28&#10;D/UMdXUCP9Qz1NWZ+lDPUFfH3UM9Q12dew/1DHV1ID3UM9TVyfRQz1BXR8ZdnZ8T1NUh8FDPUFfH&#10;ukM9Q10d1A71DHV1ZDvUM9TVYepQz1BXx6pDPUNd5fYP9Qx1dfA51DPU1YnkUM9QV2eMXZ2fE9RV&#10;fvxQz1BXCe9DPUNdZbAP9Qx1lZI+1DPUVY75UM9QV0njQz1DXV2PNNQz1FVa91DPUFdXGA31DHWV&#10;eN3V+TlBXV0zNNQz1FVq9FDPUFe5zkM9Q10lLw/1DHWVjTzUM9RVevFQz1BX+cJDPUNdJQAP9Qx1&#10;ldE71DPUPVN0u34JEtw9k25nAxnynmm0s4EMe8/M2NlAhr5nsutsIMPfM391NpAh8JmSOhvIMPjM&#10;Mp0NZCh8Jo7OBjIcPnNBZwMhEi+ERcxYiAusFM4IyhfSAkHWgLhBAuTDBsQREuAdNiCusPIhsyGI&#10;M6wUx6wBcYeVtZg1IA6xEhGzBsQlVm5h1ICSGJUumDWgSITXyBqQz3Fl9WUNKBLhNrIGFImwG1kD&#10;ikT4jawBRSIMR9aAIhGOI2tAkQjLkTWgSITniBpQYqNSzrIGFIlwHVkDikTYjqwBRSJ8R9aAIhHG&#10;I2tAkQjnkTWgSIT1yBpQJMJ7ZA0oEmE+sgYUiXAfUQNKdlSeU9aAIhH+I2tAkQgDkjWgSIQDyRpQ&#10;JMKCZA0oEuFBsgYUiTAhWQOKRLiQrAFFImxI1oAiET4kakAJECLHwgYUiXAimQWKRFiRrAFFIrxI&#10;1oAiEWYka0CRCDeSNaBIhB3JGlAkwo9kDSgSYUiyBhSJcCRRA0qKUKM7bECRCE+SWaBIhCnJGlAk&#10;wpVkDSgSYUuyBhSJ8CVZA4pEGJOsAUUinEnWgCIR1iRrQJEIbxI1oEQJFbvCBhSJcCeZBYpE2JOs&#10;AUUi/EnWgCIRBiVrQJEIh5I1oEiERckaUCTCo2QNKBJhUrIGFIlwKVEDSp5wi3DYgCIRPiWzQJEI&#10;o5I1oEiEU8kaUCTCqmQNKBLhVbIGFIkwK1kDikS4lawBRSLsStaAIhF+JWpACRWKg4QNKBLhWDIL&#10;FImwLFkDikR4lqwBRSJMS9aAIhGuJWtAkQjbkjWgSIRvyRpQJMK4ZA0oEuFckgYoTDM5mhJkDQgS&#10;qQ8VNiBI5L7osAFBIvdbhw0IEqk+HjYgSCQXKmxAkHijemj2FASJ1LIKGxAk3qjWmVkgSCSPPmtA&#10;ORaumA8bUCSGHAtlZOVdCDkW6kdqAyESNTnkFnIsXIKiFoRI1ASRW8ixUK9KLQiRqEkit5Bj4YY0&#10;tSBEonIslPrPkHhJFQk5FirzyRBCjuV2SRcJOZbbJWEk5Fhul5SRkGOh6ofOQegTL2kjIcdyuySO&#10;hBzL7ZI6EnIsVF+VOQg5Fm471wbCr7MmkNxCjuWmKSQliD4smkRCwYKwAfWJIcdy00SSEmRDUJ8Y&#10;ciykSetjDL/Omk5CEedsCMqx3EKOhZJBMoSQY7lpUkkJoqegaSVcIhU2oOvEkGO5aWpJCbIhqE8M&#10;OZabppeUILNAkRhyLNxEoDgIkagcyy3kWG6aZlKCaA400YQiO2EDuk4MORYuvpFJDDkWbnDUBkIk&#10;asLJLeRYqOKpFoRI1KQTSqCFT0GRGHIsN+VYShABSVNPbiHHctPkkxJkFigSQ47lpgkoJcgsUCSG&#10;HAvF4QRIIcdCjVdtIESiJqJwR0U4B4rEkGOhaLsMIeRYqDyrDYQ+URNSbiHHwp1EakH4ddaklFvI&#10;sdw0LaUEEZQ1MeUWcixUp9Q5CJGoySm3kGO5aXpKCaI5UI7lFnIsN01RKUFmge6dQ47lpmkqJcgs&#10;0K9zyLFQzEpwEHIslHbWBsIdi6arUM00nANdJ4Ycy01TVkoQPQXlWLh9N2xAfWLIsXBBoTyFkGO5&#10;aepKCbI5UCSGHAs1o3UIoU/UBBYuqwiHoD4x5Fi4rEWHEH6dNY2FanjRELhgd1pQguQx3uvOuZ6/&#10;UIKsAUEi9yCHDcjX+R5yLBQU1SFk60TKK2oDGRLvdSHbnMQMife6LW02kPnEe12ANhvIkHivm9Bm&#10;AyESlWPh4tUMB3Xz2LAg5Fi4fVgbCJGoHMs9zGO5K8dSguhlUo6F8v9hA4rEkGPhdgOdxBCJyrFQ&#10;Tj0cgiIxzGOhXKQMIeRY7sqxlCB6jMqx3EOO5a4cSwkyC9QnhhwLl5vrJIZIVI7lHuaxUARYLQiR&#10;qBzLPeRY7sqxlCB6Csqx3EOO5a4cSwkyC9QnhhwLFWLlKYQcCxVmtYHQJ15KdYUcCxVd1YLw63wp&#10;1xVyLHflWEqQPUb1iSHHwu1LMgchx3JXjqUE0RCUY6E2eNiAIjHkWKhirnMQIlE5Fu5lCIegSAw5&#10;lrtyLCXInoKuE0OO5a4cSwkiC5Rj4e7KsAFdJ4YcC9eoCw5CjuWu5bxKkM2BIjHkWO7KsZQgs0CR&#10;GHIs3CyikxgiUTmWe8ix3LW0VwmiOVCO5R5yLNxfJXMQcixcNqoNhD5RS3zdQ47lrhxLCbJJ1HVi&#10;yLHclWMpQWaBIjHMY7krx1KCzAL9Ooccy105lhJEFijHcg/zWLiHQZAYcix35VhKkA1BfWLIsdyV&#10;YylBZoH6xJBjuSvHUoLMAv06hxzLXTmWEkQWKMfCRTNhA+oTQ46FWxsEiSHHcleOpQTZHCgSQ46F&#10;C7R0CCESlWPh1p5wCOoTQ47lrkXBSpBNovrEkGO5K8dSgsgCLQ3GbYdhA4rEkGO5K8dSgmwIisSQ&#10;Y+FaVEFimMdyV46lBNkQFIkhx8IV2DqEEInKsdxDjoXLhKcFJUjm4KEcSwmyBgSJj5BjeUCpjLP1&#10;EmQWCBK5TSZsQJDIZUxhA/J15hbSsAFB4iPMY+EONJ3EDIlcXKsNZF9nLiyWBkKO5aEcSwkiHCjH&#10;8gjzWLg1TYcQIlE5Fu4LDYegSAw5lofmsZQgm0RFYlgr7KEcSwkyCxSJIcfyUI6lBJEFyrE8Qo7l&#10;oRxLCTILFIkhx8LdhgLlkGN5KMdSgmwI6hNDjuWhHEsJMgvUJ4YcC1eH6ySGPlE5Fi4YzYagHAsX&#10;TocN6Nc55Fi4c07mIORYuGtQGwh9onIsj5BjeSjHUoIISMqxPEKOheu+dQ5Cn6h5LFznmg1BORZu&#10;TQ0bkL0zd4yGDSgSQ47loXksJYgeo3IsjzCP5aEcSwkyC9QnhhzLQzmWEmQWKBJDjuWhHEsJIguU&#10;Y3mEHMtD81hKkFmgSAw5Fm48l9c55FgemsdSgmwIuk4MOZaH5rGUILNA14lhrbCHciwlyCzQr3PI&#10;sTyUYylBZIFyLI+QY3kox1KCzAJFYsixcDmvQDnkWLhFXhsIfaJyLI+QY3loHksJsklUnxhyLA+9&#10;UqUEkQXKsTxCjuWhHEsJMgvUJ4Ycy0M5lhJkFigSQ47loRxLCTIL9OscciwP5VhKkFmgSAw5Fm6/&#10;lrcx5FgeyrGUIBqC5rE8Qo7loRxLCTIL1CeGHMtDL1wpQWaB+sQwj+WhHEsJMgv06xxyLA/lWEqQ&#10;WaBIDDmWh3IsJYgsUI7lEXIsD81jKUFmgSIx5FgeeglLCTILFIkhx/JQjqUEmQWKxJBjeSjHUoLM&#10;AkViyLGsyrGUILFgVY6lBFkD8nVeQ45lVY6lBJkF8nVeQ45l1TyWEmQWyNd5DTmWVfNYSpBZIF/n&#10;NawVtirHUoLIAuVY1pBjWZVjKUFmgSIx5FhW5VhKkFmgSAw5llXzWEqQWaBIDDmWVfNYSpBZoEgM&#10;OZZVa4WVILJAOZY15FhW5VhKkFmgSAw5llXzWEqQWaBIDDmWVTmWEmQWKBJDjmVVjqUEmQWKxJBj&#10;WZVjKUFkgXIsa8ixrMqxlCCzQJEYciyrciwlyCxQJIa1wlblWEqQWaBIDDmWVTmWEmQWKBLDPJZV&#10;OZYSRBYox7KGHMuqeSwlyCxQJIYcy6ocSwkyCxSJIceyKsdSgswCRWLIsazKsZQgs0CRGHIsq3Is&#10;JYgsUI5lDTmWVTmWEmQWKBJDjmVVjqUEmQWKxJBjWTWPpQSZBYrEkGNZNY+lBJkFisSQY1k1j6UE&#10;kQXKsawhx7Iqx1KCzAJFYsixrJrHUoLMAkViyLGsyrGUILNAkRhyLKtyLCXILFAkhhzLqhxLCSIL&#10;lGNZQ45lVY6lBJkFisSQY1mVYylBZoEiMeRYVuVYSpBZoEgMOZZVOZYSZBYoEkOOZVWOpQSRBcqx&#10;rCHHsirHUoLMAkViyLGsmsdSgswCRWLIsayax1KCzAJFYsixrForrASZBYrEkGNZtVZYCSILlGNZ&#10;Q45lVY6lBJkFisSQY1k1j6UEmQWKxJBjWTWPpQSZBYrEkGNZoVRGBkUJMgsUiSHHsmoeSwkSCzbl&#10;WEqQNSDxiVvIsWxQKmMSS5BZIGzfFnIsm9YKK0FmgbB9W8ixbForrASZBYLELeRYNs1jKUFmgbB9&#10;W8ixbMqxlCCyQDmWLeRYNs1jKUFmgSIx5Fg2zWMpQWaBIjHkWDbNYylBZoEiMeRYNs1jKUFmgSIx&#10;5Fg25VhKEFmgHMsWciyb5rGUILNAkRhyLJvmsZQgs0CRGHIsm9YKK0FmgSIx5Fg2rRVWgswCRWLI&#10;sWzKsZQgskA5li3kWDYolfl1DjmWTTmWEmRDkHXiFnIsm3IsJcgskHXiFnIsm3IsJcgskHXiFnIs&#10;m3IsJYgsUI5lCzmWTTmWEmQWKBJDjmVTjqUEmQWKxJBj2ZRjKUFmgSIx5Fg25VhKkFmgSAw5lk05&#10;lhJEFijHsoUcy6YcSwkyCxSJIceyKcdSgswCRWLIsWzKsZQgs0CRGHIsm3IsJcgsUCSGHMumHEsJ&#10;IguUY9lCjmVTjqUEmQWKxJBj2ZRjKUFmgSIx5Fg25VhKkFmgSAw5lk05lhJkFigSQ45lU46lBJEF&#10;yrFsIceyKcdSgswCRWLIsWzKsZQgs0CRGHIsm3IsJcgsUCSGHMumHEsJMgsUiSHHsinHUoLIAuVY&#10;tpBj2ZRjKUFmgSIx5Fg25VhKkFmgSAw5lk05lhJkFigSQ45lU46lBJkFisSQY9mUYylBZIFyLFvI&#10;sWzKsZQgs0CRGHIsm3IsJcgsUCSGHMumHEsJMgsUiSHHsinHUoLMAkViyLFsyrGUILFgV46lBFkD&#10;wrHsIceyK8dSgswCOU/cQ45lV46lBJkFcp64hxzLrhxLCTIL5DxxDzmWXTmWEmQWyHniHnIsu3Is&#10;JYgsUI5lDzmWXTmWEmQWKBJDjmVXjqUEmQWKxJBj2ZVjKUFmgSIx5Fh25VhKkFmgSAw5ll05lhJE&#10;FijHsoccy64cSwkyCxSJIceyK8dSgswCRWLIsezKsZQgs0CRGHIsu3IsJcgsUCSGHMuuHEsJIguU&#10;Y9lDjmVXjqUEmQWKxJBj2bVWWAkyCxSJIceya62wEmQWKBJDjmXXWmElyCxQJIYcy64cSwkiC5Rj&#10;2UOOZYdSGWxfCTILFIkhx7JrrbASZBYoEkOOZYdSkTkIkagcyx5yLDuUilgQIlE5lj3kWHblWEoQ&#10;PQXlWPaQY9mhVOYchBzLrhxLCbIhyN55DzmWXTmWEmQWKBJDjmVXjqUEmQWKxJBj2ZVjKUFkgXIs&#10;e8ix7MqxlCCzQJEYciy7ciwlyCxQJIYcy64cSwkyCxSJIceyK8dSgswCRWLIsezKsZQgskA5lj3k&#10;WHblWEqQWaBIDDmWXTmWEmQWKBJDjmVXjqUEmQWKxJBj2ZVjKUFmgSIx5Fh25VhKEFmgHMseciy7&#10;ciwlyCxQJIYcy64cSwkyCxSJIceyK8dSgswCRWLIsezKsZQgs0CRGHIsu3IsJYgsUI5lDzmWXTmW&#10;EmQWKBJDjmVXjqUEmQWKxJBj2ZVjKUFmgSIx5Fh25VhKkFmgSAw5ll05lhIkFhzKsZQga0A4liPk&#10;WA7lWEqQWSB75yPkWA7lWEqQWSB75yPkWA7lWEqQWSCnOEfIsRzKsZQgs0BOcY6QYzmUYylBZIFy&#10;LEfIsRzKsZQgs0CRGHIsh3IsJcgsUCSGHMuhHEsJMgsUiSHHcijHUoLMAkViyLEcyrGUILJAOZYj&#10;5FgO5VhKkFmgSAw5lkM5lhJkFigSQ47lUI6lBJkFisSQYzmUYylBZoEiMeRYDuVYShBZoBzLEXIs&#10;h3IsJcgsUCSGHMuhHEsJMgsUiSHHcijHUoLMAkViyLEcyrGUILNAkRhyLIdyLCWILFCO5Qg5lkM5&#10;lhJkFigSQ47lUI6lBJkFisSQYzmUYylBZoEiMeRYDuVYSpBZoEgMOZZDOZYSRBYox3KEHMuhHEsJ&#10;MgsUiSHHckCpDJanBJkFisSQYzmgVMSCEInKsRwhx3JAqYgFIRKVYzlCjuVQjqUE0VNQjuUIOZYD&#10;SmXOQcixHMqxlCAbgiIx5FgO5VhKkFmgSAw5lkM5lhJkFigSQ47lUI6lBJEFyrEcIcdyKMdSgswC&#10;RWLIsRzKsZQgs0CRGHIsh3IsJcgsUCSGHMuhHEsJMgsUiSHHcijHUoLIAuVYjpBjOZRjKUFmgSIx&#10;5FgO5VhKkFmgSAw5lkM5lhJkFigSQ47lUI6lBJkFisSQYzmUYylBZIFyLEfIsRzKsZQgs0CRGHIs&#10;h3IsJcgsUCSGHMuhHEsJMgsUiSHHcijHUoLMAkViyLEcyrGUILHgVI6lBFkDwrGcIcdyKsdSgswC&#10;2bGcIcdyKsdSgswC2bGcIcdyKsdSgswC2TufIcdyKsdSgswC2TufIcdyKsdSgsgC5VjOkGM5lWMp&#10;QWaBIjHkWE7lWEqQWaBIDDmWUzmWEmQWKBJDjuVUjqUEmQWKxJBjOZVjKUFkgXIsZ8ixnMqxlCCz&#10;QJEYciynciwlyCxQJIYcy6kcSwkyCxSJIcdyKsdSgswCRWLIsZzKsZQgskA5ljPkWE7lWEqQWaBI&#10;DDmWUzmWEmQWKBJDjuVUjqUEmQWKxJBjOZVjKUFmgSIx5FhO5VhKEFmgHMsZciynciwlyCxQJIYc&#10;y6kcSwkyCxSJIcdyKsdSgswCRWLIsZzKsZQgs0CRGHIsp3IsJYgsUI7lDDmWUzmWEmQWKBJDjuVU&#10;jqUEmQWKxJBjOZVjKUFmgSIx5FhO5VhKkFmgSAw5llM5lhJEFijHcoYcy6kcSwkyCxSJIcdyQqkM&#10;lqcEmQWKxJBjOaFUxIIQicqxnCHHckKpiAUhEpVjOUOO5VSOpQTRU1CO5Qw5lhNKZc5ByLGcyrGU&#10;IBuCIjHkWE7lWEqQWaBIDDmWUzmWEmQWKBJDjuVUjqUEkQXKsZwhx3Iqx1KCzAJFYsixnMqxlCCz&#10;QJEYciynciwlyCxQJIYcy6kcSwkyCxSJIcdyKsdSgsgC5VjOkGM5lWMpQWaBIjHkWE7lWEqQWaBI&#10;DDmWUzmWEmQWKBJDjuVUjqUEmQWKxJBjOZVjKUFiwfKhJMtTEjYhNAtNZGhEQeD4lIRWyHKRJjJE&#10;oiCQfEpCK2TJSBMZKlEQWD4loRWygaGJDJkoCDSfktAK2cTQRIpOJV6Wj5B5QeGCzpB7oYkLOkP2&#10;hSYu6Az5F5q4oDNkYGjigs6Qg6GJCzpDFoYmLugMeRiauKAzZGJo4oLOkItZPpSMeUqyd0TpGJpI&#10;facSMjSR7bRRuKAz5GRo4oLOkJWhiQs6Q16GJi7oDJkZmrigM+RmaOKCzpCdoYkLOkN+ZvlQguYp&#10;ydCpFA1NpOhUkoYmUnTCyoz9O02kX3YlamgiOwtC4YLOkKuhiQs6Q7aGJi7oDPkamrigM2RsaOKC&#10;zpCzWT6UtHlKMnQqbUMTKTqVuKGJFJ0wNYLOkLuhz4vvDNkbmrigM+RvaOKCzpDBoYkLOkMOhyYu&#10;6AxZHJq4oDPkcZYPJXKekgydSuXQRIpOJXNoIkWnliWjidR3KqFDE6nv1NJkNJHuipTUoYnsLB2F&#10;CzpDXocmLugMmR2auKAz5HaWDyV3npIMnUrv0ESKTiV4aCJFp6bR0ESKTiV5aCJFp6bS0ESKTiV6&#10;aCJFp1I9NJHu2ZXsoYmM7UHhgs6Q71k+lPB5SjJ0KuVDEyk6lfShiRSdSvvQRIpOeB5ZHITMD31e&#10;vuwh90MTly97yP7QxMV3hvwPTVx8Z8gA0cQFnSEHtHwoCfSUZOhUGogmUnTC+wguQiaIPi/rzpAL&#10;ookLOkM2iCYu6Az5IJq4oDNkhGjigs6QE6KJCzpDVogmLugMeaHlQ4mhpyRDp1JDNJGiEy5I0Bmy&#10;Q/R5QWfID9HEBZ0hQ0QTF3SGHBFNXNAZskQ0cUFnyBPRxAWdIVNEExd0plwR5/eCi5JE6OTY9dJE&#10;iE7Oxi5NhF92DjAuTYRfdnaZlybCdSdbgUsT4bqT9dqliXDdyUf10kS47sTzXZoI153A89JEyBUt&#10;F66oJBk6L1zRknJFy4UrKkloxQWdKVe0XLiikoRWXNCZckXLhSsqSWjFBZ0pV7RcuKKShFZc0Jly&#10;RcuFKypJZsWFK1pSrmi5cEUlCa24oDPlipYLV1SS0IoLOlOuaLlwRSUJrbigM+WKlgtXVJLQigs6&#10;U65ouXBFJcmsuHBFS8oVLReuqCShFRd0plzRcuGKShJacUFnyhUtF66oJKEVF3SmXNFy4YpKElpx&#10;QWfKFS0XrqgkmRUXrmhJuaLlwhWVJLTigs6UK1ouXFFJQisu6Ey5ouXCFZUktOKCzpQrWi5cUUlC&#10;Ky7oTLmi5cIVlSSz4sIVLSlXtFy4opKEVlzQmXJFy4UrKkloxQWdKVe0XLiikoRWXNCZckXLhSsq&#10;SWjFBZ0pV7RcuKKSZFZcuKIl5YqWC1dUktCKCzpTrmi5cEUlCa24oDPlipYLV1SS0IoLOlOuaLlw&#10;RSUJrbigM+WKlgtXVJLMigtXtKRc0XLhikoSWnFBZ8oVLReuqCShFRd0plzRcuGKShJacUFnyhUt&#10;F66oJKEVF3SmXNFy4YpKkllx4YqWyRX97qff//z3X/7tb7/967/89Pu//vHn3374849f/vzlh99+&#10;/PLblx/++uOXv3754Q8/fvlDdfvT7//y029/+vzb+ucP/+fHL7ftwWV3jPVP9e/ltnJIXn/6P3/9&#10;33/8r78+lX774e8/flkedzLzv6KUP6IK8Ous8ftf/vmXqXHj4u+vR763jZCYb5zK6+9e//3LZw83&#10;rlf6er5bf//4Fvn++ruf//zr3/74HMj3Pj9118ft9hkNcFvvEH2vF/D7X/78v/7wHz//lz/+v2Hj&#10;io2f0avoPbavBZqYqa8mrcu2foZG8WtqJz+b/f5rQmU/P9M37L1/P1saff3Dnh/U+Pt0X+je+N/n&#10;M/qcDG7b/gxo5ddrUZdfH+Hnr9H4XDjyay6B+XbmavQ8dP9B0wQ3fnUENM2Ynl7k25gLB5/sDL8O&#10;x8x0fx5YNN3vTW/r6xT2H8324+BU4YXA+4bhr5fJGPPJg/ym+w+e87p+G9T9vn1dxH8z7J+iaz7Z&#10;/wSf22O7f8PZjUf7Yi2+4/OF8k/obY/7qyjjbb2xoH9pvP7u9d9vf78un5Gu9fe3b1/019/9c+uo&#10;rFbXxxRnB6iY2BeZ8d24OdCvXVJHC4fxUgODA8HU9Vk+2d0bxn9ezfqaUipcLJ+sK7/dH99Xx2+f&#10;5QncPzkcVCmIPt4MygWs316r6295wb8b9dItJ/q+231/fB5zMb/b+ZVw/zYeCqd8Ho4C3ZX/jdcV&#10;P/i6U/DrO/Vynu/7rXyHx2fwMLq4oCfsXx1DZ22VnfP14QHs+RSgqjDs26//qaN4geQTTEQrv8Ld&#10;6BO/91pJvP7u9d/X3z+IOO8+4zW+19/NcX7T2l5p/vTCB+L5dfw+svW+fZvxBzMuc8qz/KRGy8ZW&#10;Z/Lts4T3oueXveUBpWmuc/48TLytBU+Zcq46+uQy+TWe6PWxmaN8jf1ztMtC5vnrddlu3+9Xef3d&#10;67+vv7/Ry8tGwPXtg/v6u9nbSwvf/cm/39bt8XkO+21OOVt4XSXHr5nTOTK2Eq80Cn7NV/71HGdf&#10;86dXz9zG/q3nnTmVppm0b8Pfl88rer8bxufw25Qz/d837e+f5nLyvr1mlguRv34YvjXNPL6W6LeV&#10;W22/bmDbrxnn5zLl+68tnwD7QdOvZ/QPmr5jzTfD+LoND8li62nr11cX9/L/STsTJMd1XItu6Tnt&#10;HGr/G+tzCVyIoCRb+j+6IrL9RIkkiHniZgp+3vOXQFif9rvbpv7xuBYGAffDeD4Ag7kC16vGwnZ7&#10;NqblCT8fyC0L0fktj/Nfj/+CcRRkgZR1cI87xKOnSCMiwhzXDlGeT5YRujmPYXdDLtbGn4C8TuQH&#10;rnBMm8czoxilxxrs97vbp1+/LnfVYxSKxuOf35V9Pj3ewfR45u9vZ4pM724zf/9tsudgYXD9khCi&#10;WnPrPpeh7tOBB9VbV05TYuAIZ/zdPptn4Q6l9HxzXOipncc/+U8lkLklZxEBT6girSgUbbY50Pgi&#10;TNlTST5au0eN/AZT6KMQBeYTzvjp8fOn9Ag0nS1T5TNtsklfaoaphIXRpcsTJlu6O22uIs1gmxml&#10;qlQjpNQWNr8wMzvOIk1m9rvbp2cMPniMhVMQq8cXof2FADY/gh+Hf26bGVWszJmDxyS/lUQtkFyb&#10;+UtnWzMjOTqr+wLaoE0wWbS09bH0jnrbZ3Vx5i/Zwf704MezjQavRJf2Y6NQgQR1QGpvLOwPbnNH&#10;1soU9cx75H3ABIq0uahl0Zxg/tiMntlEd23PxL1QOP0uymjHbf7DvzrnPbk/AEkdxsxzOu/ov5KT&#10;/EeXzDqpX9ntjf2Seu772yQXVvWDqh5fMAeHZewNToKe+fcwvEoTq4OkRPw30zNQB4fEn9EAmfGV&#10;eZk8tq65g7a5qHdLBX05NLDIyvnkcf4b41EtN8KXjWBHk4cdgZSGVk5xxGgBGxdLCqXKOIYVEVEp&#10;7/ofo0v7Fh14wj5R/5VrxT4qeO0tKRhXmRIoEKH21rS43IstS7G7TjR0rt74BH6dzpX/AEZpRGBp&#10;V/m5CUDyI2iVbMobcugP9lSeB0pvuvkG23MzFkxvsKOR06lh3sF6btkTVgXx07R/IUArTXwz7Y0h&#10;iXgvDjbrM7+wquRxAZtBV4/z3xyPvfFl18nr31PS/P34X3SZRKuXWKCVFX+3782zYD2YcbwQTQvx&#10;45nECIjzOXyM5laPYX6VG/hZpL4oSLF9/YIFhUJpfCSGjzBP3vCiNfliUL04ALNLoPlX8O+77L/q&#10;JOBYqW7z7isap28zY5ha1uNMlOt0ZjsvWFG6wTnHISLjXPpcb3BHOmkmv329fr9Qy/NkT3HnmyYT&#10;Vt3x0siB+RYX5L6xhETPe1Z/j7e48I2qYS+iZokMnYILBvlv1gSwbMTRsDq2xy88QGleYClM96h3&#10;XDj3Nf8+H3CwRDYhh82ac7j84k4wK5UMXHHe+82Tx7T4zYqZL2hquwnF485P7Rc+bk1KbuNCuG1x&#10;HQFiSvBWuDkY3AsLo7ubwUP5E+Mp+kSEtwxSbsOT/zmezhTdJ+q/YlrY6rNEAc70R9Pd/vAoGND4&#10;JVfW+f/gyW+Z/U5QNDvvH9oTywxRIAnks+z7679it2hGqg/PVxFt/cNwUgP5wMHIYZZXHnm7JUF1&#10;tG2/ctrZJbpzbv/7YQte1F4JQJMqD4ZUv+uck96RulwudrsLcNDb0s1mcYNIY5m5lzh8aaiw0HBq&#10;7nSmQyCDJ2VRigIWpWZyD++nRUk0r99CH9emxb3hYNeBLgXNl/OrTq8ICIPInPxbHqVjn4WJP0kH&#10;8BZC6GCMhx52BBw0ACIweSbULEW9Vq0DaBXUpYw0/MTUwcTxu8zoCftE/VeuFUetTbRN5te0D252&#10;Ne/ZSVjuZC/H4E0J+guZm3/IiR1J154Wzu+ulAhIC596+su7XhSugtAHL6HCL6htM/qFXh7KYn0Y&#10;lmccezGyAxmfHkp5AJmQ0ZRg0gj7CMjS3322LxxGXUX6hcSMn+hc8hFP2sKp1OgTvRE7eAYzJQR3&#10;D7uyOfBe7OBWgcXndhV26+ovrLbUNkgZ7jitmQuJFWYJsYPQv2GBcJuyzJl8dQUGOi+w9FOOvi/q&#10;C0lp/QFrL8yiS4gBb/EdY18vNJdu2qC0+FKErxeMuFsgA6k8rYzsYx7Rzyuo7xcxagsE/06+Wvgo&#10;RLeWuX96dq59onPE+AZYxjuFyMqP9h4xftA4LJWekB/ejOnofzht+zee6CqPhhg/jLbT8ClJaS10&#10;WXOjqAAV3qGn7TzFtruzSNRaFAYDDN3KgPzhsbk4cZefWPIlxEDLeVlmYW/kpSz1YXCsOMZ+UTMs&#10;4CZALXTuC7sFlc14n/KuNN9sO4I9kNGBLQ1kfUGJl6fFYWJpIIWjgxH2+G0go8kLpNPJn6LTsttT&#10;7V3pHvauYlH+VkLkho8WoEk9vJBFnF9Yt8iJ3KiH+a+Hf/84RvJ8sc/35jO+YfXkHpzoqSCqT89f&#10;PaesL4pkFfwe7+KH+6oyg7OtkHeAayX5Hm/IvROHVrMd0MQXbQuwk3IeyLkTxRdNZf7s+cVb8Ojs&#10;Eg2Zxzmn5Fkg2SWy+KJzovx4AR054RouPPCclP91A57JBv+qopmGLQFfn9yCKwd7fqA5wKvyXSRA&#10;Jw18DShPKSI2rrbNjLes1o0GDT5fJQ4whqv2vGfFoRtR8hgF0QsjOhJSb5sZj48ZGMiqAPn1mfF0&#10;2Le2kXR9GtyRsIvDQJFcgplc04jg9OPhi708Mz6yh1nnk1nCh7TNjE+1oE2j4C4ZH3+c1cYfUfNu&#10;nPMfurpX/eJM46S2mWGnpYHsOD7Y9yQXJPb8AreLei9gGG4LnNj5LlTS1TUirXw6wUnkJFvKbAuD&#10;MswlcWhMd+Y2bO7rCA71AC0qWeOFPdj10wcst7zdr51ORhCXeiYvDBkZbtRL9PzAG1NyG8hKIQVH&#10;alNw4x8HD+Q4gwD7469KonlhCmxZoZ/3/Itwq4PEsukyhxxVWHWpfKjsndEgJTaf5T1Vk+QRKbl5&#10;zmRkBEVue1ZEqh5bndwe417cFoZovC5mZY/+lYLMBh9NSyJG9FP+Brl8Fhb3g5JcflqldtygKjQh&#10;XyCKCw5Vux8k8yo+ODiJLK8FDX6wy1lMPuawbnBP2GVZxa8/lL9+kD/4/S3KDpy5MDWs75xZnqwb&#10;0FZ42nwb9/TiyqKChFtkc89Qc94dUOesHM56W41qbkAbp4WMhQEvcgCX0AUeWWVz+bHy1BpV4dkt&#10;DvjG+XDISWTd1qp3sRqyBebHHGRHQAI5W4oreF6aVZ/LuklyrxdZurbOUPQzYgL/8Tj/rfHf35W3&#10;XJl5b8aj62TFCrwdx4xPwt/1X38f/DY/bPDzuL4bv4U7wnEBecEXEiDgV9b6wZHKA2kblAXewhal&#10;1FhDOEJEAtE2rQ7QmGCHS47xTN+jEAyKZ/kIdn6exw8HW+zqgHShEK8bY+keV0AlL8FCasZCAj8o&#10;uNmDQhED+X1mufPz9/tf2c83OSHhgWdFYfZM9vfx5F8ynD2L/v1iyyWWbnJ/bFAfJD7P9FMUw8Fe&#10;AHFz5gOxRMCi9nwu8YzjidWEHn5sFBJN3WoVPM5/a/y0RlnX5rced0g7SFQcpgYanLYf1y++rxIf&#10;Rzv7duHnFyfN4eqwL+ovhNGg1JBMoOCqRYBHNhpecOVFdScc9zIn2tw/u5m9d8NIWRSO4CJMPyQC&#10;wBjwJXuNOP3CWpv43TFMueSsYmo75xPimCwlg3yvMv4hVmtn2GnhzN/t7HBmBm8R0gNFF9vTOXk4&#10;oGHIjTb/ECJOkyDJkeD19dMUmtjq2Bw2RSHYucXYsbMzmLk9RqOs6CjO8uApF/cMJpRWB4dY9CNY&#10;cCXR4L3CROl75qwscfBWoTVf3zMXiFf6zt5z9gC7pQcOBCeSr4OZOSGWgXS5fMxhWDb2k10wGIPN&#10;ZWFfQq3QySaMXMe/MHGTKSIw/sLtO43vsyWdKKksC7q/ntgO4fWr4+LesZJrT8g+gLY9xt7yaeJX&#10;nvrLfrYtyINBxUioUBvTTXKcGJg1Bhr+jC7qkYki2Hwb58nZaZ56tDCUioCQbBsinrmBiCv8ZJke&#10;RVOUODmQ43Pw34As6lYxPYbDjhLdPOyti2qrLOHsccnku2drw6lFfUeCQ9iyc1F51ljcOn4fBlvG&#10;6xIRpw/z/TyNCbl242lZkad3uJ43u6dFj/K2BrmQv79dOHa6e9osgSx+gxzj90fzRS5BhWe/8OYW&#10;fL0L/01oYQP+GM0pKHhVoxePO9/Nk+w6O06VlB3+CgB3thmMOFK5ci8yqc2mPJf/xtqeLN5ZBHiS&#10;HjeWplKiSu5DCGRM7c3a9IaM/HE0YzefAP2HNV3jR9JCaA3exBFPwgbkDlm/pTywxk55/FO1ObDe&#10;JaORx7i2/LYyFgzAPlf/5YNGOllHkhu1h9eJ1T3lag7MxBqNoIG5IdVmoFValIxVYtyRjuS9e04F&#10;MZIP8hZfWRjFOr7tjwClZ/G4451BIGYQeENlMkwiagE5FNGUQ537do44wm74Fnj378uRAAxb/vWZ&#10;iaYTzDVKpeG4wfQMR/suzwkQzvB0XhMHhAxL8J4SIB5Cu5aIz2w1h4av/8b5YfkgF3L9RFZxqS4o&#10;fiqCnk/U3ZTYeFA2Jrwtre8ySR7fq1VVrMrMqjTEMAfl1gx4YspEu8l6SgTbyAbTxBuYq+0T9S2i&#10;F2xHxIqrC5uH+W+ujzM2B6MAEy13hUhTDvwS7xgWSgdu+Imwf7nGGSJc0l6esEC7p5ia/LvDTfUt&#10;5unRJtRKIVraUtiFRuVG0F+qluomE75NdAhzA9zgZoZ9ov4rpx06eb6KYd1jQ1g5VVpFOAWXtfbj&#10;I+xPcXnc2K08F2ZQYE6v15VZZ5er0mkCk2ta9ETn4nwhlR7HmHO4WzDSejvGI6pK2w+BW9Mbdoqq&#10;6ufdwqscpQBO011/DYkOp0U0mk5wxCpFaf4wu7dgVlXYcrYq2fLZgownCVwd8fGuS/EK8YDa9oGT&#10;46uvlIhDHWn9+r3hyk30WVM+XmLQX/XfxMizDXvYMYSBoUXXAQw5dj9l7b3wS35ke49uHix12qg6&#10;CWcsue6XAoN+bNsqwN5lOAZ3RQZU9FbR376//itARGJw6bRPDJYgPNMH4YjSEbHcyFSZsU0OFcPi&#10;SXeAG6nUyO2KRwwba/kwlqetKNk0DcnxWv5YFyL+9y+QHA2v76//yt2iiZgzbq/WbuHH9tk8CSqF&#10;xl1PkWsm+O3ptWnJqLDhcLBbBNq2nx2QUeVN8HfPFn+YFVtKJX96jinMDpkbCEdcXtkfEyehTB8/&#10;jp9iBI+nl3Yrb5f7G2C8qxZ++jDsxPdfIYhAmnbyhAlI2TEVwMDG02vTjvK6fBV1ruczNr60p9tx&#10;Kvku1BTC6dq0cjp6xQTce0CaSFtFKDYBY5QiO1uacfBWPCg3pJ5C4yWnHxghDYykiYM1+WGOoPdF&#10;oLSvGp2QB4KqqgO6tFtsWDhcfpjTi2Rc70c6nOMxKml7NLrFf/NrDreZONemRcIbk6n4XQq65kXt&#10;NRq5mcyliK5sZS+dQfRfwS6ef6KC2O3BtNpOnvzBtLiY7IParK5Lu32RFOXgCD6cxSIjKawK+tTb&#10;Y1GzcBu5UAQDiFD25bOdFUOcQf8WyhwJO3nypSr55Mk9qRwZtKHp6rOm0Vjupnh+famQJdAf0gl0&#10;AUQe5r85/GxrHnZ0hB1a6H+NTt5DutFYGc6XjhB/6jvcQC+x6+UAr/A1m+PfRdiZxMpo8CGRd46d&#10;kehMiKX7kkHXckTTXpDY8WXMQZT+OWKAFgCPmDk+ikPFN5G+2Y2mFnVmL/bTPLeFiU2R5B886YFC&#10;TNguF75ZnMaQQCS9YfNWb+zrztbxGEoGHKkje0fku9XhKvPqSAvAbf5pdVh+ViKFHHIbBnv2qjpk&#10;ck9SMZL3Pv5R6NdNZBIdcfcHK4P3otU1g4THJAD6MdbZDUnEu9z3F2iFEwa5s3waz1aKdOQUGlYT&#10;CtgIrNtvgylVu9B32X95zz9qADEQGgbMp5eZcV2l+c35kd/aaJ8cSd72nme86XP1X54ZlK9Vw+l7&#10;9I9kGUyvpDQQBofdTBCyQ7HKgxC5PJjIbp5wn6v/8sx4xR1FVk5ft6NRqVAz/GmIrdsnOJ5f6Ps5&#10;M26dk2IaY1rOiX8QL6zfElIuGLkbjzOjxpM2Z5z3OP+t7xMYTzmLpplZaJMgOIEE3MRv4XvoASog&#10;QRMCP0Z4rUeEEWFdBS1MqX1XlSCl4+EBTHggjqPCwRyN1GDwzgwJvAx/1PYYQVv0giS4oVpztlCL&#10;P60U9O5FRtkmh2wsDIIYifGT6g2tcXZ+G4MtYo2XBBrvUknvd5Vn3nj8wgTgYM3VxWOqDUzlaMzh&#10;Cbs4s4xBv8ubHGrbVGN85Katj2E/CRLFUsGzy+cMesG9A5yoySq6m2dWDxRzNnBANV/tMem53jPW&#10;FeGZ45lPXalk1ZCAkzAnBK2ysVj7JtkOKeOFcWBujo/kt6v/fBZvQQJUdZXh0in87I/JRvOsfa7+&#10;KymZ6mKkjyFGqmTnyETZHdEDE9GQOhKJN6Xdz1dAolszz5+21Nw29WFhDSQ399zePQDnh8M4OeMO&#10;3zcaBrwISZYwRxND27iEJXixXbZBcAm50Q+D1BhnBSlSQniqYTcOaXeuIRiCvnGC3U3/TyzBQnE+&#10;0tBw8I00wqEgNO0fZSGosr09ZjUle7GaK/q4QOxoZtxFJOYlg0Q8LsEu3A+oSfkYhaJn7XwRdoMD&#10;52P8tiFxrnExovkiNBk7mMajtKhtCnimuYhKyqc7tElmQazk2/8ePycOikWuKnu+AKnUW5+Rx3WI&#10;mYZ/KAL2SvdChEJF9+RCWRtVQ20jJFekboO6p8z2xMY+V//lmWf6JxDRPUco9rj+DAQ8Vt27zWPw&#10;2RIKy7LooM/Vf3lmcj7SQyfXBAHuBeU2tvYPayaCoBtzoWFRyUbmvSNXVdOfeWSHLHGiBQKYP48B&#10;zpqZudh24AXOaFX0cBjXMBL1T3J4YOQf7pVlU43+sRxDcG4zn3GdDt83fEs1qoa5ot9Fx5t0M576&#10;lGiXld6nB2loW0M3j/PfbXzRqwouQ1sCOh7nvx4PANMBrHj8Fkj0uHe7+YU9JPb9EH6DQ8VJnO8G&#10;n2TGiJSoQAp+vlGzHXIw9KhaI5In7oWsY8Hf4QiJanAyQlKPiRpbc4Xn4+I5tjy8goQL/lC4nbGM&#10;pD5jmcf57zQ+NXNYBYr4oKYJ7h1H6i3UZuPjHtU5e8ymZIFFZNvO4K8Z6Jso+BolPFF5rGdhje2U&#10;VxQ9kyjFH6k2bzOTIFHUX0Lj4swAB7kbUoEYcNDA9mlUSCMVBd3KEJl5Ld5zB3oRGrxtDOrw7b8M&#10;bajfeKR0uIXjkYeIyBkLo06XZi6dIZJSV7VlJE4Cv+t8R8WlTi7gCvnveLf2zJaroyrwQNa1PYPV&#10;VbGEnDprkHC4Z9x/ihYNhyNml+q+Z3Di9ZLEj8e7gDz8DsHopAjyI06gvdCCZGl5ven9UhENj/Pf&#10;PBehmu1S0krQdRKyHue/Hq+6BO8Jlaxifx7nvx5PdkUiMx5bNDHLZ487hBzKuGUr1hupeB1yONU5&#10;tIAcFlOqoHWktNiV9TMAi2BWLOxISnkFudL/KPAlrJFvkehtXuVx/uvx+LiSWHBfcw2kObDH+W+N&#10;lzsuv/8jjH4PacIdCpXEenCflqz1d48hh5LkGMJWZ7uBhjJLSC8+iom5pqqiYSVvwXdDPOw6hcMR&#10;5GjKT0PiaK4TtuMRm7JgiTL05CncByoKjrdB2rNcVO89YMpb4EHCFJ+LqonipD3Ofz0eZHSUBJtg&#10;u6fe4/y3xm8FTKiWm6blcf7r8Tii7Fl6wi3KSvG4ozPDBlCz/9w7gQmwaoYcaKaeGePM6PRKO6z+&#10;GD3D/A2tSll/n7EdaUw0NFMkVTL8wWf2+JO94EUgtGIRH2QsWg0MJXcGo4Go29IRMWTpxM5o3cG/&#10;9pg6QOIC+Rg39UlykGGbZyBjJvU8VCTlviY8PM5/czza9X8O0rfaTo87PDOVmKT8j4YazeUKKlKL&#10;n+BC71J3lPlIEUk4uHJn6HE3wmakuFFb6U8r2rjAFNXZyT7KrupxabCHYERSKY19KYtN6PRd9l8J&#10;KTTBSvndd/MQm6403VE33EEinbMWRk5yWYd9rv7LM8PQa9Xqedn8PBSeEJA2OMlID6FnpkcqLOlf&#10;KS4UAy/O3ufqv3JmHETVKH7Uh/dNkWes/hNBm2QiRY5TzUx1HZ57P8b9P97e6WrGNM+Jbu/1wnTS&#10;qzXR2jp+rmFH5JeH1+P819+natPZpOhDBCbeUwiNMKDN3AVOwscHiqKJSGkupFKSS/7h+0g6h9sR&#10;G+kGmfZ7eDK0iqwWS7ByZQ3PJAa7kuEQJ4PbJoBSJ9PkDbbgiUa5QO7f309pM5Sfy4USvNbj/Dch&#10;PeozZpno8/e4o52hAJPeZ/VGUrjhHIuFhvM4FChZnEpcoaK2zyHiz9PujmeGK+EKind3aStf/1E5&#10;X3qXOrg2rib1TrGaeBu8qjz6Plf/FZDiXWb2qrFq+mmSlsDMXhgo2OPqPEZd89t4KG5QONEiPu13&#10;iTR0EqYWluwCb6qSZoxHBNZp6evHlR6xo/DDPdMWS56fAS86iuhQJwzmIfiVaKAygwXaRL6rrwAJ&#10;wvQ6T1zsc/VfCW2uwatWNEpS7TIEjRsT3DNj5q4ggd9YAm3x92t7lqpcecao+Uuwioq8qj+j8I8a&#10;mwYSfAFqhzYghgdZd68H/fVdmrpyt5CIq+0AMxRsSHmc/27jNzsXJrOzcfpsfms2nmUdd6pV6DhV&#10;Q+nCvwtMyYR0w7EIpXmNfa7+yzPPET7szJ6cReAZxSqddmBUbr8wGHahTseCKbaDPHyXYEquZp4j&#10;flfsiA92o/Lfy7Uwe9EN++OdoeyUv+IgjWAOEiLYw7jcdqZMgaAvBSIzPfkannIcKooZUCGSnxlG&#10;9Wn8Xr7zGdkFuXTSVUsPe9/RnFF9DmF6uGe0Mo4hZibPZcnTR9kkjBUkgH9KuU+NQma/P7renVp1&#10;pZXD4XNmbLDwK2971n1t6ZaT1723D0TXJnCaC1Ne0Bn3P48/4lJTpGHA/BtJUjbGqU+Tnmmuvnp8&#10;E6cIh9WkORi7klI+jn/jcVVwI4tsqIFRykWe6fnq8O8Ye2EiHy1+HBDYSLl/Nha8cdrNIb5waPLl&#10;BtTIaAF3ZimCHHZzetRPFrE+Rj8LVs9jOuwMRL5GIySVqF9Szsw6mgZG4iZ5QfVpKd5tYQoB2v/K&#10;ws7iassJ8tZ32q2sdzoFj/Nfn/jhGj/DlJKk2pnXVpQAqimxKjeulJq2M3DXZbEqZ6NEKTGln987&#10;XKPGKw1jOfTUGyvk3Dmu4UXGihxL4g3hUbxhePiv4UIqAXKwxgcxT3DZj4fhezxNNo0nHtf3ts2y&#10;vQUeAtOGm/Dv+ii4uWiyVDARucw58dze8EYhmzbOoD5/S94S86LK56eJBS1qiHIYnDND1ESWfkCz&#10;77L/8p7JEnO8WGX+4Y/ZcIfCLIeEqd9YFV3Sd7g4LRamDO3yXvS5+i/PjMfYsVCAJbW1QRsPuwUL&#10;/089kPtjYpJGarIzy5fW5/J5e07iJD4jpFHygAmP+tv1FlFI0xfBvkX/xAL8l1llKIssZUEbeK+D&#10;143r97n6L8+sdKncJSqJbgltQMDGMTtEUV163EFX8hbF6SBsxFiv4wWecGtAKBSZAbbhBYaGD16V&#10;8eueMWCdiUVpTjZlu8inp/wHQoAcUt8z1npadaStEW7ueIG1BTHlnmFsJZU6fPuvhDZuhkqtwHuK&#10;MtNmhuIJUcSnoTjUqOXxljhEpgSK7SG0F4wkIbiia3wU9Svf8jj/NUYgh5zvhRn5W9za4w53NueU&#10;0Bgle51spzkfF/7Z7oUTR69YOMEKdJfDnR3PjNXjDDP1dOu+MFB0y6Mhs1Hup4bgUxYOHe+2JPg+&#10;V/9lSGHhWN5jQKZdtO2ZNEUzPsT0agCRLku4KDnbrN31ufovz0zOtREFqSBPdNsUuzQ3p+FFJvVu&#10;C2PVzlq4rmkw0reLSN9jbwseHa8Ua4pITagG6N8r+Gf2DggXk5+6Wy7fybdhEaFYXKRy1GdnD+L7&#10;AvU7jEgmMtNEz6MbSH/cBKK079xt32X/5dORU8y6ARxiYSDfk0AEO1UG3Q5vWjeq3a1ccEpdS5ji&#10;uMJv1j+NYVwijaAzynibeZKXKKv4Bm7sWd0vcs8/mNeLOY8Es3OG0A4h2YUKZzGD9/qazY1MBz6B&#10;HcyozAq2M8lacyyfCybqwxYZjDDWOI0/Pk3cUq+Iuqh+BX9NBxp0nZ1F8EzyzVWYoIOYpWMah3y9&#10;hsGoQ+7iMIoFexxMV8lUsifOwqVxHS7zLdeOBBIVWgd0+i77r4TUnOpFAG8pVeHTW56eOvuHIlr8&#10;Rf3GLJtbnlCfq//yzFOOn9rDLTYU/gs3cVNrVKIB7TBQuCqDiPBr3rZ2Edo4Ls1TsTXVKXkmDtxe&#10;9PEIZFO/+3XPKvnwY7SZE23xeM8kuFgFpixXsY4281Rgc5AJShUXmlcu7GYOmrpBVWoNWkIPf6s8&#10;7GHt7x8CGgKfF0Yz7srt1k0Kjxs8shXEyAm3fHr2ZOGQXeQCpVREkmLPiqLFwq6d8+TfIy7Du50V&#10;4aEgzDo+Tc+gfd3C5tWEZ40MustURb1m9YqUM3fRtQmgVDkqy1JjsRnaNDypuwNIyM8estf2jOuk&#10;Kt5IzIBK+qehcccLYWdM3h/D1DJXSf79vPHr4syoc0lVqvIg6Wf5NLGGOEgeM/PyWCnsQVU8dluS&#10;izPThSy1M0IH+FsXcFLKUUVzhI2Xw1CWvmtMoM5beU5ofbqrTTqPRAfw7nsmqOQOB/Qywfe9PGZh&#10;3vPc/KXzjkW2EfIhwSLnpJ1eeRs9zn+TzxJutm8NuelgCpD1uD5bviVXfHokCVjTRaTvDI9+3cC2&#10;VTaXXJh7ML3pZXQ8Mx7WtBaJlUNJy8yKPeb2SXFIB8U2M9zZURYEyFZB2Ofy3r1bZL3JAsfEVonh&#10;cf7r8STHoNiMc6f9iGYM3uBx/lvjUUrzpBmvrgrvxxMyKRhUTHA6s/X7ulk68RAy29qreFzfvVcl&#10;x1kywINkMpzs1fSJk6CzWMNezCldLBIwAHonNurxzOg75jP7wmsQjgigyYp8y0VMikG46I9V3LlW&#10;lG20d1Wq2Vhve+wa9sIuVROnF0TwyG5UF7mUwpqmdnBgcUKBywTokqz3OZGyPx0Z3zIqL87cuJTq&#10;q/qeGwNUXnN/jJpS1fccS8jvizPjw0pHOLtHnizQhuqMQjTMgVr7zMAodRaOjXMe6744s3JfDU7e&#10;fiybwsvs4k78Ptl0fDtn/K9gRvB1dNOILFycmai6afcgrXaUeCZuU9mzen5aWSnMLSyBazMrKuwk&#10;BcwTTN0GTt3WaWFFyicmeH9M7lh6/tF3uE1rPL44M9hp4U7W6dK2FY5UxZSwDJcHFLQpEYfsBrTh&#10;RxS6mJt23tF/JQ/DmyqjRCdFcJnWBsum8LPZKUFsMRl1zSz1Pel5VFTfgTYBJ10fHTMflKrgbrWZ&#10;TLrCGqHFw0LeQ7zdMvf7Lvuv3PMLaDvuhS9fxsrMw/AzkOOQn5bftpM7uK4CyrHuLYB77Zyb1YXK&#10;HHJvA+dss0GwCz3PVV263bJiln2X/Zf3DD0XvJA2yzmDr1UMReLa0rcEMxb7Os+K0Hhy/Yt7xqR2&#10;yIsqd6DXoQ0CGnnlzwgmtYEEKenDIKSDlqe3L848ewWIAi0EK03HGIa3c7meF3copnuiAZ45FRlc&#10;nhnJXsGAA+/1XNCo4p2F0eDbA0MDw2h6KxZ/febJ30nZwFpMjhvIlQN463XrcDuMFkMiLRv6vD7z&#10;7PXEl7dovJx7ORmHp3WZGd7iusER+bwzM3LODkouHti5RjkBE6xuYFkQsMUKf4ibHZ+zNcGkJ9zC&#10;SjEaXABq2vKJPM5/a/wUsORcdhrvIdXOeQ2kb2QNRBFHe6w7cTqnao+Vz3sC0zd5FWQbOQ+BTJb0&#10;bkF959FkCrns0RJcimoMD/81XDQ+8vDFlT6P14qS748VrZ7MN7FxbrVW7GycGXSw+fm23RyeAtE+&#10;F/qggiLYu4yc0xEUnVs42JzMIOXwhKYWuJy+5XH+azjqXrGUSqirEtpBuR53uDNdEI/dEViMQF7d&#10;3O0xnv+WZS+NsrI4tkj5jjd7BV7plONAxwmuoFlW+m48GSu7KNsyvkGu4vesyuMOIaHUb4eg0A++&#10;llBD+yiFAW8yUsYZO+LT5/IKEhLgo6sUwCs5aRdIvMFlFBikcuIyAafKD99weZntG0uisB/19EPd&#10;BtVaRKyLWuBYK0btvo8emhiIA1hU2jFwN57QZ1K+Mi4i3jWd0278FrEhmLFpAh7XYW1sw/qqVRGi&#10;fXTtQz5kPz6gXZTyP+sub2j3ZOZtvfjMVnt1Bi8a+BoZmMUlRWxnlrL37t1S68eN90HPmAp4fj+c&#10;ARRsroHk3EW8T3aGrDbXEEdbw3LzY4RWZ5cIf/cXF9ZnivCOaxzPjILsxDA6tSQv2OSh4oW5sCfV&#10;UOvCzmimz/WG6jBk3cAZXkktui2tjer6t0zpRGOsgpDcTrKAzqXWTer4+8d0tUiZt719DWL44rZ3&#10;YdKLqtlmplbs0cmjPS6AXp152hTZTIurvC0Mraw38cNlMK276PbqzOSiJOci+JFYPUF7+7RqXpcc&#10;PG5y0/2AKRPB7hux3Rk/CIMRs17OmWwAKy9RRtfRABmUFofSWyqzruNU/2UMw2IwZRwouSQF2QlF&#10;koGTwzaQCJlzzxgneBuSb/S5+q+aGdM/N0WmxlpzgituewwnW3z4QMHRA+Il6O6mqD5X/+WZcRHY&#10;OXGQ20EFH/wlDnJL9tr2TIJYJS+x5zt5CyraddrIQaoMsVhKtGNmbg2kALGjAd4Mez5IDCaX6Tq0&#10;OeTK2SVo82/J2J/zS8mfyiK92jNWi2u8idcpBejGzP3drDycPg3XTxTC1yDjaMZtxAxomSCprKdr&#10;9IxIUzrdoEgie7CS/mkcDHWQ6hy5WEH4E40GHIXuPg2Z2HGq/0oMm/Nxt5ynbc94x0w2mjhC2dPj&#10;TT+mhYhE09HMiwwHt6rmhNNOOxpIeZz/mgrW8cYmjzvcGS4Zh9bUpRvyaTBVqY1huiU+1c4aad3l&#10;FwT9nK4oB8XS+I/kSDfhpEKIVNRlYeSC2XfHxWTZzf4aHnE+aO6BR3i0iFP1PU9MUJW1q6gkHF66&#10;kgyX49M8hja5rvbovEitWy1IUoLs5DqSSDJWLTakKvqE+1z9l7FDRrKlWVnw20HyMYscisbwT3aQ&#10;zI+BdoDkIrSnmbW/JbeLXJhtZqCzZHBStefQBhIcvf0OtDGALWaRKDT9WDY1PYaAlwyrWf6Tjk3r&#10;Lb19dc+b7kCycOadTtCe1EdU1SXpbNYemnbZT/ZcP6VkmDD5QHA0qsxRYeWbdmqeENjBeKeiMV4V&#10;J7FTj/LfbXSSD6O3nDePerMuCmzSjMIxof4cMc+2rr7DnE8qUIgMuCxnNp8ixrLzl/DELbUpZJ85&#10;QYl4fXbnunSChLJUmitRg6Mme4L5/OBLcM0ALx7FYAD1UOpevEmJ/nZFV9+ZYZU7JBE2kwQkHiti&#10;5FH+69EkcoXLkepw0lrfnxar+YlkPEbvT2v99rR60uVWTOi78HpQ7IItod6v4HgLyOl8SO29oee2&#10;Y9c9gh0nwOHg76gEWQRV5zPjIG5G77DvbIGKNhj25C+hfrSIt/RBnnne0sboTYf2N8/pg/QpuT+E&#10;dapjq5qRD/SBKxKuOd6ibrurPWQyE7nLh7rLsAGKJF0YarxJxth4eI0+lHGan4WysGmBSIEYSkRC&#10;DOJRNnKfk4BqmsDwjrMeo4aVOQChocBhrfIT/FGlUwNltJorvD2tCQfn9XgFHS+8HiAeu1dHl2WD&#10;0kaCAYAGy00GhJKUtPIB4p47ZiPCRxQ93kGVJ3rX9/MGn+CcaQySbZ8JW2/kANlJhPNjJio6dn7I&#10;ZV3sPRUhMqmUdb6s66gbnGyRIE00HWUkTnijXi7JOpWbG45DIxXJPuoNNyCHY5ZtxWz9fPqvhJ+6&#10;9OSc2ElrXwDQMY9SfrqOqxgoec5vePnRnCqszZgiN2/purppn2Q9o1ePrSCylh5pxJndnEUGS3Hg&#10;Pkv/lVip9PXYJ3HttGMNPgpE3P6ATHMFc+YF4f6EEQq245q4G3wAVxJWrd6kzSRfaZ8lsp2kTgib&#10;OHV/OIJf402YXdDQNd5DvDK9ewo8LEeGlwE+ps+q7wIKSpsUXdNWg4zvePfarDIo/WFUOk53hqAs&#10;ioCgJOASVsfrW63uof9MlN5N28kLAlB8PXYiNc6n4mGHOKC4k9ehY+7b554OW3Ok1Cj9uu1huJfH&#10;hAQyhaI83a3yaFqMWrfmY4Kl5yexfvs8seQ463lSpLGdbOR1ik4vzzlc6bFawgZdC1P1SpACKg/1&#10;vk0+AUyHTHgvO05e2uf0WQSLeOsEv2krtNKg5U17uAEBuzfj7bs5fbRB0GTZ2IuNCyvL/XjHo/zX&#10;oyuBh1TRzcngUYfnptt0A8Wke3Q1CisPv1ACWIp+2w9klshJRnwqyLv9HM35mJFwVPbM3yWZ2p1r&#10;dD9sak/FxRRlyAWridOJHeotJ18koJzNihSf1z0HgWMe5r85nAYJ1LkE3cmMc5W+h/mvhyPuE9XI&#10;fs+0ltNTIq+67Fn4k6I0bxeDpMM61GIIDJI0+GE0dBinsnHGaSmHx0GhbtIuTZ3UYGRCad1wn5KK&#10;9FE1/mwPN/ZeD6+hgJIQ4hhJ1sxMyDpj0lbtI8GcIKreJkXzT1EFB6NK7TrDAGG2V+ukatr2lKrG&#10;xqbIUVPqdiIFZuidafHUWHAgljvTAMndDZPschh2h/8sdNRE6zpLfrRXsS8brxJ/dyKXCtUXOdGe&#10;6uL0RLuOQP1XksMk6o5EzETdjIT1zwg1c4Z7AoipSu4dTTuJ0v1uMdNT69UN8pug7ftbyH7iRE2k&#10;e1h/2ZxogvpeSyA3F+MtcGyvYcjhZzS6qbqQbp3m65FONBHjXp2aVLibWhqonCklB8ofrV4yYgM/&#10;lmNyRgOEQtLaXW10cszslVzcvilOD9RjtWgI+r6rdb9V5uW6ikMjrUO9E+Z9qrVDPjz3FB3hEUFi&#10;qVHCFPW/6BowhXRvzB2ZWPEmpVF3uCfxedWUaU72tOY+AYTUuhV6X5JKT6zQvrM3ViwKZDbxxDxV&#10;UAAgImc2r4hpLqiMmmtHoNp4j/Jfjx4hP+2LLHnFBeLrHuW/h6P39bCnOXTYHSi4A37QNin8H3bx&#10;wnGWPg85kFFg3q2L0fT5zq/jq3qv4lBkojQe7RkPpVyPb7/9DbWG/4HQQF64OmkVHUKEu1GI8tvf&#10;ulaof7ufekCVhD/myHfWykYScrk2eDxUsw1CRnzQUhvnlq8XIhtZtT4xW5+l/8o58Qum3oalvvR+&#10;pGDFdYfMsKSwQja0hokFQdNRBXJJ75nusdQ1sF3dxsdN1nN8VuVoTe3BF+N6QywLNUW6uk8UfL4b&#10;n0WF7Emv5IoihcdD2oAt5QYKt2T4hIRMSqsP5+ynT3q4spgHNeHRrVi6R/lvnAHFX06xwERUvuhn&#10;XKG/IrI+l0wLwg4m3Es5vYLaXb1Qp9s0HgAgycWH+znCFdLYKH0JGFLq2lUpJVwk71P3q3A3Gj8x&#10;EVXfLniQyJIXa13CFXpjuoXguHah7RPHkE3DA+RlGg5rzKm2pMf77CdB3uAdGv/Abc55OQo7VxGP&#10;talSuPjnxsuP4M+GkCF+i+oUnZxBzP287nVLtZ9uXGgPH2p/NzgdzL1yEfssCyzQ7rNUGnshGc45&#10;v1MxQu6IdP3q0+dv9pmS9yBLDQWcnp0PIChouBZLVo/3Fpzm3kL7XOlCdCczSGlIqfHDoGmz2sCE&#10;hZy+JkKd8j/OMITk0oFDmk3eDL/DYe83d6jGDXlixCSCmZ3DcLs/lqVd65NCMo3vDcQwRUTOS1Zj&#10;3/T/4GtBW24PJ/4tgTLe/LAfeD5h2nEomO9Icn3wdD+wcsuzkXfmyLFhdIQTnCVXNMQMVAX3KDlJ&#10;jOw2HkpYDVe7CYBCbWcNvnRn9iCAT/sR34/zgfBBqvf70VWrOb0ua1/3430lVwfRvBO4VCDwOazg&#10;A94aPf3Lo+NvHsKKQGZaSiAukqMdL4aVWe5edis9J3kjlwuWfOqz9F+5q0kGqGSm49t277JuROg8&#10;aJYB5/h2OCf5HtDi4F6gccjHOnbCfrmVPQEgI31ZyqCoKzhBy1E1GxizXaBZVBJPD1dAJHeKONoP&#10;gkwO+TEDSR/93BBBNLXKh7jGGoDRb93GdfC94/0czon+k2YfQeGs6DYMlVxqAO8ZMa2vzfdUiOUd&#10;9ln6r+R+ah6TkMTb2y8loH8TpS6xz9HsYEZeMqLt/lSZadFOn8W0kbNRPmlpQs/HHXWeS2MyA+TR&#10;HmshMqK0pjjE9+JYrXCRyPGaEjLaUSnEqVYbOmWoVMraJEx01RG59vmUWMixdtL3G/sEPVltvori&#10;vTgGEWCqLx7TooexgjatDjBICdFEt//caZ+o/6ppqXT0h3EILx8GU1M35M4G0LRN+4fzzBEXQsE3&#10;8ixxDSh0n0Ae6UTzfvDH45GMp0KaZdqTc+37e4MYhOhd6EmCG8u4hBcwVHc6r7dMarhXYbgBRo6n&#10;Nx3m5geQOB5yOncus1DXUvuSMWH64WD6VMNKAvXdL/GAo6uycWAMCwqVaCc4O8wSJ1AR3ViCLYcY&#10;2Xaqgt6gqtrM9PAQsn2WNydDUAS2NBbNIZcR84Fi1c4ly+vwvAWd15LQkOH88UnUr6HbbA85G2dC&#10;KSfgOt0AUvyO47OcfefncrSSaRYPjWA1Jx0MXFBGG9tgL9fORU2C0rNBlBXuPdOM+ocnQ+dcFr6E&#10;eHGZE/lS5RJZzuUgpQF3M96ZPG5g25mh5HByJVpjL+hJrZnbChKdPzGw+woS/wjVKbVMqLvHPyF6&#10;5omiNXQ2SbE8+nC8OHpFB2H3Sbp8UXJzeq5wWaiiIt7xKP+NpXGphpOvCDJsngqP6jPlOyzSKbW6&#10;MqoRsYr+3a1L18M0+OIs4r+N7RB4PvNRHM2p7nf+LBynswYueK9OCiUXjZ7c8UXvhZizpN8l9FQj&#10;91RN95JRbeEckoF/oBNPuCsvV5KLbvO4oYsQq7IpJBbc3RO6JdFhrZ3MxLWM0hX7hCUjbY5w5Qi2&#10;qqJ3ojIMJerWDT6aKjjjnHo2NdqY9knjCaJCY04Rzonv4mhOOkgSws43hRXts2qIFpyesPXSH4XG&#10;Di4bJ8q+ZUn1WfqvwFs1T01GD/kSEWpzQtBuvgOZh1lmICg9x21VYH+BfZdwiARatx/m3nmpthP4&#10;VF3gu/vgfx2HiDWjmwWEMDBvwJa4oy6PE7dRV8oebwC9nNAH0SiWPC8IyzEhBGgRuHq426d5Q0AV&#10;B6dvzYVX5SUBvONR/uvRmNpxtLg69x2hjs6NY3O7EjWf7llooGs5m8g+7/wGL6kS/gckEDURuPqw&#10;H+K7FP/EOyRahQP7dD9E+ZxcvNkr0+ij/VBD6mwzucCiMtqoRnGtUw5HZKj5k8h+gUADJ/Dtl5+m&#10;z9J/Je6r+WEooHL69tx6RAyOlfisLupbCANzJWBI1V3eTrGD4eGcSuTIz6L19SIF4tmuJ4371GY8&#10;BAJKpdO5YcqBpod4eDgnOj1Kfbwped0+i+adyEfKDznm7SFYluolTa6SI13aJ3o09QYxJ8jYSyJp&#10;vGd3D516sCDnOcHcsr3+ePOY3o72iaJlT/VmIBmHkA1utEhLOlzabU5UufTgoCumfXRpnwRAVWkq&#10;2ML2caPPn5Ur3WaXkrgb4NVuNE+FrIgsMrs2p44pzlN9rjsvQ/Oz+U1HLQqH24JYod/ECVGe3g7N&#10;/itoRTLQq0X89H7bpKc5Lo0EQyWc58QEVAvnASGlDg0g7PbZOSIViaooGe/I1ngfC1Tnv8xWR13b&#10;+177t4kDgZDBMGgVVF2HPeqN4SL3Qjp/cNnjMg9J8MFwYSg5amMzJCeF7mmsJCaFChdnSQ5B1yR4&#10;qMDAeHPEtnK+fj79V5wWpTN8NoCupkMN8bBGaImcD+kmvD5ErMaC8HzckLB8FmkdcMWY71oaC5L/&#10;K7aC0t7IhDJetUuJh+jOQ/zuMORwn8DMnlLumly2ogikFwTiNamui4XdCQWee8dYQlar04eQU43M&#10;W2do6FFJlacPD/Gn7+wN/qF0OsYxfLTX8A/dkBvFYkloT40hkP7GdgIXVKDQz4WECKcVEVK5UatH&#10;7dHrYbQ2dAvnEWTO19sfGhYsWslYLSzzxHvYIZY4zz6s2BTmbnPSLiNlPTWiXRwBBI406czUcg3/&#10;sMZ9329hUc0JZprDQ8Y9aZii6sOz7Dt7gwscKeponCra6zhV1vyBF1EEVMctL//MqFGtyVIIv8we&#10;F7D21Md8YD0K53WprPTACvxTy9SEg7JZ7QTcMyrAx4AxJyrgDWklI189nrVa8aI+J0F9rLvxsFCs&#10;Dk2N3ZMX0Rr8Tj3Xf/inMuuTlvH9sgt5WMRMtSBst97NAx7Cm4Hz5Ve8hn/DTxJvYix12oZ0FTnX&#10;lNi+i1BW59l8dstZqY7gKTxZNsJrxiC0i0qih476Uav1vlP4Smu5tEvaQLqZJQoV2sc852z/y+fQ&#10;jvpXzSvjpG/qdbOKCtJ238pwDgTUD3RJNb0M0D7GtXfJpRfKPnDDkQYnJ44O7EB/xfWRDEzVkF1P&#10;pwTOEUh1ojzRsfoKgmtS8iFn1ZiTHoJdAMyuDJCr66/041OmiN4kS4XFXd4nBa0KeI43iUN2HKJb&#10;ioukDvwc0G3GIsgRRCe6PifeH3sO9n6OwS9iQVSMdu2E1mAq2B2rhZfcuCuaZAW1jx5v4q3tQocw&#10;ni5M1MO9wUs7IOfRorecdQawxhonqUAg4nJ8EF7zobcY/jc7WJ+UB+8q8pZvK4EtsIREon1/qyPM&#10;4tIRcgjGeqgWWVQ+1DF5OrVYergsHlGMcbNgEfSNU1bDhWL7vNk4BRxYGqLmRMXddVSCr+RD2NoN&#10;6xplQoJ0fBac7LIG/x8x0HzIZ/uCiD9jvI03qem7QbUo8IrQjzexjnpdC7fLOrADpa09gUgHMhAI&#10;QN7Qr+CB2H0xJyK1c4qp7PeXsFJ3a+AKUPqMVosLk/LwQ6rtGKf8hNSjf4FMdfHxKP+17ld1g1u5&#10;NLLFo47wEw3MHns+L4hNTj84m8sJD4rnSZ5JPq1a94DEJUmm9LnkmVgOaXWU6kFqgQM/hKkWow1o&#10;JMFQYHqW9eH9JlTQstNcJVSUFDhBZRmNagjT0CkpdzPsmmn0IQwR92kKyUrvDmI0Y9dOAt3vRSGa&#10;HwKVGzbf9CbcoXuPKRJwyj7azxKGwdnpS8F1S32Eua6d21SvSTZAl1g4gFybgHak0qgZkUgNSuOL&#10;8EOGRK7NudVS/MOjHxAqXNlqN/AaZEPf7WFVg6hWMRDp0pzqCBpshcRtxXmmnaBWpF58UIGBQy2t&#10;SNCM8Nngc5emxCvmADY+pMXfTyzS7iqUdtSpeUFkJViflLs7yo6uzckJxjYxP9a6IgLJyayoP8Iz&#10;11g2TpU8TTQ1Ehium0GKzwWv11dVUjHBdtoK8FuKWtUcMN/UveCBfLt9dmKGGpPPEKa2X4l3PMp/&#10;g1FAC5CRKB88Y23elUcdkb6ybsI0g5HhaGn7mepI8RqqYHfaLA5BWGbMpms7HIzts3juWKEcghmv&#10;VP/0DyWHInOfL7HVD4UHWk/GCPGUCKdY7ASrvq5cTxGKsi85snmDU9nzQcmhKDe2QrQ0mxjuTvNo&#10;zlEOl2+q2qBBHJzC4zKgqruOu72CU1a0I5CDQBSL5A77LB3ictVmjhe88tO1zYPvBhAZ/VvuNH+z&#10;z5TiaSvbhAlkM7PiYXD2jC5CZpnpfvSQ8Br2aJxYn6X/8pzbZ4nvdnc9jgr7paCHNfVCze0Cqd4I&#10;4MM538v1TSPAWx9MrPaJsZvG9htFwzDOHeqKo2ycRPYKfXM6Ni+jVVEW53ZdcUKKESIVNnGlBy3v&#10;G+7DyhJM8nOEL7f2o3SwgCH+h+xefgn36amLeyPmROPoytrQTGMTCgUumukwFMeb3IuT3WOuzUnO&#10;Rib/EHtb7xFQzmDQG5HRJcQq30fKLcxZ8cmr+Ekc3bf64i5f+2+PTOHYCsW/i3VDcnyaxgSTMpB/&#10;bZ/kOqbe+QNsO19hZ26ri9eWPO35sPHP8r+xIMKnFNtc3ifQczr23v6bq5OUqt7SSMgcq8IvdOgb&#10;sH3JaxI4tIXZjZp4/b4yO4WlKf2HI6uH6D5Jh8Mcv85vKDVw5s+w8ttW8Dm7K5iun+vaMyY8xuOA&#10;rZLBQ/W5dJ7YJs6PUl1qBx/uFhukR/keVFQGfQ6qub7POY0EM7HzBKjHSWu0dVj9PbjIHRBX/6zr&#10;tKI71tLBAMIv3ik8sPTtHuBjv4tfS+lHCdu77jJkvVULRVobmkAqyNmYk/MMRcI4RA9KrP18yGqv&#10;w5YkdacvEtRbsoIBNRZGfHbvp0S/SJ5w1/2J2ZAaA75phRIncuBRRct3/lgiXOw9FnTPzSvHmxPE&#10;xEEbraBROgtn73cmwQZSGnMyd6TvXCKVf38EPPJFvD5tRnjL07z4IBFTHtrYplz2108T/R7DNOYc&#10;EnKGLJojbSgs5xRNmMCuVERtToJXoYk7c8ITzOJh2stnQbDETMVKloecyv8tNIu6aoTfR3a4lciJ&#10;eSBJP2qVtzhVA55d1kjXrfqv1H24M8rVGfBw0HAGn27DyzI3Gnb21lzYZlh9GbfFCLLW1GdZdCek&#10;oTtQYPajRjEbaOdRb4J3jLbINb/7ELhDuVfm8lDhI5vYjIWtqKQuKI7za3uGcShGo9eU4pQr7Lvq&#10;vxKSyDuH3ogPNTYHUWCmx4SE5ZYJ/7GYmJBz9eb6FP2X1VYCgemAZaGN35A8gHDMHbLdvho1oXik&#10;fUxk986UhG5TgBAXZ4IZW6j/kok1IAfJLA/RQpISyZm6Y3+AgU6RrTfrJGGmLpgdKbJ9QQRnN3F3&#10;koZ4DFrM8wz20R6gq400VeOoA7YIbgA5A0GpIOljEfqMo77EWOe8AgyC7rgRfUtjFmxHKVSfE5dA&#10;ejpRsUOTuDjnwZsFW+zE+iyZIh1rCQM7aYpbhuPh/TnBoY6302crX2Na0JZcAYKNNy/OOeVsILU6&#10;as7ZHrsIf0s60BUqwbE61vRfJk9C8T6y3T6xEKqQTjp5O0/QBl02DvsebKlAUWu8gSbGhAIfjjkk&#10;aTzE0FzmBMOssINhN/ie6j6NfbCafp6kMRTZo1R2WpkZBqzvxnnyJaew70kQC0JlYoMPKe2zwxbv&#10;XrL+ouxrOET4j7nis6BJJwccjoQixsM9YySzwZWrD8W3D3HIMtDSBPtpVn7zHY86xDgcNTYMap46&#10;fWQhum2s0IuYHtJIKcWFH16DCjujHOLss2SpVTFBbrzmxOfta3drtbs5vd+EClFR6gFjNioKBwrz&#10;jkf5r0cTOUrnSWHJNPoQhqwJM3LMMDKcG/IwvZKSBnkp66U/BNVsLJv2dvs5nBN/r5qFjs/uOIUK&#10;DdPdv08xIublPOVzvW+BCsXpatuq2QiAfyhq1/3x1qIYXQlF/ubxfr6AYoBJqQmtd4vUSFUnjenh&#10;fEsuICpu+sLO93M8J8eR/GuvHqM/2O7d55xBZ+oZMhY0+f37LP2XaXSja9ygi2eUcgNcCeOz+5Q9&#10;PFHVzwQg3OF80FtCCBmxaiZoCekZOHpYPJOi1FDPruEn6ZmuhSU6/liYOOGV5CtlYhWN09SLLPgB&#10;hKpAvDjnJgOVGta5LdeHU4gwPrs3CMnXVothnaf0afOIfoL9V54nsVdMhngTOuz7xEHkSJ9yw/qC&#10;CAPbrqHH4Yn9ZZrxbGinDmugkXudHuW/Hs2WXV3FuVcYzcP8N4czmH4SYyuKmofgnXjffjjqloeT&#10;97OIm3U4Rc/kJAjEgAwjexl+CF0WMdUILvcyKFWLC6jik0oJ7vWoZKVVdrtyTdwRs0+0rpIUnJ/8&#10;JPdAfISB+oalJENchM00gazPZTiT42m5D5sOiVToT8qMCzYJDskCnE0FLp/gEpPYMspg0PI16oCr&#10;lmDF+7G4J+gWTmJcfFj9HboGRP0FLD2fss8bzAdPFY0U81V2u3wY1uT9yKzsuyW3kUhhvIv7P3Tw&#10;a7tV1olPBn9Ljy+rMo6esPFhtOXFMwKLdu8hlncrmwCzc7vIaV/kj58gPfnU0Ignz2dLNx2ONxZ1&#10;r3STOjDA6FdBmuXDJOGn8UlEXty+Tat+c6nHlePzIpD/5MCOFe/8tPh81Vwnnu6cw7KQlW0hfkAQ&#10;MKs7r01Lb3Z7rrjkfomWqLOAOwrpWuQwS4q8EGLuUYTGQSA62VCn1P4r6ZajI9AcK4ZEes0kuUKk&#10;FcURUL+4ZDfKY6Y29WO38j8cT7swI7nZ7BeQR8MczMP8N9aH2CLjORgyvXS2GJyHHW0KAaXQ01gY&#10;jCX7FRlacEDkaCybRkVUD86YMz/Fs4fEv2Kl6C13piK5g+NzgY/X6b+5LYq7XMunOzKSNYEpHne4&#10;LyWFOodENWFd8Sa6gJwPdZOPKu+h74yCjbSJpWYn17qEncqMsnMZrfkJbi+fVsB2AJzHaCVNZeDt&#10;oX8MMUksi6DUZQSVveKMTjIFhK59ZjA089+hGiTnsmei8ZmzKPZ3lmpsqPt0sK4cjaHSLW356XTe&#10;jkeAWZR4nP/W90muSoEsnTssg3ffRx/Pgx0NowYrnMYfYgvk6gpMJRxlf5sig/k+Z/LOU/5Nj/HP&#10;GpmQNTc8IV/IZJrZBzoMRGysm8eg8bvHpGQlMmFI3puZKhWzZ4WYu6OFWN7odTAQkVyHRV8gEZ4Q&#10;UC2M0opjjnYMbZLBHPaCZan4bhJIfHp7PLqPNXmlFHwdQFAIDPyEl57MvK16uzBrO8jpQjfFzrub&#10;n5nxR6RAo03Jhrt9rv4r8RjHqEAYq4a6utYHtFFf/Wl4VzfSeIy277dJJLjh9+JdfPmGl2ZZwDmh&#10;gaJ6Cz9CRFZBBDwj49w7TrhQLbqaEw+oAx23KHDCH6mQ/JP0aeBDwDPVdEU2Mj8eqWENbfAoA9UB&#10;Ye6Ck6c55uznsa5UKV6pOaHukyuWb3mc//ocofQ0I8nJYWfmzx7nvzVepdf/Y+5cd/Q4kvR8Kw3+&#10;NKAVyRZPgmVgPPaMDQx2B56Fd/2zp0VKBEg23WyN5L0aX4uvzM9bmZEZkVXNer8BDHh37eanqqzI&#10;Q2RkHN6IjF5xVcYqj9b388ypuvqJfKzrI2/e0v86+uhVWfS4pm/ug8IySIlFKBVuhLmOz/1HKGdG&#10;j2v6EuW0TbDFqoq87EAY8xLKZXNDedkHWeogdqqhskgdKMc61lHWXzHbmHvdyycEn0L+hXFRsoZG&#10;IBNgmW28X4H61anenPC7HXhMObcF61cjJ2iJ6dPSCFbKm0XWZdaFs60N3M8HaROrvMuPwVQ1d9Zk&#10;gzwlKC3NWDXHrMsvQ97hU6xBCxYyLQan5ypkcmthgv/edRbedVnnRFnjq5YJHduKDDT5Bdqkmazu&#10;mOeZSCHNBeTEp+eJivsXXb0yYNoZqnzctrtLeZ6JJHtjaC6fxu/U2WC7QXV5nI49Ih4UkOrSq3Jz&#10;/RW7KkkhbgtasN6cFvPgwnX6eneizsNE8LHLdDbmsJ/GAOyWuA462zwiCHQtESzMbxSrfk4B7JQZ&#10;cnROHY8Zf16P8hFSBoq4nJAkjYWgoRCPTJgsaChBEjWTaA148gLepuaG0kc27mSZeyHYsWGxYyJN&#10;kRFRrLGyPltYKODWWmW5L6Gsmwv6bGMcKXezDEqY3c5hZOZJQSuPk9HD4C/xIWFPsSNjzMB9F/GI&#10;CRkhi3Q39pyS8pj5u2jMQim3+Xqlmsd12+DtAdbQHwPZWs5nIsGRIk00mZjCNiXeflbQI3Rzzsj1&#10;AM52M1p4r9s+x8zzSOvAc4vp7vM23t2RT0DYcZXbyHQla20shJoG+9Z1xiqIaCSbXckl9q4SEjU0&#10;x6NPU+gJ6dEoH3QMk71HDAXFumzMZ7ONMRtscLAYyUtx+TpvUZk2KG62bL6buZDCbvVNp3pzK+tj&#10;CYXFS5Xa6WuqUmvRbVV/M2wgXLv9giP4Mt6Lv13CgziSIbT1kSrh876deC/+zveB8Mb7CNpVN6+9&#10;G6024FGngjm5uEUA0YUjmZNT11EV+YKwD/+HxtR8LuZew6CJvSZP6uqE4iQJvRDDbEn+4a46PC9d&#10;On1lDY7HzIkfTnm0K2A5dVAcreHuB0EoyF4Zc+43AIELYpGgyNJ0Is3XI4q6nL0WHnVtcaZXyvAM&#10;hnBfYVUku2CXc04LRtfWmbOz1mxi6YjdB/MQV1oWA889i9VaI6fohi9fEMbIrt4W2Pg6KGq+RDBC&#10;VYBrcQUE/au4C1uRCiENbMn2HUm94VZgSAuwhU8z5j4lFOMEF17WmbIOkWXCotA+9lPlqfqr7ypi&#10;m3EjKh55KK+fZsxBGXWpZU8O8aN7Z4I/UVqI3h2Oedn/3GwDX/d5ZoVH6mm8d9xTKvv1OcKFjllY&#10;NzhOUUqhbh8lTsFHl4GgZnZQtLao/ID+6vA2R7c4UpndS7kvbC9iZ/GYXbjPeY9cNO3H7r/bSZ4Y&#10;e6yLdnPzR9AKREGsabwXf/v7uqGgS3p8Q4RpYnzx3uGcKrrWbTBaXS8F256TIDSCMBQxXCI4iknI&#10;w7XNCzPe3Q9nI+N8VEpnawWGqJnRj58ulQqKjjey3HVWvKX2D8atA0elqcxUZhO5eYl3n6vOIhcU&#10;LRbK256YlDlKuqdYmVrUjy17GYd/FMlD6HI/5MbGuzk9Xk0CEcGIwJLBsddPw5ldisD/JBoVfA7B&#10;OFIl+wbC+yg8/9EOCX4KvgMR25HipLIAUVlx37v3ETdNV+B9OCq07Xgv/vbvE9WJuJdqLs4LUuK9&#10;+DveZw7aacv7bM2QSPHe4czhzRHvN55EjDStdKwZo4r46Xb/+KJlIZ9l7WytmYyLzlmmXfU+WlvC&#10;sIs7i3QWYDb9MdGPRZvm6vowqlA7AOvG3qijjLH3OSIGqmOz0STQ3Ibz+A7UvHdzleERFg2ejO9W&#10;akGFbR7yGj9dPw/HnJJLrkyHrRNw+XqmCW0aNKnsRdUXhxuVqxCrj7OKIku9VfQ0/kYfSfDuN2LB&#10;lthyJ6Hb2is2qsVdbDblbfShKqxc9qXKdHb1GeVyP1Fl9pVBeTgTx2tASl33BvBpsnuqLMI9EOBE&#10;8SGAw9oxqXF9ryKFe7E8TxaJYzqMCB82OT5V2FANA9h2nxKC9LVECoIRq6aHyOUOxfNvyCJdotgr&#10;6bOaKsPUW8Wqx9+x+hhmsS7gLYavON47nFMVIOp2pETZ6ryhhEKocgAXGEhdbIIsUf+Tx3BQ9LHS&#10;ih70nnKiR5YUrWKhHt+xaOdx57ygFeDRl5mo1ILKC6WW9EVRbc4KI8BnFfcoy0uEWlK45SnFR7oX&#10;hsdsq+ORHVPG8RkaFjDRrp0NWUHkYmhYWJpvGhpkPgYtE5KGWrqXlDIRpAUVuI0ZKbPk2fGYjvVD&#10;kWTkjhyblAFNdTwPucocuHGa1VHW1URoA7jp3I1J3p1wj64m74PubPoyVATXWVazfl/pn5G/wftU&#10;Zo2ViPdq72L1We9QD+YszqHmiULOLvFHUj0xGfs8Pj4Tj1BWRlNviyBiLdntQZnh8+l+pFPGf4nq&#10;A9mhNlFQRmMaMrnSqr/amDkIMSmiLd+uupoqQPK93jF4v4EgZsdUFTsey3cduk+lVX8FZXIAQgvW&#10;RUkLwhgRw9HUKSNkmoNuUiYuMUBMynA+9t/FegdNjOde04haV5hIXz/thC6MIpe8L1zzwneHI2NH&#10;SJ3eTjv5kWocW96CyKZo+KviMoURsOljsUF9P2JFLyOjpvDQQiGO3bL0dH1/Aha3fLmmdaUdeDwy&#10;TMzuQ6IVl4QsXeeMjDVjLyylA2Q+BVCd1gToQ3eotOqvvnKgkiMXAH+SJGDZIYLHh9pDxgaztjxW&#10;EbK2ItulgcdS6pAyJzcFPqItedN1zAmOii8K1PPaMSq5BWV8vZfA+KjqPc48VE5spToohEKHxYiy&#10;MONZaBBPDMcoj+nmJWOGRcNX8AJ9vsZESRMZyN/DxdD9RWPGmJOQvnV+66++zmijo1jBXKmx7eVo&#10;C0H5Am2tqnNIRlr3vYMb/jHf+rIXFD0Ya6REouhvvBd/o4/CpnatCSCHCv423SzeOx4Z/oNQcqnN&#10;05GVc2TovWGA4eZXQaqymrqjossUInmqHdVoVlr1V+8vN9QpXrnJIwndGrbXFV9RVQbUDFurUpZG&#10;GUfABggNGVhpxdiD5kui8P1cQRPCflnmaH0fnMJcOfVieb9Si5XA9h5906QVhQw/PLWuduwwpxwF&#10;fEgFprT5WS3tHkMf/8D4dPDA/DQCLhTrIz7FQ4n0aysy2NilTDgiJMrgvkkZMyZ0hbkF0mOlHgUv&#10;xIyZlPPmO6AMb4Wphe673GWB0JCVE2PmcIgVritbf8U64/gPO4xoAtd31c2h0qmxGAeHg1IRYrbx&#10;LY/9XWnVX0F5Xrd2KN5xtYxNjcu76oQUA6ZjgzIdv+DEUwGaMZ1HB0s+0vZTorMjKOs8vEBe4MaP&#10;2qc4zIJHJgthMw/exp1bwbv0BP4MDuOQt+w7WnFcdXOYNsrhqzJ1kRdl/0mFXS2C49WUDI6TSWJx&#10;OaxnXhEhdWTQNmlj4BxkU0aR8POIZnZIGZMVL0DnfuZ3ObjwjkQhUChzri2UmfKwLLf7ZWK0lVb9&#10;NSWx4pFN1pDM1kr7zkGx1L2umyjvHhPr7vF9FX7qkb+dvFhWh8BRBIpoxf+eSX+03kkFToh9Et89&#10;HBm4EukWbWT8u3HaGBnutWFBACJB+hShkfL+pDyBYO8cV2nVX31O0UBHvoMS7GvYkfJ0o5AEn+aM&#10;quIKf6OiE73f0bHdnB5TnhmSuM6j7RwzFvoQdQePUTKG9B+PPcrp8hEGhQJSWRRBgLXUBqXMlRob&#10;xIlAXK6PmT5g4vizjSUYKCYo6w7RspApxZXHdGPpGOIkYgLzsTnmmXd7+GkOwdBG0d6w3GrHYIPw&#10;es7HO8rB4523COPFbVmiSeH5PlPxXvyN97laMnxWKuszohbx3iEfkZAI+qkvl5TROmlbLngXlEJx&#10;N/fjYDMi48M3PVdkN7Jjyodt06e5dqoLyskoJ49dyviCYlDUd6mhXML9OFm6FjEFQqJMUKvrL3NT&#10;m5Th/uBBMnhRCgqjcIssR8IqECZlju+eS6twGVpW54g6v/VX5w7AmUL9dVkj42qhTAQzDsS9CCWS&#10;N2sMUB7gEov9mtSyiCyAHuxt56Cw2MeRtn+MkzPy+Bkzm/4CbZHTM1BlbAe2ZeVtwPOj/NzR41lK&#10;IrXerXPsrtiFxCjQB/o8p/7Ge/G3v68aRUNQ617kkIfx3uFq5oNFaXYVVamQZhRi4yzX6VgW+wVa&#10;dITSWFZuSvL5CBEq/0Mb31410p1xg832ilWuG8SxrEuEfOsV1hkGzdD0Bh+BSlWR6Naxg8e6OCHO&#10;2vH4bDXB6AKciY+yVicyWNI9YnVSO4av5euriZN66OhjVsbIUh0Aku1g42qXqzjToIlQaBJ8N7Jj&#10;PppVbY7UTSqIK6ugzSl4Ngzd7IvAtI27u9ghnOWh3VVa9Vfw/bzai7bB92PMgiiPQcm0qGNOtWa+&#10;tjcPKWct4mjbJzXh6HE66jlie8e82QYJHfVn6HW0nWPGlTBney+u4K1xOAxp5lHmlA8oqqQo+ntZ&#10;SBAOAcw7fIwhMuTFaG1S5paG4R/Zjxl4yfz0ng0Il87z8kIOy7rJgYyUt2U4w1BFFj/bdmoF6zMG&#10;Zt6WVFnHBSmmWFLZNlmEwm2LucJBHVdM4Glgyi6Qkcz1POV1D3mlDKYt8N9EHPAFVCWAe1kirYeL&#10;vfHMXLCfOVFUdmATFYSp1/IFRL2HoYQ3WukueUpAaanieWuNtvvsgjET4AvMrbLslXVYPs1ZGCoX&#10;ZZyUrlcep+x63abQrBmPt0tQDD1y0amAvwyxTga50iAKZXZSiDhKz8g24bFFmWAsbft8EdXmwM+f&#10;BuTFiRKPdePZ8pgd2dHjxNB5+RLK5DYTz95WilB1xzmGDOPWD57GYzioGdPzcYYE4Ca7QI9kZZUC&#10;2CnT/2reAd15OmQYSfryuqbZBmEFPqi3Rvj23BtvtonUqZLrNmb8uboSunyaIvgxZvbNcksDkR6g&#10;JX1KgAMQGvPXGdgcKnGnfM3VbJUyuK5IHcf3AOU6ZjBowg+0foNpa2zgjRmwROSmMgJupN16PRaS&#10;+GlkSVFg7gAmBgaiU2b2un/NpAwON/Q8OU5bpGxSFmqkLwZLIYBhXgwKZQ45pDyTprLsKIc+1rQR&#10;YblgijZTxJVUFbPtxXgv/s73gXjE+1CJHRTvxd94H1hGoCMIrfegDr2K9440FXBsmrtOBQ9XVYJY&#10;Xe6njE5wRK1YPCA9YcbCJ5fo2ljeIC26CQw0YHFDshEp29Epk2ffjZa5RHQ8VpCx6u6ENpt1lPVX&#10;zBQew5CKdGOxzcEcMiW9Y3hC5Sstqw9qMAI9oJx1jtqUwThE7hSEkS+VsUCbDGuR6XmNQMiUnyFS&#10;O2KenUjE+xLKgI1iISkCBMK9fppjbYhr8sGWXf6UmF7gTfAOS6mxx4w+GtWq+AfosrrLVVkqBoUp&#10;0MupjXUGw83Wb/wJhkLISJ8yJ35YVtin0ovzdJJBNoAwpC5youXHSBweB+U34Jx8yqBkQCTEOaJ7&#10;WMpsw+18unOYYluLdgYwUmjipqkgFy9YZ6JeQhb2tgONFNMJ4/PpoIy4bs7y+Vi4xN5vGKJnFe4k&#10;29GuUjExJWm3Xus+r7LOsDZIlOjYHvwjvTz8ZYT+JF/ddSYGSQGUGBQLWYVUCxJ1yihQPTF/jJmF&#10;xQJv/Z6gCm/MWKQAkXpbFWGtLIQOpBnepkQm9DLbmEvDyycfySO4osPZLlbLaDsGxb1fsGBQjk/P&#10;x9nLN1p7Y0bjmrCIEZlKn5ZIDcq7uJaqS43HMkMu2FVKM4l1np6PSVnZSLGQexcHWP8ZRR+PzTEj&#10;SWYsb+ceEZh/sMHBlLDbQ524dJ2pBIM0iOncxfIUyQtRQebtGurD4TLwlvOxN2aWSXpRZ94dC6k+&#10;5gwyhktoLAaqNBI3WsdjkzJ2zpzOnW0rDGIc/SrIuMht1VCL030+9igj/dD2ote7Dct/wO0Zj3e8&#10;Tb4zpcn64+GY3FEOfaxpIxxCSiHqrV5wq/uKHl7fl7M1OjFMe6jEe/E3vq9iW+FlwJk27KF4L/7G&#10;++C3BrcOBE/6/qE8QpWJMn3E8RXkKYepxO5gB2zzqlNRgRG5ENwyMGC7mTumLFM0Zn2PXQAyMWy2&#10;PbCNyNR0HQnD5YsjoE2q29/2BwKgWuYotLhl4ql+5PmAKqnC8RRh7J92HPBDFcNXvSSEI+KmJNI2&#10;KoqHEiVDpVGI9QI3Ls4VjpTWY/TyJQOeOKg08Hb2c5QjpZOm9Ro4TmhDOhKbbWutLjbFEEIYXUv9&#10;GcSqzJxGFpFeR6sycbEdEUAKg7sqBSB+lqx/GGat7nC8TCxZPF3RxK/RcWHv1qnLPFwAE1jAaKqy&#10;DWUaUX97nUxcAKxeUTbwXMbdfsCHLxstYi3OmIk8DlGuTOY5yUi4urbsgtHlsUDe2rI6sUX20GXU&#10;SbkiOkutSh3n7ThSBQtqPiCLLFwS2dJsh03eJ14lKgvSOEQR7vBFjZW7LfTUS3HFpHRM3zxqaZUJ&#10;usoSFaWNWKkhbZvEMijdhsBXf4zDZ+SRValYf3WZLiM2VgnPR/c9zE+ziEOLwLxbfLZYf4r0b0vB&#10;1HXgmTXZ2OhYETGovXQmL2nGYIYjenQMT+vTYPkNi3csJ9cTDLU8fFIgb07xXbpReSCCMkIyvns4&#10;p3IMDU1WVlzZrBzrfDSWa38gciSPjIQJwTXnVPK3e74OYJc6i+zHcVJ7lOWlI1bQOGFgnsdy4ZWQ&#10;M+zRx7D3QAQN2LFJWdTGdDLZ5WBjT26B0E5Z050lpx7LN7U8NinLcBv60zbALC82BX083lGmp/LT&#10;/F2UVTZlaKPEO6rkBSiND2xMyf4xEfgRjdb0+N4iHDLEAUevd59GNKl4/WPrDKqIe1jj8WUcRqQu&#10;6hod6ZHcAglSf/30YEDSA0eG7tRCvXVON0BAebeQeOsG/grwcZ/OSbk8JtbpK5IEzHBej20Dp1be&#10;Vt3kKUl2HQO/qiysvhiXzXaJrmt3VsoIe9S+/mkeNg1qjFn5CFPO6kCzFSzVl1SdwtZrtK3qcFTC&#10;jqootcfDIJiUwaiOjl2Yb0IgBc9qfFpuwSIqZDJGXGu6gyZlEKzDySAT+IJ15hAdCW7UAVmPWUEs&#10;Q+M5OKTB56H19H4P9cDjbVLVJ64FVGd1LKs2mVL322zDjjXeQQAArTA2Hada82aalNnQCOP+6dVc&#10;oSvPBBRoj3m6gIwEbxnSc7judpTjnO7aDpAhaezbR9Gh+70ptIr34m+8TzwxdBSBQpqbLr1/+8tf&#10;39/+x7f/9s93KVFS5kbs2mlMDUYpbkUgrMvWoigbzoYYOJv6AunMYlAgOdruHZpKog11TQd23dSU&#10;ehzW2DQgd3N6PGa24lRRgxPmmAEbx5RItKx8hHCaunNwoUmZKjMDPLiztincx6eDRfcKLjj2kTs6&#10;nQAeZfnNBrZwaL9jzAUadfBYV4XFYlwqL7gfL2zuI1E074tJSXezY5xhQ3ceItQcM8J8umtY56pO&#10;id3HQu4zIInIR11mUvYkyv1zQWk9Q6nhNG8+8TEoknfjMi8+vTuwyiE9HntjLuf/aDspM5CxYY8e&#10;J71lPDYpE5MJC3tqLYMy2f8z42ivmBRA73jsUdbihAk+rZBJGVExmHco7PMxVujwxw9rwKOsAoxT&#10;t5XnrZzC7OYp4vaUFRwd2/1Symge027bU5aiHYJZylZxd2BJZDskHptjljEQsmDP2wRGKLPfxfp+&#10;VxWP+jCVTco6WkM84r1a9jNYH+KbQTk27FhnotZT53mct5dTlVZ4m+OjRPc2GUJ/473420/h5zhb&#10;xroMjTC9f3gi4RjSEjUFQuxc8zVAXYwg7iYvlscaTQxcbLY9Nuc0L9doOyZtqwsWUz5YdDzejPRB&#10;WUrVoYxc5oj47USqY4XtKo2s76NljAN5KPBnc8qdt9SeizlVs7I3gXwQDovHofbPkcGbI3pzIZ8q&#10;Ij/UwXFazk/LToi9uU9Sl7dunFra2Bfo5ptjY3w6vGuDsvbP2Lp79YMEglSMIDx7Hh8B6UOO9ukc&#10;lQomZVzIQ8judSpKEeI3jNahkZmUtwJOvS1uz+pfwJ08sHCyMWsWodDkIVG2i338Mz5dp44rlQ8X&#10;9qJ65VCMKdQoaHxyt8jVG+vA+dGrwlvDJTTHBS9ttOQlr8EC6omEHFF5izpaLjfBQuptR4EQj6yg&#10;WKPpLpSATT3GM4IFsfggOWSSN0OGNy/wcuNoHiKdUkG9wvP4sOCs8eEdVoNZnRVwLkOBqMhweJIn&#10;gCTIkuwL5rePR67dsrZkIA+xI4hVe2pNMtbtBJewhxqqYJDFcTPCXvB5Q96Np0D4QpcgbZDJOpTE&#10;R6cPVuNwjCuLrXodARGOkKig3pWlVF04RDO4BME34XNvtIdNx3jgk9Dp5ofnU2IlfeWFIWHkNlnk&#10;Xgiqg/FwZMf2OpgLInXBF5dOMiZE2JycPAtYCo5SpZy2RQZWaoyWuEecJ2AXO194k8zkhJE9i02N&#10;D1P4PBSHfaUqNhBVLKNTeJgumGQkUyiBus22IooYzrDLjiaZfdu3l8IYFwQ8FbkLOURFtV6WZIyW&#10;cyXOXZkbbTzjad4F8qf5x+5LopZh1YOUUg2CJOxfIpPHztw/ZcePDYTd08Kh1tpi0A+gtpzsNVzN&#10;/R9xJaSKrgo9kDsFnw+y7IgWH/TIUpUxNFwS+BaQJQfMgGzhRVHOayKrEgHhowLuoMoz7r4VOC42&#10;ENcVCCOVPwyQNHiVgpegZ8pTrsgIiS0PS1sga7Qq8xqayWwaTEPEOWoZp1qa86lg5W0DYfyqcoo/&#10;WpTIft4KHVUNS5y/UdsZsjh6i2MDcNYoNiiv8gUhE9zVZAT0HhNPbPjFOZ40yRzzLXY7ngo42WWY&#10;DJYLOFloz7F6nPLVmU26AhcQ9k4Raa0QlRcCwAZZDo0L3LpkuAx9SDcs1mgcmXPKStxksnTlGjYg&#10;1C8YeXt6GWZcGl+Ic7oOZ2ReBXYx/OeySmp4nQvVBhqEmnfdrrc4WTdaBaKMmqTKTU0biMHMQr8I&#10;yurC1mW8cfCRaMHRfMjJ1W67BgEcCfNUF1S/G/vHa/G3mc4cxqMKr3BYQyTFa0e6i6R8nOZEFlnP&#10;PCjUzgECIwIPHqY8ZabjtODywWnaV0L1V+8rp3noYuAhdONdmktdwBiRBo76Xlsy9oku4gy79CmW&#10;+wX7hAjG61B4cVr1Io3jw8BKQ89mJpaKl6VT7LHGVzvOicnu4yT7JzYX+Dv8pV9fQhINIuBKQUkk&#10;0/L64VzqxpkWtgGtzrFVUrB1wvT4L/TpdtksumGwR8Rx1HDyHPPlEVldi9jDu8DNwRMWsrogsYcj&#10;hTbn/+UFRtIpFUybX9okukQfZyVU55IL6KIicm0Ur9XGbQGwfqKkEdB0DIs6fApNdJHLiad7O0ov&#10;xd5NbnKWsLeOe3lIlgOzSzeySJicwt8c/1GXinQMxG8lC2N23Q8/CEHhC8huObVtXgVeq2e8zoV+&#10;JgJLAV5f5wI26hoNuVCcJ1uXd/x9OFq2cD9gVGIAV1yeRrFdzwhQRS5+1afgbtpBLbdoBzJaZOH2&#10;cXWESolXg45SxIEDV/VAFiGTJbtnjnZ02SKLIR8eEaX6KaKaZBcZS4EH5WwizbWSVbnTYClBqy9Y&#10;W0nM0VRRx0IW91BMMu6vpVQO0xTFU77GUrGR+tZBme56NxyK7vj1+lgkQb3sVZ3QRogIrLJr+Tqs&#10;2H0pMCO2xNfrHejmx26HwWLwydfPQnJrpLZtAoaEOGC2miyWNzpxxMaIgCjOxxKTe1IkGoMa00Hi&#10;DsIizz8sFtmoumqBfdgJVkJBvs0wt6FzIV3rJX0EkbD0cn0dO7BBxMVFFMBYXq+0Og3U+m5tEB7d&#10;LpxL3Kq7jrt2Lp8jvrEyKKRn7GugCMB9nEGhCHX3q64pRVdberkMitefNWQAr3M6b2x9tlK5EapE&#10;VaSR6fOTBLaqoqbTsrsK8KNKMTsc1OFcIkC7+kDumzB3dbaox9wUaWr+MHPLUwCQnSNVbrdZBpbA&#10;wYyQoNiYGSROv3AgtBZiUZGBzYmL37yII0V0OgqQGmFIEF+qA0aIAuB8mPFUqU60KEbL/C8mFHgh&#10;3efQuoySdsEZVlYPJ/G6tqx2TCNnTVUcYdGAqFy8tvjPe35EajomWXXYY20H08ynLFBXZy5lKe77&#10;40DcJgqn6MrJ2Gbd68/mYBrL2nKSdlQMKejU3o2NVlm3/mpCgRshQ3UDsE/JsMzHhAhD0uLdX+wn&#10;FqTjnoj/xDWdFhejx3SjjWsKqH9baKKkhT4I6HAJTFLNr9tdIBKZaZ+FXzO2vi6cTktuBhs4OAlv&#10;1oJSwT3MfG7LghHUwTPWOHWral/Q2TI4hTsmg40OHjKf0dsLaW6z0nvLmAubqJhafBb+amwyOsTb&#10;0dvLbu1G4Qp1kaMWj0nmIV1LG9PHa7VD+SG7/QIBnFpSsk6Q8XSWpQ5xLctSfQNlr+MMJRH7lQLe&#10;es65xYQXKiXR5D/E/iSrf3HTIidia4NSUa5500HqjqzHIVU5QyPQPdNDP4y34m/bx1RRpgDgtu7y&#10;IzbRz6jirUop2gR2m5gw12oVwwz+xHzcPojJtlwgkjgb/UfVcc/Ho43V+QsVqd90lnoYPW19K28L&#10;zdQpxFuH45k7VcZHLcaR9psS7OqRnNYHM0z22tF4DmlObpImWM2sxIdotqrvlxgGdQQ6bYKp1PgI&#10;TxzR5HAIyUvOAT7K8lnd19I/i0BHxiSauLxC82A1lLV7NM6Y47YS6KWhJHEcgobtbeKt+BtvRxyR&#10;TA7Ce+vbR+NRWnlwxuhViCUsmGcxHvZyPeUxZrqbRqazEOpH4zmiiVIfIl9WabXN0I7CUaLrbBea&#10;6SE1KS6hydL0FVfhg+b5G+NkUfsksN2V2JPWDakazglbfqQ21Gdg5Zd1O5yVSYe6sdiOj3QCq5cz&#10;vzyc3SdEc0n6lS4YGocS12IUYyqtBPcPLrlX+eEr1jPMzDqy+qtxKTtvnOlIiuouSBNHnA9zN4+T&#10;IyNOZsw0jLY+q5VK/dVoqvpaX+DZMlb/6w/ZtaFxXkaTkyBkDD4BSfvEVPkhAn2ppJ1acm34BSdz&#10;/qzmubCJNIA+CYAvlnzG1BJx2OtFWCczgi6UDCJL/E8eZ6KJU3sJF7ODhzbAHnkW50xdwSrjpON0&#10;W127sfnsHj3J2EexenNjp7crpc4r+GqHpGA4RYhjA46HQwANRkoPuVCtnQ3eHM6WuCTXq0bnNO2P&#10;1jRCZpfYiL8n5txgWCoLM/Fn2hPzKBnjnLuJCEw3db1xzh3M7lYFiEyTfRCnDVu9eSwGTfy3fR/i&#10;xsaba48ziRRldVblA39dz/JQgbWl3Bb+4Th9uVyP7xzSrPyJ/I1TkbtLKfzX28Rb8bef2OimfVSk&#10;ZsoEZT5O+FP2QedPyuwqeyDNYTqxnwIcqJ70dO4CoevhSWvdOHPigFQxrrZTx9JsIqopU5RvWhyx&#10;iVcQBo9oPYf7MPHnc5amjDOJDqxRnJ55EtImRc3qHhNrnLklmKclXjDlJ166NYaRHg49yqOZWu4U&#10;VVSgMO/2qlKWvBiXaJeNe+ps1l9dxiWZzVZbxjlpMrEdCzUWe/aWPE5yC/4umjsLDmbsETfCFtiF&#10;22eDJl6scIVwZ2MvJenN7Rwnx+GSpJ8+i6Nc0KS0kfLDYa5bNHNL+S8K3+aH8raUcSbuUx20gdGu&#10;K1h/7c6s2TKmL+2Vg4dzl82H1jg5a0IiY6YsEZYkdPcesySH8NOpMqXLt8nm2Ht+kymzd/yi1oek&#10;FXZzuMPrbNZfXUYzzq427R27yRwE0S5AUeKh5CdBXkw7ulKpvxrNWaNUFpBu5EqfVXyun5PEH5QC&#10;lh4ysjizlM5HdP9obusphAOz342HJoeSG+dcvBV/W9+w0Ttm4Pjto/HgaQwxhkMPkFfuMviuuEkS&#10;kxoAaNkUhM2jlAY+Mh77J788bnG6I1O6Ih3bAhs5Uu/YlcIUl04pejECosTkY1Lq8OqvNkEUDQ88&#10;jpAvCwYF33hky0BWgMlCNrmaX6HbNZ+wtR+J/oe9IShs9QSi0kcICf/vCqienl3u48Uvd8gzR0Pl&#10;vIoYufCB1QOTXM1clr5ix5E7Mb2jQ7txVs7jxsp+xy1cQDQ/bM54K/62ZYCTw25HFZ+wmHjraDzJ&#10;t8ZlWf2++mAYOYNj3+FOqwuXvFhKir9ApiURAmpkqSksc74re0DXUTsysySBh8ohoMfRXj8aZ1J7&#10;ycYU+CKJkCS7AaktnrNkg2+4I192J1OQGraK3Sea+SGm6KLPTR1yxrh2vHI0znT0cb53qyHWM+lW&#10;gOR0UV7qULKHKVcxw6eVSv3Vt//UVkC69zs7giZRz/AQciIpGTvTxBsTXgp6fsE+RKjEGbUPFmFz&#10;xVdxkzctMfqDaRn+H4kIfzW/QbR1ywV+WeoQfSPkXXeIo0ZXkqmvZChPC77OZf0VgjXuZsAERDGt&#10;58QW/FhcujHMpHYhOnTlCtNucZC0xj5D+FPgirJgm9bYaMKZzT07aPJ+tLzMSpbjK2zdnSHMbo3P&#10;7i3WpEGSyqIqYO44005B31hhLVNJRD4t8c/kKsC87ixtzS2afghUynno9EqbAZOPyd7mlo1L/lh+&#10;mO1R1bLzJd+06UmeX+6pRa/quwjnjdg7dWdKabzOlxzLUwlE8ZG3NX0UAyoQBXhRFB/MD0dvnik6&#10;2IJ3u3mN06ztEPWybzyV2iPjkw/SJt6Kv/3tLRarKabKiW4Dqi8fbcE8mq0oSOowSBiwMNvnQJPX&#10;W+9nwAU0bb+GYDeWI4IcbN1pSSBsUQ1n2A9sI+pdnr15WL+BkxoY0yI41YY3OLfa7UOxpdlSXZ+k&#10;JM+iAGDL9UCKMiEu8IcrTbLJCTxH3aAOglOF4oCC7/IIp74HzotaO3316iTWBceL0tU1AQtPoklJ&#10;LVdq0vAuxCcroS6hp7KO74uiW7nDSS9GwNDn+nBo44jn1wMpVqnUX3EqDDgQGLPn3IiWeHID7TQ9&#10;E7OJOh/1Iap4PCQEu02vxSTSr7tBQ0LEqwWTw6MO8NQ1AgtNYNM9dQTXQL8g0KMJc3QTFudov48x&#10;GEX3XPShoLiuVVgJ6HbTgKLIum+xbfQ6m/VXn1sQgT2zij20Q5Ty2TZ9VJ5fYB1EwZW9ImlAuEdh&#10;RJcmTsKAsXLg9lvQY5yoo4Si2meRWU1FGg/R6DpUEnnTg2TW3HJqRboPUk1llhIP6RaKvm3IVOqy&#10;ZNDEJRHjBPV1gXUqYEG3yaimx/IVmhO5jGceC7g81H/qk4AvvO0yb5zwUNfMKDKJ8lc+y8x237XK&#10;SFZtBi6Py9ABv3VYh0dzYr9BNOElKTQRt10DxS2zpBhQUS3kFUH3S25qSSB1mAmNpdCUxdNOSbTP&#10;ju4f6yk8fZtbPEyXJIJux0z/LK73eukoKHC81BvfyiRYtBmsgq7TCV57gW8K+CsyvX0WJmrRhhgK&#10;IGeyJvtDYgtlEkB+AdzuDxHG28Pdeoasb9IAAoG9VR1sMmnano634m9/W7VYmwZHDbp+0wAU4q0j&#10;eaPAfJdxXLfRMQVjPFhTMU3qfdGWSOOCWdp4SCC4IPYGBg/PRW/JXi57gmL05PRvDwU3qDohF05R&#10;M6s/BNWydehsDgX+b/wlf+HwE8SsxN8+h2Diu4hF/ILpWGb8cA4x5LpE2mRTkSvoGuFLp+ZJz6mL&#10;CVZovGdaEPDHZ9OpVSr1V+unitB3xRMQga6zT/KTlYyIFZjGflHGoAmX9oMLHaNH53ZzeEhzu/up&#10;zT7++3oDvDDMXdBxxvYkvkFTCOu+BnhNxqxWKvVXH+fMeUN4L1ZSzrSDV6ptD+eGtxHHuSD67nlI&#10;BZxRle0VOTqFP8moRBfZJgEJvVx5ID9UdwZjpPXTeze3leM4/nAptw+yqif8WXI0SZaOUcU3j+aQ&#10;gJxCxtIM8PpQ2CLzCpAF7aPtoeDOhXnxikdSBw3Bt9tziLSSSNg+y9FWVU9t6/C76AbzwryU24vb&#10;SpVfbKHtlAPS5YIu4hjWacxK/G08pTBtWIGvyUp05hD+gRW28YDnY9fmOeQOFwyQ/pCx1fGQS9hT&#10;IMnouwT1SRQiam7pWK58SNIEZnijyTK1nIjYb2jZQCTbQ6TDIzrSMitkI46ADd7Wr5818mnHEgpd&#10;78whB7KCCeIJZl3XaiWZtRXwbg/xCVTd7A1bpHvUNuXikAvraEjq0+XVokUZlXHYxkvxtzEE94kp&#10;VqSXQUiM+2/jpaM9hdKgE7G10R3seSw8BPHZ5R17r8SL8C1wzjbNBB+Ml1vCclBPpFFTjdg+A9HD&#10;+NuGQy0A/AL9DJWgXt4+Ho9qf7QNy8AqpohDl1OsPXzFYMtYOVIDq09us3+CgUfGxdLGRDnQsqHY&#10;wsjEtiLx0eBtiGGt9qWdIYk6qPqrTwvzpiN244nlBig5AGUfHz/jDAg1nanps1lJLCugKH4/DfHM&#10;hJoSL8Xf3i+E4ai4MLET8VKlE00ITITa1id9zA+JT2j921DwMVXG/A74Sle9YiF3x9MxQXkL20dR&#10;75ePktIfkgMITtnWgGhp2OUUvGjN3na7Z3dFIudW/o2ZibnA3R0eY/goODDeOh7OV7vMDuvgG5aj&#10;CHOsbrTXxpgv0dgOeeGYIpWEusDccTTHPnuh7W4OpLK9MKpTqm5wUiVRf8W07BtOFpnPWM3H6D3i&#10;y/5w9+VtU6U+3zz8vHk79Y8/fXnoHv4vD398e/dRtWK/3H14/+Mf3n/4sP24/fntx7e//3B/9beb&#10;Dz88ubm9ffvpIdBa5c0Pn65+xUW66SW3N59/ePLuw83DE33j052+1o6N+y8P/+nmy8/ta1v7NpCP&#10;7x/e3rcOfvhEl379/OX7L5//fP8f/r3+9de7H//Xn++v7h8+/P6OXiAlbz7d/nx3/8OT24d7fWB7&#10;/9cvn7d//fT9T/ef/8K/1ZT/ePXbxw+f+NfnLz88+fnh4fP33377RcO6+fIPH9/f3t99uXv38A+3&#10;dx+/vXv37v3t229/vbv/8Vt0g6fbvz7f392+/fLl/aef/vLzzee3jEifvf3Hv9Gh9z9yUj25+nTz&#10;8e0PT/7b29uHm08/fXj7f/73tmH6a39hFPRQv9qAbr7/7d39NtPQu/rthyfELsMs+OY5meoBsXn7&#10;28PVLc8x6dFPGPStlEH0sMHC8aHPTKuW70r/+OHJPT3ZZv7mbyxwm9V45f/zFb6j+4z0y+fbP7xn&#10;LH+6+fLw55v7m+0//u3t/cM/8f+9+3AHp931fz25ghH+7ei/631WnKdPrn69F0t++Z+/3Ny/fXL1&#10;4b9+ghcwFVHcrx62H6QkyFV5n5/8NT/59MvHjflQGeld8GFiyXf3dx//Bdb5najyqcyi/cfvH2BZ&#10;Hr27u799+7vfbf+G8diJf/r0l8+3qFjbsmmt/vm3f7m5/9wX9AFW+Me74L+b75d1be+2rfa7Xx7u&#10;3r3fFl0s13ZO3iC/fk7746fEyDplGyf/8f7ul8+wcTNt1QB2/6P2VGfl/gVtzx03q/ArXsVNMJLK&#10;PtCBwc3YLvhxoCVulnkiFR0evfn+9ud/ahuCwCjQ6q4Lf4NXUTchxjv/ue8K+am3q+v1Hbxu6Pch&#10;aNu2QCakfmoy/p/LArT3NoN/uLv/+Pbqw/u/3jON319tP5nPTTh/XS5c3WsLAHLF+tOef/fh/ef/&#10;IsbY/vXfg0W66PhGLrymNegu7y3H+ub7mGoMR6puI6A0RbqvFNVik5Zz0W5/mYI/uOrm+59+3A4G&#10;/aMP6Pbu06cvyOh/VZc+fmBD/rtvrxT5wUy8+vUKE5R6dl3H3DX6H7kREBdyEl5c/Uwj4V26WrJr&#10;9K8a8qSE2vns6Tml3AgoPV6BV+eUYMZCiaGcU8qNRAmF8JwSazUpKSf7pTF7uRH4VRUUPafEqidK&#10;T6lu/fp8TLkRQAHK2Rizh4I5Kalu4wtjnXIjQRKw7c/HxPZKlOC9N8bs5Ub2mNDrEiWCHk8NSrkR&#10;6wROxBgTWvak5HJEbmRzBHbvpESdYzx+5xyRG+E7wD/+7HydBEPOpK7xUZyTKq2ghZ/eoZV3PE5S&#10;BWwMWrmVaOEWNMaV9zx3/JKxbZDKjbYSofDSufDLm56SCYCyDFK5kfIPEPgGqbzrcUFgZRukciNI&#10;kSn+xiCVtz0+FWJZzrByK7YwUskQtRyGiQlxFGCtGePKrWzB9CxvfdwCisMZtHIraHGAf2fMYd78&#10;FL0B2OOsV27lz2He/sSUVfLVGFdupXFREeF8XNK+p9BA/yFl6pxWaUVqKFLXOByf5+0P4ILLrQ2h&#10;UVoR8ads2GtjXHn/K2cEV5gxrtxKtDhWDVpZAOAAZMEcWrkVtNDPHFpZAhB+4wh/bowrtyI+z3o5&#10;tLIEYArpocMbuRW0dB+wMYdZAqCggmUyeF51EAb3CoqAL9+glSWArnuh1qcxh7kVtHSFskErSwBd&#10;TENIzKCVW/m0sgSgkhCCzVmv3ApayHljf8kzOmaew5+EIIPnSyuhd6incz6HwgkkWrhsvzO06tJK&#10;tIhLGbSyBABGwAnmjCu3anvZoZUlALSwuB1auZXNG3LYpznUoWfwfGnl08oSgBuzALcZfKigyegh&#10;dpMu9DLWK0sAaOFydmjlVljDsvsNWlkCsF6EXpw5zK2ghdwwZJTyT8ZssL8w3h1auZVPK0sAjC4U&#10;B2cOcyt5FMDOns+hXFRzXJTXwLY5l4elFbRwSxhz+F2RG80TY9DKrYQfJ1HZGFeWAEC4yD8x1kuI&#10;7jEb0OJ8cOYwSwD0KMBODq3cyt7LCgyPHiJ4BS025jC3Qh6i3Bh7WTHVRIuwORrsqZertFKZEsqE&#10;GeuVJQBB6KfEmQ1auZVocTGCQStLAJReSvMYpHIj9CEQMg5rZAEAXIWqegap3AizfNPzTm1lVZUa&#10;q9VuajFI5UbybKB9nU+gQG6DFHEbgDDnpEojPACE5Q0eVA7fJGU6G0oj29mgEOcgRViTzWWIwtIK&#10;9BjZnIYKJUhpoqXEzzfGFOZW0FJlPWO18uYniQqGMraW6sKOHqpwCDglg1YRGdeUfXXMIUXnMy08&#10;Noa6psjIaAUwBVyPsY9LK8bFwWCIDOXhTVrK7MCIOhWFpZXWi2wPYw7z9gcriRllqNcCKoweig8p&#10;WGrQyvufU/IplT6MceVWzwFp4gM4pyVYz+ghwABgRgat0gpaHHgGH77MYgMXKra8sV6lFXOIk8Lg&#10;DSGJ07i4c8AJMpRWjAuQvjOuLAGUqEh6/Pl6KTg2eggtUOOGSQmecrYiYRFXuSE3SitcomhDxl4W&#10;Rmn0EJw0UBzjoCytJKOQiAYfZrlBMj+gAmMKcyOpySACDVJZbABsVHznVGoIZzjmQmn9ljRUHsJo&#10;5Z7JpZF9JpM8N0mRdYOL3RhVbtQ0DYMvhEgeo0J/IqXgnFRptOlPHK6n+pMgspMU2O2XxulfGm1a&#10;4UuHVJYYuqLTsU1Ac83+bQ45jtbzUeWtT9YaJT+MCcyNIIULylmrLC8w0mRXnzI7SPw8qu1udWNU&#10;WVyQgiNX7Tmp3AjJBNLUGVXe+Fj9irqck8qN2FfQckjljU8lF8uVLETfYFtbx1BG2Gi1Xe7nMHtu&#10;pCNLNvU5B+aNTxYEVUyMCcyNgHop8eOclJCcc1SmZC+NbMn+OkuLDR1u6DKlEWVvVSvCGFXe+LpX&#10;zTnywZLOqWBUKh5jkMobn0xZFNbztVIW0Jh1SHFeOaTyxictgUu4DFK5EROoPGpjVHnj22uVG/lr&#10;lTe+fFUOWud1bvQcvzP5sMao8sZXGRnHqasSCnOtlODlOGeUgzZagTfjzDfWKjci9oFXzFBwlU40&#10;ScG1jgu+NFJxCvA35xOovLdJakv6OR9VaQRkW9Eqg1SWFi5bvMmNbLYQpnCMitxu7GJjVLkRKcyk&#10;3BtqjLIECqk3Lw1SuRGkZGQZE5g3Ps5mcrQMUrkRWSgUZDEOEWWNplERIHAmMDeCFK5ShwPLxue6&#10;HsFHTpUL1c0YHSRz8AX0jBksO5+YwhvHIlYiS6FFDqFBq2x9qggpnHM+rtJqS/V0OCMLDGIKivYb&#10;tHIr5k9JR+fjwi+dpkMXJFKu4JxYbUa9KgpfGLMIMqhQwyXp+FlrM/b/Blc5VdN0C+tc6mevcQSx&#10;MU8XrTaDGv4Za2xZDFDKX4VqHWq5GekAVDWz1i1LAhU6xCp0qOVmHGHUzbDGloUB9wmQu2VRy83Q&#10;OCggZxwt4JHyuqk0haNg12bKLRcgx+CSLBDILwZ5ba1bbgY1xmaYDrq9KvEkh5LlTq7NbOWXxM5C&#10;DTizhSkrzaDGjTDOTBagJ+m1eNccLinNMMIwIpwdQIWlNJNc/KnI5vnuLs2wLvF7OTtASRTj2NAF&#10;FoJQG9Rys+b5smYyCwVqsJF2Z1HLzfAHEKi0ZjILBVUooFqoM7bcDPHDjFgzmYUC1IguGbo3Ae+0&#10;AFADvGGNrcgSZVx+Z6h0QOwKNYCfluSqeFE0fQLuzkwWWYLhI4P4XHKpiMPkSTncXzq45dKMmcSt&#10;Zc1kkSWkTZJH4IwtN/O5pOA/N4esY7hv1cLHlPg7oCBA2d240gzb/Vlp5u9ulYUZneQIfmVFm7eL&#10;akYzX3Kp7s5ohlQmzdvhydLMl8rKi5/UlHjthDC5PjA1808c1cpI1JT6YI0tN/NP04IFVQFQajcZ&#10;O6A0U5InCpSxu5WDnMaGu8FxHKjMyWwGNTxyjixRha9EDQiZg4Bkm6RmzCT1Oh0tSBeIJmq6S9Va&#10;t9wMnQtnmTO2gglFwyNm5cjJ0kzUyH431q2gQkG6EjRw5GRpBjUQys5MqhLHnEmyJb0TpzRDM8fG&#10;sagVWcKdnlS3NXaAbgwencTqUHELZyazUNDlaFRCdajlZipuQ9FWh1oWCliLurDXoZab4anDErbG&#10;lhUM3ehCZRKHWm6GbQqXOGe3CuyMBcDKZwkcLag0w8rnLgNrbFkoUI0FzdDiktwM7+BrbnZ31i0L&#10;Bd0SAsTRmcncDH8JqT3O2CpOlGJKVkxQd+HNBaCHxBQsatnGAaJjYXSeFVQqqajPvQ1QoKIEqCio&#10;ZcxjaQUxCnwavjsyjNOEoJRTx9EhlluJGLLcYJECMSXLhJixY5jWZvA/zjiHWpEIULMSF7bSnWOP&#10;coE7hZccsaXrwGYzn1ppBjUrdIy5lqnhBqSMtLNupRnU3lgmh6o2zbFttZocIVmb+TNZJIISuiyH&#10;QkGpks5FKp2jJlTwqG6sfOFst9qMLYCj0eDJih8FwmRhQVRRMy2AysRaO6AiSKknS6Fcg0tqMxLj&#10;0EucsWWhQMkhK2diK4GaeOsV56+z3QqIFJcTtQ6ckRWVBMQFsU1nZFmSqAaXA7bCWM6LhtP7mTeN&#10;RSKQ92fh8J9V9CmqHbFKZ2hFIkCNKXEmsjbTqlnUqiDRLW0WtdpMmZCOtsU9omnXAMYnMcwZW21G&#10;uXcn1RBvRaFGJT/Lf12bUQsQw9RYtwooxTVpQUOplJ07CTX+z6GWrRu2jTmTFYmqtByn3gVliHMn&#10;4UmPS9ZmT6mU44ytyAR7v1U0qr3fCrCUs4aqhwZLllYUbqASuKO2qibzkK0AXzUh577y0gpiug3A&#10;mccsEiCG3uoQy61EDA+vQyxLBArogdB1iOVWpOdSwdGRWgWVSmFhq9QL306T/xy9gsiUMbICMSUr&#10;lUKdxshKK4hRcds5sgvIFL1a4IxzBimtVEYEd4czsixEgNJQxdYhllsJI0kmgUMsyxBie9hsDrHc&#10;CrAUhUgdBilQUxxUVvY8IiMziMr6OGBiZiA1+w7vCMnpxprlVlg1G7T6PLTxqkiQN0yjtWa5lcxD&#10;JacZxLIs+E7589aa5VaoxkyJxSBZFhA2lpVnTGNuJeOQeJgzsiwLyPGx0I/PqEk9xbdviRbYKczI&#10;/xojK62YRuokOiMrwFN7zUorf80K9BTEBBlxzsiKBLG5sYBP8eZ6IfvSSng3Qp0Gg3BdzFxq9jSu&#10;EWdkuRW+M93f4RDLsoCSddxn6BDLrSCG78BRCwoEVVcnWMiH0gpi+CCtacyygOrVeHOdkeVWF6xZ&#10;lgWkI+Hyd4jlVgAz8Hda05hlwXes2QtH4anw1efcbW9VQCpQVBiYPhojK604zsjCdaR+AaOSMYVC&#10;4RCrhox7eBYMK6UWQLE6xKoE4SYEJz0B/37a1PjRueDDIZZbPSckAdTW2NTUeZwSRCECS4KUVhRB&#10;Q+GxiGVZQJVAzE9nZLkV2hWRdItBsjZBNRP0JIdYbsX1FNiejmwssFSwa3TTIVYkCPHXpw5MnCBJ&#10;WjOQ5USyHWK51XNCy7CIwyBFgtjTmFvZ00iaQRrZtdLrjGmsrWwG2W6ZGGZuuyrnfBprK5v1txro&#10;k9h2F5BDrEgQar9buau4vvM0mmZubWWbuVg7iRgADrKNrUXLzWDpp4BUztlxK04/5lHULH9BbSZq&#10;VgorkbcyNsQq+sSpur80owqAFQvSlYxTFhPVd2cyN8PFtqXMn5pN1AzN1DCsLbW4NiPOjlPbEJBE&#10;7Qo1rkpyYIO1GekSHLwOtYpJ5QIJENbGupVmRL6pQGioj1xyVcbGtQaOLlKb+TugQFmF2qRwszO2&#10;Ikq43hBsl7HfdNvj3G/cJfPq2qJWmoHheOXkBuOBqtQoeGaY10sz4H9WnAuNsVIDfGVRK820ubEn&#10;z/dbxaRS8kT1Fc5lSW2G1q9aTga1LBTgEi4PtaiVZijVSE6HWpUlQEYcYBGnZ1oAdgArYqiRSOHU&#10;TM4UFTI1ZjI3Y2dzlZwRDkKfKNRUZ82RJaUZuw0mdWayYlK5tU+FOM/HVpoxHySvWtSKUODEoT6e&#10;Qy0348RBWXB4smJSqe6MpHSoZVmCrbGZ5+c7oGJScf8ihRxqWQQ9w2SznJCcZplLuL+PwTnUcjO4&#10;xAtj4xst1Ciu64RfazN0GVIJrR1QhALgP5wdzthyM67r1N31hixZMancRuecOKWZxkZNGYdaFgoy&#10;iiwXGiiRtABY7Fxi7VBbMKlwslOMkhsoC7UNFGmMbcGkUrTRMqdKM65BZiYdLqmYVBqxUQ0uKc3Y&#10;by+UBnq+uysm1ZYlpZkvS2qZUzKquOfVGVuRJWSCor86Y8tCARtHF6o41HIzsqm4tc+iVmUJ2f6W&#10;LLnOzaBGuMBatywUlClAiT9nbLlZuzTS2m9ZwVAWBCBMh1puhtgirdPAKWKapG0KBlxXJTvUcjMh&#10;AhBeBpcsmFSdws5+K804u7nZ0bEDKigVF63Hk6UZuxukusMlFZUqao4rGZM5LQDUCL44O6CAWeF+&#10;qDnrVprJ4Qp4zVm3LBQUNrBizLBTHhsXNHHjjEMtCwUhl2FmgydLzVQ0c3RliyezUOCQJKZqUSvN&#10;ngJLchIf2c9pSuD+a+vKhbWZKihZ65aFArorNzgZAVISvUonwbd4M5mFAtQUF3HWrTajRJ4TaEbt&#10;LJ3kGncnzXJtRllIMnPOz+4KSyUHQoXyz22cpRmKiRMjJWexjI2cJ6cEztIMM9iqNs6tP5naU24z&#10;dkCfSzMUPCpUODOZhQJ9RMA6/smCgiUUwHazqBVZAr5a5oOxbqUZiFvqijhjq0KBfYMwN6iVZmRP&#10;IIQcakWWUHVYsTqDWmnG/Xie9lpqo2IaqQKmQ63Iki0u60jlAmh99kY3blgzWWSJm/QCuiLtAKhd&#10;exfGlGZyWCmL/VyWFGQqBrTuijZmsjTjEL4mGdShlmUJ1LhSyMCPw4RpSnTkexZVQabqLnbPY1ia&#10;AYLAX2aNLcsSlCeSA50dUAGt14BQLM9TgaaihlI42lq3IktU7saB9bEv0wJgrLyxElZrM9R7aig5&#10;mkKpl6pCGoTtHJ4ssoQ7HAEEOjyZhcIzXDo6Os4lV620yp3JukPK2G9ZKOBVJh3dopabceB45Vao&#10;aJ/XjQxSwrTG2EozqFHvw7FxCkAVpZDgorMDSjPMdVJILWpZKGxmnwOSJESRpkRBQtUpOl+3V1kv&#10;ASJICSBn3Uoz1BJKN1ljq7KE5HfrNK3Q1q2WnbMDCrQVJD4avjW2KkteIRWssVVZ8vqlsJzn+61A&#10;YhUf8WIdpZoqjn380Y4sKc0wackZdnSuUoWVEwdp7mgKpRknzpvXDrSEYpmJlXWaehZVaQY1bhh2&#10;NLyCVMVli73orFtpxtnNXXaOXlKgqr7OVZohgLYbTs53d0G4Yq6/9Gyc0gwvM+WsnEhmAauivaJP&#10;OnKyNOO44QYHZ3cXjCsaF5vbWrcsgmysMGGzxJOy+hRKPt/dtRkXEOGLMKRyxavKY+vAXMFY504i&#10;7mjnUCsKBmKL49sZW2mmO1md0hZUi8udBGJs3YaxNqNEglMj83mFrKJQSrwa65ZFEG4Wkn8dDW/B&#10;rL55bV3mxG1FeUrAsmAKG+tWoK7y4eEhM8ZWmrFNEQrOfitYV99jWJrJpPW8MwXsinjFfrbGVtQZ&#10;FfuwZEnFrSJKcD45M5llCcgBBbecdSuyBL+yasKc82Sp98pBRQaB41WrVViVAmZ5Z0ozPwJdAK+q&#10;6YkF4YwtyxLhNlgBZyaLLAGSa5XtINiQ9pvMPoIrDrUiFKj1gTBxxpabyXywShPiHUmdJEDFpdwG&#10;l9RmqgtGbOV8bNelhKsueVNQ/pQnazNwqG+4YsehVowVrg61ktKva+XXFyAHnhs2Di6EPJM+tdwM&#10;A9qlloUC7nnuiDV8r9cFLktK7vVzx2eOblbG9loNnXXLzaDG9VKGrow3rFJDnbS4JDeD2mvVcjjV&#10;XtknhRqYJ8eDUZupyia6gkMtCwW8lfh1jN3NpZepk1CTLexQy0JB1F4496oh8ys1k0sKgBUtlOx+&#10;Z2ylGWPDq+asW8W9IhSs+kbXpRlc8sqyAyiDkaYEyQXsz9lvpZniaE8dnAIlryo1CiMZOc61mahp&#10;45zvgIp7xUGPkmfs7tJso+YU78DzUMcmxcShlptBjbtCnB1QAaxcxkGOv0OtyBK0SR35xkxWWYJT&#10;x0GigqJOU0JsF3yPNbYsFCh4g5y0xpabUV/w2sIYkpufOqnyOlwv5sxkbsZ+4/okw4OB76FQA4Vk&#10;rVtp5suSAmAl+Ap+0hlbaeaf3aWEK5tUfmxjJkszqQlWiQvcyGUmwXA7PvPajC5yKjs74P9ydna5&#10;0iy5dZ2K0BNQVWZW1SnB8gg8APuxIRuyX1oGWg/y7L14WoC5eQHnovq+fKcaTMYPg8EgN8nEveKL&#10;wxAyc+vmDFUocEYYzTVwr4RjTIYp+attSUgvJSnbnLeBe0UDIcr31muQkRiJf1KdgK4UuDg4b2ol&#10;OxmWOSky4rVI3lRbkrqmCjAu5tbJkBLcOuYdEABWTgBSoriFLnljYhhPL+HVmBuOECUlQeZfHQFg&#10;xeBibkaXBJm38ALAilbmYjRSEmRoZWrzGCkJAGs1mKYxtZCSIOPGIbHKnLfEvWIn4Fk23EKXUAdL&#10;5eOwBCElPE5NGe8kYyW/KkfsDAAr+/bGb27mFnYJ2D18XcIuyVqsgF5p5mq4pS4hFdx4nmhiFCtZ&#10;i6JkspOhuX4hpfc2V+JeX89TIVHx9bVBcuNUg0GxkgFgRU+yb2ZuQValyHC+Gm6R20f1CpIfxL4l&#10;7rX6Gaq3aQBY8QVxBxgpCTKN/CYk2DZAY7GTjBKKPI2NXRIA1sKcqVgHycttkDz5uIXVvoUuIUce&#10;Y83sWyfT2QjEINsgUT8uayvJytNLKS0jk10pEEqmYrCSyU6G1sI9qfatKwVCkjBUMhlktK6vlIl7&#10;XTLKsbKSJo8Kv1bfgAeHW61k4l6rc43JRqCdSOeGxcWFKuaWAFZsJ7xxQiaTDPwqFVIMt/CX0N5C&#10;lV/HDIm5SXT0mbhXxES1hRlkto4fT9g+SPLtQbmZlQwylInzmWdFVvA2zhuaZFUhUtlcsyIrMXkl&#10;JaGCbEFQglJ9JQmAAg81Kxlk4KRUhQPK5gY3sMDqjZNkB9E+g9gH9RLcAGuakmaDDMBVLcm95koA&#10;KyKiKn+hTPsg4VZltQS3sEuoSUndB7FviXvF6iVqYbilUnhBZW6cxL0CQ6rG7GJuYZfwNK32s/cv&#10;4cS9Esx/KZ9CAliBN2DRGG5Dl+BsV3PrBgZJ4agFNbcgw+iiD4pZyVQKvISVPRlw2UrKJ5vWcEul&#10;QETG5AlTwKWfgCdPFeXpTQArQzxMXgf1tIJbBUnU3EKXUC5SFbw+RzXXartuTncCWImHVsHx+xOQ&#10;ZA982CiF+/OWANZqjqp8QUkGAEChoynG0jeA3efEmbl1Mp7qH9VehOBS51avB3XeggzvJNzUSoZS&#10;wBMEyM3MrZPpvEWw0DE3UHjqBAQZ72Aq+BjrNQGsOHUQSjO3roJQXJRGM5orAazc9z+mDgaZom1J&#10;eAnTRVSdt1AKGFy4es3cOhkauTr/mfMWuoQSkF/lwwvcKx4MLm+zbwlgpe4St4CYW5CRjUM7JXMC&#10;EsCqI2JBhgcbw9ysZAJYX2STqxsnyHCOcU8pbqFLdCQzcK/EFon2qX3rSoF4N0fHRKADLosNRD9i&#10;41VLACvBABcTDjK4EaIypzsBrBqFFGREoN8/6jb96UqBC5+sWPNaDDIccVRHV3PrSgFcEI02RY4Y&#10;odyuuWrf3OlOXVLc1Nw62a+UKG4JYP1dSXO/BdnfVlLgzM8AsGLKUD7DaK4gw5xk/c15CwAr3Nhv&#10;Y5kHGXMj+cfoksS9Uum8ukreW3hBVvWTaKEibpzEvWpcUJAhJXQZNCcgAKycAIkLCjLC/x/Ojplb&#10;NzAW3DpZodNJkTHcQpd4Kelki5XsSqHQYw6rlrjXX5lUc+tKoc6bylvkOuua66zkH5FrhDnRyPDp&#10;EP8Unqcke+IJVJU8gcwHNxBupmhukj15zqlsO54ZyQ18idBcSYbm4jYVpxsbN7nxphKaK8meQLjf&#10;GE+3r0XuweSGaSI0V5LBjQio0CW0/0xu2CXixkkyVpJIudDKFFJObnToFO+AJNN3AOcyubl4d5Jh&#10;BT2UL4gS3cGNMiTmxkmy4vYg2CSkpCsFVh8kqpLJTlZxLdW2hXolY27KZ55kSAnt4IStTFnY5CY1&#10;V5B5zRUA1vIfccfdWwrYPG2QhOR/qvvc/b4l7hVHO221DLeuguBGspFaydAl9DBTPjyKucfc3l/V&#10;kOlK3KufW1dBSMkHtKhZydAlb5rvGuv1Crjsk65AtJc33EKXADcgx97sWycj/ZbissJSoHFi2wAq&#10;0iJd5n4LsmoARV1mM7euFOCGClJz62SEFgltmn0LACsRKuCTRnMFGQ3z8GAobqFLrIVHVLZtQFWo&#10;u0ylaoJ0jax8CqqqVJKBCyKYL15U4JODG944g1dOMubG5a1WsisFdCTeVyMlAZdF2cFNza0rhQoi&#10;qEwLEgLakuDnAhqquKUuoXCxyUjDQZLcqOhirKCjK4Wq1yS5dTLmBjdzuhP3Sh0S7mGhuYLM65LE&#10;vVIdqkDVt+9uZKmvJNVjSHAVmisArGgucpSMLgmy0uQfJZMBYIUbng9zdwcZNhf+EjW30CX6xknc&#10;K4hqrC6zkqFLKEtR7uj7fUvcK2gH0ogMt9Al+u4OuCw1TwjcqZXsSsFbeAGX9RZe4F4ZJGfHLGRX&#10;JVUcyni5rkC9wgvAuOHVFQm8KtXx3nINzGvxUo/goIKXQvNSm6mrAzJGlUESVDjuqvjz/bwGcJWS&#10;guZQBxXII/Sq4RVmReVcGVUcYFdqNKnu8ODk+xqSmmoSkZOqLAo3r649fjuPilAKFnsb4Q8vKuOP&#10;pOxvoypepshGUsHLyWGWadX71fVNraHByVBFq8+L6nBODjvVh7wPZRNEZVfqELnzFVQf8gWdbPS3&#10;DKF+lVjNndxWA15VNl6c5dQbBLCUHHYqeLlXU4JUSZRS7tWgquIABtlKtKqtBmUdqqrD/eUcVLBS&#10;yAD8H53XG17GEAgqtLzqWEHWaecFyNG03U6qmpWSjcC0Ug/uMvAKnN9thPDinSvkMKCpJMS5sxxU&#10;fg27BgDqoNqGgt1r8/Ky0S0HoCagtIwcdiqKD3wA7dyf5QSl4jkx4UJiaH1eZX4ZGyCRrKgAA2Ql&#10;jT94YY2ZeSUglVKl6skSVDx0Ki3tfg0TjlqF3Ix9GFTkB1T7H8Er9AZeBXW+AsKqbZuAopKUCaBI&#10;yGFQlf9C3cuBX+X4FxL7XvcGVdXlNzhgQF9NouizXWgPwatTkdFRnaXFfnUN8OQV7GQjqCpgqtze&#10;gUF9Evk0uHSeGH050Gw/BiNFiZ8go26NkvqkqjeYWsauBMqVo8zswK0+wRBVCaT7PQsAKmab8ngH&#10;Ef2QEUVzngN+ymoo8yaIqrmZalcO/LDtGH1rlckRRE8Kw6q+HlxZnRf2sjnOQUTJPKo3qP3q1kMB&#10;ZYwgRpXWJ5kmzocZsFMgcMoVEETkdBGiNkIfWFVSMT6miCPRj7byCD2gU/NoTswp4A5ToZXXbjCj&#10;aSeBbXHCQgtUbWPzgogCrTR3IBQlSsqR7drHiC5VJk5SUUq/yoPezywBp9QEUg6+pAK0VXFmwSwe&#10;LFgQBNnuL7JAqYJzIVPB8OrKg3cHxS8Mr05V4QUl+Ik1pYq+0lRBRbMXqpeaeXXlwWkhNdTMK6gw&#10;0Z31lkBTomsq4JhUvIAVXA6HSJd7riRT/WxQcaDBNJllHIpANXwkJNCH+Cj8oGIW6uPxxIYzexZU&#10;2hqImqxURqoMKXHIQuk8rJ2TGFOr8geVteASYloREzOzpNK2aSJM7ZkOKm10J770BRzA6Kqg0o+J&#10;RJdWyS3Fq+sP/UhKbOkPAAK1Yf3hoh9/UVH1YF5OOLrO0Y/aLMNqnRBBRYci54QIVClFbl6mqwX1&#10;p5qiwnGBMhVKMTClv7yUbHTVYXlRQqeNENBAATdu1VRSkXtILar7eb0Shqp5dWuleBmYGjUJ2rx4&#10;PfOyMvPqVMA0qW1g5tUfLdebXRddCih810YIL55+hlfXAPCqcnZivzoVYeeywm7tRGJ0bYQ4JVlF&#10;w6tTEQ6r0Jbg1TUAjl2cEIZXpzrpak3mmuDVzQcc1pj2hlenAl5APMfw6hoAQBs1XAyvoKI7kNEb&#10;oEXbfmHWq271SVVdQhnh/RoG6BSznnw8Ma+gupANtYaBHS0Yg6mfRg5RWw3+ukziGfGlRkXeZYFP&#10;7s9XUBX4x7yNqBXVeJHkrDCSSYUzprLaxX6FBijInNHzgTVls8gWNLxSA1DZysh8AFSB3mLlG15d&#10;AxRYiF0W+xVU1WdE8eoaQOuoqK6qdVSgRbWeDyqt56O0Kk/S06Bnifp26a2CaQKqSzWLRkXJWPq6&#10;if0KKkrBVm2Fe5kPnOjF69dUisLCaCPkWf+gqq3g1fVG1UcwOHVi9MHrBFxqeHW9QUqtClKR1d15&#10;0fXPgBFA9zcqunGXtXx/voKKNIaqHy3WsOsNYNYUlDa8OhUFDhTwgaoefV74Akxtx6Qi5qnKVoK8&#10;brz0vRxU5GKpkuuvQIbCi8U3a5j2BvtlbNHAhZ7gqU3f3FdQ/Sa5CJggfaf6GgIVV3IYVEgvdf6E&#10;HAYmtLpjmsq3VC1vI8R+5VwaXqEBfjP6xH4FjpSu1hQKNLxSA5AUYN4pgSKFFxhNw6vrjRO/jQnz&#10;gYOLNfySdGt4hQagCDCh43sdFQhS4AGqUShL1kZYSYrKtgkqfZYDQEp+JCE7M6/QNqWjlMyHBqiS&#10;1MaeDwCp1r0BBS1ghtuvsDe4U1iN+zsloKDYUQ9T/QCTuu9y3ZVmDQMKyklRkVLcp51XFShR8+p6&#10;g4S/r3pXBuwUO4picmYNu97APqSwiZDDAJBWS2mloxJASsXlci3dH+Ykq3e2WsSuOIDFfVQnM566&#10;bccAuKhi8VyOnepb+2zUVJJVO12jEgMNCiYRY0otY9cdOCtVqhPi0Gfm9yzI9J51NUAhIOrvGk0V&#10;NVJ51Jv8a7x/fWKfEn3DK8jYMWX8Bh6U4k30iFS8uvYgOMUYxYkOQKhfxCDTi9i1BzG30oviRAf6&#10;FDWgPA8BCC0Qg0oEBTbW9hnPg+MVWuDBtExpKVLxOy8KWZnjHIBQgokEVpRwdJXzU4BmIxuhA2hL&#10;qxoIAHNo86oq9GpeXQVQLu5t6hvwtO6sfttz3RsCgQf94pRWAYGgAktDYSKxhIEH/YIoUMo3qOoo&#10;K+do4EF/qmOouZyDiji4c44mHpQsNFNWnEKkbbv+1uzBrGFXG+U2N2hmYradV3URMXZA4EGp/oWV&#10;KDRUUBHbo1CimVc//29gggZhDJiizYuHAMthePXz/+bRrAy3LIB6HipASlHcNkJSSz/KoRJUJB+r&#10;alWvwJBSyQNgvdmvrjYoJF7Alnu9EWDQ6h+l7NGgYglVRy1S4toaEh75KAdYUKFCafQp5hVgUGqx&#10;K4Qx1W7aCCm1o+o1U7amUb1AIqmgSlBR6F9VRSQ61Hn9rV/z/fshqHDelga4l40Ag/KQKxiS4NWt&#10;Da4GVReaQFSfF852AxhJqoMAqckKoyRh44XnhkRDM69ORQ2Ccu2LNQy98QY/qnh1Kt7MaETDq2sA&#10;kqdUQTHMn7YadHfhijW8+jsFbArGqFnDTgVOh1xvwStwoJ8feiQYOQwqTGU6cBheXQNQw8QFtAM8&#10;Cjawynney0aUKv3ByaH0fFA9cd6ooErCQAmCq0BiUPG4IZHXzKtrAKoF0XhAyEYWN613r9FRgQKl&#10;3DfN4g2vrm0wRV2gY0BHMVKUFzHI3myyOcuJAS2Hj6mvQhOEdpgvMl0MYGSUJ/3iyzKHOci49pQz&#10;O3GjRJyqZev9pRJkVGZUZzkBoBWmMzkQ4BvaGmISKBs78Z80HKOSkZhXkOHnVE/YgH8CQJKyEWRW&#10;NgL+SZu+CrmZeXUzBWVjsgRw8raFrxacClScZGQMmgonVJMOXp8XBpiZVyejhZ1yMAdoFNg+KHBz&#10;voKsqpYb3Rvwz8V+hd6w+9UtB8whHDcG1RaoUZSo8h8GaLRQ+9Xi7V5vBNmFi0jYG6iXLhuPqtgg&#10;eCUZesPcy+8AjXITfUgtuJ9XkuGiN28iHsgxr+dbGb5JBuLZ3F/sT+OFn50hmml1KulafkfR0mo0&#10;aGJgSfW36nj3pg1Jj21an2qLoXarU1lTlBq9nRem6KGWsFPhaFfPZW7hzotnpdHySUUYpuJLt2bv&#10;O4qVvml3Y6IOSUUGJK8bw6s/OEhmBGhhxLBT0ZMQ40bwCvQnVeOq8cCthiKJq608xeYeHzOvQH9S&#10;vP4Fglbw6o8bkvBUoTMuxjbCKhrKpSd4dSo6YT1MCW7Mps6LEKKpcpZUJ0XaTZEH+pMlL17MZl6d&#10;isLKVXrlXuYD/Qnu1mn5oELiKbRseHUNgNOxjEqxX52KvqvK5fAO9Cf9dyqFV/Dq2obKsJXfLdaw&#10;mxsHyEW3X52K+x+QhOHVNQC5oIW6E/PqVDTZoP6S4BXoT8xekskFr6D6sIImR5AavE3m4fUwLoek&#10;IrRESVgzr64BKJalLGxqmbUR2gJWBNYaFRHOasNyv19BRTlwhZFig4LX8TD5ZklFhfSnKb5ETb3O&#10;i77WaFExr05VnTAfIpf5HZhRug6q/OKk4j1UPe/uz3KgP3F9g2s18+p6Az8gxoPh1TUATwfVJQwZ&#10;bytP7AvMs+HVNYBNiyWm0XlhKqvzFejPqnVqRD6IkEFXQwX/bhshYBtlYgcR0WVqSZs1DPQnrZGM&#10;g4hPtwECu6fao5GNQH/iqFTXVxDRgulQIQ6Obhsi7k1l9gYRaCC6YJnzFehPzokpNILN3wbIfpEO&#10;o9awWw5fqlYoOexEyCG5mUo2ugYo17JAA3DgY16YKXRHuNdRgf4sDWVUVBDVvCjPaXiFBmANRYSe&#10;qmQ5r6OO5f28Av35W0DFLGJQfdHzSvcG+hOALw9SoeeDiuNF2q6ZV6gAYhUvc1cGZpQrBdCo4RX2&#10;BnpNbVhgRuH1Me5ekmD7NoOFN9CDpKIKqCpQRAeKzqsqzxuhDyptRyX0k3eKiabwWmgj1PZhAkZJ&#10;IzkESI8uEsmLp6+RjW45YG5QksfIfKfSNnbgPp8oXwOcI4W7zQvfHJggMa/AfVKGCreImFdQ0Vq6&#10;ymnc66iAi+L6JoXR8OpWCrtHgUPDq+uNAwyM8hEFWJSHFFVJDK+uNwgf8J+ZV6cCv0WSsOHV9Qao&#10;1Go4df92CLAowRRibYZX1xsWbkMcpMnhrz/K2ACBFsWxBFrMzKvrjfKzGQg9NRDbCN/kByqfXlD9&#10;HhQ1r64BMG0eyqcXaNHyi5p8aXAobV6FI3Rr2Km0vzeAnzRcqezWezkMql8/tlnDAH6CaFd5Ae+g&#10;0v75AH5WDNb0FX4HlY47BPATlz7OQLOGXW8wPJNShHe3icYTi432pYZXJ6sokdqurgAKElxDFLLR&#10;ySr6pXh1BcBLihiasW0CLirRAIyoryF+NoIcZl6dzEYrAy1KFBbPqPEfBhkY2I8xbQL3SctEnA5q&#10;Xl1vgD3CILo3AQL3WY1lC4hxLxtBZq6uwHxWQxaAqYZPtzWqkoaZUrc0iA/zzFOsOhneVzWrfvTJ&#10;wgD7olgNMnWZBE60WperTE68/u2QkLFkKupx1BsRSLsvuDmzW50MY005XwMnWoUCndsryH5rrBjR&#10;6EcfhfH9UR7sqDRKlMLgKXEv9jXE06myK5MMwLLpEkOHr+TlMD1JVqX5jWMjEZ8Wq0SGQhsilUnV&#10;zTUQn+CHDN7rHWR2DRPxCbpUZS/jHG/zAidq0r6oBdCIyGah57jRG0F2oKPUfnUFQIDo4ay1AIpS&#10;MM1gAanS3ucF+q1q1d3fJklWaApxlgPwWbZ1Nd8VvMJAsbxCbwBydhZU4ER/rWszr9AbRA54zpt5&#10;BZmdV+gN6qx9TeIXiZR9m0l4NndlAD7J4ASeZ+6UIKtOyUY2AvBJq2RiX0YOg8zq+QB8EhQF16t4&#10;db1hrdDEiVL3pJpE3Mt8kIEtMYVZaAjbNxleldEqeHWyqsBlnMqJE2UBcSsbXl3d6DUMBYDWqELv&#10;Yl6dDN+LChANnCi2jXp5BRk5MMqOCsAntigV29W8ut4gWd8UCQRe32UDtzwZLWYNOxmXhXEO4V0M&#10;XqCpTEJbkpU5L3TUJ3GixBLVyyvJfvCIinsZUejzemNjm66dSfblyaHmFfYGpSaUtxxLvA8Rm81E&#10;e/l2p+LPp3FtDDJcbIfQ9MQLBzPwdveSOMger6+JfdHlKZjRWRfo0a3qGGS4RI1OpDdJMANRZRJ8&#10;BlkhzEQU9hNoUUqY0IlFhG4G2UHnHLVnXQ3ADEiQsHBomNkXBFPAqGBqe3SqD0ngphDXICMh1ti/&#10;3KydGUWyuTSFgCRZuR2NAgnEKPX8LyLThlnoHd45wO5v/UQkEcfMyhwQGn+Q4eg3+B6MhmDGXWZq&#10;BAyy8rermYUGoZuNerOQsNTHiCvWGKbAejsVjyqVmJVkxPe/TvRDg3Czq7qLWNhtjAeib1xhn6ga&#10;+sRh9DDPsSSjVHbhkIQ0hiqAGTBwI/qdDGa8TwWzwIBiR5ABba6YJAMpoAQkoKMoVBL+zMyCDPf0&#10;6zRvaLzYfavh9gCzc3+hBRkoMBCTIgPyE0DQKotexqbgFqqH1p10PjLb1pUIsIffijyCWyfj3ViX&#10;muHW1QHcfg1Owa2TgQalWrx4LwEmiH2rJg7ibZZkpcFVegeGWHDDS2Cs/SSDWxUOMCvZHyQsh+XW&#10;yeDGha24pUr40udDnYBORufwR0GT7vVW4EKZG89Is29BVphhiksYbt0aqRzgp8mIpMF72+7ynFT8&#10;RMwtdAk5Cyq7CVPnP8atKwUSqQi7qpXsZGiuR132Ym5dKVTaVllo96c7YaVVBlrdboEQhRv+UKMn&#10;g8yfgCgreoCFRzObuXUVRJASNLA5b4EShRvQaLVvXQU9qQtWuF6xb10pwI3Ao5pbJyMo+tsaUXDr&#10;SuGo0I3xBKKD+wm4DhSlkcmAisKNEIIxS4LsyYMNkKlYyQCLFrd6fd2fgCCDGytp7reAi9ZKsnWG&#10;W+gSigyrXs4gvdoGeCkJsie2deUG3EtJAE39CQgyTgAAVSUl3cCAmzzdgTXldJ+Pw9wBARv1mivI&#10;0FzoBMWtKwWvlQNvyt0NN6NLokAp9atJPDV3QJDBjc5Dat+6UoAb8Dt13jqZX8mAj8IND5XRk0H2&#10;pPlIhUzvT0DCTgHYl4l9r0uCjKBOJeQabl0pICXYJebGCeQppxtYopHJqDgKNzSeWsmugrilflO1&#10;xEqmXXLgKDBSEuhTeqRw46i5DV3yW/BR7FsnIwBNXU/FrRsYWK94WNTcOtmT5wMVToyUhC6hgJgq&#10;qQiku10dcANCrWSyGxiVeVGVTsVKdjIKSxBNUty6UsBvSuBFcetkVWLSeQoDUgo3YHrmvAUZ3HDJ&#10;m7kFqJR3N/4Sc96CjDbFgD2NVg5YadmgeFDEvgUZbV55viluXSkUZP5joofoty6T1C0CqyhOQCBS&#10;mdsv4PNeJoNsMbeuFLx3JkqYLvatKwVW8rf0jphbJyNKQeMao0sClwom8Bd0J7iFLsGfX5Xq7u+A&#10;gJgWArHKugpuoUtok4Mr2nDrSqG4AfE33DoZYGf0uXkHBMwUbsA/DLcgq8gIsVUxt8CoIiV4nsyN&#10;E2ReSqIyKXY5mktx6+YMDRFwtJvTHbVJS7R4CIh9CzLiuBivilvYJYB9mZzh1smQLOqHKW6hS6oq&#10;t5OSToZVQkNSxa0rBQpdMDe1kp2MAA5IKyWTXSnQeQgcvokHBGKV5zM1otXculKgiSM9PtW+dbIn&#10;JdjLwLjXXIFaJXxZlU2MlHRdcnC7lVvznlsAUHlOYdObuSUZclyORsGtO1HhRrqA8WAEchWVANzD&#10;SEmAUCvzWtW+I+u/WQo4Jwkrqrl1A+M4eXUoKyjRqzwXqRVpVrIrhQPnNz56ISUDv1q4V8WtK4XF&#10;3IIMhwlBfDO3rhQW+xZkAEpc1CjgqAcda2sD7i2FJMP1dJraj1QQ7sLFZUrXGcMtyHjP0n/OrGQo&#10;hSqdofyTgWQ9MCh5sgtuCUrFOVa5ovcrmWQYy1S6M9xClxCS5MVouAVZgWxM/UJ6n/Z9Q21hYRhu&#10;QYZhAkbazC10CfkpxBEMtyQjkUPd3YFpBdT+rf6wYt9CBR3sm3oHBKq1+puTpmK4hS4hll9pbfc3&#10;ThQyrQrjNJYz3EKX4L5QVZoBl3YpIbauENaDjEqmVMczc0ulQBqdwikEJJYziqYU+XefQLfi9ACq&#10;bjRXksHtSyj5dt+obfcfWclBRm0MetkZbn9QCkZKiJP2QeLExso23FIp1LNDnDfOcueGgfE1r0UQ&#10;R52M0nonYIrb0z3IqPxRvYrEvoVSIPqjOtsD/uyDJIYA0tVwC6UAN4JpZm5BBjeVxcsx6YMk/qkK&#10;2Q8ysprk3EKXYIbS093MLciAIBESMCsZuoSF/DFxHDLP+5JgyzxofCqkJOySx3Upu4T0neCGVjY+&#10;czIFOtkDbK2JBwwy2ueokm845IMbZbMM0HuQgSQtoMj9Sibc9cvd7eYWugQHniqdx+3Z5oahwM1l&#10;dEmQ0YjoB41n5hZK4VElY8XdTQ32Nki40YjA6JKArla1qJfBX/8kmd+3rksAhtY7X5zuQMpWtc4K&#10;twop6UqhcAOnqQnwk5hXgMMfHiuCW1cKFAZ6YPWauXUyXEgcOOHppXBm224cVgRAjZ4MMrjhnTF2&#10;SeBX4cZKGpkMMrixlGZuCWAlIvk1sQ4KTLUlYUFgZ6QkAaw/FNMz1Rx+ggxuVWdJSEngXjVQn6Bg&#10;n1uVFjBIVLzdjQxX+1u1lEyycrXzEDBz6wbGE0MNAL04AVFxtUJbCs8FvqDP7cMVYKLrSYarvcoa&#10;m7mFLvnAztQlwj/YBgk33GrmDohSqKAniRsZXRJkrORRBbbvNVcUQ8UTUd2UzL51FVTQaBVbxFhq&#10;SwI3MqeMlAQZc6PUkJlbAljJZ1B1pQmBtUEW9J6YmFjJBLCSd3iaeDchsOSG1aW4daVApTyubrWS&#10;nYzgLmkW5gQkgJXQAypPSEmQwa3e+WYlQ5cgx9Wd/f79FrhX9o0bR/gUUIxtA+iSSP6wWslOBjfu&#10;bsWtKwX8jJSYNe+3hMu+eOGYOA4voZgbeaymMUiSMTcOgHlRJYAVQGkVLRH7lrqEJBKDDcWxGHOr&#10;hD6zkkGGViZnyJy3BLCiyhXig21qg4QbK2lu08C98lThJazmlrqkHt5qbl0psNXgDYx3JnCvBYKp&#10;YNP9jZMAVkrpc3sLKQmy4lYlDwS30CUAZ2giYbh1skrjUQ01MCDbdhOhkporyIBKoZWVlIQuQSs7&#10;n0LgXgkhcOGY050AVs7ow5Se5lS2JYEb26a4daVAcfwvmHGzb50MbvxnbpwEsOIKUmW1+XbODVE2&#10;+5YAVlL0LhN/43XeuVVPLhNZwavVyKgHQbEQc7qDjLgiqszcb4F7pYYcResUt66CFtzijYMqUVkk&#10;P4F75c1NKFntW1cKOFlIHDX3W9RdLQDrj7LMo/AqgZVnlZO4v02DrOBVvKGFnkwAK3mEqv0whfia&#10;cNXcPuolHGVUC6gG9tjMLXQJ7hKqjpm5daWgqwCBPM25cbqN5koAK/loqqsSBTKTm5TJBLDStbAK&#10;qt1LSZCxb8TJ1dxCl5R9YWqVUE+uz+0FyNZg6H8SwGorRSUZuqTefUJKEsCKTKqaSvRgyblV2MJw&#10;S11ST1pzvwXuFfHndBubK8qq4k/gDjC6JMhYSTu3rhQA+mPAKm6djLnJ2zRwr9SopGeq4ha6hBpk&#10;L5NxDfCxbTeoFFelMsnKnqxmq/fWawJY8djCUJzuIPPWawJYSY8Bd2m4hV1CX4Hn03hDA/fKSoLN&#10;NZZ5kP1tbsarlgDWKh/nuKVdguJSL6ootsoJoGiPmlvqEqSGQQopSV2CpaYiYlHc1euSKLhKipKr&#10;0Ub3+XZw6uLG82Hm1pUClsLX+ZUD97qYW1cK4KR+qlTB/W0aJV5LT/LKMXMLXUInxVPZkwmXfVkp&#10;CQArVhCYMzO3IONtyhEw+xYAVty8vIwUt9Ql1jsTANbnD/umNFeQAarG82T2LQCsVYOnuvPcS0mQ&#10;AXOmJLq5AwLASiTTVe/5CTJiwnTMUNxCl6B/nFaOyq1ksRGBVlISSqEyH5SejJKvVCYCHK24dV1C&#10;M0ZSQI1WTtyrRlgl7pX7RmWkoRe7nkR1VRjh/g5IAGv1pjL1FFDCwY3o+mG4JYAVsKyqKIIoBTeO&#10;jsnto0R8kHECTJXkQVZaQb3yB+4VB6WKrCRZJWWaqpYYqzG3Sscx74AkwxcBoEtISeJeOTXAkITm&#10;SrK689XpTtwrANa3euMkGXm7PODM3EKXIJIqU56GcX0D8Ho4yzxxrwe5DwoVMcgqlG9unASwkg9S&#10;5T7vb5xBxiPTZIASbcgloUiokskgwzS/TKzjm7jXBynoBoU0yHB9k155LyXfBLBy45CldL+Sgwzk&#10;TIGqb7UySXJtJUGP4VhW3DpZ5YRXErrg1nUJlkIh6szcOhkRWgJiwl9CulvMDW+00ZNJhhV0FdBf&#10;zC3skvINGFQEqYNtkFh4hXAw3LpSqJR33sJmJTsZ0T5e+Wpu3S7BMnc+PLwxfW7lwTDoMSy6RoaI&#10;OB9ekvEOsNy6UoAb3lChucB5t0GiSthvcwIC9/oks0lF+0jvTW7OO/MN3GsV7UMtCykJMr+SiXuF&#10;rh5it3cAgeOYW+GJjEwGgJXawSXLhlvokhqj8ZeA826DrFxy5Z1JMlbExU2/AWClCH6VDTVzC11S&#10;xoyxJyk8EnOjY4SJQCcZ8W6ctgJnjrM7uOFTMG+cJNOxfO6z4HZSkVa8hJMMfAlZkkomu1Lg2iBF&#10;TZ2ATlbcVPNjcKd9blSxpXWPkJIg4w7AQ280VwBYyWxVRQC+QQUzB2gEw9umBi/KYJiZdSqQodwc&#10;5i4N+Gpl1ysTKKiA2LKKxrwL0Cs+R6cjg+pg6QvifG+TBHi1KrYqNRJUAKMfKtkaG7Dt2Q99MUx1&#10;xqTSHq5vQFdxMNJHyghI1z2LmXUlQoMxIDqGWaciXxTfndEhgXfFA+Su7KBCQPifYRa4VRoukopm&#10;phZkGoJNOnaTkMpDqybU9wZCkKFDEH5zrAO3+uTZVrF4wS2VCOrAuLe+Z7crUP0ASxS3TlaVXOjl&#10;KQ524FafT1zsJl2RLIy2AXDjjSrgCaDCGxnmCLaWuUSDDG4OEoo9ENzQEEr5B9nfIKFqJbtKwLDj&#10;lIoAJueyDRJu3PVGISfclYdz1eoTMhmq5BfuqubW7QqO9u+rQXDrZMytJidkMnCrPDbwSxopCbIF&#10;t9Al5FQqSCgteXLfuNyMnky4K+CjH7VvQealJHCrVQ1eJf+T9JFzkzIZuFUdLsW9kdx4bJgTkPVa&#10;wciq4qQo7+Rm5xa6pDIllJ4ccFerlQO3CtCDZlPmdAcZ9xtPInO6A7dKeINeOOY2DTK4lXlnTndX&#10;CoTviQuouXUyLAXuAMMtcKtUNMVKNnMLMrj9Xh33ZnLgVklVwZlmNFeQ1YWvSg8TQGmiXMXsSAQR&#10;d0CQVUofMDKxbwl3xXPtnNdBBreCsxtuXSmwkuQVG8dFwl15gKkS7Qyqr+QbA0PZk0GGlPz6coSU&#10;hC7BCEItm33rZHCTj9LArWLgcaEqKUm7BOe1CWB+E+6KN/OhXAlB5nVJ4FYpBw8cSK1k6hLruAjc&#10;KtBCihKZlQwyrFdOgNHKgVv1t2mQlWWO21uct8CtVm2bj3I4BdmCWzcwSpNUj+57ezJQst7CC9xq&#10;dS45TaEsnEVNKcDNJX7yEm1k2Mr4c9TcOtmCW1cKcGOQilsn8/ZklHn1rvIg43TjUzDvgIS7EuVz&#10;dkmQLWSyKwXebzjUBFCf2vZtu4tbITbu74DArdLW/td3en8Cggxu3Djm1ZFw19/XotGTQYaUlPlq&#10;5hZ2ye9LWHHrZL8yadJMSc9tG8C+VUcvoUuCrLip4jbg+YMbdolJ2E0y9g1RVlLSlQK+IM6Nmlsn&#10;8+ctcKv4uYj8K26pS6xnPnCrmE54x4zmCjKsINxcaiW74wP/JKpEza2T+XdA4FZxFVCIzYhkqJIL&#10;2KoyuQK2Wv5aZU0GFU5lyr8YOyHArjRT4/0mZhZU+ObZNPMICNAqqdplytzryKCCGTMzOjIwqywG&#10;7yLDrGsfj/EIyOqHxVeBgKCCGS9FtWddHdAvQ3WEInLYNB1XxodCXkL5B2CVPsCqqA1esGBGOTyT&#10;OAh+rZHRmpfIlNmzTkUJWrzZahm7LiCagjfBMOtUi2XsugDNiH/LMOtUPNmIpZtzFmBVRL/0zv05&#10;C6oqa1mrf2/5BMQVRaDqa4Anazt9VARAXaABVcVh4SI3QQXompmpZey6gG4qRSWWsVMd1GJ8mox4&#10;yqW1BaFZlWqUkVQACYk2mdszcKov1JXCLQYV5aaqpbQRkK4LaPH2Y0qRgiNo6wFIlUtGMeu6gCIx&#10;wLvNnnUqmB1VSEWIftcF4MouZfEMaCvqSkUaAtqKL7jKAwhpDA3Cpqkqw89HQFtfj+fTIH8GWTWL&#10;VKlS0HV1QLMRVN395AYZBYMdAhq6/jS56FVlnJGDjPsCt66QSei6SjjJ2Dc3zSCjiC8WjDjc0HVV&#10;cgKmPUSVkkHGC/Zbq3J7CKDrhgXJWarY9iCDHTaTm11XDDjfFJoWdp2smt2qdz10XTWceGmNZTfI&#10;8FCRaiWsLei6SgEFqlySg0w3lICuqwfuDlotqXPXyaqZ+4+pL/B8BFq1ar4YuMAgo305vRWF3wK6&#10;rlXoea6ipYMMx9EPtTXNQUi8Kq8UA0+AXVdG3ODcxo5d1yo0QVXF0mHXyTbsulbBwaK6usOuk1GI&#10;H+3gZte1Cp0e8DIayUyALHEfVbGEYYZ6AMpibL1BRqIcNfHUjZBYVxCzppEL7LoywlVCMoFj17XK&#10;4WfXyaoUgsJ7MMxQD5RKNKlag6yKjBJuNecucauULWFRbi0jrPJAyXpRSeQq5r0pAga7rowwVUji&#10;FBAr6Lp64HX7fgk39iAj2EqMRN3miV7FQ0nderOYoVVQmDgz1N519VDNrSnAYNh1MiSTk6BuhECw&#10;0s6iTG/DriujKknO61jNrmuVaidv6mqyd0FW5XRMgQ/oQj28SOpwohJkzO0tFzPUA+mfpgIxowwy&#10;dAOtStVidq2CTavekbALMoqI0UbJsAsoK0hKHglGVJKMFte8rhW7UA+wMwghghxBVhaOyUeArmsV&#10;LoSTl4w4CElGIW5Vfgx2oR7YA3fukqwqahsAFOxCPSAqBro5yYjsXwYBBV2oBxL1TMGISQZ4nBr9&#10;SlRCPVTTdvVYDhwsdV303oV6ABRmgh/MLsgW7Lp6wFNnEFdw61Q0FqHUtVvLrh2wwwxSDm6dimxt&#10;ytgrbgFppcKjM1SCiiRLdkDdrQFpBVJvyioU1L853irJkrwGI5UBaaXGppOSoNpw6wqlypGoezyA&#10;sPSWx0GlXuUBaa0e8QLhyEqGFjq5Q0xwv4KZbQd4iDijIajqevxIKenaBKVgCsKUzdvGCJTspKiq&#10;kpKuFd7VrM5cOwGEBRXDCXDnrWuFN2absmUDCAsqhpCXm1vXCrQMNwmFrGSnws9KT0M1t4C0EgU0&#10;ZfGej6CivB1dyJThHJBWzy10ST0KDje3bp1omQwgLCvJ3JTmCkjri9L+6joNKlaSDuxKSgLSiuvZ&#10;WUJBhb2GX8XNresSCjc5My+AsLTjJolI6cmo4Fra1a1k6BKKYXxwCwrHcyBhefYbNAEnoGsgpIQU&#10;Kcet6xJMQ8x6YTAHEBbwMu54x61rBWoNmWAPc+tUC60ckFbNLaiAIVcgxexbQFrx7DnNFVTc3dgl&#10;aiUD0qr3LahAtKIVlJ5MSCsN3dQJCCrsSR4sbm7dwgCaanCwvBc61YZb1yXcik5PJn4WOwEIiZKS&#10;0AqaW1ChknnZKm5dKxSsQ53uAMJil1xUI1DcQpfgTFdWUABhf0+3s8wT0qqlJHUJ7ctMTLyAf80y&#10;JMRjsCeDqvCzqssjdN3C0CcgqLDLaWai9m1UcC0NJO6AoOI2PYmuGylJSCseTuWiCSrq2VKyws2t&#10;awV6yztLIfGzdLVVdfHYt65L0OXu7g4qTGdAEKJeL9y6VkCSXZQzqOCG41BproC0ntwcTkq6BmLI&#10;7Jvj1nVJVad13DoVSGQKsyl7MpCw/nSHLqkmj+6Nk6DW39e6OG9BtbCVE9VKSFDdAUFVORT0ijKn&#10;O2Gtem79ZcSNQ5tTx637S6p9mdIlgaF90radrBk1t65LPLegAmsBllBx67pEy2TgYbGC0K+OW9cl&#10;+sYJQOyGW9cKWpcEjrZcvVWcVryoooKr1pNBReMUQCRuJbtW0F61qPsKIhZkgOIW8FZG6O63oCJF&#10;87cMoljJwLfixDZtTkF4dWsG/cNDQGnlALji9zB1iuAWumTBLXQJK+kiY1H4FV8QmtltXKiFioyp&#10;QFwAasFKAONxa9m1CaAEGk4YIy/AscyOPGw3u65OdEgg0LF060JQHLeuTig17sBsUfoVwxAsg7oG&#10;Aun6cd3lK0+pPSCQESqsqad3AGQ5Os5lElRwA9hkVhLoXBuldVEmFeqk/BFCMSOGjVvVHTVGXlKV&#10;z5AeWopbVwxEEpQTg0h7G2OlKlQhuHtVSTSt0VkDNqnoU4Fl4vYttIl0K2D8tzFyoX5dVB+PXNBV&#10;scB7A3ZS4Y5QpxvPTuOGD8P4npLoCYiwDo7Ztq5KyqnkphZUdHSr0vKGWygFab/yYGsLUvdN5aUb&#10;bt0yqbidW8mksu98ACltlNZ+TSrei6RzqX1LUKx8L+JHaGNEQHl2qOMW4Fbr60W/BTcwPOotzF3d&#10;6FCuKpqfVPjn3c2NI6cxKwCaOgBBhYauyq9GJAPYWlMTyWrsWugfwOykwStuXZNQr0jhtDlgbUVI&#10;OPxgqYnTFqhWG38j4taZvTkB6m6Luq8FbjCPfMJEndnx5cJXM+sagXiwu7YDPltZZyr0gNO0jxEz&#10;WSmtoAImSlExM7NAs37fqsAsx7prkcJKuz0LCGyhb0y9xjKS2oJUVqhyzJDc3cg45ap2ENw6GfdM&#10;AWeF8EcB14JtmGxvuHXlg+r5qtAbzqk+N7JZTOIf3DoZVRdVy0XIuj6gP7lKxhtkb6x/FTIFm97m&#10;BmSDWtzG2AoyPE5Vms3sW9cIB49ZUxWGuXUydB3YMcWtKxLSZR3EHY9dWxKeGtXRVswtMKxgNl4m&#10;db4eyp0bgQf1SiRw3MhAKPyo932S0bjvUmFFgKedGzKp8kqSDLtCtaRiSbpSOPDMmHpWg4ysUpU9&#10;D1lXCqRdACUyJyDIKl9Zue9Ivm4rSSkZmoQobp2MWtAkuSmZ7LoEiE7FK8RTKkCv19/6ipgT0HUJ&#10;WAOubsWtk6GUERM1t64Uzjd2lOPWyaoSOg8+M7euFM4fuLmVDDLak5jqABzLrhRQXFQDNSuZZF9C&#10;68pKDvAq3DDcFLeugk6aM7h9C/BqoTZUGjHo5H5w3u+P05MBXqV2E4X21dy6CsIGoqu6kZIArxKw&#10;o0eI4pYqCN+8OgEBXqWopLS5gowYfuVGiRMQ4NXywalYAG6ftm84qlw2HMLUyGjVe8oT0Mmo/WFP&#10;QFcKtiYBx7STgcp9f91KdqVAdzvwpUpKOhlgD5JrzL4FeJXar9RLM9yCrEpkqOAzPsW2b6R90x5Y&#10;cetkGEGHc10EeJWjrarolkO3DfL5g/dc7VuAV3HM86BVc+u6hNqcDtCOb7YNkhcOSGzFrZPhhJPW&#10;a4BX8dS6egQ4rNsgqdH8IGlV6JKAvFZoxLl4g4wFIkKruHWl8EWXKPQwAKc2N9QriXpmal0nkAZP&#10;rW21bZ3s+hBGVsy6SvhSwfdQjplAvNIyy3Swx+LpRglOOKpWKPkPOkr7qExCnr1t9QmTkHdi8jKT&#10;rrwX6ipN5Cq5pPTdNdsWdKQLOz9QIlcx01y4lLdJWxMKviibJIGrJ15oTo14BASdDCdiFbcR6pq2&#10;ZU03Olyg6ly/u2kBs0P1doRZp3u/CdSJc52oVe5sXGpqGbsWORyEi0uiLQfYxwKjKGad7vN+KiUS&#10;SFfsNXygympNOmRfbVogXTHzvpRrMVNLOhoEqnOdmFWWkSI2ilton/IdGRlJzOpFCzEMeXHUgu7N&#10;20Yx68qAFyPbpmQkoa48SRWzsCoWzDrdeIz+/Z//4Z//+3/567/+5//053/48//kH39f//qnf/vL&#10;v//Gv/7uz3/553/80+NP9X/873/569/92z/+6Z/+5S9/+ev/+tf/8V+5jf7P//vzvz3+BDmfhOrf&#10;P/P/I2Z7O/FzRYz12ImPFTG71onPFTGr2YmvFTEqthO/VsSozE78XhGjAjvxZ0WMSuvEPyti7KNO&#10;/F0RV4i5U/P3SsamkO2krMK5wX0nZxXVDfKdpFXENch3slYh1CDfSVvFRIN8J28V5QzyncRV3DLI&#10;dzJXkcgg30ldxRY7OX9vpK6ihUG+k7oK/wX5TuoqnhfkO6mrAF2Q76SuIm5BvpO6irwF+U7qKiYW&#10;5DupqyBXkO+krqJWQb6TugpDdXL+3khdhaOCfCd1FV8K8p3UVcAoyHdSV6GcIN9JXYV0gnwndRVs&#10;CfKd1FXFkCDfSV2VAAnyndRVTY8g30ldBSw6OX9vpK4CF0G+k7oKKQT5TuoqtBDkO6mrWEGQ76Su&#10;vPhBvpO6cssH+U7qyj0f5DupK8d5kO+krqo/BPlO6sq13cn5eyN15eIO8p3UlfM5yHdSV07oIN9J&#10;XXmVg3wndeXvDfKd1JUDN8h3Ulce2SDfSV2VFQjyndSV1zTId1JXbtBOzt8bqSt/aJDvpK4clUG+&#10;k7ryPAb5TurKlxjkO6kr72CQ76Su/H1BvpO68vwF+U7qypcX5DupKy9bkO+krtxmnZy/N1JX/rMg&#10;30ldObaCfCd15aoK8p3UVZp1kO+krvKmg3wndZUIHeQ7qat86CDfSd1nSB1/r/Z9SB0ZzBvySibu&#10;g+fvFfmQOrKFV+RD6kgaXpEPqSOfd0U+pI5+NSvyIXVk3K7Ih9SRQrsiH1JHTuyKfEgdSa4r8iF1&#10;ZK1uyCvttEsdf6/Ih9SRV7oiH1JHouiKfEgdiZ8r8iF1JHKuyIfUkZi5Ih9SR6blinxIHamTK/Ih&#10;deRCrsiH1JHcuCH/TU/sYlc/7D4wBK9SEHcfGKJXWYW7Dwzhq0TB3QeG+FXu3+4DQwArnW/3gSGC&#10;laK3+8AQQnJjlh8YYliJdLsRDEEEl7T7wB8CFuuIxZREMthWU/hD0IIfdh+YkkgcY/eBKYlEMnYf&#10;mJJILGP3gSmJRDN2H5iSSDxj94EpiUQ0dh+YkkhMY/WBGcSoPKvdB6YkEtfYfWDqRCIbuw9MSSS2&#10;sfvAlESiG7sPTEkkvrH7wJREIhy7D0xJJMax+8CURKIcuw9MSSTOsfrADGxUws3uA1MSiXXsPjAl&#10;kWjH7gNTEol37D4wJZGIx+4DUxKJeew+MCWRqMfuA1MSiXvsPjAlkcjH7gNTEol9rD4wgx2V5bH7&#10;wJRE4h+7D0xJJAKy+8CURGIguw9MSSQKsvvAlETiILsPTEkkErL7wJREYiG7D0xJJBqy+8CUROIh&#10;qw/MAAjIseUHpiQSE9mNYEoiUZHdB6YkEhfZfWBKIpGR3QemJBIb2X1gSiLRkd0HpiQSH9l9YEoi&#10;EZLdB6YkEiNZfWAGRQpkvvvAlETiJLsPTEkkUrL7wJREYiW7D0xJJFqy+8CUROIluw9MSSRisvvA&#10;lERiJrsPTEkkarL7wJRE4iarD8xACRW7lh+YkkjsZDeCKYlET3YfmJJI/GT3gSmJRFB2H5iSSAxl&#10;94EpiURRdh+YkkgcZfeBKYnLyAn9DNMLXT+sRjCDJ3QRXn5gSuIyfkIN3TGFZQSFfhzzA0tJJGgS&#10;rnwqSC7XYEriMo5CI4w5gqUkVjnRcAsvYym0/ZwfWOrEKvqZI1hK4gyoUBxktwtVmjNGsIypUC9/&#10;fmCpE6t+Zo5gKYlVETM/sJTEqnGZH1jqxCpbmR9YSmJVoswPLHViFZfMDywlsepF5gd2kkhhmvxA&#10;/bBRqpSDmh/Y3c60h54f2Eki7aznB3aSSLHx+YGdJJL6ND+wk8SjSiX2bawfdrswJJFaVssPDEk8&#10;ljEW0ubnFJaSOGMstJjfTaGKAsYiLmMslJGdH1hK4kwNoaDkcgpTEpcxFpqgzCksJXEmiBzLGAv1&#10;quYIlpI4k0SOZYyFDmlzBEtJnDEW2hHstvEPqSLLGAuV+cYUljEWOjvNDywl8Q8JI8sYy/GHlJFl&#10;jIWqH3MKS534h7SRZYzl+EPiyDLGcvwhdWQZY6H66liDZYzlmOkj9cPqYpkJJMcyxnLMFJL6YTeC&#10;qROXMRaa9M5FXOrEmUhyLGMstEmfI1jqxJlMQt70chGnTlzGWI4ZY6kfVts4U0qoIbT8wNSJyxgL&#10;fTrHLixjLJSTmB9Y2okzteRYxlioPTlHsNSJM73kWMZYjplgUj/s5GBK4jLGcswYS/2wGsFMMzmW&#10;MRZq6oxdWMZY6MkzP7DUiTPZhE44yzWYOnEZYzlmwkn9sNuFqROXMRYqns1FXEriTDs5ljGWY8ZY&#10;6ofVGszUk2MZYzlm8kn9sBvBlMRljOWYCSj1w24EUxKXMRaKww05WMZYqPE6P7C8nWciCmWTl2sw&#10;deIyxkLR9jGFZYzlmOko9cNqG2dCyrGMsdCTaE5hqRNnUsqxjLEcMy2lftitwZTEZYyF6pRzDZaS&#10;OJNTjmWM5ZgxlvphtQYzxnIsYyxHNbALL84yxkKBw/mBpU6cMZZjmadyzBhL/bBbxKkTlzEWSjvP&#10;NVjezjPGQjXT5RTm7bzMWDlmjKV+WC3ijLFQpHz5gSmJyxgLDQrHLiwzV44ZY6kfdmswXyzL7BVq&#10;Rs8pLHXijLHQrGI5hakTlzksNGuZU1jezjPGQjW81RRosJsjqB8223jOGEv9sPvAkET6IC8/MG7n&#10;c5nHQkHRuQY7nUh5xfmBnSSeM8ZSP+wWcUjiuYyxnNX/qV9t9cNuBMNOPJd5LPRZHSNYxljOGWOp&#10;H1ZTmDEW2hEvPzAlcRljOWcBrvphN4Upics8Fmqlz11YSuKMsdDuYDmFKYnLGMs5Yyz1w2oRZ4yF&#10;+pHLD4zb+VzGWM4ZY6kfdlOYkrjMY6FtzZCDZYyF5ubzA0udOGMs5zKPhSLAcwRLSZwxlnMZYzln&#10;jKV+WG3jjLGcyxjLOWMs9cNuBPN2XsZYqBA7dmEZY6HC7PzAUifOGAtV7ZdrMHXiMsZCgeg5haUk&#10;zhjLuYyx0DlmjmApiTPGQjum3SLOGMu5jLFQCnxMYRljoSz4/MDuxUIV8/mBpSTOGAt9GZaLOCVx&#10;mcdyzhhL/bDSBzPGQlfS5QemJC5jLPRzHLuwjLGcM8ZSP6zWYMZY6Ku+/MCUxGUeC31Y5hosJXGW&#10;9DqXMZZzxljqh90iTp24jLGcM8ZSP+xGMCVxGWM5Z4ylfliNYMZYaGi1/MDUicsYyzlLfNUPuylM&#10;SVzGWM5Z5qt+2I1g6sRljIV67eMwLfNYzhljqR92U5iSuIyxnDPGUj+sRjBjLOcyxkIfhrGIyxjL&#10;OWMs9cNuClMSlzGWc8ZY6ofdCKYkLmMs54yx1A+7Ecy38zLGcs4YS/2wGsGMsdBoZvmB+XZexljo&#10;2jAkcZnHcs4YS/2wW4MpicsYCw205hSWkjhjLHTtWU5h6sRljOWceSz1w24Rp05cxljOGWOpH1Yj&#10;mHksdDtcfmBK4jLGcs4YS/2wm8KUxGWMhbaoQxKXNcLOGWOpH3ZTmJK4jLHQAntOYSmJM8ZyLmMs&#10;NBPOEdQPmzW4Zoylfth9YEjitYyxXDOPpX7YjWBIIt1klh8YkkgzpuUHxu1MF9LlB4YkXssYCz3Q&#10;phzsJJHGtfMDu9uZhsXjA8sYyzVjLPXDSg5mjOVaxljomjansJTEGWOhX+hyClMSlzGWa8ZY6ofd&#10;Ik5JXMZYrpnHUj/sRjAlcRljuWaMpX5YjWDmsVzLGMs1Yyz1w24EUxKXMRZ6Gw5RXsZYrhljqR92&#10;U5g6cRljuWaMpX7YjWDqxGWMhdbhcxGXOnHGWGgwupvCjLHQcHr5gXk7L2Ms9Jwba7CMsdBrcH5g&#10;qRNnjOVaxliumcdSP6wEacZYrmWtMNp9zzVY6sQZY6Gd624KM8ZC19TlB8bbmR6jyw9MSVzGWK4Z&#10;Y6kfVts4YyzXslbYNWMs9cNuBFMnLmMs14yx1A+7EUxJXMZYrj+0SlnGWK4ZY6kfVlOYMZZrGWOh&#10;9ew4jcsYCx3P5weWkjhjLNcyj+WaMZb6YbeIUxKXMZZrtk6pH3YjmJK4jLFcM4+lfliNYMZYrmWM&#10;5ZoxlvphN4IpicsYC/1nhyQuYyw0550fWN7OM8ZCW/nlGkxJXMZYrhljqR92uzAlcRljuWZLlfph&#10;NYIZY7mWMZZrxljqh90IpiQuYyzXjLHUD7sRTElcxliuGWOpH3YjmJK4jLFcM8ZSP+xGMCVxGWOh&#10;+/U4zssYyzVjLPXDagozj+VaxliuGWOpH3YjmDpxGWO5Zh5L/bAbwfTiLPNYrhljqR92I5henGWM&#10;5ZoxlvphN4IpicsYyzVjLPXDagQzxnItYyzXzGOpH3YjmJK4jLFcs1ZY/bAbwZTEZYzlmjGW+mE3&#10;gimJyxjLNWMs9cNuBFMSlzGW14yx1A+bEbxmjKV+2H1g3M6vZYzlNWMs9cNuBON2fi1jLK+Zx1I/&#10;7EYwbufXMsbyIqQSaSj1w24E43Z+LfNYXjPGUj+sRjBjLK9ljOU1Yyz1w24EUxKXMZbXjLHUD7sR&#10;TElcxlhes1ZY/bAbwZTEZYzlNfNY6ofdCKYkLmMsr5nHUj+sRjBjLK9ljOU1Yyz1w24EUxKXMZbX&#10;rBVWP+xGMCVxGWN5zRhL/bAbwZTEZYzlNWMs9cNuBFMSlzGW14yx1A+rEcwYy2sZY3nNGEv9sBvB&#10;lMRljOU1Yyz1w24EUxKXtcJeM8ZSP+xGMCVxGWN5zRhL/bAbwZTEZR7La8ZY6ofVCGaM5bWMsbxm&#10;Hkv9sBvBlMRljOU1Yyz1w24EUxKXMZbXjLHUD7sRTElcxlheM8ZSP+xGMCVxGWN5zRhL/bAawYyx&#10;vJYxlteMsdQPuxFMSVzGWF4zxlI/7EYwJXEZY3nNGEv9sBvBlMRljOU1Yyz1w24EUxKXMZbXjLHU&#10;D6sRzBjLaxljec0Yy/8l7dx2rsdx9HwrhbqBlNfGm0YqBznOYW6gu9HABOhMD3oqySBXn+e1SNmk&#10;vNZnIoUCvn/JskRJFHcvJaugRkHmxCLG8s4YiwpqFGROLJ5jeWeMRQU1CjInFjGWd8ZYVFCjIHNi&#10;EWN5Z4xFBSUKMsbyLmIs74yxqKBGQebEIsbyzhiLCmoUZE4sYizvjLGooEZB5sQixvLOGIsKahRk&#10;TixiLO+MsaigREHGWN5FjOWdMRYV1CjInFjEWN75HIsKahRkTixiLO98jkUFNQoyJxYxlne+K0wF&#10;NQoyJxYxlne+K0wFJQoyxvIuYizvjLGooEZB5sQixvLO51hUUKMgc2IRY3nncywqqFGQObGIsbzz&#10;91hUUKMgc2IRY3nncywqqFAwZ4xFBbUGUn7iXMRY5vw9FhXUKEho31zEWOZ8V5gKahQktG8uYixz&#10;vitMBTUKEsYyFzGWOZ9jUUGNgoT2zUWMZc4YiwpKFGSMZS5iLHM+x6KCGgWZE4sYy5zPsaigRkHm&#10;xCLGMudzLCqoUZA5sYixzPkciwpqFGROLGIsc8ZYVFCiIGMscxFjmfM5FhXUKMicWMRY5nyORQU1&#10;CjInFjGWOd8VpoIaBZkTixjLnO8KU0GNgsyJRYxlzhiLCkoUZIxlLmIsM5BKAO9VUKMgc2IRY5nz&#10;ORYV1CjInFjEWOZ8jkUFNQoyJxYxljmfY1FBjYLMiUWMZc4YiwpKFGSMZS5iLHO+K0wFNQoyJxYx&#10;ljmfY1FBjYLMiUWMZc7fY1FBjYLMiUWMZc53hamgRkHmxCLGMmeMRQUlCjLGMhcxljmfY1FBjYLM&#10;iUWMZc7nWFRQoyBzYhFjmfNdYSqoUZA5sYixzPmuMBXUKMicWMRY5oyxqKBEQcZY5iLGMgOpRO1c&#10;xFjmjLGooDaEFMWZixjLnDEWFdQoSFGcuYixzBljUUGNghTFmYsYy5wxFhWUKMgYy1zEWOaMsaig&#10;RkHmxCLGMmeMRQU1CjInFjGWOWMsKqhRkDmxiLHMGWNRQY2CzIlFjGXOGIsKShRkjGUuYixzxlhU&#10;UKMgc2IRY5kzxqKCGgWZE4sYy5wxFhXUKMicWMRY5oyxqKBGQebEIsYyZ4xFBSUKMsYyFzGWOWMs&#10;KqhRkDmxiLHMGWNRQY2CzIlFjGXOGIsKahRkTixiLHPGWFRQoyBzYhFjmTPGooIKBUvGWFRQayBh&#10;LEsRY1kyxqKCGgXJY1mKGMuSMRYV1ChIHstSxFiWjLGooEZB8liWIsayZIxFBTUKkseyFDGWJWMs&#10;KihRkDGWpYixLBljUUGNgsyJRYxlyRiLCmoUZE4sYixLxlhUUKMgc2IRY1kyxqKCGgWZE4sYy5Ix&#10;FhWUKMgYy1LEWJaMsaigRkHmxCLGsmSMRQU1CjInFjGWJWMsKqhRkDmxiLEsGWNRQY2CzIlFjGXJ&#10;GIsKShRkjGUpYixLxlhUUKMgc2IRY1kyxqKCGgWZE4sYy5IxFhXUKMicWMRYloyxqKBGQebEIsay&#10;ZIxFBSUKMsayFDGWJWMsKqhRkDmxiLEsGWNRQY2CzIlFjGXJGIsKahRkTixiLEvGWFRQoyBzYhFj&#10;WTLGooISBRljWYoYy5IxFhXUKMicWMRYloyxqKBGQebEIsayZIxFBTUKMicWMZYlYywqqFGQObGI&#10;sSwZY1FBiYKMsSxFjGXJGIsKahRkTixiLEu+K0wFNQoyJxYxlgVIJeBMKqhRkDmxiLEsQCqJgiIn&#10;ZoxlKWIsS8ZYVFCag4yxLEWMZQFSiXNQxFiWjLGooDaEFE9cihjLkjEWFdQoyJxYxFiWjLGooEZB&#10;5sQixrJkjEUFJQoyxrIUMZYlYywqqFGQObGIsSwZY1FBjYLMiUWMZckYiwpqFGROLGIsS8ZYVFCj&#10;IHNiEWNZMsaighIFGWNZihjLkjEWFdQoyJxYxFiWjLGooEZB5sQixrJkjEUFNQoyJxYxliVjLCqo&#10;UZA5sYixLBljUUGFgjVjLCqoNZAwlrWIsawZY1FBjYJkJ65FjGXNGIsKahQkO3EtYixrxlhUUKMg&#10;2YlrEWNZM8aighoFyWNZixjLmjEWFZQoyBjLWsRY1oyxqKBGQebEIsayZoxFBTUKMicWMZY1Yywq&#10;qFGQObGIsawZY1FBjYLMiUWMZc0YiwpKFGSMZS1iLGvGWFRQoyBzYhFjWTPGooIaBZkTixjLmjEW&#10;FdQoyJxYxFjWjLGooEZB5sQixrJmjEUFJQoyxrIWMZY1YywqqFGQObGIsawZY1FBjYLMiUWMZc0Y&#10;iwpqFGROLGIsa8ZYVFCjIHNiEWNZM8aighIFGWNZixjLmjEWFdQoyJxYxFjWjLGooEZB5sQixrJm&#10;jEUFNQoyJxYxljVjLCqoUZA5sYixrBljUUGJgoyxrEWMZc0YiwpqFGROLGIsa8ZYVFCjIHNiEWNZ&#10;M8aighoFmROLGMuaMRYV1CjInFjEWNaMsaigREHGWNYixrJmjEUFNQoyJxYxljVjLCqoUZA5sYix&#10;rBljUUGNgsyJRYxlzRiLCmoUZE4sYixrxlhUUKIgYyxrEWNZM8aighoFmROLGMsKpBJQHhXUKMic&#10;WMRYViCVREGREzPGshYxlhVIJVFQ5MSMsaxFjGXNGIsKSquQMZa1iLGsQCpxDooYy5oxFhXUhpA5&#10;sYixrBljUUGNgsyJRYxlzRiLCmoUZE4sYixrxlhUUKIgYyxrEWNZM8aighoFmROLGMuaMRYV1CjI&#10;nFjEWNaMsaigRkHmxCLGsmaMRQU1CjInFjGWNWMsKqhQsGWMRQW1BhLGshUxli1jLCqoUZC081bE&#10;WLaMsaigRkHSzlsRY9kyxqKCGgXJTtyKGMuWMRYV1ChIduJWxFi2jLGooERBxli2IsayZYxFBTUK&#10;MicWMZYtYywqqFGQObGIsWwZY1FBjYLMiUWMZcsYiwpqFGROLGIsW8ZYVFCiIGMsWxFj2TLGooIa&#10;BZkTixjLljEWFdQoyJxYxFi2jLGooEZB5sQixrJljEUFNQoyJxYxli1jLCooUZAxlq2IsWwZY1FB&#10;jYLMiUWMZcsYiwpqFGROLGIsW8ZYVFCjIHNiEWPZMsaighoFmROLGMuWMRYVlCjIGMtWxFi2jLGo&#10;oEZB5sQixrJljEUFNQoyJxYxli1jLCqoUZA5sYixbBljUUGNgsyJRYxlyxiLCkoUZIxlK2IsW8ZY&#10;VFCjIHNiEWPZMsaighoFmROLGMuWMRYV1CjInFjEWLaMsaigRkHmxCLGsmWMRQUlCjLGshUxli1j&#10;LCqoUZA5sYixbBljUUGNgsyJRYxlyxiLCmoUZE4sYixbxlhUUKMgc2IRY9kyxqKCEgUZY9mKGMuW&#10;MRYV1CjInFjEWLaMsaigRkHmxCLGsmWMRQU1CjInFjGWLWMsKqhRkDmxiLFsGWNRQYmCjLFsRYxl&#10;yxiLCmoUZE4sYiwbkEpAeVRQoyBzYhFj2YBUEgVFTswYy1bEWDYglURBkRMzxrIVMZYtYywqKK1C&#10;xli2IsayAanEOShiLFvGWFRQG0LmxCLGsmWMRQU1CjInFjGWLWMsKqhRkDmxiLFsGWNRQYWC6bcM&#10;suwlxSYSzEITNcSPFxI77iVFKpJopIkaR/JCYsm9pEhFEo80UeNKXkhsuZcUqUjKmiZqnMkLiTX3&#10;kiIVSWHTRJU7M/Ay/VZEXnhh4M4i9kITA3cW0ReaGLiziL/QxMCdRQSGJgbuLGIwNDFwZxGFoYmB&#10;O4s4DE0M3FlEYmhi4M4iFjP9lsGYvaS2RzIcQxNV2ZkBGZqoWZW8MHBnEZOhiYE7i6gMTQzcWcRl&#10;aGLgziIyQxMDdxaxGZoYuLOIztDEwJ1FfGb6LQM0e0mNOzNEQxNV7swgDU1UuRNUJtiqNFHV7Bmo&#10;oYma38MLA3cWsRqaGLiziNbQxMCdRbyGJgbuLCI2NDFwZxGzmX7LoM1eUuPODNvQRJU7M3BDE1Xu&#10;BKlJ3FnEbuhzkJ1F9IYmBu4s4jc0MXBnEcGhiYE7ixgOTQzcWURxaGLgziKOM/2WgZy9pMadGcqh&#10;iSp3ZjCHJqrcCXqTuLOI59DnwJ1FRIcmBu4sYjo0MXBnEdWhiYE7i7gOTQzcWUR2aGLgziK2M/2W&#10;wZ29pMadGd6hiSp3ZoCHJqrcCaKTuLOI8dDnwJ1FlIcmBu4s4jw0MXBnEemhiYE7i1gPTQzcWUR7&#10;aGLgziLeM/2WAZ+9pMadGfKhiSp3ZtCHJqrcma8vo4mq3ZmBH5qo2p35CjOaqEaUMvhDE7WYOy8M&#10;3FnEf2hi4M4iAkQTA3cWMaDptwwC7SU17swwEE1UuTMDQTRR5c583IYmqtyZwSCaqHJnPnJDE1Xu&#10;zIAQTVS5M0NCNFGNd2ZQiCZqqBAvDNxZxIWm3zIwtJfUuDNDQzRR5c4MDtFElTszPEQTVe4ED0rG&#10;QREhos9BsxcxIpoYNHsRJaKJQXYWcSKaGGRnESmiiYE7q1gR8fu0IiopcSdh16GJIncSGxuaKHIn&#10;AYyhiSJ34mUOTRRlJ67A0ERRdmKvDU0UZSdKdWiiKDuRfEMTRdkJew5NFLGiacCKVFLjzgErmqpY&#10;0TRgRSopUjFwZxUrmgasSCVFKgburGJF04AVqaRIxcCdVaxoGrAilRSpGLizihVNA1akkhoVA1Y0&#10;VbGiacCKVFKkYuDOKlY0DViRSopUDNxZxYqmAStSSZGKgTurWNE0YEUqKVIxcGcVK5oGrEglNSoG&#10;rGiqYkXTgBWppEjFwJ1VrGgasCKVFKkYuLOKFU0DVqSSIhUDd1axomnAilRSpGLgzipWNA1YkUpq&#10;VAxY0VTFiqYBK1JJkYqBO6tY0TRgRSopUjFwZxUrmgasSCVFKgburGJF04AVqaRIxcCdVaxoGrAi&#10;ldSoGLCiqYoVTQNWpJIiFQN3VrGiacCKVFKkYuDOKlY0DViRSopUDNxZxYqmAStSSZGKgTurWNE0&#10;YEUqqVExYEVTFSuaBqxIJUUqBu6sYkXTgBWppEjFwJ1VrGgasCKVFKkYuLOKFU0DVqSSIhUDd1ax&#10;omnAilRSo2LAiqYqVjQNWJFKilQM3FnFiqYBK1LJiYr/9Oc//fU//vW//fsf/+U///lP//zbX//4&#10;5e+///r3X3/54/df//j1l3/+/us/f/3lL7//+he98+c//duf//gXq6t//vJ/fv/1Mb/4LhqL9i/6&#10;9/R4E09V1f/5j//9t//+j/2lP375j99/nV5PDnG3AVGJC2M9LHXU/Pu/xjcefCO6RQcfM9kTPfzu&#10;9fzvv1kPD77E00KBqv/qSdJe769//8e//20fyNGnvft+PR4GHD/eTzAhX6uj5l//11/+x1//69/+&#10;b6DxDY2W6Mh7r7nd5cNMNZLe0/y2LBoec83u3uzxmKxKk+gP6H0eYYjQ12XPL66DM07n3Qf/2RrZ&#10;ZPBhZst95PFbKFdbQnvMG2Zj8JjvhfTw3I2ew7sXTZMH1yQaTTOmneH6mMUHFsjncXHMTLf5tqd3&#10;j6bntwfsrmb7teKAOgc+Zwj3nXBjzBsL2d+9WOf3uw/q+ZybvdcJ+8hdcWW/8Of8mp8W4Xi8Hyyt&#10;B7gP/nQuN9abX0+/AJA3sP38Da/nf3v992RJkar/6MLf632mjku49KURASswFRPrce+DuDjQ1iVX&#10;LiEw/DV4MHAwV8BMBgQ+IN6+4ulTymUIkwF0PF1ehyH141pusLuF+3mVu7PDzuBk+btvq/EpG/wg&#10;yt+VEP25W74zZhER5ne2U3p9PNyxYXE0WPfNf2G7IgcXy+Voe8qF58/9KjX+ZXmmvIsI2tneOwb5&#10;mHWQoy0ejB1XAVQDwvrjj4LCmcSYicRWz4yiT+SeKx2v53+9/ovk5LPM8PF5vTjO/tbsJ8LpBQWx&#10;q/ljZO/n3Gf8xYynOWUtDUUTjacrCX9cSyASenZ6JQFT03z51+JOj7fYM005X8Ux2IvHSCJXNnGU&#10;PnYb7TRxSNlF0Pw4PsXh9fyv13/Qi9MIc3WF6/Vib/4Wstug2sd7flnIrs8pbqh/dYzHzGkcGVan&#10;Z9zzGC3v6xj7ir+8Zz7c3XtemNPUNJPWpcUy2ddcD8JQh33Kmf7Dv/t5NaeN/eaCiE/lNsXQm2Ye&#10;3Zp7vJf3u/k6p8eM08yU4/EtmUCgnKZ9jS6afkJNJwztFiQkxtZOa9u6iJfDa/h5zA9NYW/a3z0G&#10;tfG4E8YGjovxnJgGlwqLEzaM2TnNVvg5obecg89veT3/6/UfCI4+s8yUOxNe75KPntoaDTxkuQZG&#10;eT4hozkZPEbc7XqxD/zJlPcVmZEK13vzumcMIwtuwv3+7tH0a/GTkXqMQRFk/PPdE5VPj4c5ve75&#10;/fakgtO7R8/v9dA9F4Qh9buG0K51aR378ln31UEG9bfurKbUwBXPeLuxN++Fz+1YkJTlwk6NMv5J&#10;UVfIfFAlqYAnu8KSszC0GebOxjfnlDF1zbfOdpz6mFP2R2cUhE+L254eP+duR2DpHEkNP+9NBunf&#10;v8JVwsOI2uWJkO22OzciNUT66BmjqptGaKkDYb3RMyO283z07O8eTZ85+OIxHk6fsf745mw/UMAu&#10;j5DHLZRz9Iwp1t2Zi8fkSXWN2qfkXs8PrW3vGc0RRd2D2YZtmpDFSsuPZXf0t32tbvb8kB/sTe/y&#10;+OyjISuxpf2xs1CfEswBmb2NsBVpU9G1ckW955F5J4RA39p80yNZTgh/fEbv2TfdvTEDkWBw+rsY&#10;o5G3Kdj6Oo/bfWJK+mKcZU6UHfGXSRLyzea+Uov89iB+yVL2T31JL2TzgwMg/i0yJCx1C5IEO3Od&#10;fL66JdYXktPEiyH5mIO7xj+zATrjYSl8PHZbc5htl6I+Wg5b94AGHlnPafV6/rfVx7Q8Nr58BI+Y&#10;ebWrKeXuI8+Gw2mBG5MnhVHlPIYX0QAMH/VG7W59ax94h7Gj+MtoxT/q8zV6Ugiu7kpgQDSzt3dL&#10;dLaLZRl29zcNlxwfcoK4TpTKK5PRLSK4NJr8XBrv93PgIbO57nPPinjqkQdOaUT3DbGnazqaEEAr&#10;xO300TGP0/rZsweBg/FtEV8o0J5RfLj2ziHGeC8W1o7yPfCqFHGBm2FXr+d/rT7+xsNDJ6/tKW3+&#10;vf6CLeMUSQS6seLtxrF5L3gPLjheqKa0+YlM4gS0abx8jOXWHyP8ehrZzyr1xdkF96+ZSrk45939&#10;UqjSZMOLW6yTQ/ViAVxcMpv6oEKbnTjK+KuvBBLLzG3efbU7tn0nTC8cU0umYqH20GkgDFFk2fU8&#10;3lXkZc9fYqpwuuVJPV7LA7PcaP/IO2/uI3DTnSiNApitT19b/2sjVPjGNSR23rNfBeH1Lufljanh&#10;UUT10pI5+rzgkC+WPg7ZqKPd6zgev4gAmXuBp3D65Hbkhc/zsjwnJJgxm5jD3ZrP87IQTnDHSTow&#10;87yP1+YF18K/Ef9gTx0fzfB6n3f8ghx3S0ph485wB3FXkwrf+sc+Hi88jBhuhg8VT9yl1At7oiEh&#10;PqV8OE3x5/b0vKNjR/FXGyli9dlVAcH0KdhufPdGcQATjoPo/P+QyV+F/aAogp+3YT1BZiNKGsjX&#10;Mo4v/mqjxTLSUWJ7FdUWG0aS+iRfBBhZzB6VR98e+TKRbcMv6/YcEh2C29vMEJyo0QjAkuoRDJl+&#10;9yUntwquLhlHgINbD/1eUsIgsljOYlUSvluoiNAW1BxspstJhk+6R6kdkIyaU3h47BYj0WX9AX3c&#10;65bwhoNdF7YUe74Hv/rq9Q2EQ9S9NkWUrpWEb37bOkxvZwgtjPOhV7uaHCwAEBjfUaijwIHa2X3W&#10;ZYzEp4Tsu8PM9TddiMWO4i+jlUBtt0K6hOjDn/gIaLcIsobl8909MFjUoAvb3OWHgtgtP9e7RfJv&#10;doINBenKpz9deNeJIlTQ7MFbrLDA2u5Gv7DLm7HYG0bkOY+9qBknmZgeRnlbICCjUy5C2NhXkyz7&#10;3df2RcAomkgLW8z5E5tLMeKTtfBRa8SOvqgdIoOWPUC4h1G5O/Bd7RBWQcTbcAW7BW9yRdR2s42t&#10;jHQ80cy3awWzNLWD0i94IHx4V+6MvZonA5uXufSnLH0k6oGmdPsBb6+5RbcYA9nin6N6vLBcomuD&#10;0eL35z9eCOLogexM5d3Kyb6WEXG92u5bUKPugRDfsVc7P4rR3cocn35a19jRZ8Z4M1nOd4LIehzt&#10;O2PMWByulZ5sP6IZp6WfWW2PbzyxVabAGDO1PWj4lKZ0KzTRHHZUmyqiQ0/31YVtx2CRdmvfYQjA&#10;Zlv5RM48dikO7jI3km8xBlYOZpVxHBqrnQLoDcNjXWKMRJ3nAmnCrDWb+8ZoYWUXvE9FV0JsNizB&#10;OMnYwK4N5H2xE293S8DEtYEMjjiNiMe3TzKWvKb0tPIf2SmN9qP1rnQPj67iUS49d+7gR1egtnt4&#10;wc77PfBu0RM2UK/mf736e3aM5PlinFktD9U3N/qeAlF99bza55314PSkwO9dihGHe/SM9E9DIe+A&#10;0IrJPd5QeKctWu/tYk88OOGOn2T9sJ3jpnhw/8jqkV+iBfil5wXDQuax9Sl91pjs1rZ4YGUojreP&#10;8KkgXGh6InLS46/H5Pm2Ib4qNNPexkc5chzDKCPntFWcsByQVfYuGiBuDWINnAS2DXtItaNnomWd&#10;bixo+Pnu5oBj+Cqbj1k4dNiUPMZAdMJAR5rWO3om4uMCDGYVQH6/ZyIdHls7tnRvGt6RsmuLgSGZ&#10;wEy+6Ifi9Md7LPZ2z8TIJhedT3ppMaSjZ2Kqfba5UzZqxonP5MKjrecX1z0xPfd7xlZ3ql+saVup&#10;o2fEabdABokP9z3JBbGe4e2+eyNPxV/GYYQtCGLbu+ySaK6BtNK0TSfIie4jYVAHYewMl5IENNYW&#10;N7y1qybYoidrvPAHo306IXJ7tPs12GSAuBx9ccLQkS2Meq9nojFdbzOzMkjPg0Iazw4eKHAW1eDE&#10;gHsSzQtX4Lhs4uf9vKDc+kLi2USdM2EDHfFD3PtobuD2QLevc83UJHlERq6tMxkZbUf2hVSqQ1/I&#10;bk4ejwkv9sCmVOPOBjdnmzO43UBmgFOwksCI5h5vUMgnibgZI7mPWakdhV2FJeTfmiQEh6kd15l+&#10;hQ828xuNmthgxi+HGHvMYhWkJ+Kye8WvFeMvbpuZuL+rsotgLkIN79t6lp9amG3B0y63CU+nUBaH&#10;DfjgqI2Z3WzXzPd1Vg5nf1t3mhRmm6CFnIV9vsgBTNAFEVllc/lj5amFTUdkt0tAbIhPwYdLGSbv&#10;tlM9YDVkC5wfs5CRAQFyjhRX+LxbVrEvt01Mbr7I0rWTRsq0Oy6+8Xr+t9d/v3vecs/MYwd5Pf/r&#10;9bF17HADsp3AjK+E1/O/vT7RWp/e8/x5vTgaf4twhOMCioKnLQDg1731iyVVBNJ9UAgscYtSatxC&#10;uGJEgGh3rS7YGLDDT6cSma7tEByKZ48RjEjKzMJ2cXWxddkhTvcRg74nCWdM8q5YSM1IW2DGwLXr&#10;CoQYKO5zVkszX4Dv/nNREgIPPDsKMwpZEgJ7TiBsnUX08mDI7hdWpT8+qC8kMU+LU3SBg7+AYDZR&#10;d6GWlK7sUYHPGs953Lga6GF2pxA0FTtCE/l5rxGUOmiUd+3y1tu93DtoVAKmRjohhWSILsS+uvq4&#10;Gtnbzwg+WGkW12iMfcVfPj5gNHZq00wXVgR85E7DC6mcTHfguJdLoiP8M3Cwj937VBaFIcS8hUf8&#10;w5yuxJKdRoJ+zVs7rcH1yPgeVsfUhuAT6pgsJZ/y0WRcUat9ZPhpLZg/jOyyZyofCOmFoYvv6Tl5&#10;BKARyGFvrigRT5MgyRHw+v5qik3c6zgCNn2H4Od2wY6fbWDm8RiLsqOjBMubTLk5ZjihW3VIiGQf&#10;IYJ7Eg3RK1yUOGbWyjUO0Sqs5vtj5lvTPX1njJxNcHc/dACSr4U5S0I8A9lyO/8/kaPwWdvfcWUT&#10;B+OwYWDbWyxRs8lOHJnrv1CjJntQGGsL+57qx95snyipzM7+Pp74DjGUjEOP42gc/GTbt0nrq8ny&#10;kgdlNCIrK5YfeTCYGPYuZ2OiS04QA7fGJ414RlT16ERtWHub4Mmn1fwY0cJR6hsIzXYw4qcwELjC&#10;7OtBHPzAGHwd/G+bWfSSvky9LzrVEUe26F7ta4gKQ9es3gdirIcjPtFGUIvzHTYdvIGTmHrzXhtx&#10;uf4Ig6X6+t6Epw/T/vHRbq/nf619jl8QR7HRX9HzZfTc5nK8i8/dRffH0XMjD8xivaGbOsbmVPlf&#10;pw77wT2pB9HcPr9ez//2+ti2xqocKHj1O0G83ufRPMmu88ApHC2ftu39T4PBieNAoY1FLrWnSXhf&#10;/rfR9oR4zyIgkjQVSNNRop7chxIwTA2J8Yk2vSEnf2fqfTTfw7Sq3xUg9rOSFqJlcyWT8AH53Kj3&#10;ojywIE55PPezOYjelNHIY0Jb/rYyFu7LeYFxfsEycUxyRYMK4THhVN+XeKMNNHBpyGkz2Mo8Suoq&#10;Me5nOc9bDNaZi7Pc/V4nX2j/68wYxoct6L14vQ9zStSizwoCKRgEacrZEcGWj+uIaCrEFnh3fTgS&#10;gGPL/5qVY9JA0zthaIQk5z/yaBzl5w1I40/Pa2KB8E1/2oAKmNkig88oOzbyrM9zWw88H/SCbQmQ&#10;VUKqsfpn0p5PzF3T2ERQDiF87L84StvyxF7dVMWrtKxKn1DcQYU12xbFTWg3E/anINjObAhNooFG&#10;bewoDhG74AXe3pqE4n5hl1fzv0Yfaww+1KrjpQ8MHfvyl3jH50LpwIE/Ufbk7VmT4PtxXz4RgR6e&#10;omvy7y4HddUtFirelzVMZkObD58tLCoFStpIlG0SdgWxTWyI9vTBRxiOC19/DKwSxVWG7t6wDp1G&#10;bAh/pR+tQgwRstZ4OlHhKSGPwmgVuXABBefE87py6w6rA7kau8VO9FycBwGh6ZpzLicZjnS7HecR&#10;UyWMB+DW9xt+ik7Vn0dLxMNRCubp9Fm4nycZ1ej7hECsUpTODTN6V8w6FZbWVke2fG1hxg8JXJHx&#10;ia7L8GqritnWcLeTBZ6rK7LRq/9ks7HsSpNtrXMevOs1b9X/mlz6NAKvdrlSmhQn6WJSWEd/Cu3x&#10;JJcCwx4OKq4UB6+xXWxouGYx0ARLzO6sCjGPmx8Puof6dYqtw7lxfPFXmyIyfbuh+cQDaTvJ9xn4&#10;Qjf6cMVIPTmzjyIkPhdPjvsXcqNRxB1gIBlHH4U48aVO0Pk06maFyLWEIWc3bgD0tsa1sFgcX/xl&#10;o8W0cFF3vNpHi4D1IMwTlKiZ0P0pisp38PH0XrekSLgncDFaNNQxnmGSsc19B1fXlgCXW6qcfZxj&#10;0qiwKruSHrSG0QbBzrl7AjONHQUntsDmrdEqfOUpy3jjhNnOa4t88G8foVlgmrDyxP3JwfFdgETa&#10;n97rdj8vZ69in8UERUDBQ9CM+3ZfFXuX3dS0zb1uFUV0ikHQI8JMXJYcKWu4awxnKdKtMX3tKZNc&#10;UGPCurvinfAqwjSS963sdNOt2C5Bn3BWr99cQmIHtqcW6NZocXuRcNYwq9eya308Msp8tDqjNgVt&#10;Q0BmcQl3+Cz3ukVlOydzhDed0DoTpQPdUY0pJOlSCrjkOMcSBUT8ZQbZql3QRnvRrYbj5trYLTEj&#10;DyodbtSt0b7IcnK0g6BMcrE4VdJP6F3YTcSB/OQHHg3Y9O21PVt6XImzpZ25Z+DYyo+cDEe56MS8&#10;OX32KpgorndNPb8eOpnSuJSt09iFKfJq/teqfxqaV7tawjhbGHRhn3yf6bDHuid8awkJkH7jDewS&#10;j6Vc8BXBY5f4VYY9b7HuBfTtSaqMGxGoULv5pz8ll971G1fLAQbf5hxU6eoQAFYAMuIs8TEcOmCJ&#10;9rXrZXq3nxzAuJqfPUjAJrL2m0yaFDPs4uxwIZ1DGiPpDfdX9cZ4kCzXfyirqzEquSCjlfqNOmJf&#10;Th04P3Fwm9aP1OHKuREp5hjPb8aZsTHJxDDZO22c3Is+L5mLxO+bKEP2YtUFjcBjMvr8Me5WQRPx&#10;Lt96a3KQHDPlxp9Xn0gp1po/Rs9G05XH0O2P4ZR+GCGOMv7yMc+60WFfF+Q+TaeeiUWZP836kbAa&#10;9j5Jj7ztYz7zTewr/vKeYflONZI+JgVhT+FLmWqAYcQ8J/NWUD9utvETc3Z8OSFIy+ueCXM7LKwk&#10;vegYY1LhmHrTbLZoWBNJfmHvW8/EaZr+HkRa4n8Cfph0/paY0njY6/lfm50HHOburLYLtnwzMLye&#10;/+31QbpNz2JpWlrZSRF8mAmkib9FMCEiTswEtwr4Y5RXXiIkoNsqWGHK1btrBCm/jpCezQfquB1Z&#10;cIlGri985wIJvowBFfgO6eMcjyYomNasLbvFm1ZOeQwLY2yTFLYTxobYM90D3xE27YThsDXwcFj9&#10;69kmucUMTsxNmg4yPgkBJFiIXfGY4wM+ZixmZv7+bMsZ9Hd5s0Uvj9kOgo9ks9Qzx8UM8mfw1C30&#10;DHshvdt0YibrFN15OnWpiUs2eECHuMJj8m19zHhX4C3XY/4Iz4nLkFHWPzoWPdJm7dAdl2tFwNEz&#10;7MEBkAhxrchi8AQOgRMgCYFuYod+yQhxazTJB7qDrLKdjO3paRm77sLrDVPCYphlK8BY9w6Ex1DT&#10;pSr+UAeK4ijjL+uZQAA5aMb6CL6ES+BYogB9Z3BsJRHGhS9dPRJia7Lk3s4AeJ27HiGcwg4Lg2I+&#10;zRHA2KDpONvkHSAwjLBtmj+4nkliKtG5T6SyJH2NvN71HM2c1/wsHjhT5tcnoYb3Ax5hIODgprWQ&#10;AEpC1jhvzpGiTLaTcFZTTACTjaCOTwKxiOjB8Rh+dqmHz9D3QRxl/OV8ATxvsRc5nWCRcXXIH+8i&#10;ETu14VVduHAu3y9uohrz7Dsw9hV/ec9MkqX8sBeYr9TzaS+ANc3TPp29Z/pi2Lb3YZvKmFHskrBy&#10;rNjgRJdS0+f9j0/QROLR8yepE0f5zeblCIPPuYDKvo8PueV86nPFzUYWV5jIGDru3vJ6/veo3/er&#10;zsY1PXiyGHJ9JtD8U0GnB+bj9b6NZuFcu3HfDFKChGp8/3k0RJvM/hGmTLa0vdF7u5Kd0pD2TRbl&#10;WSrXIGw/0nUs9q3jEhb77qsGwOc2CTIf531/e9idToHNI5GuY97BKJu8/jyPqm82F6ICE2vn6VP9&#10;yCO9Fwwi58eR1Vl7DGITgX2THSNDvhomc9rBw8iue2YDG4YhO3swS1DhvkXJ0zeD6OgZ36XbPPgX&#10;TWnc7JnJMZsZ54Om4+5/Yhw4U3H2VmD+ebGJizomh9LgbeegOMr4y2eb3e+8rsylJPFIGUPl7LPN&#10;kUru3YiEkf3UjwGR48b8Ge/GvuIv61nnAB0H/g2cOWlChtwvv2Q+0HVhzHB1P1yCnqqkk1MZz7oD&#10;1kAvUQcTz9Di7ZEmQiAJO0XeoRgdvwbK/jDbae9Il/Z4Jtd0NGPmtBeG+tzyZ+EuMgCwdWxmvZ7/&#10;tdlUxmIfE8qnozpez/96fYBwY2ZicVhi+/Se6LlcM8Bf163Y5WRNxZkjXMqitZnDFjYTtO8QbkOV&#10;XWshPILu19ySKOW71ysBa3tLOvb7TJALJYus1SeddMgjy+0r4u0g5CyO/ql94mw+CgJjXdd6u9cz&#10;h5Hk0eHjSOQxNZyIY+s1onEeEICnHc4JRN2oZ48xTDr3xL7ir7bSSASFEPxdQLvU9DlhkfhxzHPB&#10;MSQyaITpzCWit+mz2JeP3ft8H5sXb1oHP9pbXs//en2Y0ePf+AR2Av/EjUN94lOW3oBpeVhaXs//&#10;evtsYo8Z4FEf+YFeL47G3+IQgq8ZyKLZ+b5mmGnY/j41AGQRukLjkTJs845VpQStGzPHZWwwcFst&#10;ne7sqRlOqf81Glf5C80YJg5H7OWOjsWqQaA0JcpxGlI2dp7vI0PF9OnilgX+D9zIkS0ivo1Grmkn&#10;9+LOyOTMmJ2HiaQ0xe88gXVNjoj1cj6G5zNwuWY6DWD6v919EIJpsCLHpm3NsLt0kcV5n6GSyAP3&#10;PjmmdW0XXffM7Z2+U8Z7FdizEGbsoESYiDjCPYSZ+2Ost0LPWII9O3O8eEFiumdU7kc845TI5uyE&#10;cf1z9w7jKOMv4z58WXl2u9jSqZIYU+XwEFCjTyfJww2gPdiMALB5avhpxCcLY8ZB7Hd670d546DI&#10;otdVATth4JvYuGGdOQhFTNYfo4xvcTCndvulgAidrVvNzpH+1/fm+bixVH7em7k+B+w88Q97iJDz&#10;9x3CnQXsTRsFsOX0w47ivoduuSDPSPv9oX3i5Q6kojYOi9bpvuQJbvXrt+EgypXged5iiCs5Dm1l&#10;eq5A54mgb/AFP1iUToFL6nXu1gwnhRVC+a5vlEpv6w/bkVeY6l+NDAMYPXzWwoHnIJY9bMtBCFy3&#10;XZ0GTo42zGMs+ficIXXdM1KJUFAzD4aEBHLpBMf6Y6yH1DO3CPQsNviqpzzHvuKvNrOYhvTsVOPV&#10;xNUEcKZnJwwWjIgpj3UThBFGhKKww8EBaNrfJYYctzDHFsGNfQl7OoTzEZApt6/6454weM8b4wYj&#10;RX722cb00qKeF3KCwZ2DlW2bZhtMsx8BJ5eTa6mNt+L8xl8223zcqt8aonzChk4egwLfc4EJggHs&#10;HglD3rgGOpDVe2MGw9ctNG3MmPkJhuDwVD8qxBktjkOEnokF9Jt+iSDri8pt/8VRxl1LPSD1tsJM&#10;MzvYZ8rr+V+bneDnImTu7drgPMs7jrtWoKCZhjq8s6Q5JcfN74ZqIInTGEcWfzm9Z+wGpCqm3QDt&#10;YFh5mBMDJ2pHHuOZ++wof+e65zxHZOHZOhJ3xY/4wW/E+enxKlb4iKJ7u9cjw+vv8YoLgPgM/9Bk&#10;cy47G+8YcNtfGNEKQFxyy3XPKAiP74DRWu5Ib5oMDv+SK7qL7RK3rm5fcI7Dcsb0ud8zN+PDc/sO&#10;wbABBAx6DWOTmG3bQMSnlNUSdsg57o+tV7lsQBnASHjrGR+secDHmPVprZY+Tko8CEzqGX1h9h24&#10;JpR/GPMXZImwH0iDZAOxEWxmX6+PMU2ut/KDMtMbnKLN1Ud/Do79of6XiKvADUu257iCwHRb08/U&#10;Ed9x7kWI/OjxE4DAR7LxQ2iTjafRXHKqfDfTnNiXnLgKfje3T9OSbYI9mSY/xj5rKp23uQzF5zz2&#10;FX+Z3CFdQFfbtPUS80ROJUqpQJ09luEdOFUQoMdfIeyQCLEvlw/WJ2+9yQOxRk+r4PX871caf55T&#10;To/0kTltfSfAakqZMSLw3uLI4F0/waiTR4fVF0f2jdc4joPjtncgV6ojCZ95jSgyXqS/IT76Zpmy&#10;E96ouaN+28ynecnziKh1LcExOzvbdaofx+azf34LPmxRnWMez48BB5Ily2ETkEujkchtIRoVdrqu&#10;ZEsZKQwGU96aBgtKZgiyn/C4PwY2quwK8n8cL9aJ7BaPOcaMQ+CQMJn52dAlMYNvXLWelXvboxdx&#10;fuMvn20ixo6FMlkyW8/2pHKRXLHwL11XGx+DSTpTkybaY2mxr8wX4CS+RnRgMuBHvuDmOdePBErk&#10;LQZSZFA4KSi5GEokAwEk0R+fpX6kNP7yOVIijL2LSaIPOoae8XFcHGKopuvIcPYVLWqrg7I5jqDF&#10;vuIv75lIuIMrGBSW23PwBY6GL7wOMecxk/XhOTYcurD7s5jn2Ff85T2f8h+AAFmkOGa8dfPqUNzA&#10;zZEv8LZQmzZmBFvXSrGv+Mt6JszQUyuInmLMhJ7Z8UAUrWl2HGZUegwb+GOEbCNsGHPiSFI9O7pG&#10;o/LXWeETR6b63ApDmNHGp9RGt3+93uXIzjkl3GEhWzjw0Xm5iM/GKJwkesfCASuwXYzG2Ff85auJ&#10;1+O5Q7p+K8bCYNEjj4acNYWfAmGnLBwuJzvSm2Nf8Zf3TODB9T0OpPlFBwezMV3woaazA0QiJHBR&#10;m+dg3cW+4i/vmWxaZxS0wiuhh1BCpNmaVjQ1WqacM+VefHt829Jg8/uHIGTvMbbER9eU4k2B1DTT&#10;APs7T/9ZvDOFyeXniCTfSbG3ERHNsBg4/rpnEGnPCyP2BevHhSeZyIUmdh4XN8THQSFqfWy0sa/4&#10;y1dHQTGzlrD4htStk0KEO3ViNXDkiW5Mu1KWL6cSuzIlcEXcLDaNY9xVGqAzxnjo+aQvMVaJDRTG&#10;rIsKbMyzbjZIPYMp+5Qw8e9sX5zVDNHrez43Ot0/VYug3jMrGM4XyYaL6maqjlk2Gk/1r1eTsJQh&#10;wjqZQLwmThr7Gt7ZGZzkQrtH7xACRG08vRkbljDI/TnFHPID9/sxMLTlebn46kfPiiJYmO4YI2R+&#10;5NqREKIzsW124ijjL+Pgc6oXiFQ6hEDTR56eLmFvhmgfs66Gct0c8oRiX/GX93zK8cP5St96FIDl&#10;923pFkvQgDglpwwi4Ff7MNY9eUGM1U9vcrMFvntumvCJMbiuJs9jVjK/P8aa+WAtXo+ZBBc3gTlw&#10;KawjrPPp6MRFJijnc7C8GgMSUTtw8dhX/OWzDSJp2QhaURRp7BnmdetvQ0Gzwc+EcW9yz9rVpfdT&#10;QUaGow4KwqWmz5EsArJJL/C1BZCkNmahaI2we+t8iu+By/BuNAiIUACz7k0DHYwZ6UdKEDJrz6C7&#10;vas4idev9VMwN9naACj9oCFk2YX3fVdxN0W/5p1Ua7tL7t6YCZ30s0wkZsAkYSEF0jteiDij8/gY&#10;oebnxrDN7ONMN3vGnDNLRfn7JP2kpsEa2kLymJ7TYyAl21U89hskbvbMhVFmnYErEG+Nuwrj7DgO&#10;xfHDtBj4g/36r2qeE1afPqsllSDVwXzHMQMq+dl1vvtN7Ds9hrAmSWCH0z0dcQe7NW47GciHBAvr&#10;k5vPerTR6/nfXh9l5bhDB1OYWa8Xe7O3FIq3iCSANRc+xJER0e8fyzrOrHYOPl+X8+XameueibD2&#10;7CIQjDSneAwygvcpJ8XBAhRHz0hnR1lQIMfZsNiXj91Hi673bUFggptUtVCnOcr1SY7BsGlE4Ic0&#10;H+hbfYxSW2mO4ui8/Pf2gUz6HLBhGyb4pX19BNj4kG123IThdMfR+6gVODMBeJFMRpC9389D1gKq&#10;MnAv7pS+AdHmgNn74KNe94y943JmPFILw4EA+rYi3zKpSQkIP84FFZUvQDKM8K4O4Z0VXXzsp5M7&#10;d+mcqEVBNB92cRDrEkcZf/k+RDY5D5DHgfUTewYlN0+OHTPkRMr/dGQcCNIyKm/2HKSUTs7EnoMA&#10;RDInKYWZ0s9VsyxNf9/smWCrBcIZPRIuzTa7zlmIu03YrZEw5shsFtaFdd7pvtmzcl+Nt9G/LFVs&#10;Ggvdj+0R97H7oY91Jv4KZzS5jm3akIWbPYOq+969SKvdD+8Zb3OyJ0d+woFBhFvzBO71LFTYkxRw&#10;T3B1w5j1YUVXVqR84oLHx+SOWeQfe4cPH+2Pb/YMd7pyJ+s03bCJROrH5BAZfjygzzaHf9mV+2wj&#10;jzjosq/VzZ4BdeFIrRTgMofW06CIs3lQAmzRBHXvWea77WeibPRc4DAAJ33pt/V8cVSFcKu7yaQr&#10;ZISWCAt5D+3tkLkfZUf8ZZLkxWw77kUsX87KWYYRZyDHwZpW3DZud3hdR+N2ug8A995sawY9lx3D&#10;NF0SFX02Nmzaz6Tner4JwpNknsI6c1+I8owb1WibtM7waz8MReJaupECNxb/2taKDBqT+jfHjEvt&#10;sQTOLyurKcw2DOjMq3hGE1IHh6ElfTGAdLDy9PbNns9RAVCgtGFl6TiHEe00Y733zJUx5Eu2GSMy&#10;p0MGt3tmkTsYcBG9Ph9o1OGdJGiI7cGhrWfuJ5WIv9/zKd6JksvHhAkD+ckBovX6QGxYjIAhkZbN&#10;/rzf8znqSSwvWbysew8ycgsssjT2zM7wc4M78lnpmX3hAUruiB9Co6yAb1hl6SYGDFjhDG52vc5u&#10;CZoMISysFKN9P7Gbjnwir+d/e/0TCsq6DBbvpaRiztyLIPyJqxT3Tnisz5dESRUeK5/3w5x+yasg&#10;28jzEMhksegWu+8zmsxBrlfLe5eU+SmjlPgm9S3J4FZ9UWRybKco51F+wcb5ALGws33N2AdHnO8Y&#10;zeUqgPb5QR9MUBR71JHndAShc0mCnZMZZBx+2FOZX/RJJ59HMpjvneHQt7ktCxN+4fu6kdL4mEh+&#10;yJqXhdizMg7ke5C1mdJTzgJ3A7CgJjO8nv/1nXCuTwbKgJql+mH+Oh4PVV7vw5ppw9j+VP5AhA5C&#10;oz0pocv+uKT6WM+lHHQKbGTwl586gE8UdE0z8YU3MUjQssabAEg93/vgzdTbG8/ArhviVjIyp90a&#10;8Hr+1+dd6aad+5FArlW8nv/t9bErzc4hoKtd13SB1/O/vT5QpnEsE2741WmdhvoHAgN4c2h2r3e5&#10;rgr6dqqAXKckEU+PL/YiRvbqtsiXvfih54NeYmCsl+ajswwRhD69WNQ50n9WfxxK++T5+th9Tjm7&#10;16UApj+R3B/WgB1sa0bY97g21dv9MDJ0r8tgSai4V2C002OUUBo44tGtFbjeUn4HqXHdMyCFJ3px&#10;p4bJgmNOhf8ZYbA4x4DjlH/aM7GvL7sOx9TvzkVWcrbc99Cx62Jbti7kertnzXvEHSKG9+Njbqkw&#10;2XS8fW/GiK0d7yKkk+kYeubs1xS3R3jcJ/Ruz6cxk52UQt+BMKyseN0aIYAT3X3f3u2Z3BKTXAdX&#10;dy45N60zrCmnjo9o6dNszVJDeFSw2jN/kM0NBh0YEJTBY/JEr9kZmQ3QQeZBKF2lZ8pFnoq/nMPw&#10;AHxnXBitJPl4UImkAU/2OqZEzGxjxtkgemByI/YVf/WeceWNO8m8AKCMYyYM0h8jyVJMnllwNICQ&#10;PLa476jYV/zlPePye7DhIleDE3nIl7aQR8ruMWZOB/RkJMZcyUPQIVxPA7lIfQFbJa249cwH2zhQ&#10;GKeE6IRHMkj0JTfp/myzyD0HFxDGvpLaB3XOFyUfCu4NPeOF+Jlt8Del9BR6ju/ikaWmkfrGQsQO&#10;5OwEdUcYwBMkjiyme/sZlab0uH1HgtQhSmLTBAz6QuqOv+TVEB90NmApQKcKYz7ZnkcO02m2j+Rd&#10;ddyg6dPjwz7mShCppqaNIze7rnWuJj3PpRerbX4xM+X1/O+n+s5NXi/21t+CNt8cKLVs7542x5Ey&#10;3UcWtlZVXgDiefqhAg7pijaSHf26RE784OslcUJul8fiOCZsF4nf4yPWR59Xb5IdZDtdS4fn2oUg&#10;J0gYVmAzUMB+qwtims+AXa7m9WyTu+o2Dydp8/krRMjsQasrjSTn030TmYq+wrGv+MvXWU6va7Pu&#10;kR8LSWOucjgERrwxjvn8mNluU3Jztk89a3wp2ZPclqNnZieFKjiF51AFdil2e2W2T2oWjcIlHmlQ&#10;hxZmTfPBsLP+J72aq7QK63yyHUj+tTzS02yfzEdM1ZREdrYegnUZV/azfcoRYGDvncF1Vr9HDg7r&#10;1GVC4w7qe2oZ9XWC5Ju3oNq2fah95LB5m1/oInXa3CgCE7pvo/Vz0BVHaNTJBGoiiiMSrNl5FXGW&#10;PTJOZC3f8UAerBnMHGa027ZucS3QlI7aSkQQeLE7vnz9kEvKsddD7FlySgJBMvfamxy5P76OFEfm&#10;c2UjVDppc+KlHjsC5LX8r9cmwtNCiJz2Jk31+2pBjR0Xpfa4WrntE/Wkv2VOiKNwejDsmli6mI6v&#10;E3laH1J1C3ZuWHZ9wi0sAQF/MwQwCRDm4eGZBwkz+gjjyNKsaIDNn1yA7rEivu4P8sbtA1nUPmxo&#10;b/Pz/iAdSuEPMZbit/0MyA/7g9AiUnN/i3PY0ewhMxkkzh7qM3JhLki6RaC2N8kA2x/e2x/KILVm&#10;2VkxtUeHCNEQalYXmKT5ByC1qDqy49NtkD5XLgGAetq1HKLyp/nHlDYLlNq6LOHrap148EyPUxD5&#10;wulhxtvoLwYoa6QJANgg3TkPNKQklB9m3PtuvYHYgYq3dzDlQePieL7wE5LTnEGy5y0Bi/U9+Cn1&#10;BL9aeg0ZAtgnqadcm7VtZhQ2kbLIE11Xt7vJF/F3dFeF3nG5qrtZTHQq17YFDo+HJCDbzAHEMqzW&#10;W1yf+MvmT7fuWJ/4SQ3l7s1iCpqVraNh0fogncrX+Yssv+pTB2UNI+SjR/pS2Gmc3JjiN2WistKd&#10;Z+DGftmKHJYugWMv8ZdxpdLR2zjBqc2P9XGSvuXXGZA5LnDmTBDRUQShuHL/QldBDhBKwqvVm3zi&#10;UIjMuVmQatvqQNLgzvHhDmbtbyLsmpC4J3vAHy26J+AhLRlRBuSYmtU9ChgooVNsTfca5Hy3d+/1&#10;KofSG8akY3XPQ5VH0WZQBkGCyYn69kvJ2f+W+Dx0G7cXG0B4eRuJzDhfFa92yQPCkZwOLXMcPl9U&#10;cA+ZFBmlU4cx7OHlvUOASbEoTwcqr7rFqfX0BDpId3iC3TuMiifHWp87RRt7kI08Te3T233uofRG&#10;LbBBtMJ0GqVtBUwezu+GUACT6ZAJ79kNkrfGeWoWxZKuuD0NhasxuMImjPOYBPxew8+HPn1p24Ym&#10;a8aj2ISw7Pge73gt/+u1e0KOEtl6kMFrXa6bPmTaWEy2RzSj8PKIC9kEy9AP42GbGXOS4W4G8jCe&#10;qz75HujBhATFGo7X5RS+qcd4MA7MejqeEskygnUp0wc/1IdschFA2S4fEt6uG+kbj3k1/2vVufCA&#10;cytt3ykE7KfuvZr/9eqoe2M1stktTeXjKpEn3f1Z5JNQl6/EoOnwDkUMwCBJgD/UZh+2VTkk44mU&#10;y+Xg4K3tXS5p0oUh0NPnG2/LtCPpoLrIMzw8xHt/eI8FlFTQlpHkS8ts7H2ShuoxErwrINXQKZa/&#10;qSokGKfOfP7i2OIv54PTq32lerfnhvHbYjYmOWdKxTamwA2tdEukxhUHarlRfHTLDLvAZiMltXJW&#10;OroU675InsKr+JdBBEq+e2KWDp4nPRGe6pvVxnZxWuMvm+STqrtSMafdTc2YQRckQ00B0VXXe1fd&#10;nlTpOFrcdLN69fHuQ9HG8aVtL7yzr+pJpXu1+LJz4GnWRyuBXFuct8Zjo4WhgJ93WDRdSJ829/XK&#10;JjptxtGcOplwRSsNVraUkgvjj7RCQ2yQxwpMnuUKSsH2WtUaPQVmRiOXsK+p0wvzGAvU7JCq1f3V&#10;mFfoqi0aaR26C+E8Tl3VYA8/R4qu+AgMWWaUOGV0WjgY98XdkYvV3gSErEhP8HmdEVOfjCnnMjEJ&#10;ZnVLoack0Q9eaBzZFy8WA9Iu5cQ9FSjAJKJnPnqxqt9kdajvO9P/tj0JJiRXSeMi6124QGvda/nf&#10;y9rj+daPOXH4HRi4ez/sbVLyfxiFPhpvMQ8FkDFgvtFFbUwVa31PgP5am5wTiw+j6RR6/F6b3dou&#10;bgEa0F0W32tzsZiNEwO262efx7jqbVZJ4HvbAWBEcTqpSIItR4n3oenyDCAjunf1efo+LtnFlTxy&#10;Ikr+dRo89XSXIwdQ/BwhPaSUVLYNlzo1gtjT7VTHLbvn9MVBfbAzmtvEuMlibs3qeFkwe4jF+PlB&#10;PAtdctTWIM5m/NXmFgOfdluzmJAxiZXcT7Tw/pBrvdLxAcEtdriAhEyOSl/26etq+0NfXGlSQpjl&#10;D/Yqh7k8xQIXUedsImddj0f5WUYyVwrGaSK8ZO6vQO1oXuxfQGw7nQkkWfhyPJd9gmObkQbWqJNI&#10;JxZUwoXJPt1m1cKNzp+4iH6NPIks9gmkW7xy+hz1/hmFME4CQ+4aXjAv3bBYkmhM1XE/ThxZXDfy&#10;Bit7/Adp81mWY7Dz0didNp387fLzkOWRSpMPBA0Nx+EtTpuc558vqfrdtZzewxmNDyddZ6e5IP9E&#10;qS9X+ybNBda9HX3G1TCBw5p5Lf9rtOlwgY2I9Pt+757XuhwPutRngaBnlAMoCi5QayTrzvaAeytb&#10;yGKu3CpUyQxSGpJZ/Ahork0N04SHbCoTqFPxxxODv7ii1AI4pNnYR7kHHvbx2qzoIoYWsya7/EBZ&#10;vJb/tdrHlz4h7d69J/uX3m2auOa2RQKObbffJbgvOyHUmF91lt9SKHfkGu94ihHuO5rc+MjH4X/b&#10;eBDlrs/2vDNHjr3WFU+wlnxyoe1aTvlGlJwkRtisPZSy2lVwH+x+9U17qK8bXztr3rdRKLnf1oeN&#10;D1N9Hw/Kx9Aefe+vpeh93BHEDNxeozYZfD+0TbDKhsYd/T2i4/RezhVApnlKMK5ugjmxq5B+9OMu&#10;/kbdrfQck418lh3D70oeXPZ50gE6AhO2CNnBfp++vnCA93Im6KQDPvPbZZ/ke5g2JWSo27hCs/v9&#10;VI3H8wZA8PvHT/YddYcnuEJUlwfsDd7Ys5gkNpOSCqjkNpPf1g1FpoD83gNJH3HdUEFcUmUPCY2F&#10;Cca+9WtZd7l3PZ6rOQTvwaNrzSqYF6LPSi71CR4FMVdZu9zTwSofYewl/jJ5pstgbCaJ9saPDHAf&#10;E0dXGkH75QXnRSUj+v9xdm67ft3ImX8VwZcDJJbkg2Qjzk2C5GYwCCZzkVyqZfkAyJYhabp73ibP&#10;kieb30fWR1Zxce/N1WkgW3+vxVVksVjnKtr9qbLRcXYqFOM4oFEOaWlCD8fL6XxYGpMZII92mwuR&#10;EaU19U18XByrtS0SuQ9rjaryEhTiVOsM7TKnVMpaolpdXUSufTwlFnJ+AiFPZhtDUbwXxyAMWvXC&#10;DSx6GDMoYLWBnQwQTbrGs6+0Irb+6ugFLJWL/jBW1vJhKNUOvFZ0V8C+xnkW2je4uJNniWtAoftA&#10;svzQ9cMUUodig1ophpdX+9C+1vU9QhiE6F24iT7PNDq2nqALGKo7l49RllK4V2G4HY1sT20izE0O&#10;EHF/yO70UMNFxaizj91RF1L7kjFh6uZg+owGlGQiVL/ECzi6KhUbxTChrhIdQqXxfEggltzFyFyp&#10;CnT7qRqLSQ+3mK1re2RnCIrAltqkObzDiHliZ9SeJcrr8Lz1cz6mhIYM5++fRP0qCjRuZHW/aw8x&#10;YAa8Zb6bUD8uZlWS9ZE4hQo/l6OVTLP+0AQ2JkRHAheU0Za2a6Nn+6KmP+FYJMoK986nQv3Ag6Gz&#10;LwtfQry4Duc1zjVT/ME61a0+aIHwSVVE8UXj3+w0RqvrhTxpg+k2gUTnHzCw6wyC6gnVKbVMpHul&#10;PxF65ImiNVQ2SfE7+nAfyCncL7PKF0r51Tu+HRMS2ntc80Htj0synHwlChieCn9ztxw4rC/QgdwW&#10;H4WK+N19S9e9FDrCWcR/63PDvXsDhepm589Kfauf5RI8f3bIRZMnd3bRS6HDHNLviDzVmD1U06tk&#10;VJs3h2TgH+jEiXbRYWhZ0WFyDG/oIsSq1Fa9i0Wp5uWz2JoOa11kJq5llK4+EpaMtOlCoO5g/dXJ&#10;U1XxTlSGofQ6dKOPJgnOOKeeTY0z0jppJEEspcHUwXmAPncw6QhJCDtGiirKZ9XgrJ9CwtZLvxMa&#10;NbgMnCj7zJKqUOqvvk41Qw1Gz/FdGrioxsDNdDjm3SwzEpSe4zYpsL9OfUc0RAKtXLDaT24Il2qb&#10;0KfqAt+ZBf+rNET5BLpZH4mBeQO3xB3V9E4w1WWyCwEvRf2zrCazZZWt4nQYzhmQfGRr4+D0Lbjw&#10;qmj6/yC/UW2ArRb0rxEhfYzfsG1uP6Jm0jULDXJFfe+LJfu88hu8pPZv0iHvoT4Hht2phPiuyvYb&#10;9ki06g7sB9dDlM/JxfDRs45S1JA620wusJpRQXGtUw5bZKj4k8h+4YB2msC330/NGR2qmWFfFT0+&#10;4r4J0wQiBsdK/6wu3itaGeb+6CQGTd7gKzBIS1p1Ha5FCsSzXU/a70fLBwMMKJWunRq4/Y1cfun0&#10;kZCia12WpaB5B/GR8kOOeYEJlYV6SdOq4EhHuEWPpt6gz1bEWLaMRnqjhpQ11TI73KTD9nrNyMYd&#10;zmBCJpZNw0DyfiIb3DhRd/JWByyREl+mha4Y9tERTAKgqjTVrsD2caNn9MmVbrNLSdyFhtQ+NHaF&#10;rIgoMjuDqW3qpKm+1ZWXofnZ/KZDFoXDZULM0CNxQgxPb5UM9VfnAJKBni3ip/bPJj3NcWkk2HKT&#10;HCagr/BElyaLQxO6rLPyGyoSVVHSsCpbwz5vv+W/MTeYcmSro65dfa/1beJAEGRnGLT+GV2E/dYj&#10;hovcC1Fphssel3lfyROGC6+So9YWQ3JS1z1NlcSkUOH6XiIGqibBQwUG2sgW29pibrdblM4og72P&#10;xPFTCA9rhBbH8ZDuwOtDxGqfEJ6PGxKWzyKtO14x5quWxoTk/+oTQmkvx4QyXrVL6Q/RnZs6daGQ&#10;7TrBmT2lXImwLEURSE8IwitaGtMhhS8QD/PfU+UeJmw6wtpqTF46PXMelVTZlrJ7uKWfCuUR+kPp&#10;dIyj+WjP6A/dkBvC+pTQngpDIP0N1aPTggoU6r6QEOG0IkIqN2r1qD36+oXJ2tgdNI8gc77eddOw&#10;YNFK2mxhmQ94DyvGOheQG9SKzaDcCZN2GSHraYZVxRFIYEvjnPm0nNEf1rjv70VyVwZPvjrX5AXi&#10;5cbXdo0JPbCXdWWP0AJbiqbfdxXtte0qc36CF1EE9G0ExAcFjSnpirVouXGlBaw99SUXS+Z2yq5S&#10;nuEIY2kE/qllKpqAslntBFS3s4oj0McLDSYq4A1phVeAXKXYUXhRhckdlFh3lcQGEtSoPXgRYdo7&#10;9VzP8U9F1ict4OvlFXA8aLJPCNutdvOAhzCy0/zwK57htvlJ+kiMpXq2ObqKnGvHsH2rkoUbl8X1&#10;Z7eclerwHcKTaSO8MlGjXYwkejazbrVa6TuFb2gtR6ukuaKbU6JQoX1kmIjyYf/L51C2+pWaUfad&#10;vqnXZRUVoq2+leYc6Fjf6JJqYtlR+6JdYxdcejnZG3cjtTty4jSt56q/4n0OBkbMQ9V5iZtQAucI&#10;pDpLPqBj1Rl0rknJh5xVDSY9AasAyK4MiKuyN/rrKVNEI8lSYXLH66SgVQHPNpI4ZKUhWpq4SGrj&#10;5+DcRiyCHEF0onOYeH/sObj6ORq/6BOiYrRqJ7QGU8Fumy0c/cbdzyQrqB10G8l+VqGDWawLEPXw&#10;avDSDsh5tOgtD3UGsMbad1KBwGH04+EwbvyW/8bbhJLCv/UV5cGXirzL24Tv+2ThM4O+/NaOsrhE&#10;hByCNoZqkUXlQx2Tp1Orp4fL4hHFGDcL1oG+sctquDDYPiMLp4ADS0MUTFTcS0cl+Eo8hK3dsK5R&#10;JtQbtn0WmqyyBv+f2j32h3y2Toj4M8Zbe0iMd2C1YrP+6ruHAq8IfRuJdVTrWrgt1oEdTtraE4h0&#10;ICOBAOQN/QoeiN3XYSJSK6dIZb+vCCtVtwauAKXPaLa4MOMa4gvnNy31FSo/IfToV2BmpO/7Lf8d&#10;b7tucJZLA8Fv7XBIWxt77HFNC2OJocLZXE64KZ4neSb4tGrdOyYu69nCJHwSPBPLYdUXSS1w4Icw&#10;1aILgY04MBSYPpT14fUGVtCy+YrwTqgoTmDCyvI2qiFMo72NNtLtmvT2dj2Ie0OADquDGM3YtZNg&#10;95tFIcoPwcoNmy+NhDtU7zFFAk7ZR/tZwjA4O33Jt26dH3k6dWX1V2Ay1WuSDfCiHGMcQK5NQDtS&#10;aVQmJFKDwvgi/BAhkTNambUU3+HR7xiaauqo3cBrEA1658NRDaJaxU5IRzDV4bOzFRK3FedJK0Gt&#10;CL14U4GBQy2sSMjsVlEqXjEHsPEhLf5+YpF2V6G0o07lCZGVYH0Sdh5lR0fLxGnnkJGacFbUEkgO&#10;ZkXgGM9c2WucKrGbaGoUFJ47JxWf62dRX1VJRcJtWgr4W4pa1RwwRuqe7058l3XWw4zPLPgMYWr7&#10;lRjjt/y3kzdngWOkkw+dMTevym/tjkSqI+VsR+MFU2CqI8VrqFrJtFgcgrDMDk3XcOwToQy7z1AO&#10;wYhXqh86VioffHA9OuadjMEmrsHHUx01n4gR8rZoqn57t/p5UJR9yZblBaay503Joaqu+lKIlkYT&#10;w8tu7mBCN99Gdr0uyu7qgjEOTeFxaVjV3cXVXsEpq7MjlENAFIvECiuUinG5aiPHC1751DXMje92&#10;JPL2q07daX8qpGCqBFEItTWB8wrFoPqe4OwRXeSYRab7WGx6SHhtBMwqlPrLMOdnie9Wdz2OijEh&#10;/oHnIVEtnN03jD8igLcwH5frUyPAW7/UTmLshrH9iKKx7JuuLIrGSWSvfPs47avRW5gB54oTUiz2&#10;jSs6aGFf0AQrC9+K/Bzdlzv2Telg/WDif4hu5Ee0r/y18NZKv6zKWtNMO/EpFLhops1QbFTGPTfR&#10;PeYMJjkbkfxD7G29FwCbMNIraIu4hFjl+wi5hTmrMv7OUSp11F+dPomj+5ZeNb+vAo8sHGfMqOJ4&#10;sW6IU4dpTDApAvln6yTXMfRO+AsTzvvJytxWF68tF2SVhwgO194QNuuOmSOYYM/p2Ff7L2e3K1W9&#10;5HuQOab+zeIaOK5EFKe4xW1pbYKKogizmzTx+r2M7BSmpvSfdPZzgF7m+F5i7faTUgNn/jQrvywF&#10;n7O7guk6uao9K+00nMdKBu+UcIRbbBPnR6kutaIPd4sN0l2+BxWV/Xy2U3O+zpxGgplYeQKodtIa&#10;bR1Wfw8u8kg9kxupR2nO1olZGQ4GCH7xTuGBpXarkQnrXfxaSj8K3N51lyHrrVoo0lrIhKOCnO0w&#10;r/47osrRYgxZLJflKd2SpO70RYJ6io0n0gTV8PAO8+qnRL8InnDX/YnZEBoDvmmFEjPMFC2/+GMV&#10;4YrknhmcPtpPOd6cICYOWs4KGqWzcK5+ZxJsOEoNCcDu6TtHIL97TcAjBuL1KRDhLSRL9O3cJGIq&#10;Bbs/lMv+fDfRSDFMO8wmITNm0RxpQ9G5m2IIy4SIB4fgVWjiDkx4glk8QbXlsxBYUCaMprILrAe8&#10;Zp0lEILp4vwItTKeTPDXyA63DDkxj1hA3WqVtzhV426oidLb8EfAwyHDRLU0TYEX9i2jYWdtzYVt&#10;htUXcVuMIGtNlacvmhbS0B0oMPtRo/qJ9luPBO942yLX8uuJwB3KvTKXmwq/aMpUM6n6SY8I79a9&#10;hXEoRqNnSnGKGdZV1V+hJ6vW2ylx0HdBJElwriQTTdRn3zGZDpB99eIqiPorANKw3wUZTLTwG5IH&#10;EI6xQnauzkZNKF6EfUxk9w5IQrchQIS45bMESlGFGuY4MstDtJA4ieRM3bE/oECnyI6R1kEU3JIA&#10;bDspGVUw+w3B2SnuHkhD3KMW8zyCfbQHqGqj7sS0PoXgBpH5yCgVJHwsIp82obPTn/IKMAiqHqvz&#10;LY1Z62ylUBUmLoHwdKJid03iEOZm5MAtduL4LJkiFbdkGjhpipzIG/odS5mfhYYq3abPXqPtObnC&#10;mReH60w5G0itSpo520N1fAW3JelAd613jlWppv7y8SQU7y27rBMLYRTSSSevMEnoCNPtJm6pQFFr&#10;vEYmpoSxnzjmkKT9IYbmAhMKC8N5ENgZblX3aeqD1dT9JI1hHHuUygW3iWHA+trIQ5hoBGEWX48g&#10;FoTKxBofUtpnxS3yOVj/ONmHMHF1RdSKgNAi9HE4EopoMK+MkcwG/FD9oRTZLQ1ZBlqakOCcld8Y&#10;47e2FIejxoZBU5jLwpGF6LZ1EoM0kBDWk8bIM6ywMsohHvosWWqjmCAWPmDi8/Y1ug/D9HoDK0RF&#10;qQfs0KgobCTMPP2W//ptIkcrlaS3tzhkTpiRDULLcC44VIewEAuw6Hq9AvoZ0ZK+yze5MP5eNQtt&#10;p/bCKVRoGO7+a4oRMS/nKT+s9y1YoThdbVsFjQD4E0Xtug/eWhRvj4Qif3OLw69fgsXOaJSaUHq3&#10;SI1UdVIDD+dbcgFRccMX9vB69jDZjuBfV/UY/cF27zXnjHOmniFtQsnvX6HUXz6j81zjBl08o5Qb&#10;4Epon72m7OGJGv1MQMIdzsd5CwxdU/aIGesOWy1l93DwTIpSu3p2dsZJz3QtLNHxFwsTJ7wSfGWY&#10;WOOM09SLLPg+IVcgHsKcMvBq1nEdOIUI7bNXg5B8bbUYFhKkT5tH1B2sv2I/ib1iMvSRnMO6ThxE&#10;jvQpN2zRhjAowslBj8MRDapQfGYMDe3UYQ00cs/Tb/mv32bJMTe58EYYza/5b7zOy/STaEtR1LwL&#10;3sT7rq+jbvl18n4WcbO+/gIu2QPfoIwKvOX1um5PCVeFjS7m1AcNSiEbiguo+gyUElzrUclKG9nt&#10;yjVxMKsCWmdJD6lv45PcA/EkDtQ3LCQZgr7bTAllFZYXRY6n5T5sukukuSiy5cMkJDgkCzCbClw+&#10;QWOhvmSUwW5lnJ0OuOoQrHg/FvcE3cJJjOsfVn+HqgERyoWlx1PWeYP54KmikWIMZbXLh2FNXo/M&#10;yrpachuJFPaxuP+7Dn62WmWdeGfwt9T4sirj6AnbP4wlsnhGYNHuPcT0bmUTYHbOi5woq1nWg58g&#10;PPnU0Ign572lmw7b2yclu9SnuxJR/RUkpeumfXQ5MYuiycbbk0BEXty+gFW/udA0h+PzEMmv5cDu&#10;M774afH5EsqLD1+cw7KQlW0hlksQMKo7z8DSm92eKy6tX6Il6izgjkK65hjTJq8WIeYeRWgcBKL1&#10;9BAsgQ3XTHJEas0kuUKkFfXdo35xyW7k1nSMt07JeLaV3bADuzAjudnmIKgyBvk1/+1EgNgi47kz&#10;ZHrpzBicX9tRDgIKf7orKegwW3goHBCvQp82jYqoHsy4zE/x7CHxT6wUjXruKycJyGADPb4sirtc&#10;y6c7MoI1sWWPrktJoc4hUU1YVbzZA+R8Vzf5qPIe6srarQadsFHSgmsdkYkyo+xcRmv+CtpePq2A&#10;bf80h2cpV2N00z90LMjswj1vOVl3r/4KAsCx5IxOMgVY1AIZCo38d04NknNZs/qZBkpgfw+lGhvr&#10;hol15WgMlW5hy6fdefR9BJhFid/z3/F9kqtCIEvn7pbBY99HH/cq1DDK3hd/d4s5jqsrMJVwFP1t&#10;LJPhmBi7wcnIOw/5lx7jnzUxIWs6yzmjFmQyzeyD0kSIRSa8hA6V5tHIodHp+piUrCAmDMl7kKlS&#10;MXvGM6Zs+sQoieW1XgcB+eWiL5AITwhoTIzSij1H22ObZDCHvWBZKr4rkNPj1n2syCul4GsD+gmB&#10;gT/ASx+APGc9L8yaG5kudFPsvLr5gYw/IsiANiWTdius+ivoGA+mUNhnzemqmgHYRn31p+Fd1X3M&#10;Y7R9jyaR4Ibfi7EQr/ElKAs6ExkoqldT5hjNyYh9hmdEnPtC2z5dY7Uk8sR81SK173A6tQ/gqDXm&#10;aDjSZW9LigmM0dnsuBhaDmUhGzzKYLWPVibpniLXmSrFK6wY1H1yxUSLaabX98cloOoMe7FjLu+r&#10;9Nqz4qqMlR+t78OWB+bUXf0J/lj3R968Zf4PYHqefcVCa+R5IRm4xMJ1CjVCXHu5/wDkTOi+pm+e&#10;wHxMsMWqirycQAjzDuRyuIG8nIPMdWA71VBZuA6QvY91lfWXTwPmXnj5lMGnkH8hXJSsoRHIBFiw&#10;jfcLKgh+R/Ggd7jCqr8MOY8lna9GTtAS06elEayQm0UWPOsmtnWAzTc2/C4/Jqequ7MmGWSUoLR0&#10;Y/XCdfZr1uWXxhc+xRq0YCPTZiA9VyaTRysn+G/dZ+W7LvucIGt91TJhYq3JQHC/dt9K50R1lfWX&#10;9znJRBppLklOfHoKXNy/uqCiEGA6GeRfKnv/BuQpEyn2xtBcPo3fKciAKi3lWRbISewR8aCB1A3I&#10;iQtxW9CS610EF67T1xeJOoWJ0sfu6WzgMKQbCXZLXAedrXmC2kYS6FoiWCiTKFYhp8g0lBlyju2k&#10;iKoRb42c8WkWNT5Ngl379DhVtCBxzyQC0iRP3thnem6ofKQtim2ORrDz00ofDpR8CwF2pSw9RouI&#10;M4lTRL7z4zUTjoFwArIS64oHqVU6RTKKKvOkoGUKaxdYG7I6s97gnlQOjZQP1WEu7BET0iGLdDf2&#10;XHN5DP5urVlZyn3Nr9TzuB4bjhFpDfGYlK1FPhMJdok00WRiCnfWTNDDujkychXA2W5GC6couGKb&#10;5y7raH6oO5DVaz32mbDjyrfh6SrWagSImraqLJwz2rjHY/VrtN5U+WX9FdxTmajWHHefptET3KND&#10;3kwMkz0ihkrFwl1xg7afwjbGrMlgsxnJS3F/n1tUpi+Kmy3XjVTuljeDCoqV9LGEbPHSpXb6mip+&#10;6y9jG75t+Yy9sdS0kGbUYv5tYnIvLtqQenjajsI9HJckXTSDRasmd0kmVf8o+UhdGDys5fM+ycB+&#10;H75qL4y/u18ZvgMbcSQMKNxRWJHCveHNRgbrYqv6GP+NYbKy7r25rGwPGdPIp7YhbYGMTLKGuUM5&#10;pa2WSLd3E93B7n30NBJ86qK02V4zjL+W8PAwzZtUgxtRTQgloRO5sAo7OnxGVz065OKWr84wKAeT&#10;OnZYvc1u8AskvhLyOjUhhWv3J7aOLABvJBGqxbdIDIBF99FwPKZxzi9g63DBGEsC+roousc4rKF+&#10;wrVNAyLjlW/VVsxDOQvHUpgG7a9M2yxpSZHh06w5UEJbTzLMCxnQIML1KmwK432eKjXXX8Ev1DnH&#10;rIirtqNBzhCzKJ1uaQeN09Wwnir6aPhmbxqv0Gphv2afa8NEIgxEssOjiNXv7WdKj8DAEc54DMxl&#10;KpQcus8jsamlVBeeiBIaIQIOSlTVnp1/+LNrblUjvjQOw4ojCtd3RyU++LPr7tBLLDiPzmN4Ai+Q&#10;vXbjSKe5ezYYRW6C99Tv+W+8r7sORi4U4cYLD97iVHG6kBb4pr5aWr+9pNRohHNoh7jEghTdkK9M&#10;JxUG0drE7Sh+nSnBubgHkm0gWm3Nze/5r1dWoKAytX1P0mW/sjx15GBvEjDoui6c0HclpoJN+Oad&#10;OAGXpvnSU/RhILczMSEjSsLnrJovOtEWaiF04HZ74JSbJhsxXahlv2ZCGiZEsv7JiK+fhjKJMfXt&#10;Yrf6rUBzYvAOB+DwY1LApNEXyOvukFs7svfQTp+KIODPgn/FJEjaH7aKv+u/sfvEhzBC4n0E/Ghm&#10;5Pf8d7wPDrqmSp4LR9Mcye9tMYdfSLTfUQMb6frtQA2rciS23WS+6GvwZ9lNbbSKge9wfqKp6hzS&#10;xxLQXRxjFMaQsBOPiaMsrsQXBIFDbUfTIzXVZ6Ou0msPHBFNRZ7ERwlZ9+WkE7W+D97D8GV5BFhN&#10;k36vQjMUHfPYCTx+IQ8HTqlKV81EW3hr6Fm5pvJWDZMeYRSsnVCjqh4i+gmZwZddA+GZ+q/nSKl4&#10;tBLT+98RC+s07/f81++XWXFQj6gL213NxmKpClCXc6mGn6E+c5SuiCrYVy3mFhP7PaA4L/wKfJo6&#10;ocqLcDQ4zVF0SOpinZjUuDir8Ppou3fhCHvIUEwkJBECoVqopBXC2rAZghchZWjeUyGj1kbcHCEE&#10;y3fcoMJad4fsoujJz26qEi8w5ff817uJEmvpx/uzGsnvVWgxSq2MnMMqVWzRjGnGYFWOFAia8NTN&#10;JlzjTqI8hoI8xwrLMzDMV6Qt9fQuRnmjHj6xLMy31ytJg8z2BRMVmqF8oyKVoFN1+awJCXi/fCOz&#10;/E2oJWXPntPGxJIAIRbl7mfUQo7p0LBIOA3tbPAKYiBDw8LSpE99hUzejTkNXXnvNEVRcgwqcF8z&#10;XGap2OMxEwu1kbLmyEGbEyP9KjKDqHpG4FqXqfituwnTBmZwRoz7cOc9uJu8T55opJ6gSs7aXX/X&#10;f72PItHxfXq8msb8Xp2dR7HfYWSoE3pgcS41Iwo+u0QyKRrFZAw8PoyJByCrNirGwojADVzYkFk+&#10;n/ZycC9UtyzJP9LtYzQa0+DJFVb91deMIMSk8FguG6i6mnpJ8r34NLTf0ynmxNRf24/lBXf1XIVV&#10;fxky1QThNKAknqL4wpnBNV6U8WkM7AUlRDhGOpRqpfdeMe+3YWI8R3ckumZhIj0u7RQEdrtM3leG&#10;9AEXgT4JNYTUkDepRsTlLXBdRs/kKs5XCAGb3ptN/vgDutSyMroTy/nRJCzAkSjLTNf3Z+pjq7zr&#10;Wlc6gds9w6fvbBxGcd3IMnVkpPeMs7A0IZD55JR3RhPqt+5QYdVfsXPkN7uq4CUdEuCA5YQo0d5K&#10;L7UfYG15rHZmHTt4ch/KMthCRnLTKsRjqcCua06JrbibyJ9eJ0ZPOEPGa3wnIZD+4K4xlpsLW6ku&#10;CqYQCTaCrOzzzDSITNrFymOm2UYfSSPunGfWwRW+QZ/vHv5x7Gm7Z4fedjN0E9LAGDgx9634rb9i&#10;n9FGR9uDuVMTMo42M8pv0NaqOgdnZHScHRz6D3npl7OgOMTYI5Ukeb5+z389R2W5hjZLSohaB1ed&#10;eb8y/AdWcunyEzmac2XovTbACBiotVXZTd12ETyFmKC6UHWYFVb9FfPlrjtFPhtvENPt/oYBmS4a&#10;ipv2x/C45VBLo7QIaKml5oEV1oIjjDa4kD8q+2XB0fo+GQ9z5zSL5f0KzTsh29tTF9KKQoYfnq5Z&#10;F3IYCycJWv1DAi9iZ+c4JRj01WA4gwbmp2FwVqx3dIqHEu7XIQ8yPjyb8GB8BjFrU9+EjBljXWEe&#10;gfRYRUwebYwdQs6Hb7NmaMumFrrvcisGVWqycrxmhMMdbOP4tx1Go0wuAtNOzUWpCav3eSMcVNRg&#10;bONbHue70lT9ZQqbF7dt2TuulnGocXlXnZC2wkxsQGbiNySeWtkMdO4ESxZpV5RIdhiy5OENfoEb&#10;311UcZiZRia2sZkHbePOrWnAzAT6NIVJ1O4hL+cf9z8mQVAHrjl0u8pT1/fz+ZMK2yjiKf0FLxWe&#10;6oAitrgI61mhRLUNPKhNfSwcQTZ5FPVLD2hmWzrCZMULEJDB7yK48I64pSiQkWsLZFBuy7LdVOPV&#10;Vlj1l7k/qStjPyiL602C56LY6ugQJ8iXx0TNI1NAqRAUo2155LI7BI4cKGIU/3uK+6P1TihQgs+J&#10;v7tdGRkq0i06J+TfndLGynCvDQuCdBS4T2EaqYJQyhO58NuV7SETN7ZTUqX6NexIo7vRkoJPI6Mq&#10;u8LfqOhEzNsTO+PB6ps1FKDNorDQB6vbPEbJGNx/PD6DnK4xYVEoIJVEYQRYS31RqoGpsUGcCMTl&#10;Ys3MARPnHNtYgs6HArJuIy0bmYplecw0lonBguzrnY8P1zwreLefRgh6M9DesNzqxCADez3n4wtk&#10;03icV6okfO+WYNLCPjDl9/zX73NJpX1WahCEN6Zyzi0FU9pIHlVsl5TRirRWVR6MUvng3f04jhaR&#10;8eGbnjtyWdke8nZs+jQXWAWjnITyxONTyITEvCg6xXQ9IH0aJ0toEZMhpMcEtUJ/mYf6EDLUbxqk&#10;FhiloBAK99EiElaGMCEjvqMqV+EytKzY4Yrf+iuog6p35Q8Gr5FxtUAmtmiBeGWhRPJmtwIaDdyx&#10;2L8iV8WRBfIQY+xcFBb7EGnXxzg53RGANXPob2iLSE/np3EcOJaVtknDH43sdo9nU4o0+rLP6ykk&#10;RoE+EHhO8/V7/hv7om5Hg1HrhmXzQ7+33c0sWIjvq2F11oPRm3wBGrJc0rE+Rou21GJbuXPpnI5g&#10;ofI/9PVdVSPdPjfI7KpY5Q5EiGVdR9R5VF1l/RWYIqQ3nJ8S6YtgIb9V7ab7xDaPdQWDZe14/NRu&#10;ojKROOOPsldP8GBxd8fq2hzta3l8N3FSDx19YGWckNRRgMRmyLh6BNTmacCEKXQOflnZFqepP85O&#10;3aQXueoTOk5foxpVzxKmrSqP4zGy3NpdhVV/me7nJWGcLtP9WLOSnceiZFrUNaeuNY+dzS3krEXs&#10;jn1SE3aPk6hHxMbEzrCdOtkwa4+da8aUmdi+sitoawiHwc3OICPlndQqLor+XhgCvQ+nH2/zGENk&#10;8Ivx+BAyLsThH7mumfSS+ekrGRAunfKS7Lk7FJZ1kw2PlLdlOMNQRRY/W5NaJn25QX2SK03VX0Hb&#10;WcclU0yxpMKdMwuF2hZzBUHtyyrwNICyGzwSXE8prxvNK2Ry2pxJTsQBX0AVG9zw4gIhIjF4Zm6c&#10;ZySKGhg0XkCYem2EQNR7GEp4o1U4k1FClpZ6p/fRaLsvbqyZAJ9zbnFHIJzqmnH8jVQgGkKpsq9A&#10;TnX6upehWzNntF2CYuiRi05F+stg69Siq7K3QOYkmcXRxEa2CY+PIKubudvfKaod1X7mJCR5IVEC&#10;ndIpa8BAuXegrGObvKNb9RlqW0Kcv+0UoerIc5yQlZjkx1BQN6bn45wSgJvshh7JzqqCNCAz/2re&#10;kbrzfPAwyv3ldU3Ypk0x+UExGuYbVTxn2CZSp56wbc34c3W5dPk07fS9ZjX1rrKKSA+pJYESsgUI&#10;jZ3vM2lzqMQB+SsueauQyetyETq+ByDXNZODpvyBPm9y2joZnK0ZsnKVKyvgbts267GRxE9db0Wr&#10;uk2aGDkQARnshX/tEDJ5uHZcy3HaI2UTsrJGYjPYCiUY5s2g5ebgQ6pY6SrLBbL1sc6xlcsFUXRM&#10;EVdSf81+Fv2e/873SfHw+0Dx2fV7/uv3SctwdgSh9QjqMCu/t5Mj5LEJdwEFD9dKWBzFSInni/gH&#10;CuPT5qvPTdt96OSOro3lTaaFx2Jpdn489wB+5QxjKvbDaJmPmbh3kJnpFoaOzbrK+suYwmNorsg0&#10;FtucnENQEhPDEypfadl9sgYd6CHLWXL0GLLStm2IcguYbqDKnyaaP6xF0PO6p2uONb+ApUbGPCeR&#10;iPcdyCQbeSNpJ6SMxAIZsTbYNZVlyyl/TkzP+SZ4h6XUHK8Zf5r7XvEPssvqKW/MPggQUyAas401&#10;I0c4+p3CyKFQZuQ5ZCS+LSvsU3V4zGumFm0kwlAEqa586TEch8eG/B0ZOueQyZIhI8FyRDe6FGyT&#10;CMOng8IU21q0MxIjlU3cThXUGXfdXfjLjraJeimzMMbCZha/k1rDzWQo4vQFJfBvRse8IYioTzyE&#10;LM+dx+pmsLLPkDaZKJ7YNflHern9ZYT+xF9P95kYJK1UjE42sjKpHiQKyChQUeJvCqPckWh3zHsm&#10;VZytmVudSUTq2Jad23WN8Wl0IGG4baRM6AXbmEvDyycfyQN5Rdt9LlbLGDsgE4aBBA3Zn56Ps5dv&#10;jD5bMxrXTIsYkan0abFUQ77EtdSnajyWGXLjVKnMxPs8PR8TsqqRvJFXFwe5/jOKPh4frhlOMmN5&#10;F/cINWfjWg41G1w4CYfKZT14QLwZZ5DpKQM3MDovsTxF8swqqOFdQ32AG/mW8/EhZDjTCHSPWQ9s&#10;q9PmDDLaJTQfK8XBJ+Omx4hc4nmqrratchAt+jfYVjc2S/f5+GzNcD+0PWP7cmD5D7g9/fhC27AS&#10;mpzF4+GYvEC2Pta1EYQQuq8/+g1XwK/Zw+v7craO923aA8Xv+a+/r7Zd9jLgTBv2kN/zX79P/paV&#10;35nBk76/5UeoMm74RxxfQZ4iTMV2BzmMpLhBLVASPZoCcyMH7IK5PWSZosb6NXeBlIlhs10T24hM&#10;TdeRcrjO2RGpTboBoDN3GEC1zFFoccv4qX5kfACVomM/hRmfSzsE/FDF8FUvpeWwuMmJdIyK4qFC&#10;Sas0CrHecOPiXEGk9Bmjly+19MRBpYF3jQVRDpdOqtRr0nGsDUkkdtv2aHexKQYTwuhaOtnAVmXm&#10;dLCw9LpaNZzzcYQ/KQx+qlKo4tnBVjVPru5wvExsWYC9ZBO/Rsd1eOKmh4vEBDbQH1YDiIJG1N/o&#10;uIkLgN0r+iqeS98SSPrwvdXC1ixjZuaxD6cqmSeS4XB1bzkFY8pjg872lt3xEbmmLuP1kSsiSGpV&#10;6pC3Q6QqLaj7gI7AQiWuluY4NH6faJWoLJnGZkW4wxc1Vu4266l384op6ZANEhxj5Qm4fzAUBsto&#10;Mq5MDAL3KSI1SLnwp+QMm0A79aLwcnXfg3dYVaG++gp3MCgplIV/CHIbo2Eq5wcJGx0rwou6cmfq&#10;kmYMZjiix8TwtD43ybdcvP2aVwmGWm6fFJk3T+Z36W7mkRGUMyT93a3ckWNoaLKy4sphRazzUbP4&#10;q0BEJI+KhJmCe0TA9HOAEYbna5N2eeuxJfUZZHnpsCg7BY+c57FdeCWmKrN5DHmPjKCRdnwIWZ8b&#10;6ATZRbBxJmF547HQnTmnHss3FfP240PIMtyG/tQWmI9lU9DHY396oISZyk/zN0FWA5ahjRLvqJyX&#10;RGl8YGPN18dE4Ec0Wug59xbRjYI44Jj15dOo32qD/xAZkFXEja5+fI/CiNS5Q9JOj+Q+STL1108P&#10;bLdLPv5myOMuCSBfNhJv3ci/Qi0OdE7I5TGxznNFkoAZzmvLhWvOvDowT05ymRj5q6rCis24h+0S&#10;XdfprKcKOYnaF5/mYdegxppVjzD5LIS+585b7qlOlQ5obGps0KDUj6kvahgEEzI5qmNiN+tNCKTg&#10;WfWn5RYsrEImo+Na0x00IZPBOpwMMoFv7DNCdBS4bcSs8kat8RCeWIU0+XloPTFvPAo3tGgEXMpr&#10;IauzOpaJFvBxkxDkWOMdBADQCn3omFf3Zp5xT9oyqitS38iLucJUXihRoD/GmFmSjJREM7jncN1d&#10;IFtOhwVLytDIW0WHjhtYGOX3/NfvE0+0jqKkkO6mS+9vKVjmhk/tNKYGoRS3Iimsy9GivRvOBi+c&#10;Q32DO7MZtFr22KtDU0W0VtcksOuhpmnksMamAXnB6X7NHMWpopoS5ppJNjZKxFpWOoI5Td3ZVHgI&#10;mS4zI3nwYm3TApBPm0SvZ4c89lE7Op0AZ5DlNxu5hSg4NX6B7z6lRm0e69Ixb8ZdfsFNe7a5d6xo&#10;3jyTiu7GZkiGDd15sNDDNctp7llj7VZDlGuQEJXjsQRDYaFE5N3hmZI9sfJzS0VlPUOpwcjrPvGx&#10;KIp3fS0Yn74IrCKkx+OzNae7pLafZiHjwI5Pz4llvWU8PoRMTMYW9sZ3RvX/rDi6KiYloXc8PoOs&#10;zbEJPq2QsSj6os/SiqGwz8dYocMfP9T9M8hq5Th1W3neCglxmieLu0JWcHQc97uQ0Tym3XaFLEXb&#10;jFnKVqVt4qTJDvHjwzXLGBjH5kLbBEZouhds/VpXLK42zuQwlQ8hS7SaPV7PM7k+xDcN2Qd27DNR&#10;66nzPEzbi1RlFN5mf5Tonr0Gfs9/QwpzqeAIik6NkPX5va1EwjGkLeoKhMi51muQdTGCuI1fLI+1&#10;Gi9cZNYeH+I0b9cYO5BGh6+J8kGi43Ez0gdkbe2WR3rt9s1DuUMioAFeOo2s76NlDIE8FPincEqf&#10;MHrPGacX9k7KB+EwP7baP1cGbY6Y6E06VUR+qINDWs5Pg1OnxEwxPh7LWzdPCOf0hm7eHBs+9sO7&#10;Nj/NZo6je1U/KCBIzQjs2TujI1L6gBfoHJ0KJmTCyoPJXnUqWhHiN/Roa2SHkNHHB/Xj9qz+BdzJ&#10;IxdONmatIlQ2uTlKuyLoXMani9lxpfLhwmHpXjkUYxo1KjU+uVvk6vU+ID+iv/zRcgnNcVVMxxR1&#10;yWuwgH4i5iNqb1FXyzUpWEgxlpjqsBAqT6q/+pnFj0L1hYdeQgnok2M9Ix3Wm08mB6fPY1ntuZGg&#10;1qjeW1oFRa/o8WGls/rDl1wNsIrVFGDvZYHQm1xN6Ro7ngkkBkuxLxERP8W1W/aWCuTBdpRi1Z8e&#10;7S3W7Uwu4Qz1rIIBFsfNCHtB59X7zR0OvqVC14OArC0n3u0tVuNwjKuKrXodSSIcIVGleleSUp9i&#10;s2byEpS+eerO3w8dq4VOrNPND8+nxEpi55VDcsNnw41M9Lbqu7dZDyEzH68NLojUmS7uIhkTwjYn&#10;kmdJloKi1CmnE9zIlRqrJe5heULuYtDFGUmBHBvZs9nU+DAt1MfxwkdWA54cILpYelJ4mM6ZIy2S&#10;aCnrocQ/il7McoZdtkMy53ZsEOrBDZIiomA+REe1aEsyVotcsdy95nqXUyB/2rnY/Zaopa16MqXU&#10;gyAx+2/hydbyN0858eMAYff0cOjR3mLQj0RtOdnr7uGy8uWSarqq7IE8Keh8gOVE9PjgGVi6Mtry&#10;oIBvSbJEwIyULbwoqnlNYNUiwD4q0h3UeeaUXSg5zgeIiw+UI5U/TCKpaZWGl2TPlKdctmGOLQ9L&#10;36Cj1arNqzWTOdQkRcTZvYxTL835VGnl/RRg/KpzyvlqUSLjACk7qhqWOH/d2xmwOHpLnIjkrNFs&#10;UF7lGyET3NVUBMSMiSeiGz2EZMR8j92O1SpxMniYDJYblKxsz7F7SPnqzKZcgasMY1JEWmuKyjdK&#10;gDVYhMYNty4VLkMf0l2NNRpH5dwIxklXrmEDQv1KI28c+2bOuDQ+s3OmDmVkJJN2Mfznskpqyg1X&#10;s41sEHrehV1/RMm6G8sZZXRKVW1q2lsWA6xYD4yyurB1ra8FH4F0RPOWkqvd9hUZwC6Yp7ug5t3J&#10;36/5b1cxEcajC6/ysAZL8ms73UVc3tKcyCL7mReF2jmSwIjAkw9TnoJpSwuuMZymfQVUf8VckebW&#10;xciHWG4n1FWOxiWifumKqCs9bZc+x3K/cU6IYLy2wovTakmL5j7gEWEDE0vHyzIpzlinqwvlGNmx&#10;Tqp/fLjIv8Nf+vgWUmjggOtz6Y3r61tc6u6aHrYhWx2xVUqwJWEi/gt8pl0Oi+4qjIg4jhokz54u&#10;d2B1wWKEd0k3J5+wgNVVixGOpMyCXIXicYHTqRRMh1/aJL7zQEsFVHHJVXbuiFwH+bU6uG8A1o9b&#10;GnEjBIZFXT6NJoLlIvF0A0imb8V/g5kjSzhb+1luwSIwg7tRRQJyysFB/LsvFeUYsN8KFsIM3Q8/&#10;CEHhG2BbyW3Ha7uuo34YuRAykbQU0usrLiCj0GgIZSBP2pQv9L1dLUc4BIxaDOCKy2gU2UVFgDpy&#10;8as+JSzZBbXcopHIeAQWah9XR6iVeDXoSB92HjhglYiZwVLdM1c7pnwEFkPeHhGV+qlTQJIDlA46&#10;HxTZRJlrBat2p10Usxlw3ht7K445hirqWMDiHjKScX8trXJAk5unPEZSPkhxdFCmoz8WFIruuHZ5&#10;WV5HlERXJ7QRIgKPS6uXkCJ30DQWANvB0Ndy2AB/1X9jMty9R0uE9jpI5Uw9+jq1NVLb+uuIpqPb&#10;bmABbs7HFlN7UjgaixoXflC4A7PI+IfEXI2qqxY4hzG/el7qorhXHe9InyVz/PapRZGIEQ1XRUU0&#10;wFhwUGF1xOkqkbA2CI+2q+sSterW5Oj5LZ8jvrGyKLinzzWpCKT7nCwKRSjcr7rwFF1tmeWCA15/&#10;0TMDeB3p3Mg60cF2UXkQqkRVpOHp85MEtqqiJmkZrgL8qFLMtovag20XDTaqwkLAn1axRT/mrkjT&#10;8wfMLU9JgAyKVLvdbhkcMRzMCDGKBpZMnLhw4M33scFEwSJTBYmL37ywI0V0IkmQHmFwEB+zur76&#10;yx8mzy+ENHHn11WRJqAwVgv+FxNKvhCw06eMknZDhpXdw0m87i27bTQia6qzGhJ1isrtvcV/HvUR&#10;aehAsvqwe28H0cynbFBg6i5JcXMgArGT1JWSsc3Ysf4Uxa5a5UjSyIrhkNN71wetbmb91beWuyWt&#10;upGwT0VvpmPiVeHx4iIa9PD6EKPJKwUnN+QXekwYbVxsQf/b8lmUNOuDJB0uiQZ08wu7i4xEMH1O&#10;wq9ZW8wW6bTUZnCATUl4s5YsFdzD4LMhHiMokmeOTqvuZ40NnSNNKdxWaTLaPASfnu1NmA0rMVvW&#10;XFiAmqn5s5zUTiZjQrzt2d67/xuFy+oiohaPSaYhXXBr9PFanVB+yGm/wYDTSFrWKWU8ybI0Ia5l&#10;WbpvoOxFnqE4Yjhqz/Zz4hYTXlkpCSb/weeTqv7FTQuf8NEmlUS15l3DqSeyikO6cobJT7YyH29Y&#10;TdJweRvVJnQo+RE7609vV0j97IuyYmvACQZgWQ9NQ+ODqo6vF4gkykb/UXfcp9ejgxX0hYoUN52l&#10;Gdb1lLeVzRQQ/NZ2PfOkyviozTjSeVOBXRXJaX8ww2Sv7dazhTmpSZrg4kqdBwMzS/39EsGgjgCn&#10;nVR1anyAJnYwEQ7mvNQc4KMsn9V9LfFZGDo8JsHE5WXNg91Q1e5uncZxpxKuXLaShDgkGzbG+C3/&#10;9duOI1LJQXhvfXu3HpWVmzLGrMyWsGBeeD2c5SrlMWYiHCrTWRnqu/XsYKLUm+XLKq22GdqRHSW6&#10;GHeBmR4SH7wDk62JHVfjg+75G+tkUwMJHHcV9qR9g6vaOXHMP9IY+jOw88u+bbEy4dA3FtvxgUlg&#10;9dIAqTyc0ydEc6f8ShcMDaHEtRjFmEo7wf2DS+1VfviK/bQhWFdWf3Uq5eQNmQ6nqO6ChDjifJi7&#10;eZ2IDEtmzDSMtsBqhVJ/dZjqvhYbPEd69x9/yKm16ncPJpLAPAafgLh9Iqr8EIa+dNJOI7mA/IZk&#10;zp8VnguZSAMIJJB8sdQzppGww+gXcSSZYXRWMogs8X95nQkmTu0lXKwIv2UgZ+SF5UzdwcrjpOP0&#10;7rWoU5xjc1G/5b+x73P35sFOcq9CijH4agenYDmFiWMDjoeDAQ1CSg+5UK3LhjMczpG4JNerRiea&#10;rqIVTmH6BLvERs7PRB6JlC9ML52JKUrGOudpIgITpu7ZOucJ5nSrA0Q6ExhPVomkHXaPxYCJrynO&#10;IW5svLnH60wsRVWdVfnAXxdVHmqwtrTbwj9s6UtuFt/ZwqwUB/+1VOTuUhr/xRi/5b+d1hA24KDp&#10;IZRmygTtMtRv7ehT9kHQJ212VT2QcJgk9nMSB6onPcldcvciPHm0b8gcC0g14+ondWxNY1FdmaJ9&#10;0+KITbQCM3hA69mtM1P2S7amrDOxDqxROj9lJKRDipoVHpOjdeaR5Dwt8YLJP/HSrTGM9HDoUWcw&#10;08iLoooKZPPuqiplzituaOqp2Ky/gsclns1RW9Y5YYLYyIUamz1nSx0ntQVBsRVK/XWFebHgIMaI&#10;uBG2wC5snzVMvFh2hXBnY7SSPMPtXCficCnST5/FUa7UpHSQ8sNhrh/BzCPlvyh0mx/K21LWmahP&#10;fdBGjnbFZv11kVlzpNGXzsrm4ZQC8+HROpE15siYKUuEJTHdry8es8SH8NOpM2XnenVl9VdfZ7I5&#10;rp7fZMpcHb+J05LadCeIqChHqE1Xx24yB8loV0JRoqHkJ4FfTDu6rqz+6uucPUplAelGrvRZxedC&#10;BSL+oBKw9JCVWWapnI/o/g63li8dGg7MuBsPTQ4l13LOb/lvvM1eRwBs+/ZuPXgazcZw6JHkladM&#10;fpdvksSkJgG0HArC5m6lgY+Mx+eSXx43S3d4SijSPhbYyC6941Qqp7hMStGLERAlJm+k1OXVXx1B&#10;NA13Po4yX5YcFHzjrpYBrBImC9jkan6FBOw+4aPzSPTf9oaSAKsnEJXeIST8v2tC9fTsch8vfrkt&#10;zeyWirxyjFz5gdUDk1zNXJa+5o7Dd4zeMaHLOivlkY4Zd9xCBUTzbXP6Lf/t2wAl225HFZ9pMX5r&#10;t57kW+OyrLiv3gSTXHYoisjBvHHJi6Wi+Bs8LbEQskaWnsIy50PZI3UdtSPDTAwPlSNySi443K0z&#10;qb1UYyr5IrGQxLtJUls8Z8kGb3lH57w7mYL0sFXsPsHMDzFFF31u6pAzxnW0ziT6kO9hNXg/k25F&#10;kpwuyksTSvYwTQBm+LRis/6K4z+1FTLd484OwyTqaQ8hEknF2Bkm3hh7KZj5jXMIU7GMugaLsLn8&#10;VdzkXUv0fDAt7f8Rizjfzb+DtYXlAr0sfYj+Tpl33axR6UAFmeZKhfK04Csu6y8zVt/NgAmIYlrl&#10;RAt+LC5dLzOpXbAOXbkC2o8oSFpjYAh/ClRRNqxpjR0mlNndswMm73vkPStZji/buhdDmNPqz14t&#10;1qRBUsqiLmCn60wnBX1jTWuZSiL8aYl/JlcB5nWQ9BFuk8FPOw9Jr3QYMPlAdjeNsQ5qkD/bo+pl&#10;13blCOa06SmeX+6pnZoezhuRd5rO5NJ4ne+I5akEovjI25o+igEFp+trhD1VF8yczQtFB3vw7rJG&#10;S7N+QjTLOHhqtUfFZ99/v+W/8XaLxQo87fN0G1B9eXcE82paU5C0GjJhyIVpnyObvAatZsCFbNq4&#10;huCylh1ABFs4LQmELarhDPuR24h6l1E7hfV3UFJPxjwCONUGrp0n1p8/ypEKfZKWPIsCgC0XgRRV&#10;Qtzwh6tMsvMJPEdhUJuHTBUKAQXd5clMfY88L3rtxO5VJNYNx4sS6poSC5+IJiW1XKVJw7vgT1ZA&#10;waGnso7vi6ZbecJJL4bBMOf6cGjjsGflpHVirFDqL0uFkQ5E0/WX/Z5CI7Al7XQ9E7OJPh8FpsxW&#10;PyQEewMmGl4YNBREvKrJGaSBUD3SDoKuEVhgkjYdpSO4BuKCwCPCxBJUno3OF87RuI9xrJMIdCwF&#10;xXXteUtAN0wDmiLrvsVj3JIRGJVVnKFLRimf7euk8/yS1kEUXNUrmi3hHoURT2HiJHQaKwI3bkH3&#10;OlFHCUX1z8Kzuoo0HqLR4WBsMOG1PUh2hFuklst94Gpqs5T4mm6hiGNDpVLwkgETl4TXSdbXDetU&#10;iQVhk9FNj+0rMGfmMp55LODyUP8pkIAvvJ+ys3VCQ6GZ0WQS5a98FsyG71ptJKs2A5X7MnSS3yKt&#10;4wzmzP0mowkvSYEJuw0NFLfMUmJARzXzK4Lud25qSUnqEBMaS4Epi6dLSbTPyO4f+6l8+o5bPEx3&#10;CkGbmInP4nqvl46SXY+XupGmTIJFm8EqCJ1OpXPdsDzCLemv8PT+WYioRxu8FJKcnXGgNhpVepD5&#10;ReJ2jIQZ73mfeX3ntABw7q36YFNJ08+03/LfeBvXR0hEetDFTQOsym/teLkC88HjuG4jcgrGerCm&#10;jCbNvqhSlHFBLH09FBDciL2Rg4fnIkZylsuZoBm96svFUpRuUHVCLpyiZ1Y8JKtlb1V4vYEVJf93&#10;vMtfOPwEfst/x9skVwQEBeIWjG9xiCEXHKnxpsJX0DXsS6efT9TUGcEKjUelBQF/fDYBrUKpv/o8&#10;1YQ+FE+SCHSdfeKf7KQjVuQ0xkUZAyZUGoILHSOic0e0j3kjjbltDf77nrU9PgshBaNDxkYR33io&#10;DOvAKl6TgdW6svor1jlr3mDei5WUK+2glWrbQ7n2NuI4V4r+qTzk6I6ubK+o0Sn0SUUl1mJDAhx6&#10;ufJAfqhwBmOkhfS+4LZSHOIPl3L/ILv6BH2WGk2Kpb0qf3OHQwJyChlr3/D60Ngi0wopCzpH7SFb&#10;U3UnvOIu6mAg+e3HOIRbiSW0zyLaquqpY22/C7ZtlXu02/NtpaovPsq2Uw1I8AXEM3W8MU9jxX87&#10;TSlMayvwtdr7Lm/vcAj9QAptPeTzcWozDrklCAMkHrK2chhxoWIO9Yd4+vtJvdDEFiZ+e9dhIZYr&#10;HdLGETM8PosC12oifN7Qsr/9JiIWcIcHdKQFK1QjOjSOEx/Z+ZiskU/bW6js+hMcIpAVTBBNgHVd&#10;q5V4Vmvg3R8S/am6GaUarmppykXMrOKsroaiPgi7waKNyhC2fsl/O0Fwn5hiRZoYGRLj/lu/VOH0&#10;ISgNkoh9jO5gz2vhIRmfwe84eyVehG8BOdsJAh/MWW0J2+GKGRmGq1TyTD03vIFhNsOnh6Hqt/br&#10;Ue+PjjAWVnOKELpIsf7wFYsta0WkOlef2mafvAqj/opZEn9+Bd0I67QDLQeKIwxP7Dvij5q2AYa1&#10;2selkEQFUX8FQPAmESuA1DQXZUYOQNnH+2fIAKvpoOaA+uioiQrc9xjPjNUUb4D/xrxghqPjwsyd&#10;8EvbpeC6U6Jmm24gfeCHwie0/o7XmO58RvpKqF7eyCNWpJRKxUIEEPW+Urva/JtzkIJTjjVJtAwM&#10;PgUtHmGv3e4Zrkj43BPUzorIcG5Tw/lw4f17/D06ZU5YJN+wHYWZY3WjvXbC/BaNbUsLe4h0EgqG&#10;eaFoxD5noa0ADbd4QUlpZlzfacx7U1IFUX8NqroMnGQwP8puluOc4D3gy37/4dO7Lhr+ePP5l+bV&#10;1z/+56fP4eH/9Plf33347R//4c33P3988+O//Pr+ffv3p/YG//HTsz8+fPrhi+df6D9/evvLu9/e&#10;/dP7j8/+/Ob9D1+8efv23e+fX7RHb97/8cub/p9foJB5OmNEA/fzp/7x/k04r1588MMv1w/jNXnk&#10;w5yNnz1trfGZ/t8PX7z99ePb9+/ap35idf/nw/9+9/bzM2Yf4J/9afxzQVRGyPvfn/2lnSZo9+2b&#10;P3744qf3bz63j/7+QUjrwvHjp8///ObTLx0Nnz68//XHvl2//fr53cf+9fe/g4m//PHp+09//NvH&#10;f/wH/etPH378f//28dnHz+//6QPzgn7e/P72lw8fmfvnj41o9dZfPv3RX+cfz/762/vf+U9/sDO/&#10;fP78x/dfftkQ/ebT3//269uPHz59+Onz37/98NuXH3766de37778y4ePP36J1vO8/euPjx/evvv0&#10;6dfff/73X978IdTo+2//15+ZxK8/gg04wO9vfnv3wxf/8uHjb++evf/1Tx/f/fd/ff+s/fzv/+pE&#10;H2P+nWWwMv3qK3rz/V9/+vjbs48fPguvIoXYY+by7K8yFKlj6OeH/mijw8u7v35+9pbHNFJQDwuw&#10;DPfiMKnHWsNB/66I5e3/nUT75s8QakP+zz+aZH+M2b/98Pvvn8D8f4DRn357/+aHL/7Hl8/ktUbF&#10;ffaXZ6jP9OIK+fjzOug/8yDC88zqm2e/MEix+mCpl0H/gV6ZICEyXzx/GlIeRBowFs2rpyHBcQsk&#10;lvI0pDxIkBBmT0NCMk5Iqif99gB7eRC5d2qG+DQkRHqC9Jzmpa+fXlMeRJCTVhwH2OMUT0jqOffN&#10;wT7lQQqnYpc8vSYU+wQJ2vvuAHt50PGaODMJEg7b5weQ8iD2iRj3wZrgDxPSKUXkQccUgc4+IdGj&#10;FW/F0xSRB2H34Nt78fQ+KYUyg+IO+AOSKKOAhY/xBFY+8Th45Gx+elnqLDBmKFi4NA7Wlc8895NS&#10;bXoAKg9q7Q2hpaeZXz70lHuTUHIAKg9S7jQ1Ygeg8qnHfMJCOACVBwGKKtfvDkDlY489iB/+ZFl5&#10;FEcYrnTAarlPb24xZgZRoxNYedQxY3qRjz6wFEM4wGEeBSzudvj6AIf58NOwg6SEk/3Ko85xmI8/&#10;8TC1qzxYVx6ldVHN/fS6FOQcR1LKDuUeT8Mqoyhrg+seCEfUoARLKT4vDphGGUW0kpZHrw/Wlc+/&#10;8t0x4w/WlUcJFmL1AFZmADgv2LATWHkUsNDPTmBlDkDoABH+8mBdeRSxRfbrBFbmAKCQGZ7QRh4F&#10;LN3AeoDDzAFQUMnDOKB51XAP6lUYFT/kAazMAXRVBX0KD3CYRwFL178ewMocQJdq4M4/gJVHncPK&#10;HIAuKDC2k/3Ko4AFnz84X/LqDMwj/ClmOKD5MkqZB/QCeRqHdMvJsHA3fX2gVZdRgoVP/QBW5gC6&#10;vZuQwNP7pfzLgY1+lk9gZQ4ALLyQJ7DyqGPakLNxzBCPMLRxQPNl1DmszAHwTZKYc0CHcviOGWI3&#10;6TKig/3KHABYuMtOYOVRWMMy8g9gZQ7AfuE2PsFhHgUs+MYBj1Lu/MAG5wvj/QRWHnUOK3MAjC4U&#10;hxMc5lHyKJD39zQOiTemddEaANvm6fNVRgELt8QBDr8ufAN1Q4r5k16TMkq5rxRZHqwrcwDST8id&#10;P4GVRwEL+XCCw8wBSLojUeMEVh51fJaJzKT9IvBH7uMBDvMo+CHKzcFZVjxo0jxON5I1DmDlUWqx&#10;QIujg/3KHEB+VGJkB7DyKMGiqfv/5+zckhzLdR06JT8y7fT8J3YX3BGZgO+HVp2u/umIRtHSliCK&#10;AklhqxkAp5eyIsJUg/CHeN03S6MJgBdJKoIJUw3iWv7284535VTE+f1a/3WZEKYalMgG3td5AvMg&#10;8WuKfBke8c+mBkQEgCdFsQaTf/RnSgYbBqSDDXme+TXFkwybS1DhoFC+kIkmXKjI4cpWktZeYgob&#10;ha1UBRNfqzc/CSAsKLG1UtPy9xcmNRyNhbDVm5/jn8xFM4eNShIeeTzCVm9+XCg0CWIfRxfR4+Jg&#10;EJSRHKJfVPIYiQKI79WofC+U6mJcvf3ReXGNEu51Hll/f2HWIcUWha3e/5ySF55SxLgadUNgRgzg&#10;bCuShN9fyDsMEglha1DY4sAT6/DRtEEIlbu8+F6DYg4JUoi1ERVkjSvaAjOuRjEuBMZmXM0ASbIi&#10;tff8vSI3+f2F2ELxKq6UaMH+UCRbESoXvDEoQqJ4Q2IvR1/x+wvReCIjEAfloMJRMKJYh80AJCKj&#10;IhdT2KC4yaiZhKkmAERZed85Orx5yvydC82G0VD/ouyZPCB9JpP482eKjAFC7GJUDfrP0xDrImrK&#10;31HhPyGHPpsa0Nt/4nA9+k+R9/2ZQnf6ECfXgN5e4cOY6r2f9oLmboIS5e/3vQNyHK3nUfXWJ+OG&#10;cgViAhuEKUJQ5ls1X3BJy736uNhREfeobpgyo2q6IH0godqzqQbBTKjkzKh643Prz6vL2VSD2FfY&#10;MqZ641OFQoWSo0b6Xbbax0g2yy/q3ZjMLPYG5cjKnfq8Anvjo+CmAoOYwAaRQRXR+tlUVGh/o5LM&#10;PiDN7D/NFm9lqzjzB0TJzuS5i1H1xk9PKHPko4P7mwpGlcIXwlRvfLL8cFjP3yoa5d9ZxxTeuzHV&#10;G/+/vl/CVIOYwOSAilH1xtffqkH+W/XGT6zKqHV+GnQj7owqTYyqN35KYJigbmRQf98qySkmOJPk&#10;yl8UukfOfPGtGsTbB1Ex4eAmFeLPFKvWhOAHlMR69DfnCUzOzp+pd8LCeVQDQm6a1yphqtnCLotX&#10;g/SySA7/76jIS+VeLEbVINIvSRcWbkwUzmPq9RCmGoSpXLLEBPbGJ9hMfokw1SAU9BSTEIdIMt5q&#10;VDwQmAlsEKYIlZoVOBufViORjxydi+T8//5Asp6+sSdmcHY+bwovcyOOCH9skf8kbM3WpwJKnnPO&#10;4xrUO03NrIwmDN4U8tovbDWK+UvCxHlcxKVrOtLcjVTrs7GFUWuHpH0xiyiDxhohSRNnXRj7/y1X&#10;Obpp6SD596mvPwSC2JjHj7YwrBGfUWNrGkC+myKbxlrDSLWiIpP6bs0EKdLGrdBYaxhHGDn/amxN&#10;BtRCJ+9EWWsYHgcVjMXRgh6pv1vS6o2DvbDkxUaQI1ZJE0JKuTvtGkm+f4sLa4xNXB3QPxWMm9dL&#10;hZMXpp1fktLGGnJmpSkbGNboZmFmcoSeaNSJrplVMjAuYVwizA4YqScLmVp7ZncPjNslcS+zA5Jm&#10;9XtspPg+13qx3wb2X+RLzWSTAvWjSBlS1hpGPICHSjWTTQrJrqbSoRlbw6AfF+jg5bpnktBtwt9n&#10;Vh4Y1hBvqLENl3xxLn4Jlw6JXf1IlNisEvXdmhTIokgjLjO2hsVaLsRn5koOyt+aTMD9YXTLA2Mm&#10;CWupmRwuIeWLPAIztob5VTL6z3dA1lzc35WOf6fE74BRgLK7CaWJMMF1YH53p6TF74+EuZ7qtfnd&#10;ZOMX5pkrNUN+YbAyKapmTQ7Ms3K64P1ZS9KoecKkRU7B/ImTPP+yltQHNbaG+dN0tKApXkjdGbED&#10;BkbkjzJp4m0xtRZ6bIQbTOBgYVgjIme4JNWJeiapsqF2QMOYScphGS8ozQ/LWvpAqu/WMHwugmVm&#10;bKMJxcPjzcrw5MBijcxdwcqjCkXpyqOB4cmBYQ2FspnJ0YWysCh8ZmZyYHjm3HGUteES+hFSmVPs&#10;gHQ7/f3c3DqSmG9mskkhjZ0ov2qsNSyFOSg4aaw1KXBbTLNRY61hROq4CauxtYORbhRUVTDWGsbd&#10;lFVizu4UB/n9ANzy+QTGCxoYt3zqsKuxNSlQSQLPUK2ShhEd/CEF1ny3JoV0OEDiaGayYcRLSO0x&#10;Y1udKIVg1Jtg+nj9fQB+IW8KylrHS5DoKI0OzR7bGFUp3AZI+d/fRcIDFcWAxDwOirxXihOK2B2+&#10;8RhLhzpjrFExBpeLJTISU7JMeDM2F9OFsf4JxhlrwwhYU4kL77KDv9NP82mKxhjaSiujP5i3NjCs&#10;qadjLodtjTAgJXDNdxsY1l7qypGKM39je9eZMSS5MD+TwwhJ6FIBhVGpks5FKp1xE1Y8mm5732a7&#10;LYwtQKBRrMnVjyJhUlqQVAOsD5ASl2oHrIKUWpgU+RSrZGEkxuGXmLE1KVAuReVMvMs31tp6cv6a&#10;7TYiUkJO1DowIxuXJH3nEdSdL/ipT/P7G1M/yIituCwXigRjOiWqaRxGIO9P6fCvqz7FteOt0gxt&#10;GAFrTImZyIXlqylrSyTpMKWsLSyZkMbbSh/238/Gx8Z1VdYWRqlqk2pItGKsUYXMPO99wKhjxsVU&#10;fLcVlBKaVNJQqvz2j8Qa/xpr7ZL4mRz9Kv10n/i7xloTSTLz3SpZLSpRaJp5G2vDCXq/rRpV77cR&#10;lnLWULFNbLdBUbiBKsbGbU092d8NgPA1E3KO8A4KY6lkbuaxKQFj+K3GWKNijAivMdaMQPEvFLrG&#10;WKNIz6X6nGGtUaVSFFWVeuHvrsm/4VfwMiVGNhJTslIpMihGNiiMve5Xc9aMyBS/OuKM8wIZVMqI&#10;EO4wI2sSQUpDBU5jrFHRSJJJYIw1h/C2x53NGGsUYimKKJoFMlJTAlQqex7K6AWSsj5GTMwMFOyL&#10;6AjJ6eKbNYpbzVtaffZ80p3sj0FeTKP6Zo3K9TDJacJYc8FX8ufVN2sUrjFTohZIcwHPxrnliWls&#10;VC6HPKOZkTUXkOOj1I9X6un+Tb6/iY7slMXIHzGyQTGNtzhL5282wlP9zQblv9lIT1FMkBFnRjYM&#10;olfjiE+J5ron+0FF78ZTp5nG5gL2NKERM7JGETtL7wFjrLmAbjEUEjbGGoUxYgfGLRgJasq+K+XD&#10;oDBGDFJNY3MBlXeJ5pqRNeofvllzAelIhPyNsUYhzCDeqaaxueCLb/ZtHJ6Vr97oy60qII0UlQXM&#10;bxQjGxTHGVm4hvVHjErGFA6FMbYXGXt4joaVUguoWI2xZRCquJv0BOL7xd/E0WlOYIw1iksTjavN&#10;AqHO499hkScCxSCD4qqFw6OMNRdQJZDrpxlZo/CueElXC6S9CaqZ4CcZY42itD53T8ONI0tFu8bP&#10;NMaGQXh/vRiZOI8k9c1QlvOSbYw16sbTMktEsH5ahPy5cnoaG6WnkTSDMnZPep2YxkXpBfKukP87&#10;sv/afJyncVF66b/rN/8Ze/cxMcaGQahbrXJXCX33NMpr7qL0NZfbThlDwEG2sfpoDWNJXxCpnJfj&#10;u7D27zzGmooXLCzWVEI/L28zNmgVf+Lo7n/AqAKg3oLSTu5vq/Gqb2eyYQQr3ynzRxecmqFtjYu1&#10;cosXxjs7QW1BkLzajTXavBjZ4MJIl+DgNdZWk0rxexTW4rsNjJdvKhAK95GeYzM2SrIbX2Rhfges&#10;JhXVJoWbzdiGSmjNhrZL7Ld0qvvbb/TBeN6VtYGh4aD9t7HWpMBTHAXPxPWawFX/SOR/6p0Lj7Fh&#10;uLkq0PkBy+bmPnneb6tJpeRJ6iucuWRheP2p5SSsNSmgWKDxobI2sLQJNyJ8jsGeSVqDkFtnxtYw&#10;dgBTq1bJcgkPNCYNBfKuH8nOpg2WeA7CnygYmh2SPM3YBsZuY5GKwAj/21ijtxu6lvMqGRjzwc5R&#10;1oYUOHGoj2esNYwTB2fBrMnVpFLdGaY01ppLuGu8r+fnHbCa1FTZV37JwK4p32+CkJxm/d3oPcbg&#10;zNgaxipxz9jERscaxXXN8+vC8GVIJVQ7YEghLcrdd2sYrQbTd1sw10hZuRPRScucOAPL2KgpY6w1&#10;KeRSpEJoHE31Abix04DXWPvQpLKSTTFKuueNtbcoUoztQ5NK0UZ1nRpYerwEdt5vq0kFxEYVO2Bg&#10;7Dd6mytrTQrkJUguGSmr55Itc0pGFT0qzdjaL0mbNvxXM5NNCtxxSHBX1hrGOzYdx5S15RKy/RWX&#10;3BuGNZ4L1HdrUmB30+5Hja1hmUn1KsppXRsnWRCIMM13axi0RVqn0ClyNRlr7zavxlrDogiAvMQq&#10;+dCk5hQ2+21gnN0vQn7G2volVGhRMzlaVnY3SnWzSlaVSkCYnB4xkwPDGo8vZgeMmJXVjzVz6xhY&#10;Aq6I18xMNink2UC9MZNSUIuL1rdpSmmsNSlEucxiNjPZMDxzfGW1JpsUOCR5U1XWBnZBlmQSH9nP&#10;NSWs/rtqufAJSwUl9d2aFDhv6HguHkhJ9Jofib7FzWSTAtbyLmK+28IokWcemnE750fSgtqkWX7C&#10;KAtJZs7ZU1hZKjkQKZR/vuN8wHBMzBspvsGMjdRAUwLnA8Y1WFUbJ/uzrdGqPlcjMbaB4eBRocLM&#10;ZJMCvxGCNfHJUcHyFMB2U9aaFKKvzvVBjG1gKG6pK2LGtqTAvoHMhbWBkT0BCRlrwyVUHc5bnbA2&#10;sBvpesp7ndqoXI1SAdNYGy55v8saVh5BK0cHYig1k8MlNukFdUXtAKzdXcOYgSVglSz2M5eMMpUL&#10;dPrcipkcGIfwnWRQY625BGu0FBL6cRZhTUmOfHejGmVq+ki7iOHAEEFEQWvG1lyC80RyoNkBK2i9&#10;I0JRkaeRpuKGUjhafbfhkpS7MbI+9mV9AC4rL5WwujDcewLSxlOYeqkppMGznVmTwyX0cEQQaL5b&#10;k8KVkE6OjjNzbaVV+r2mh5TYb00KRJVJR1fWGsaB48qtUNG+vxsZpDzTirENDGvU+zB3nBGo4hTy&#10;uGh2wMC4rpNCqqw1KbyvfUYkyRNFTUkeCVOn6Pzdnu1gIBGkBJD5bgPDLaF0kxrbcgnJ7+o0XWnr&#10;u5ad2QEjbUWJj4evxrZc8oQV1NiWS34e0XKe99tIYvM+4t46ppoqgX3i0YZLBsaVlpxh43NNFVZO&#10;HNjceAoD48R5/RhpCcUyaynnNHU3qoFhjWCQ8fBGqUrIlvui+W4D4+yml53xS0aq6n2ugUFA7w4n&#10;5909Cleu6w93xxkYUWbKWZmXzBGr4r3iTxqeHBjHDR0czO7+aS7B42Jzq+82MKvv5tms1mRufXlK&#10;Pu/uhdGAiFiEYOXVqyZia2SuaKz7R0J34Iy1cTCgLY5vM7aBpSerKW1Btbj+kUiMVTeMTxglEkyN&#10;zNtKVnEoQ6/iuzUFEWYh+dd4eB+a1dePauZEt6KeErQsXIXFdxupa2J4RMjE2AbGNoUUzH4brauP&#10;GA4sV1oXnRmxK/TK/VmNbdyZFPtQXLK6VaiE4JOZyeYSlAN53DLfbbiEuHJqwpzX5NR75aAig8BE&#10;1bYKa1LAVHRmYP4FegSvvLNgzey3gUW3wRcwMzlcgiRXle3gsaH2W659PK4Ya0MK1PqATMx3a1iu&#10;D6o0IdGR+pE8UNGUW6yShaUuGG8r57Hdp4RrmrzlUf64JheGDvVFix1jbS4rtA5VSen3rfz6jXLg&#10;Ju44hBB6Jr21hnGBttaaFAjP0yNWxF7vI5clJfd+MzFzfLMZ20+A5rs1DGtfKhpKNGyt4U6qVdIw&#10;rP2klsPRe2WfjDU0TyaCsbBU2cRXMNaaFIhWEtcRu5uml/UjsZa7sLHWpBBr36avGpy/1uQqGQEr&#10;XijZ/WZsA2NsRNXMd1vdK6Sg6hvdB8Yqeap7AGUwakpgLmR/Zr8NLO9oF6NToOTVWqMwkshxXlis&#10;ZeOcd8AKWAnQ4+SJ3T2wtzVTvIPIw44tjomx1jCs0SvE7IAVsNKMgxx/Y224BG8yR76YyeUSgjpG&#10;iYqKuqaEt130PWpsTQoUvIEn1dgaRn3Bu9IYkptfPzLldWgvZmayYew32ieJCAaxh7GGCkl9t4F5&#10;LhkBK4+v6CfN2Abmz+4p4comTRxbzOTA4iaoEheEkWcm0XCbmPnC+ImcymYHjICVqrZoDM2aHBhV&#10;KAhGGOb60L3yHGMyTMlfrSkhvZSkbLPfPnSvMBBL+ey9DozESOKTagc0KXBwsN/UTDYMz5wUGXFb&#10;JG+qpiTHVATjYmwNY5UQ1jH3gBGwsgNYJcracMkDF8NEenlenbERCFGrZGD+1jECVhwuxma4ZGDe&#10;wxsBK6zMwWhWycBgZWrzmFUyAtY0mKYxtVglA+PEIbHK7LfVveInEFk21vpqxGma+6I4u+9NCoyN&#10;InfKWsOYyZfKEbuPgJXv9iBubsY2fgnaPWJdZmxNCpxvF5q5GmsNQxOBpFGtkiYFdjeTotZkw2Cu&#10;t6T07HOt7vX7eldKVGJ9RQqcOGkwKGZyBKzwJN/NjG1gKepG8NVYG90r1StIfhDfbXWv6Weo7qYj&#10;YCUWxBlgVsnAtPKbJ8H6AFqLvTBKKHI1Nn7JCFijOVNvHSQv14/kyscprL5bkwLP5GRtmd391TCd&#10;jcAbZP1I6MdlbS0skV5KaZk12aTAUzIVg9WabBisRXhSfbcmBZ4kMajW5MBoXZ+UiTOXfJRjZSZN&#10;HhVxrf4AFza3msnVvaZzjclGoJ1IW8Pj4kAVY1sBK74T0TjBJQtDv0qFFGNt4iVcBFT5ddyQGZtU&#10;R99X98oyUW1hPmC2jh9X2P6R5NujcjMzOTDIxMXMtyIrehsXDV1YKkQqn+uzIitv8mqVDAXZgqA8&#10;SvVM8gCKPNTM5MBsjWbK5o41tMDqjrOwG699RrGP6mWsIdY0Jc0+YAiuMiVn5loBK0tEVf6CTPtH&#10;Yi1ltYS18UuoSUndB/HdVveK18urhbG2pPANypw4q3tFhpTG7GJs45dwNU372fNNeHWvPOZ/q5jC&#10;CliRN+DRGGsfXEKwXY2tHQyyvaEFNbaB4XTRB8XM5JICN2HlT45cNkn5ZNMaa0sKvMiYPGEKuPQO&#10;uHJVUZHeFbDyE28mr4N6WmMtjyRqbMMlyIlUwev7RzXXtF03u3sFrLyHpuD4eQcs7EIMG1I477cV&#10;sKY5qooFLQwBgFJHU4ylPwBfXzXrWhhX9adqL8LjUlvL7UHtt4ERncSamskhBSJBiNzMd2uYzltE&#10;Cz1jI2CidsDAuAdTwcd4rytgJajDojRjawqCuCiNZphrBayc9z+mDgaZojUl3ITpIqr225ACDheh&#10;XjO2hsHI6fxn9ttwCSUgXyqGN7pXIhgc3ua7rYCVukucAmJsAyPyRDslswNWwKpfxAZGBBvH3Mzk&#10;Cli/ySZXJ87ACI5xTilrwyX6JXN0r0RDee1T361Jgfduto55gR65LD4Q/YhNVG0FrDwGuDfhgWGN&#10;Jyqzu1fAqlVIA+MF+vGjTtOfJgUOfLJizW1xYATiqI6uxtakgC6IRpsiR4yn3GaufDe3u5dLYk2N&#10;rWHvVaKsrYD1PZPmfBvYfzMpdOb3EbDiylA+wzDXwHAnmX+z30bAijW+t/HMB8bYSP4xXLK6Vyqd&#10;p6vk2cMbWGqe0EJFnDire9W6oIGxSugyaHbACFjZAVIXNDCe/5/sHTO2djD+wVrDok4nRcZYGy7x&#10;q6Rh/zCTTQpRjzmt2upe32tSja1JIftN5S1ynDVz3ZP8I3KNcCcKRkyH908ReVrYlUigquSJZH6s&#10;oXAzRXMXduU6p7LtuGasNfQlgrkWBnNxmordjY+71rhTCeZa2BUJ9wPn6Xhb5Bxca7gmgrkWhjVe&#10;QAWX0P5zreGXiBNnYcwkr8mClSmkvNbo0CnuAQvTZwD7cq259+6F4QVdVCyIEt1jjTIk5sRZWKxd&#10;eGwSq6RJgdlHiarWZMPyrqXatlCv5GNsKma+MFYJ7eCEr0xZ2LUmmWtgnrlGwJr4EWfc2VPA56kf&#10;yZP8T7rPnb/b6l4JtF+NfpIPtdZINlIzOVxCDzMVw6OY+1h7vFRDpq/VvfqxNQWxSp6oRc1MDpc8&#10;aL5rvNevkcte6QpEe3ljbbgEuQE59maVNIz0W4rLCk+Bxon1AahIy+oy59vA0gCKusxmbE0KWIOC&#10;1NgaxtMiT5vmu42AlRcq5JOGuQZGwzwiGMracIn18HiVrQ+QCnVfplI11QIKlpiCqiq1MHRBPOaL&#10;GxX65LFGNM7olRfG2Di81Uw2KcCRRF/NKvnQvcZVUGNrUsgjgsq0ICGgpoQ4F9JQZW25hMLFJiON&#10;AMlao6KL8YJuTQqp1yStNYyxYc3s7tW9UoeEc1gw18A8l6zulepQEVUf792spZ5JqseQ4CqYawSs&#10;MBc5SoZLBhYmf6o1OQJWrBH5ML7ywPC5iJeosQ2X6BNnda8oqvG6zEwOl1CWIuHo83db3StqB9KI&#10;jLXhEn12j1yWmic83KmZbFLwHt7IZb2HN7pXfiR7x0xkU0mKQ5ko19d9KAG9m0k0WhS2kup49lyn&#10;1ivjcpfgQWFLqXmpzdR0QMaockgGReAuxZ/P4/oQrlJS0GzqQaE8gleNrXErknNlqHjErtRoUt3h&#10;0cn3HJKaahKRFxWPwo2r2ePdeVQ8peCx1y/84UZl4pFfK1hlBk2RjUVhy63Dlavq79V8kzk0Ohmq&#10;aNVskEQj12GjnuR9KJ9gKrtSh8jtr0E9Ub27tdF3GZ76VWI1Z3LNBrZSNl7s5eUNHrDUOmwUttyt&#10;aUWqJEqp8OqgUhzAKFt5rarZoKxDqjqcD+dBYUopA4h/tK0HtowjMChYXnWsIOu0bT2/wgBiXI3K&#10;qNTaGE0r9eC+jLyC4Hf9QmxxzxXrcKSpei8Pys9hMwBSB9U2FO1ejcuvjfY3kJqg0jLfq1EUH3gi&#10;2jnv5RWlEjkxz4W8ofW44n4ZH2CVrFCAEbKSxj+28KvMuFaQSqlSdWUZFBedpKWd53DlqCnkZi5j&#10;gyI/IO1/hK3hDaIKan+NhFX7NiNFJSkTQZFYh4NK/EKdy6NfZfsTrTG2mjdSl9/ogBF91Yqiz3bU&#10;Hmc+HBQZHeksLb5XM8CVW7BbG4PKg6kKe48G9crLp9Glc8Xo6YDZfoxGihI/A6NujVr1i8odTE1j&#10;k0BCOcrNHt3qFQ1RSiCdv9kIUHHbVMR7QPRDZima/TzyU2ZDuTcDSnMz1a4c+WF9MfrWKpdjQFcK&#10;w6q+HhxZbQt/2WznAVEyj+oN6ns1C0QoYxbiVGm9kmniYpgjO0UCp0IBAyKniydqs+hHq0oqxtMU&#10;ceT1o2aeRY/o1FyaV3OKuMNUaOW2O8Zo2snDtthhwwKpbWxuEFOgleYOPEWJknJku/ZvhEuVi7Mo&#10;SumnPOh5ZCs4pSaQCvAtCtFW3pmFsbmw4EHwyHY+yEalis6FTAVjq8mDewfFL4ytRuV5QS381ZpS&#10;RV8x1aBo9kL1UjOuJg92C6mhZlyDwkV33tsKTXldUw+Oi+IGrORyBER63XMkmepnHyg2NJomM40f&#10;RKAaPvIk0D/xEv2gMjb0cbniw5lvNijtDUxNViojJUNKbLIhnYv1c1Zjain/A2U9uJWY5sXEjGxR&#10;2jddhand04PSTvfqS7+RAxiuGpS+TKy6NCW3lK3mD31JWm3pDwIC9cH6uqMvf1NR9ca43OJoztGX&#10;2qmnerNBiEHRocgFIUZVSpGbb9PVgvpTRVQELiBTQYqjKX3bUmujqcPaooRO/UJEAxFuHGlqUeQe&#10;UovqPK7vlaFqW+2txJaRqVGToMbF7ZmblRlXo5BpUtvAjKsvLV8PvroIlFL4rn4htrj6GVvNANhK&#10;OTvxvRrFs3O8sKOfyBtd/UKCksyisdUonsPytCVsNQMQ2CUIYWw16k5XazLXhK12Hwhz49obW41C&#10;XsB7jrHVDICgjRouxtag6A5keAO1aH0v3HrVrX5R6RLKLzzP4YhOcevJxxPjGtQXa0PN4WhHI2Mw&#10;9dPIIarZ4L++TOIZ70uFIu8y4pPz/hpUxD/mbkStqLJFkrPSSC6KYEyy2sX3GgaIZM7w/GhN+Vhk&#10;CxpbywBUtjJrfgSqSG/x8o2tZoCIhfjK4nsNKn1GlK1mAM1RU11Vc9SoRTXPD0rz/JRW5Up6N+pZ&#10;Xn179aZgmpDqUs2iUJSMpa+b+F6DohRsaiuc1/zoRL+4/ZpKUXgY9Qu51l+oaitsNW+kPoLRqfNG&#10;P7buiEuNreYNUmrVIxVZ3W2Lrn9GjIC6v1B04463fN5fgyKNIfWjxRw2byCzpqC0sdUoChwo4QNV&#10;PXpcxAJMbcdF8eapylaivC5b+lweFLlYquT69yhDscXkmzlcf4PvZXzR0YXe0VObvrnfg3onuQiZ&#10;IH2neg6Riqt1OChWL3X+xDocTWi6Y5rKt1Qtr1+I/8q+NLaGAd4ZfeJ7jY6UrtYUCjS2lgFICjD3&#10;lFGRYguNprHVvHEnbmOe+dDBzRy+SLo1toYBKALM0/GZo0ZBijxANQplyuoXJklR+TaD0nt5BKTk&#10;R/JkZ8Y1bBOOUmt+GCAlqY0/PwJSzb0jBY0ww32v8Tc4U5iN85kyUlD8qIupfoBL3V85Z6WZw5GC&#10;slPUSynh07aVAiVqXM0bJPy91L1yZKf4URSTM3PYvIF/SGETsQ5HQJqW0oqjVkBKxeWEls6beWG5&#10;Z6tJbOJAFvdUncy46tYXQ+CiisVzODbqle9saGphaadrKHHUoGgScabUNDZ3EKxUqU4shx6Z/2YD&#10;09+saYBCQNTfNUw1NVK51Jv8a6J/PbBnlr6xNTC+mHJ+Rw9K8SZ6RCpbzR48TvEbxY4eQaifxIHp&#10;SWz24M0tvCh29KhPoQEVeRhBaEQMKhEU2Vh9ZyIPztawwIVhmdJSpOK3LQpZme08glAeE3lYUYuj&#10;KecngmazNoYDaEurGgggc6hxpQq9GldTAOXiHqa+AVfrNvVuz3V2BEYP+iIorR4EBoWWhsJEYgpH&#10;D/pCUaDId1DZyio4OnrQn3QMNYfzoHgHd8HR1YOShWbKilOItD7Xf80ezBw2bSRsbtTMvNm2rXQR&#10;MX7AqEip/oWXKBhqULztUSjRjKv3/wOZoFEYI6aocXERYDqMrd7/Dy7NynHbAqj3m3ogpShu/UJS&#10;S58qoDIoko9Vtarv0ZBSyQNhvfleTRsUEo+w5cwbIwZN/yjljw6KKVQdtUiJqznkeeSpAmCDgkJp&#10;9CnGNWJQarErhTHVbuoXUmpH1WumbE2hvlEiqUeVQVHoX1VF5HWobf3Xr/l8fxgUwdswwHltjBiU&#10;i1xkSMJWexscDaouNA9RPS6C7UYwsqgbD6QmK4yShGWLyA2JhmZcjaIGQUL7Yg6HNx7oR5WtRnFn&#10;hhGNrWYAkqdUQTHcn5oNurtwxBpbfU9Bm4IzauawUeh0yPUWtkYH+vyhR4JZh4PCVaYDh7HVDEAN&#10;E/egPeJRtIEp53leG1Oq9Icgh+L5QV0J3qhHlZWB8giuHhIHxeWGRF4zrmYAqgXReECsjS1umnuv&#10;4ahRgVLum2bxxlazDa6oe+j4kI7ipKgo4sAefGSzl1cDmoCPqa9CE4TazF9kuhjByEd50hexLLOZ&#10;B8axp4LZqxvlxSktW8+HysCozKj28gpA80xnciDQN9Qc4hIoH3v1nzQco5KRGNfAiHOqK+zIPxEg&#10;ybUxMLs2Rv5Jm748uZlxtZsC2ZgsAYK8NfFpwalExQsjY9BUOKGa9Nh6fuOAmXE1jBZ2KsA8olFk&#10;+6jAzf4aWKqWG+4d+ec/fK/hDfu92nPAHSJwY1RtoxqFRFX8cESjUe2nxduZNwb2RYhI+BvQS6+N&#10;Syo2CFsLgzfMufwY0Sgn0ZPUgvO4FkaI3tyJuCDPuK4P5fguDMWzOb/4PmWLODs/0QyrUTK0/Jii&#10;pWk0aN7AFvVfdbyza0PSYw3rmbYY6ms1yrqi1OhtW7iiNzWFjSLQrq7LnMJti2ulYflF8QyT96Wj&#10;2/uYYqUP2t2YV4dFkQHJ7cbY6gsHyYwILcwybBQ9CXFuhK1Rf1I1Lo0HjgxFElfNPMXmLk8zrlF/&#10;Urz+GwWtsNWXG5LwVKEzDsb6hSkayqEnbDWKTlgXU4Ibt6lt8YRoqpwt6k6RdlPkgf5ka4sbsxlX&#10;oyisnNIr5zU/6k90t47lB8WKp9CysdUMQNAxTqX4Xo2i76oKOTxG/Un/naTwClvNNlSGTX63mMN2&#10;N24oF933ahTnPyIJY6sZgFzQqO7EuBpFkw3qLwlbo/7E7SWZXNga1JMZNDmC1OCtNY+tiwk5LIqn&#10;JUrCmnE1A1CYS3nY1DKrX2gLWPGwViheONOG5fy9BkU5cKWR4gONrdvF5JstigrpV1N8iZp6bYu+&#10;1rCoGFej0gnzInKZH6MZpeugyi9eFPeh9Lw77+VRfxL6RtdqxtW8QRwQ58HYagbg6qC6hLHGa+Z5&#10;+0LzbGw1A9i0WN402haustpfo/5MrVOz5AfEGnQ1VIjv1i9EbKNc7AHxukwtaTOHo/6kNZIJEPFX&#10;1w9Edk+1R7M2Rv1JoFIdXwOiBRNN2A0fjvqT8KZyeweEGoguWGZ/jfqTfWIKjeDz9xzSKFA1j3uM&#10;+vNF1Qq1DtvdYB2Sm6nWRjNAQstCDcCGn3HhptAd4cxRo/4MQxmKGlDGRXlOY2sYgDkUL/RUJdtx&#10;3bItz+Ma9ee7gIqZxEG94HnFvaP+RODLhVTw/KDYXqTtmnENBfBW8W3OytGMcqQgGjW2xt+A19QH&#10;G80otp4m3EsSbH9mtPBGerAoqoCqAkV0oGhbqTxvFv2gtB+10k/uKeY1hdtC/ULtH65glDSSmxDp&#10;0UVibXH1NWujPQfcDUrymDXfKO1jj+7zCvka4Rwp3DUuYnNogsS4RvdJGSrCImJcg6K1dMppnDlq&#10;5KKEvklhNLbaS+HrUeDQ2GreuKGBUTGiEYtykaIqibHVvMHzAX/MuBqFfoskYWOreQNVahpOne8O&#10;IxblMYW3NmOrecPKbXgHqXX4jkcZH2DUogSWUIuZcTVvJM5mJPTUQKxfiKejCrcu6r1R1LiaAXBt&#10;LiqmN2rRxEVNvjQ6lBpXdIRuDhul470j/KThSrJbz+twUO84tpnDEX6iaFd5AY9B6fj8CD/zBmv6&#10;Cj8Gpd8dRvhJSJ9goJnD5g1+nkkpIrpbS+OKx0b7UmOrYXklUp+rCSCS4PxEsTYaltcvZasJgJsU&#10;b2jGtxm5qFQD8It6Domz8chhxtUw+1o5alFeYYmMmvjhwNDAPo1rM7pPWiYSdFDjat5Ae4RDdHYB&#10;RveZxrIRYpzXxsDM0TWazzRkQZhq7LSvkUoaZkjtafA+zDVPmWoY0Vc1qt76ZGGgfVGmPmDqMBmd&#10;aFqXq0xOov61SchYMhX12OoFQmn3QjdnvlbDcNZU8HV0oikU6MJeA3vXWDFLo7c+hPH6URHsqTTK&#10;K4XRUxJe7Dkk0qmyKxeGYNl0iaHD19pymp6FpTS/CWys4tNqlchQqJ9IZVJ1cn0oPtEPGb3XY2B2&#10;DlfxibpUZS8THK9xoRM1aV/UAigQ2Sz0HDe8MTBq1RkNMS7u2OJMVjevgVEwzWgBqdLetlC/pVbd&#10;+TRZWNQUYi+P4DO+dZrvClvjoFhbwxuInJ0HNTrRt3dtxjW8wcsB13kzroHZcQ1vUGftZRK/SKTs&#10;z0zCszkrR/BJBifyPHOmDCydks3aGMEnrZJ5+zLrcGCW50fwyaMoul5lq3nDeqGrE6XuSZpEnNf8&#10;wNCWmMIsNITtj4ytZLQKWw1LBS4TVF6dKBNIWNnYarrRczgEAGuk0LsYV8OIvagHog+dKL6NunkN&#10;jBwY5UeN4BNflIrtalzNGyTrmyKByOt7bRCWJ6PFzGHDOCxMcIjo4thCTWUS2hYWd15w1HN1osgA&#10;1M1rYT9ERIUfxVLocT3wsU3XzoW9uHKocY2/QakJFS3HE++fiM9mXnv5uxvFf15NaOMDRojtJpie&#10;98IPY+jtzivxA3b5fpm3Lzq2jTE66yI9OlLHB4yQqOFEepOMMRRVJsHnAxaFmXiFfY5alBImdGIR&#10;TzcfsBudc9Q3axrAGJIg4eHQMLMnBFfAUDC1PRr1JAncFOL6gJEQa/xfTtY2RpFsDk2xQBaWsKMh&#10;kFGMUs//i5dpY2x4h3sOsvtjnIgk4hlZ3AHB+B8wQvZG34PTMMY4y0yNgA9Y4u1qZMMgdLNRdxYS&#10;lvo3Eoo1jimy3kZxqVKJWQvjff/llv4wCCe7qruIh12/8cbSN6Gw51QNvRIwupjr2MIolR0dkliN&#10;QwUYQwZuln7DMMb9VBgbDSh+BBnQ5ohZGEoBtUBGOgqhkvBnRjYwwtPfd3OHJordnxprFzQ75wNt&#10;YKjAUEyKDMjnCEFTFj3OprA21EPrTjofmc/WJILs4V2RR1hrGPfGHGrGWtMB1t4Op7DWMNSgVIsX&#10;9yXEBPPd0sRB3M0WFgZX6R04YmONKIHx9heGtRQOMDPZFxKmw1prGNY4sJW1pYQXfT7UDmgYncMv&#10;kSadeWt0oYyNa6T5bgOLZpjiEsZaeyPJAb6ajEgavNfnTuQk7ydibMMl5Cyo7CZcnf/NWpMCiVQ8&#10;u6qZbBjMdclhL8bWpJC0rXho5929stKUgVan2yhEsUY81PDkwPwOGGHpDS08zGzG1hTEIyVqYLPf&#10;RiWKNaTR6rs1BV2pCxZdr/huTQpY4+FRja1hPIq+WyMKa00KtzzdmEggHNw74OsGUZo1OVJRrPGE&#10;YNySgV25sCEyFTM5YtFYy+3rvAMGhjVm0pxvIxfNTPLpjLXhEooMq17OKL3qA/hVMrArvnVyA86r&#10;ZISmfgcMjB2AQFWtknYwsCZ392hN2d33y82cASMb9cw1MJgLTlDWmhQ8K4/elLMba4ZLpkAp9atJ&#10;PDVnwMCwRuch9d2aFLCG/E7tt4b5mRz5KNaIUBmeHNiV5iN5Mj3vgJWdIrCPi33mkoHxqJOEXGOt&#10;SYFVgl9iTpxRnrK7kSWaNTkVR7EG46mZbArilHqnaomZXL/kRqDArJJRn9IjhRNHje2DS94FH8V3&#10;axgZitT1VNbawcB7JcKixtawK9cHKpyYVTJcQgExVVIRSXcdHVhDQq3WZDsYybxIpVMxkw2jsASv&#10;ScpakwJxUx5elLWGpcSkixSOpBRryPTMfhsY1gjJm7GNqJR7N/ESs98GRptixJ6GlUdWGh+UCIr4&#10;bgOjzSvXN2WtSSGS+ad5PYTfek1StwitotgBo0hlbG/B53lNDuwfxtak4KMzU8L0H75bkwIz+S69&#10;I8bWMF4paFxjuGR0qWgC36I7YW24hHh+KtWdz4CRmEaBmLKuwtpwCW1yCEUba00KsYbE31hrGGJn&#10;+NzcA0ZmijXkH8bawPIywtuqGNtoVFklRJ7MiTMwv0qmMil+OcylrLU7Q0MEAu1md09t0iwtLgLi&#10;uw2Md1ycV2Vt/BLEvgzOWGsYK4v6YcracEmqcrtV0jC8EhqSKmtNChS6YGxqJhvGAw5KK7UmmxTo&#10;PIQO37wHjGKV6zM1otXYmhRo4kiPT/XdGnalBHscjDNzjWqV58tUNjGrpLnkxumWsObZ2ghQuU7h&#10;05uxLYx1nECjsNZBVKyRLmAiGKNchRKQe5hVMiLUZF6r2ndk/ZenQHCSZ0U1tnYwbnduHcoLWvUq&#10;10VqRZqZbFK4EfwmRi9WyYd+lTY6JvWdmesp8WMbGAETHvHN2JoU/uG7DQxBiXs1GjnqjY61+QBn&#10;T2FhhJ7upvYjFYRnJqE89ZK5MO6z9J8zMzmkkNIZKj45StYbDiVXdmFtRakEx5Irep7JheEsU+nO&#10;WBsu4UmSG6OxNrCIbEz9Qnqf9neDtvAwjLWB4ZigkTZjGy4hP4V3BGNtYSRyqLN7NK2I2l/pDyu+&#10;21DQje+m7gGjak1/c9JUjLXhEt7yk9Z2PnGmkGkqjNNYzlgbLiF8oao0Iy7tVcLbulJYf8CoZEp1&#10;PDO24ZKk0Smdwkhi2aMwpci/e466laAHUnXjlywMay+eko/fjdp2/8tMfsCojUEvO2Pt/5GCWSW8&#10;k/aPJIiNl22sLSnk2iH2G3u5rXEIv8xtEcVRwyitd0dMcdzdHzAqf6RXkfhuQwq8/qjO9og/+0fy&#10;hoDS1VgbUsAaj2lmbAPDmsriZZv0j+T9UxWy/4CR1STHNlyCG0pPdzO2gSFB4knAzORwCRP5Y95x&#10;yDzvKcGXudD4VKyS8UsuX1/KLyF9Z6zByiZmTqZAwy5oa817wAeM9jmq5BsB+bFG2Swj9P6AoSSN&#10;UOQ8kyt3fXF2u7ENlxDAU6XzOD1rbDgKnFyGSwZGI6IfGM+MbUjhkpKx4uymBnv9SKzRiMBwyUhX&#10;Uy3q2+ivfxbmv1tzCcLQ3PPF7h6lbKp15rlVrJImhegG7qYmwM9qXhEOP7msCGtNChQGuuD1mrE1&#10;jBASG05EeimcWZ+bgBUPoIYnB4Y1ojPGLxn9KtaYSbMmB4Y1ptKMbQWsvEi+zFsHBaZqSpgQzJlV&#10;sgLWH4rpmWoOPwPDWuosiVUyulct1OdRsMeW0gJGiUq0u2CE2h+qpeTCEmrnImDG1g7GFUcNAb3Y&#10;AVNxNU9bSs+FvqDH9uQIMK/rCyPUnrLGZmzDJU/McVCd/ckPuSzeqzrfphQq6knejQyXDIyZvKXA&#10;9pm5phgqkYh0UzJjawqKNFq9LeIszXcjiKe+28AYG6WGzNhWwEo+g6orzRNY/chI73kTEzO5Alby&#10;Du/mvZsnsLWG16WsNSlQKY+j26zJKabK4y5pFmYHrICVpwcoT6ySgWEt93wzk8MlrON0Zz/vt9G9&#10;8t04cURMAWKsD0CXRPKH1Uw2DGuc3cracgmPP+rWsXLZb2445h2Hm9CMjTxW0xhkYYyNDWBuVCtg&#10;RVCaoiXiuy2XkERitKEEFmdsSegzN+GBcQaQM2T22wpYoXKl+OAz1Y/EGjNpTtPRvXJV4SasxrZc&#10;kou3GttwCcrcFPk4f7fRvUYEk8em84mzAlZK6XN6G2vtzsRaSh4Ia8MlCGdoImGsNSxpPKqhBg5k&#10;fW5eqCRzDQypFKysVslwCazsYgqje+UJgQPH7O4VsLJHL6b0NLuypgRrfDZlrUmB4vgvNOPmuzUM&#10;a/wxJ84KWAkFqbLa/N07Npay+W4rYCVF78u8v3E7b2vpyWVeVohqFYx6EBQLMbt7YLwrQmXmfBvd&#10;KzXkKFqnrDUF/YO1JgX0VcgplLWGcefmKVl9tyYFgiwkjprzbequRsD6ozzzKbzKw8o15STOrDyw&#10;yKu4QwueXAEreYSq/TCF+GpxZWxPdROeMqoRqqE9NmMbLiFcQtUxM7YmBV0FCOXpjo3dbZhrBazk&#10;o6muShTIXGtyTa6Ala6FKah2XiUD47vxTq7GNlwS/8LUKqGeXI/tG5Gt0dD/rIDVVopaGFySe59Y&#10;JStgZU2qmkr0YNmx5dnCWFsuyZXWnG+je2X5s7uNzzVlVYkncAYYLhkYM2nH1qSA0B8HVllrGGOT&#10;p+noXqlRSc9UZW24hBpk3ybjGuFjfW5UKa5K5cLiT6bZ6tl7XQErEVsMit09MO+9roCV9Bh0l8ba&#10;+CX0FbheTTR0dK/MJNpc45kP7L+xmZeVFbCmfJyztn4JxKVuVFNslR1A0R41tuUSVg0/UqyS5RI8&#10;NfUiNsVdPZdMwVVSlFyNNrrP18bJwU3kw4ytSQFP4eXiyqN7/YexNSmgk/pJqYLzaTolXsOT3HLM&#10;2IZL6KR4V/7kymW/7SoZASteEJozM7aBcTdlC5jvNgJWwrzcjJS15RIbnRkB6/WH76aYa2CIqok8&#10;me82AtbU4El3nvMqGRgyZ0qimzNgBKy8ZLrqPT8D402YjhnK2nAJ/ONY+UMuSyMbo7Ilj6BJIZkP&#10;iicXhnpSZdsR6BtrxPAUTy5MK6w+BKzsALW7FwZ15RnhfAasgDW9qdRN+APG6/rNWFsBK2JZVVGE&#10;pdQfACWkalFHifiBsQNMleQPWFhB3fI/dK8EKNXLysKSlGmqWuKsztiSjmPuAQsjFoGgS6yS1b2y&#10;a5AhCeZaWM58tbtX94qA9aHuOAsjb5cLnBnbcAlLUmXK0zCuPwBRD+eZr+71Ru6DUkV8wPKUb06c&#10;FbCSD5Jyn+cT5wPGJdNkgPLasFNCkVC1JgeGa/5l3jpeq3u9kIJuVEgfMELfhP/Oq+S1AlZOHLKU&#10;zjP5AUM5E1H1kZVJkquZRD1GYFlZa1hywpOELqw1l+ApRFFnxtYwXmg5J0W8hHS3GRvRaMOTC8ML&#10;+orQX4xt/JLEBowqgtTB+pF4eFE4GGtNCkl55y5sZrJhvPZxy1dja78Ez9zF8IjG9NgSwTDqMTy6&#10;grFEXAxvYdwDrLUmBawRDRXMhc67fiRUwvc2O2B0r1cym9RrH+m9a81FZ16je03RPmhZrJKB+Zlc&#10;3Su4XMSOZwAPxzO26InMmhwBK7WDs5aNteGS/EYTL0HnXT8yueQqOrMwZsS9m75GwEoR/JQNNWMb&#10;LokzY/xJCo/M2OgYYV6gF8Z7N0FboTMn2D3WiCmYO87C9Fs+59lYu1ORVtyEF4a+hCxJtSabFDg2&#10;SFFTO6BhsaaaH6M77bFRxZbWPWKVDIwzgAi9Ya4RsJLZqooAvAaFMSdoRMNbQ8MWZTDMyBqFMpST&#10;w5ylI19Ndr1ygQaFxJZZNO7diF6JOTqOHNSNqY/E+eyTjHg1FVsVjQwKYfRFJVvjA9Y3+6EvhqnO&#10;uCgd4XqNdJUAI32kzAJp7vmHkTWJ0GAMiY4x1ijyRYndGQ4ZvSsRIHdkD4oFwj/G2OhWabhIKpoZ&#10;2sC0BJt07FohyUNLE+qzgzAwOITFb7b16FavXNvyFi+sLYlABya89RrdKtSPsERZW3ckOkY1tnVH&#10;CLGbdEWyMOoDIFPmjirkCajCC4Y7gq9lDtGBYc1JQvEHxhoMoch/YP9JQtVMNiXg2LFLxQMm+7J+&#10;JNY46w0hr9yVi3Nq9Yk1OVTylruqsbVfwdZ+3xqEtYYxtgxOHDajW+WyQVzSrJKB/YO14RJyKpUk&#10;lJY8+9043AxPrtwV8dGP+m4D86tkdKupBq+S/0n62LHJNblyV/tcSnhjrXHZMDtg67WikVXFSSHv&#10;tWbHNlySTAnFkx9yV8vKo1tF6EGzKbO7B8b5xpXI7O7RrfK8QS8cc5oODGtx78zublLg+Z53ATW2&#10;huEpcAYYa6NbpaIpXrIZ28Cw9j46zm7y6FZJVSGYZphrYDnwVelhHlBqKaeYHYkg4gwYWFL6kJGJ&#10;77ZyVyLXLng9MKxFzm6sNSkwk+QVm8DFlHnNBUyVaOdH9Uw+cDCUPzkwVsk7liNWyXAJThC0bL5b&#10;w7AmL6WjW72igVfpwVStqClhdzOThktW7ko086JCCQPzXDK6VcrBIwdSM7lcYgMXo1tFWkhRIrPf&#10;Bob3yg4wMzm6VS0+4ilkvlscQ2VtuAQt0FMFnD7krtpaOxhhkvToPvuTo5L1Ht7oVtO55G4KZREs&#10;mpmUiZ/cRAuGr0w8R42tYYzNpZlS5nCtAVPWGub9ySnz6kPlA2N3E1Mw94CVu/LK5/ySgeVuKndA&#10;kwL3NwJqQqhPbfv6ALEWxcb5DBjdKm3t37HT8w4YGNY4ccytY+Wu79ui4cmBsUrivpqxDZe8b8LK&#10;WsPea9KkmZKeWx+A75aOXoJLBhZrqrgNev6xhl9iEnYXxndjKatV0qRALIh9o8bWML/fRrdKnIuX&#10;f2VtucRG5ke3iutEdMww18DwgghzqZnswAfxSahEja1h/h4wulVCBRRiM0tyqOQL2apyuUa2mnit&#10;8iYHRVCZ8i/GTxixK83UuL+JkQ2K2DwfzVwCRrRKqnaI/MyRg8IYIzMcOZpVJoN7kTHW7OM1HiNZ&#10;fTL56iFgUBjjpqi+WdMB/TJURyheDovpODKeFPIS5D+CVfoAq6I2RMHGGOXwTOIg+rWC0ZqXlynz&#10;zRpFCVqi2Woamwt4TSGaYIw16h+msbkAZiS+ZYw1iisbb+lmn41YlaUf3jnvs0GlrGVm/+z5jMQV&#10;IlD1NdCT1Ze+5QVAHaAjVSVg4V5uBkU7WEamprG5gG4qQYlpbNSNWoxXkxFPubSaEJpVqUYZi0JI&#10;yGuTOT1Hp/oNXSnd4qAoN5WW0maBNBfQ4u3HlCJFR1DzgUiVQ0YZay6gSAzybvPNGoWxWwqpiKXf&#10;XICu7Et5PB/SVuhKvTSMtJVYcMoDiNU4DMJHU1WGr5eRtn5frlej/PmApVmkSpUC13RAsxGo7jy4&#10;DxgFg50CGlxfTb7oVWWCkR8wzgvCumJNgmtKuJOxb06aDxhFfPFgxOYG11RyJ4J0E1VKPmDcYF+Z&#10;leMmANeOBclZqtj2Bwxz+ExudE0MBN+UmhZzDUuzW3WvB9fUcCdKazy7DxgRKlKthLcFrikFFagK&#10;SX7AdEMJcE0PnB20WlL7rmFp5v5j6gtcL6NWTc0XIxf4gNG+nN6KIm4BrlmFnufqtfQDRuDoh9qa&#10;ZiOsXpVbipEnYK7JiBOc09iZa1ahCaoqlo65hv2LuWYVAiyqqzvmGkYhftjBja5ZhU4PRBnNylyB&#10;LO8+qmIJP3PoASmL8fU+YCRmUxNPnQirdUUxaxq5YK7JiFAJyQTOXLPKzY+uYSmFoPQe/MyhB0ol&#10;mlStD1iKjPLcavbd6lYpW8KkHD0jvPJRyfqlsspV3HtTBAxzTUa4KhcU/mp0TQ/cbh/fIoyNuYbx&#10;2MobiTrNV71KhJK69WYyh1UgTIIZanRND2luTQEGY65hrEx2gjoRRsFKO4u43sZck1FKknM7VqNr&#10;Vkk7eVNXk283sJTTMQU+wA09fJPU4ZbKwBjbQ07m0APpn6YCMb9yYHADrUrVZDar4NOqeyTmBkYR&#10;MdooGXMjZb3yGG2C57w6DKvQ4prbtTI39IA5oxDC3MDi4Zh8BHBDD3i13GTERlgYhbhV+THMDT3w&#10;Ddy+W1gqahsBFOaGHlgqRrr5CeNl/8sooMANPZCoZwpGfMIQj1OjXy2VoYc0bVeX5dHBUtdFf7uh&#10;Bxa4efxgdAP7B3NND0TqjOIKa42isQilrt1cNjvghxmlHNYaRbY2ZeyVtZG0UuHROSqDIsmSL6DO&#10;1pG0Iqk3ZRUi9a/AW5IsyWswq3IkrdTYdKtkUP9irQkl5UjUOT5CWHrLE6BSt/KRtKZHvFA4MpPD&#10;QnfOEPO4n8fM+gJcRJzTMKgcj0+5SppNIAVTECY+b/1GpGR3iqqqVdKs8EizOnPsjBA2XZHkzWAk&#10;rQ/cNuXLDgpVDE9ebmzNCrQMNwmFzGSjiLPS01BxyUhaeQU0ZfGul0FR3o4uZMpxHkmrtzZckkvB&#10;zY2tvRO9JkcIy0wyNsVcI2n9fio9JTPZDMRM0oFdrZKRtBJ6dp7QoLjAE1dxY2suoXCTc/NGCEs7&#10;bpKIFE9OBdewq3JMBoU1uh87a80lXPuNmoDv1ihWCSlSzlp7GLiGuPXCYR4hLOJlwvHOWrMCtYbM&#10;Yw9ja9Q/sPJIWrW1QSFDzkOKOQNG0kpkzzHXoDi78UvUTI6kVX+3QaFohRUUT66klYZuagcMCn+S&#10;C4sbW3sYSFONDpb7QqP+xVpzCaeie6Nb/Sx+AhIStUrGw9DWBgUlc7NV1poVIutQu3uEsPglX1Qj&#10;UNaGSwimKy9ohLDv3e0885W06lWyXEL7MvMmHuFfeYY88RjtyQcq+lnV5RFcexh6BwwKv5y2tuq7&#10;fVRwDQOJM2BQnG93XtfNKllJKxFOFaIZFPVsKVnhxtasQG955ymsfpautqouHt+tuQQud2f3oHCd&#10;EUGIer1Ya1ZgJbtXzkFhjcChYq6RtN45OdwqaQbiJ/PdnLXmklSnddYahRKZwmzKnxwlrN/dwyVp&#10;8ujuOCtqfd/WxX4b1D/4yqtq5UlQnQGDSg4FvaLM7l5Zqx5b34ySuU3WkrI2txXWpOKS0dBeadtO&#10;Houy1lxCPFRaGxRaC7SEylpziV6To4fFC4JfnbXmEn3ijCD2X6w1K2guGR1tQr0pTiukPFPBVfPk&#10;oGicgojEzWSzgo6qTd1XFLEoA5S1kbfyC935NihSNN9lEMVMjr6VILZpc4rCq70Z+IeLgGLlEbgS&#10;9zB1irA2XPIP1oZLmEn3MjaFX4kFwczuww0t5GVMKUFGUItWAhmPm8tmE0QJNJwwTt6IYxkdedhu&#10;dE0n+klg1LF062KhOGtNJ5Qad2K2Kf2KY4iWQR0Do3R9uu7yyVOqCwRrhApr6uo9Alm2jguZDApr&#10;CJvMTCKdq19pQ5SLgk4SjxDEzDIsa6k7apy8RSVmSA8tZa2JgZcEFcTgpb1+Y1IVUgjuTJW8phXO&#10;OrCLok8Fnon7bsMmMqyA81+/kQP15V71icgNLsUCzw7sJ4pwhNrdRHbKGjEME3ta0BURYTaO+WxN&#10;JQkquaENio5uKS1vrA0pSI+SC1tNSM6b5KUba+2Z5N3OzeSi7D0fQUr9Suu/Lor7Iulc6rutKFbe&#10;F4kj1G9kgXLtUNttxK021gu/jTU0POouzFldOMhVveYvivi8O7kJ5JSxCNDUBhgUDJ3Kr2ZJjrA1&#10;QxPJany14R/E7KTBK2vNJNQrUjptNljNCAmHTzw1sdtG1Wrf33hxa2MPdoA626bua8QN5pLPM1Eb&#10;u7048NXImhF4D3bH9shnk3Wmnh4ImvZvxE1WpDUoZKIUFTMjGzUrVSuUOpvoSP3EaKXdN1stK+ob&#10;U68xTlJZS1aoCsyQ3F0wdrmqHYS1hnHORDgrFv8UcI1sw2R7Y63JB+p5qac3glM9NrJZTOIf1hpG&#10;1UXVchFY8wH9yf+PtPPZmSU3svurNO4L6Ob/KmF6Fl7P0gt72WoLowFkSZDatuyn9y8qGcyMk1Xf&#10;zYNpNPDdikySQfIwGIxDMm8dxpNkK97/LcqUvemnurFlg7u47zhbJRkRp7ia7U6/nS3CyGL2zq0w&#10;1O2cDFvH3rFbpZ0NCcdl721xJ2J3ahKWGvFF2xt1K3tY2bOx3Dk6Hwvlc2kQD7dWiRDHp2TsUHjc&#10;Wt/XZHy4b75FK7Lx9FwamLxnuUoy/Ipbn6SiSc5GYSQyc+c+K0nGqdJbp+dJdjYKHLtgK9GdEVCS&#10;xXnlW+E7Dl+fWpKrZPhIyK3Szsm4C5pDbrcwebYlbNEJvuLGUqpsep3374rcGQFnW8JeA6buW6Wd&#10;k2GUgcmtup2NwrTiR90r7ZwsbkJnwXenbmejMD0o7V5LlmR8nuTO7QAMy7NRwHBxG+idlqzJnlDr&#10;t7zksnmV0nDcbpV2NkETH2e4129l82rs2rh1jJjdyeeBs67bPTtZNq9ydxMX7d+q29kE4QPxVfU7&#10;KCmbVyHs+EbIrdKqCSI2f2sElM2rXCp50+cqyeDw42zUjRFQNq9GDO4WF0DY59RvBKrunYYDTKdk&#10;fKp3ujkCzsm4++PuCDgbhbt3EjBMz8nYlbs+77Xk2SjwdTv2l95CyTkZmz04XHOn38rmVe5+5b60&#10;O6WVZHFFxi3ymZjiqd849s3ngW+Vdk6GEzTeC12UzasM7Vu36EZA96Tk8CB6fqvfyuZVAvMsaG/V&#10;7WxLuJvz3oZ2YrMnJVnhsBP7VmnnZAThbnqvZfMqkdp79xEQsD4pyR3N3zm0esOWlM2rQY3cC/GW&#10;ZDQQDO2t0s5G4YktubV7mA1Op7phXjmod6dqZ5vAMXju2r7Vbedk8waNfKuws0l4coPveCswU3a8&#10;8smsO1+wx+M5OyUE4bi14hb+Szqu9rl1kpBl76n1oUk4d3LnXGZNF9GLW1Np3bnKWVK+u3un20o6&#10;jgvfiwPVnau4affoUtYmpzbhwpdbPknduDoRhWbU3FgElHQ36US84pOGt++0DW/6lI4Q6K1xXa99&#10;5ZbxW992pLCzS7KuEHU3xnXdtcqcDZl2qxnPVmS8t4WLSeLUHOx9jM0otwo7p9vW4ZYRKTtd8deI&#10;gd7yWms6sH+r08pOV9y8J9e13KlaTccHAm+N67pnlWbkEptbpRXrE7GjOxipe1ZnPiGGI39jqJV0&#10;K2ubW4WdjQErRrrtFkbqVleWpLcKK16FUdg5nSxGf/fL7//9f/zbP37713/55fe//Il//C7+9es/&#10;/9Jk/OunX/7y7z9/+/4tHvztr//46Z8/f/v1r3/5yz/+47c//jdmo/97/Pzv37+RnCxJ1bL5KjHd&#10;e048WInxHs+JRysxvXZOPFmJac1z4tlKjIk9J16sxJjMc+LVSowJPCferMSYtHPih5UY/+ic+Gkl&#10;Dor5nJrfFsYUZB7Kgs4tpXs4C1a3JPeQFoxrSe5hLSjUktxDW3CiJbmHt2A5S3IPccFbluQe5oKJ&#10;LMk91AW3eE7Obwd1wRaW5B7qgv4ryT3UBZ9XknuoC4KuJPdQF4xbSe6hLpi3ktxDXXBiJbmHuiC5&#10;SnIPdcFaleQe6oKGOifnt4O6oKNKcg91QRSV5B7qgjAqyT3UBZVTknuoC0qnJPdQF2RLSe6hLm4M&#10;Kck91MUVICW5h7q406Mk91AXhMU5Ob8d1AVxUZJ7qAtKoST3UBfUQknuoS64gpLcQ11E8UtyD3UR&#10;li/JPdRFeL4k91AXgfOS3ENd3P5Qknuoi9D2OTm/HdRFiLsk91AXweeS3ENdBKFLcg91EVUuyT3U&#10;Rby3JPdQFwHcktxDXURkS3IPdXGtQEnuoS6ipiW5h7oIg56T89tBXcRDS3IPdRGoLMk91EXksST3&#10;UBexxJLcQ11EB0tyD3UR7yvJPdRF5K8k91AXsbyS3ENdRNlKcg91ETY7J+e3g7qIn5XkHuoisFWS&#10;e6iLUFVJ7qEujlmX5B7q4tx0Se6hLg5Cl+Qe6uI8dEnuoW4T1PHb6ndBHSeYneRxmPisPL+t5II6&#10;TgtbyQV1HBq2kgvqOM9rJRfU8b0aK7mgjhO3VnJBHUdoreSCOs7EWskFdRxytZIL6ji16iSPY6dn&#10;1PHbSi6o41yplVxQx0FRK7mgjoOfVnJBHQc5reSCOg5mWskFdZy0tJIL6jg6aSUX1HEW0kouqONw&#10;o5P8dTzxDLsQeBkI8OIIopeBQC9OFXoZCPjioKCXgcAvzv55GQgA4zifl4FAMI7oeRkICDkbY2Yg&#10;MIyDdJ4GAkT2JXkZXAgLm7FQJHKCzarChbRA4GWgSITH8DJQJMJkeBkoEuEyvAwUibAZXgaKRPgM&#10;LwNFIoyGl4EiEU7DykBJjDhn5WWgSITX8DJQmwiz4WWgSITb8DJQJMJueBkoEuE3vAwUiTAcXgaK&#10;RDgOLwNFIiyHl4EiEZ7DykCJjThw42WgSITr8DJQJMJ2eBkoEuE7vAwUiTAeXgaKRDgPLwNFIqyH&#10;l4EiEd7Dy0CRCPPhZaBIhPuwMlCyI055eBkoEuE/vAwUiTAgXgaKRDgQLwNFIiyIl4EiER7Ey0CR&#10;CBPiZaBIhAvxMlAkwoZ4GSgS4UOsDJQAYeeYmYEiEU7E00CRCCviZaBIhBfxMlAkwox4GSgS4Ua8&#10;DBSJsCNeBopE+BEvA0UiDImXgSIRjsTKQEmR2GTuZaBIhCfxMlAkwpR4GSgS4Uq8DBSJsCVeBopE&#10;+BIvA0UijImXgSIRzsTLQJEIa+JloEiEN7EyUKKEG7vMDBSJcCeeBopE2BMvA0Ui/ImXgSIRBsXL&#10;QJEIh+JloEiERfEyUCTCo3gZKBJN5oTvGdYodAgsDZQ84SvCZgaKRJM/4Q5dqYLJoPA9Ds3ARCKk&#10;SQnlc4Ok2QaKRJNH4UMYqoGJxLhOtISFTS6Fz35qBqZNjEs/qwYmEpVQ4XIQrxfias6igcmpcF++&#10;ZmDaxLg/s2pgIjFuxKwZmEiMOy5rBqZNjGsrawYmEuMmypqBaRPjcsmagYnEuC+yZuAhkYtpagYh&#10;cIwq10FpBt7szOehNQMPiXzOWjPwkMhl45qBh0SOPmkGHhLHuCrx3I0h8HpBkMhdVmYGgsTR5Fg4&#10;Nq9VMJGoHAufmPeqEJcClkY0ORaukdUMTCTq0RAulDSroEg0ORY+gqJVMJGoB0RGk2PhvirVwESi&#10;HhIZTY6FL6SpBiYSlWPhcwReN16OipgcCzfzSRVMjoUvO2kGJhIvB0ZMjmW8HBkxORZu/dAqmDbx&#10;cmzE5FjGy8ERk2MZL0dHTI6F21elDUyOZdTjIyGwJhY9QDKaHMuoR0hC4GmgNtHkWPhIrzaiaRP1&#10;IMlocix8Jl01MG2iHibh3LTZiGoTTY5lVI4lBFY36pES7hAyM1CbaHIsfKdTesHkWLhOQjMw/UQ9&#10;WjKaHAt3T6oGpk3U4yWjybGMesAkBB4OFIkmxzIqxxICSwM9ZjKaHAt36kgvmBwL3+TRDEybqIdN&#10;+BKO2QZqE02OZdQDJyHwekFtosmxcOOZNqKJRD12Mpocy6gcSwisNtCjJ6PJsYx6+CQEngaKRJNj&#10;GfUASgg8DRSJJsfC5XCCA5Nj4Y5XzcCcnfUgCtcmm22gNtHkWLi0XapgciyjHkcJgdWNeiBlNDkW&#10;vkmkVTBtoh5KGU2OZdRjKSHw2kCRaHIs3E6pbWAiUQ+njCbHMirHEgKrDZRjGU2OZYwP2JUojsmx&#10;cMGhZmDaROVYRvOcyqgcSwi8RlSbaHIsXO2sbWDOzsqxcJupWQWdnc0TK6NyLCGwGlE5Fi4pNzNQ&#10;JJocCx8olF4wT66MyrGEwGsDXbGYp1e4M1qrYNpE5Vj4WIVZBbWJ5hkWPtaiVTBnZ+VYuA3PqgIf&#10;2K0ahMDpxkk5lhB4GQgS+Q6ymYHMzpN5joULRbUNPJvI9YqagYfESTmWEHiNKEicTI5liu8/nae2&#10;EHgaiJ84medY+PKpaGByLJNyLCGwqqAcC58jNjNQJJocy6QXcIXAq4Ii0TzHwl3p2gsmEpVj4XMH&#10;ZhUUiSbHMinHEgKrEZVj4f5IMwOZnSeTY5mUYwmBVwVFonmOhc/WCA5MjoWPm2sGpk1UjmUyz7Fw&#10;CbBqYCJROZbJ5Fgm5VhCYHWjciyTybFMyrGEwNNAZ2eTY+GGWOkFk2PhhlnNwLSJyrFwq73ZBmoT&#10;TY6FC6K1CiYSlWOZTI6FL8eoBiYSlWPhc0xeIyrHMpkcC1eBSxVMjoVrwTUDb8XCLeaagYlE5Vj4&#10;LoPZiIpE8xzLpBxLCCx7oBwLXyU1M1AkmhwL33OUXjA5lkk5lhBYbaAcC99VNzNQJJrnWPgOi7aB&#10;iUS90msyOZZJOZYQeI2oNtHkWCblWELgaaBINDmWSTmWEFgaKMfCB63MDNQmmhzLpFd8hcCrgiLR&#10;5FgmveYrBJ4GahNNjoX72mUwmedYJuVYQuBVQZFociyTciwhsDRQjmUyORa+wyCNaHIsk3IsIfCq&#10;oEg0OZZJOZYQeBooEk2OZVKOJQSeBrp2NjmWSTmWEFgaKMfCh2bMDHTtbHIsfLVBkGieY5mUYwmB&#10;1waKRJNj4QNaWgUTicqx8NUeswpqE02OZdJzLCHwGlFtosmxTMqxhMDSQM+x8LVDMwNFosmxTMqx&#10;hMCrgiLR5Fj4LKog0bwjbFKOJQReFRSJJsfCJ7C1CiYSlWOZTI6FjwlXDULgtMGsHEsIvAwEibPJ&#10;scx6jiUEngaCRL4mY2YgSORjTGYGMjvzFVIzA0HibHIsfANNceAhkQ/Xagbe7MwHiyUDk2OZlWMJ&#10;gYUD5Vhmk2Phq2laBROJyrHwvVCzCopEk2OZlWMJgdeIikSTY5n1HEsIPA0UiSbHMivHEgJLAz3H&#10;Mpscy6wcSwg8DRSJJsfCtw0FyibHMivHEgKvCmoTTY5lVo4lBJ4GahNNjoVPh2sjmjZRORY+MOpV&#10;QTkWPjhtZqCzs8mx8M05aQOTY+Fbg5qBaROVY5lNjmXWcywhsICkHMts3hXG5761DUybqBwLn3P1&#10;qqAcC19NNTOQtTPfGDUzUCSaHMusHEsIrG5UjmU27wqblWMJgaeB2kSTY5mVYwmBp4Ei0eRY5sun&#10;UkyOZVaOJQRWFZRjmU2OhU/Pymg0ORa+eK4ZmEhUjmU2z7HMyrGEwGtERaLJscz66ZQQeBooEk2O&#10;ZdZzLCGwNFCOZTY5llk5lhB4GigSTY6F788KEk2OhY/zagbm7KwcC5+VN9tAkWhyLLNyLCHwekGR&#10;aHIss35SJQSWBsqxzCbHMivHEgJPA0WiybHMyrGEwNNAkWhyLLNyLCHwNFAkmhzLrBxLCDwNFIkm&#10;x8LXr2U4mxzLrBxLCKwq6DmW2eRYZuVYQuBpoDbR5FhmPccSAk8DjeKY51hm5VhC4GmgURyTY5mV&#10;YwmBp4Ei0eRYZuVYQmBpoBzLbHIss55jCYGngSLR5FhmvSssBJ4GikSTY5mVYwmBp4Ei0eRYZuVY&#10;QuBpoEg0OZZFOZYQOBosyrGEwMtAZufF5FgW5VhC4Gkgs/NiciyLnmMJgaeBzM6LybEsUCrlGEoI&#10;PA1kdl7McyyLciwhsDRQjmUxOZZFOZYQeBooEk2OZVGOJQSeBopEk2NZ9K6wEHgaKBJNjmXRcywh&#10;8DRQJJocy6LnWEJgaaAcy2JyLItyLCHwNFAkmhzLoneFhcDTQJFociyLciwh8DRQJJocy6IcSwg8&#10;DRSJJseyKMcSAksD5VgWk2NZlGMJgaeBItHkWBblWELgaaBINO8KW5RjCYGngSLR5FgW5VhC4Gmg&#10;SDTPsSzKsYTA0kA5lsXkWBY9xxICTwNFosmxLMqxhMDTQJFociyLciwh8DRQJJocy6IcSwg8DRSJ&#10;JseyKMcSAksD5VgWk2NZlGMJgaeBItHkWBblWELgaaBINDmWRTmWEHgaKBJNjmVRjiUEngaKRJNj&#10;WZRjCYGlgXIsi8mxLMqxhMDTQJFociyLciwh8DRQJJrnWBblWELgaaBINDmWRTmWEHgaKBJNjmVR&#10;jiUElgbKsSwmx7IoxxICTwNFosmxLMqxhMDTQJFociyLciwh8DRQJJocy6IcSwg8DRSJJseyKMcS&#10;AksD5VgWk2NZlGMJgaeBItHkWBY9xxICTwNFosmxLHqOJQSeBopEk2NZ9K6wEHgaKBJNjmXRu8JC&#10;YGmgHMticiyLciwh8DRQJJocy6LnWELgaaBINDmWRc+xhMDTQJFociyLfo8lBJ4GikSTY1n0HEsI&#10;HA1W5VhC4GUg+xNXk2NZ9XssIfA0ELZvNTmWVe8KC4GngbB9q8mxrHpXWAg8DYRjWU2OZdVzLCHw&#10;NBC2bzU5llU5lhBYGijHspocy6rnWELgaaBINDmWVc+xhMDTQJFociyrnmMJgaeBItHkWFY9xxIC&#10;TwNFosmxrMqxhMDSQDmW1eRYVj3HEgJPA0WiybGseo4lBJ4GikSTY1n1rrAQeBooEk2OZdW7wkLg&#10;aaBINDmWVTmWEFgaKMeymhzLCqVSyPsQeBooEk2OZdVzLCHwNFAkmhzLqudYQuBpoEg0OZZVz7GE&#10;wNNAkWhyLKtyLCGwNFCOZTU5llXvCguBp4Ei0eRYVj3HEgJPA0WiybGs+j2WEHgaKBJNjmXVu8JC&#10;4GmgSDQ5llU5lhBYGijHspocy6rnWELgaaBINDmWVc+xhMDTQJFociyr3hUWAk8DRaLJsax6V1gI&#10;PA0UiSbHsirHEgJLA+VYVpNjWaFU6uxsciyrciwh8KogUZzV5FhW5VhC4GkgUZzV5FhW5VhC4Gkg&#10;UZzV5FhW5VhCYGmgHMtqciyrciwh8DRQJJocy6ocSwg8DRSJJseyKscSAk8DRaLJsazKsYTA00CR&#10;aHIsq3IsIbA0UI5lNTmWVTmWEHgaKBJNjmVVjiUEngaKRJNjWZVjCYGngSLR5FhW5VhC4GmgSDQ5&#10;llU5lhBYGijHspocy6ocSwg8DRSJJseyKscSAk8DRaLJsazKsYTA00CRaHIsq3IsIfA0UCSaHMuq&#10;HEsIHA025VhC4GUgHMtmciybciwh8DSQFctmciybciwh8DSQFctmciybciwh8DSQFctmciybciwh&#10;8DSQFctmciybciwhsDRQjmUzOZZNOZYQeBooEk2OZVOOJQSeBopEk2PZlGMJgaeBItHkWDblWELg&#10;aaBINDmWTTmWEFgaKMeymRzLphxLCDwNFIkmx7IpxxICTwNFosmxbMqxhMDTQJFociybciwh8DRQ&#10;JJocy6YcSwgsDZRj2UyOZVOOJQSeBopEk2PZlGMJgaeBItHkWDblWELgaaBINDmWTTmWEHgaKBJN&#10;jmVTjiUElgbKsWwmx7IpxxICTwNFosmxbMqxhMDTQJFociybciwh8DRQJJocy6YcSwg8DRSJJsey&#10;KccSAksD5Vg2k2PZlGMJgaeBItHkWDblWELgaaBINDmWTTmWEHgaKBJNjmVTjiUEngaKRJNj2ZRj&#10;CYGlgXIsm8mxbMqxhMDTQJFociyb3hUWAk8DRaLJsWxQKoVnCoGngSLR5Fg2KBXRwESiciybybFs&#10;yrGEwGoD5Vg2k2PZoFRqG5gcy6YcSwi8Kkg8cTM5lk05lhB4GigSTY5lU44lBJ4GikSTY9mUYwmB&#10;pYFyLJvJsWzKsYTA00CRaHIsm3IsIfA0UCSaHMumHEsIPA0UiSbHsinHEgJPA0WiybFsyrGEwNJA&#10;OZbN5Fg25VhC4GmgSDQ5lk05lhB4GigSTY5lU44lBJ4GikSTY9mUYwmBp4Ei0eRYNuVYQuBo8FCO&#10;JQReBsKxPEyO5aEcSwg8DcRPfJgcy0M5lhB4Goif+DA5lodyLCHwNBA/8WFyLA/lWELgaSArlofJ&#10;sTyUYwmBpYFyLA+TY3koxxICTwNFosmxPJRjCYGngSLR5FgeyrGEwNNAkWhyLA/lWELgaaBINDmW&#10;h3IsIbA0UI7lYXIsD+VYQuBpoEg0OZaHciwh8DRQJJocy0M5lhB4GigSTY7loRxLCDwNFIkmx/JQ&#10;jiUElgbKsTxMjuWhHEsIPA0UiSbH8lCOJQSeBopEk2N5KMcSAk8DRaLJsTyUYwmBp4Ei0eRYHsqx&#10;hMDSQDmWh8mxPJRjCYGngSLR5FgeyrGEwNNAkWhyLA/lWELgaaBINDmWh3IsIfA0UCSaHMtDOZYQ&#10;WBoox/IwOZaHciwh8DRQJJocy0M5lhB4GigSTY7loRxLCDwNFIkmx/JQjiUEngaKRJNjeSjHEgJL&#10;A+VYHibH8lCOJQSeBopEk2N5KMcSAk8DRaLJsTyUYwmBp4Ei0eRYHsqxhMDTQJFociwP5VhCYGmg&#10;HMvD5FgeyrGEwNNAkWhyLA8olcLyhMDTQJFociwPKBXRwESiciwPk2N5QKmIBiYSlWN5mBzLQzmW&#10;EFi9oBzLw+RYHlAqtQ1MjuWhHEsIvCooEk2O5aEcSwg8DRSJJsfyUI4lBJ4GikSTY3koxxICSwPl&#10;WB4mx/JQjiUEngaKRJNjeSjHEgJPA0WiybE8lGMJgaeBItHkWB7KsYTA00CRaHIsD+VYQuBo8FSO&#10;JQReBsKxPE2O5akcSwg8DWR2fpocy1M5lhB4Gsjs/DQ5lqdyLCHwNBA/8WlyLE/lWELgaSB+4tPk&#10;WJ7KsYTA0kA5lqfJsTyVYwmBp4Ei0eRYnsqxhMDTQJFocixP5VhC4GmgSDQ5lqdyLCHwNFAkmhzL&#10;UzmWEFgaKMfyNDmWp3IsIfA0UCSaHMtTOZYQeBooEk2O5akcSwg8DRSJJsfyVI4lBJ4GikSTY3kq&#10;xxICSwPlWJ4mx/JUjiUEngaKRJNjeSrHEgJPA0WiybE8lWMJgaeBItHkWJ7KsYTA00CRaHIsT+VY&#10;QmBpoBzL0+RYnsqxhMDTQJFocixP5VhC4GmgSDQ5lqdyLCHwNFAkmhzLUzmWEHgaKBJNjuWpHEsI&#10;LA2UY3maHMtTOZYQeBooEk2O5akcSwg8DRSJJsfyVI4lBJ4GikSTY3kqxxICTwNFosmxPJVjCYGl&#10;gXIsT5NjeSrHEgJPA0WiybE8lWMJgaeBItHkWJ7KsYTA00CRaHIsT+VYQuBpoEg0OZanciwhsDRQ&#10;juVpcixP5VhC4GmgSDQ5lqdyLCHwNFAkmhzLUzmWEHgaKBJNjuWpHEsIPA0UiSbH8lSOJQSWBsqx&#10;PE2O5akcSwg8DRSJJsfyhFIpLE8IPA0UiSbH8oRSEQ1MJCrH8jQ5lieUimhgIlE5lqfJsTyVYwmB&#10;1QvKsTxNjuUJpVLbwORYnsqxhMCrgiLR5FieyrGEwNNAkWhyLE/lWELgaaBINDmWp3IsIXA0GL4r&#10;yfKSmFkIzUIWHuNHAoHjS2JqIaaRLDxEkkAg+ZKYWoh5JAsPlSQQWL4kphYyWZOFh0wSCDRfElML&#10;mbDJwkWnEi/Dd5N5IcEFnSb3QhYXdJrsC1lc0GnyL2RxQafJwJDFBZ0mB0MWF3SaLAxZXNBp8jBk&#10;cUGnycSQxQWdJhczfFcy5iXxxojSMWTh2k4lZMjC8ypJcEGnycmQxQWdJitDFhd0mrwMWVzQaTIz&#10;ZHFBp8nNkMUFnSY7QxYXdJr8zPBdCZqXxEOnUjRk4aJTSRqycNEJK1N8VbJwZ3YlasjCW/eQ4IJO&#10;k6shiws6TbaGLC7oNPkasrig02RsyOKCTpOzGb4rafOSeOhU2oYsXHQqcUMWLjphagSdJndDmRfb&#10;abI3ZHFBp8nfkMUFnSaDQxYXdJocDllc0GmyOGRxQafJ4wzflch5STx0KpVDFi46lcwhCxedsDeC&#10;TpPPocwLOk1Ghywu6DQ5HbK4oNNkdcjigk6T1yGLCzpNZocsLug0uZ3hu5I7L4mHTqV3yMJFpxI8&#10;ZOGiE0ZH0GlyPJR5QafJ8pDFBZ0mz0MWF3SaTA9ZXNBpcj1kcUGnyfaQxQWdJt8zfFfC5yXx0KmU&#10;D1m46FTShyxcdOr1ZWTh+p1K/JCF63fqFWZk4UaUlPwhCy/mToILOk3+hywu6DQZILK4oNPkgIbv&#10;SgK9JB46lQYiCxedSgSRhYtOPW5DFi46lQwiCxedeuSGLFx0KiFEFi46lRIiCzfeqaQQWXisEAku&#10;6DR5oeG7EkMviYdOpYbIwkWnkkNk4aJT6SGycNEJHyTOgckQUeZlZjc5IrK4zOwmS0QWF9tp8kRk&#10;cbGdJlNEFhd0ulwR8XvpkZBY6CTsesnCRCexsUsWJjoJYFyyMNHJKvOShWk7WQpcsjBtJ/7aJQvT&#10;djKpXrIwbSeW75KFaTuB5yULkysaLlxRSDx0XriiweWKhgtXFBJTiws6Xa5ouHBFITG1uKDT5YqG&#10;C1cUElOLCzpdrmi4cEUhMbW4oNPlioYLVxQST4sLVzS4XNFw4YpCYmpxQafLFQ0XrigkphYXdLpc&#10;0XDhikJianFBp8sVDReuKCSmFhd0ulzRcOGKQuJpceGKBpcrGi5cUUhMLS7odLmi4cIVhcTU4oJO&#10;lysaLlxRSEwtLuh0uaLhwhWFxNTigk6XKxouXFFIPC0uXNHgckXDhSsKianFBZ0uVzRcuKKQmFpc&#10;0OlyRcOFKwqJqcUFnS5XNFy4opCYWlzQ6XJFw4UrComnxYUrGlyuaLhwRSExtbig0+WKhgtXFBJT&#10;iws6Xa5ouHBFITG1uKDT5YqGC1cUElOLCzpdrmi4cEUh8bS4cEWDyxUNF64oJKYWF3S6XNFw4YpC&#10;YmpxQafLFQ0XrigkphYXdLpc0XDhikJianFBp8sVDReuKCSeFheuaHC5ouHCFYXE1OKCTpcrGi5c&#10;UUhOWvzul9//+s+//Ns/fvvXf/nl93//46+//fTnn7/9+dtPv/387bdvP/39529///bTH37+9odI&#10;88vv//bLb39q78Y/f/o/P38b15nvotFpf4p/D+NCPDVe/Z9//d9//K9/fSX67ad//vxtmCcOce8V&#10;4iUujM2w1PHmn/9SU4x8I3qPDo4ruyd6+D3fy79/ayWMfIlnDwXG+3PfJJ3v/frnv/7jj6+KHGW2&#10;tMs8jo04HpcJTij76njz1//1h//49b/88f8VHRd0bBsdSTev+10+tNSu0jKsS9tFw2Ou2X1lezxm&#10;V2Wz6CP6TkcYopT1tuSZ6+Aa0kk78l/ro9YYfJi57X3k8RIs196F7TEpmo/BY74X0sNzN0ouad9k&#10;zT643aKRNXV6Aa7XOXDQAvk8NutMc7e17SntkfW6ZMDuXWvPDxagicBpRfEcCTfq/KQje9o3/bws&#10;vVLTtO7+XlfsI7pqz36Bz3VepxbhGJeRrs0A94HPRHmD3jpPeQEgKfD9MkW+l3/7+8vQNkXG+2M3&#10;/vneZ+24hCu+NBLECqCiYTPufShXK7oXyZVLGIxMBgYLgrkCZmhE4Ijy7Sue2aRchjA0go6n23w4&#10;Uj/syydwb+F+knJ3dhkZnCxf+rC6PmWAH0pl2jCiPy6W74y1iAjtu7ZTer0+3LHR4mhAd+G/Mlyx&#10;g1vby7GPqTSePy43tsbPbZ8paTFBL9hnwTAfaxzk2DsPYNdegNVAsf74o6FIkDQwsbE1d0ZRJnYv&#10;J518L//m+zObk882I+uX79V69lRrnginFCaI1zR/1GyZ1t7iMy0ubUpfNhYtdDxdSfjDvoQioeTU&#10;NyygZM2Xf1vcaVwCntLkfBWn0V48xhLlZFNrmXVvtR0GDimnCVrH41Mc+V7+zfdHSkkdAVefcPO9&#10;WlqmwnY3qnZc1rmF7HqbsgzNr47xmDatNcPrzB33PGaWz36sZdVfWTIf7u4lb7SpZE2jdWuxDe1r&#10;rodiTIe9yWn+Y333494cnoy3NER8KnefGHrWtGN6c+OyLcu+1jk9pp7NTTke37IJBMrJOvvoTdYT&#10;2nTFmN2KhcTZeum6D13My7Fq+HGdx2jCnnWmPSr15HFXjAFcO2MaaIa0ClsqdqlzIq318DQwbyWC&#10;z6nyvfyb748Yjt6ytFQuJvK9tziaYmjs5CHddQHKNKHGvsjgMebuNS/2ik80ee+RFavwfmy+LxnH&#10;qAU3QX+mPbKetzwZGY9xKIqNn5a+Ufn0+NKm70teltxUcEp7lLw8jrnnjWJY/T5DxKhNa13LylbP&#10;3sEG9VR3ejOmgXeYyXxraVkKn9tpQVK6Cz+12vgJUZ+Q+aCKTAETo6JtzsLRppovGN9sU+rUZ77H&#10;2o5TH23K+OhAwfjscdvT42ntfgSezrGp4cdjk0rm969YKrHCqLPLhJHtvjs3Iu2M9FEyTlV3jZil&#10;Dob1RsnUuJ3no+RMe2R9RvCbx6xweov1xzdbe2QCTnuEPd5DOUfJuGJ9OfPmMfuk+ozam+ReyWP0&#10;bS+ZmaOaupHWBja7kcVL08fhd/TU2Vc3Sx5jHZxZv+zxeY2GrcSXzscJod4kuAPh9u6KPbA2zlwb&#10;S9Es+QreASPQhzbf9BDPCePPmjFLzkF3r85QJDicmRZntGIbwbP383W4DzRJ74yzzam2o/5qloT9&#10;ZmvvqS3W7cX8sks5P/UV84K6HxwAyW+RYWF517Ak+JmPIdure2K9IzlNvDUmH3fwNeOfYcCcMbYt&#10;fDxOX/PS2mlFs7Yctu4BDVZkfU9rvpd/9/dxLY+BH2uEjJjla++alLuPcjccixbQKCspnKrEGKuI&#10;ncDIWj95u3vfMQ6ywFpQ/dV0ZX3U2+u6ksJw9aUEDsTu9vZiic52sxyO3f1BwyXHh50grlOt8oPG&#10;6B4RKK0uP5fG5/0crJAZXPfR88A89cgDpzTq8g2zF9d07EaAWaEOp48L89qsn1f2MHAAv3XizATa&#10;dxQfS/tESAPeTMe2o3wjq6qIuIBm4Jrv5d/2PuuNMUMn83OK2fzr9zd8mdQoTGA6K5lvrVuWwuoh&#10;DcfM1CSDn8gki4C9Gd8+xnPrjzF+fRvZj6fUmbMLub6mKWOJcx7dc4Qqm22YucVaFlQzHZDmktaM&#10;DyrsrVNrWX/1nsBiNXebtPN+x3aOhGFmYdo2U9FRr9BpUQxT1HbX8/g1Rb4t+YuYKkhv+6TGeRtx&#10;y5vuH7GzcB9Buu5EaSKAuZeZfZt/Ww0jfJMzJH7e1K+CyPfetsuCq5FRxChl38zR24UF+da2j6M2&#10;09Fr1XE8nokAteUFK4XTJ7crFj63yzYNWLAGtgBHLms+t8tGOCEXTjEHKuazvq1dWFrkN+JHxtTx&#10;0Yx87/OI37Dj6UlF2LgD7lDuXaOC2/zYxzizwqjhZnAY8cSXlZrxJ3YmJJuUD6dF/Hl/eh7RtaD6&#10;a68pZnXqUwHB9KH4bnz3JuIAzTheTOd/wiZ/aewvE0VZ5z3xnlBzVypmoOzLWr/6a68tnlEcJW5J&#10;mdpqxljSbOQ3AUY6s0flmW+P/TIVtuVXK/YcEr0Et58rVUilrk4AnlSPYITrd99ycqvgIy3jleDg&#10;1sO8l5QwSHgsZ7MaFr57qJjQPah58ZneNjI46SvKGAHi1JzCw9dicRLT1h/Ux71iCW8k2fXGl2LM&#10;9+BX770+gFgQ9VVbRJTeTxI5+NvQoXk7IKJjEof52rvGwQOAgckRxXRUEBgju7d6OCP1KSH7vmDm&#10;+ptuxGpB9VfTlUBt90K6hejVH/gIaPcIdIbl8909MGjOoBvDPO1HBLH3/blZLJb/2U6wMUHm5NOf&#10;bqRNpQgV7P7gLShsQDuX0TN++e4s9owxeYmxmTdrIxPTwynfOwjK6LQXoQzsd40c/nv27UzAqLpI&#10;G0Ms8YnPFTHik7fwcdaoBX0x7RAZbLsHCPdQq1wOfD3tEFbBxLfqBu1WVpMPTG132xjKWMeTzny7&#10;NmiWfdph0jdWIHx4N5YzLak2Bj4vbZlP6fqq1MhMmf4Dq719WXQLGNiW/BzVOOO51KUNTkvenz/O&#10;GOK6AnmBKouNRfZ7G1H7ax99G9NorkCI77SkHY8B9PQyr08/9Wst6DMwFhorcRcUWY+jfQ2MFY8j&#10;Z6WJ4Uc049T1K72d8Y0JX2UowFh5O4OGU8yU6YWKzmVE7U1FdGjKtXpw2zVYFKO1jzAM4O5bZUOu&#10;PE4rDu+y7irfAgZeDm5VQxwz1n4KoGcMxrrFuCp1bgusCa22+9w3aguU0/BOEV0psdnSBddGxgfO&#10;2SBWX4zE28USMMnZIByO2oyYxyUbGU8+mvTU8x/hJLX96L3Hdo+MrrKi3PreuQOPOYG20UOCdt5v&#10;ZHXLPNEqmq/l33x9WZMjmWbqqdPy5fVnOn1TkKjZe/na55E1cnoyyO+XFSMON/Yd6Z+qwr4DQivN&#10;7pEiwjt7p/XS3oyJkRPurJNaOQznOihG7h95ZOSXaAHr0nOH4SHzuJUZ89kOslvDYsTLiDjeq4ZT&#10;BOFK1gORkx5/PRovhw3x1WAzW2rWKMcex1LLipy9Fwc8B2xVS8sMUIcGsQZOArcBe1i1o2SiZV1v&#10;PGjwfHdwgBi+ypZ1Dh66DEoe4yCmYrAj+6x3lEzEJw0YYA2C/H7JRDoytnYM6Z412InJbu8MHEkh&#10;M/miHxNnPn7FYm+XTIxsSNM5UcoeQzpKJqbaW5s7ZevMOPCZXDC6lzxz3RPNc79kfPXUeqZP9546&#10;Ssacdg/kYvFB38RekFYy2O6jt2Kq/moII2xBELulZZRUdw2mlaxbc8KcxH0kVOpQjJGRVpKAxmOP&#10;G94aVQOw6Js1ZtaD1T8dMLk92j1ffDJIXI6+pGLMkXsY9V7JRGP6vE3LhkN6rhTWeE3yIAJndRoc&#10;qHDfRDOzFDgum/jxeN6Y3HpHsrKpc86AD3TED1neV3eDZQ96Zz97riabR8LJbf3Mjox9RPaOjK0O&#10;vSO7O3k8JrzYA5sxNb5gcLO1OYPbHWQqOBQvCY5o7fGGCPmIiVtxknudY2uHMarwhPJbk4TgcLVr&#10;P1Nu8IO7+82MKjBYWZejTHtMZxnWE3PZV8XzA+evDpuVuH9OZW+CuRg1Vt+t5FinGq0d9HTabcLT&#10;EsrisAEfHG11ZjS3a+Z7P8cezp467jQxWpugRSwWXu3FHkChLojIxm6ufBz71MqgI7LbLSA+xKfg&#10;w1sbFqvbrvWFq2G3wPkxHVkBCJFzbHEF592zqmWlb9Ls5swu3XbSKHbaHRff5Hv5t7+/LH3fct+Z&#10;xwjK9/Jvvo+v0w43YNsJzGRP5Hv5t79PtDab99x++V6tTaYiHJG8QETBZQhA+PXV+psujQhkrkFR&#10;0EJLbKlJD+EdECGic2n1BsaQHXk6lci0N0JYUEw9RnBlUlY6tpurN0OXEZJ6HzHoe5ZwxSXvEwtb&#10;M2QIrDi47bqCYAwi7nOella+AN/Xz6YlhB6YOgtzNbJsCOx7AoG1muhtpMq5LnStP2vQ7Ehini1O&#10;0Q0O6wUMczN1b6al2K6cUYHPM15ivKEa6mHNRSFsKn5ENOTnsUZQ6tAxVtdpbzPft2OHGZWAaVOd&#10;kII4ohuxrz59vKvZkmcER3qazm061rLqr6wfNBojdZ+Z3ngR4CgXDTNWWVx36Lg5LdER/rkgOOue&#10;ZcYuisYQk4oV8Q/a9EEsOXUk6Lev1k598L5mfA+rc2qX4BPTMbuUssmvLuODabXXjHXaHsy/1Oxt&#10;ybx8MKRvHF3WnrknjwA0BrmMzQeTSG6TYJMj5PX93gyY5KrjCNj0EcI6txt21tmNzDwe41F2dpRg&#10;+W5TbtYZJHSvDgsh/hEmuG+iIXrFEqXWmb7KGYdoFV7z/Trzrem+fecaORtAdz90AJMfHXO2hKwM&#10;wpd74X/CjoKzfXzXnhUEs2DDwW6p6KLdJzshUt+fmUab7WHCeOxh39P7tbQ2TmJTWTv7O06sHWoo&#10;mQU9C8eG4Ilhvzda7026l31QTUdspeP5sQ8GF6Ol5WxMXZITxGBZk41GPKNO9cyJMWBbaoInn3rz&#10;Y0SLhVIfQMxsBxA/hYHgFdbsD+LgB8eQ/ZB/95ZlXoovU786ndcxR63T87UvQ1Q4us3rHTFjPRzx&#10;STeCWpzvaM1BChaJUlqWuiun719pMHk/vjeR24fJ//hod76Xf1v+HL8gjtJq/06fL2rPbS5HWtbc&#10;3XR/rD038gCWVhpzU+fYUqv8m9rhP+RKaiSa29s338u//X182wZVDhTM/U6QfO9zbSZ212XgFETH&#10;mnYf+58qwyKOA4WtLrGkzm0SWVb+3XWbUD53ERBJGgzV4ihR39zHJNA4NSzGJ90iRSzyX6B+1ebr&#10;MG283ydA/OfYtFA9m3c2iTUgnxvNUmIfWDGnPF772RxMr+xo5DGhrUwdOxbu2/kg4/KCZeKY7BUt&#10;UwiPCafmuGQ1upMGaQ05bQas2oqSd2Nj3I/tPKmobIKLs9z9Xqfs6PybYCz1wxfMUvK9D21K1KK3&#10;CgapOATS5IyI4svXfsQ0GbEF0j7GZAJY2PJ/tMrRaLDpXTFmBLHzHzFaa/l5AJL5lPua6CDWpj8a&#10;gBEwa50MPxO7Yytms533/mDlw7zQhgTMKiHV+vpn1aYJd7fN2ERQDiN8jL9ayzbkib2mq8qqsu2q&#10;zAZlORhhzX2IskzYbybsT2GwE2wYTaKBTdtaUK0ifsEM375nicb9wq58Lf82/ehj+KH9dVbpF0DX&#10;sjIRabItYjtwwSeTPfv2Wpbw+3VcTpjADE9RNPvv3lbqXbF4qKy+WsbsbNjbI1sLjyoCJXtNYrdJ&#10;GRXENvEh9qcjH2E4Lnz9YWCVKG7s0H1lHIdOKzfEeqUfrcIMEbKO+nSlylNCHkZtI3KRBgrk1PO6&#10;saw7vA7sai0WPzH34owEhIb3yHnbyCAy/XYWj7gqpT4QtzneWKfEqfpzbYl4JEtBO50+C/fjRmZq&#10;zHFCIDa2KJ0zpvY5McepMOnbOLKVfQsYP2zgqsAnuh6O196ruG0773bywPX1iGz013/ks9HtsU12&#10;z53z4H1ey1zzb7NLn2qQr73tqWiUVOlNo9CP+RTd60muCAxnOMjsKQ5e47u0qrE0q4EmILHmYjUY&#10;8zr4WUH3UH+cYut0bq1f/bU3ETt9u6M5sQLZR1KOM/iF7vSxFGPryRk+ESHJtpg47m/sjWYi7gQD&#10;m3HioxAnXMYJumzGuFmhopYw5JrODYTec0ctEKv1q79abXEt0tQdSXttMbAZhJlgiXYXuj9losoR&#10;fDy9VyxbJHIl8Ka2zFBHfS6NjG+eI9jtWwJc6aly9nGtm0aDq2pX0sPWUNti2Dl3T2Bmh2PQiXtg&#10;81ZtI3yVW5ZZjRNmO/ct9iG/fcTMAmhKzxP3Zw9OjgIs0uvpvWJf5+VaUvyzukERUvAwNNdx++qV&#10;lpbRtM8294qNKGJqDINeGWbisuyRahn3GSMhxXZrXN/2lEY2prHguvvEO7CqKM3Ivu/Ynd7mVnyX&#10;Mp9wVq/fXMLGDnzP6KBbtWXZi4VrGdN7++7arE84ZVnbOKM2lNmGgMyWFu5Ys9wrlik7kcwRXjmh&#10;dVYqDnTXaSxCkmmloEuOcyzVQNRfzSF7xCjYa/um2KhOumvXYokZZVDpWEbdqu3MLqdkOwjKyBKL&#10;UyX9hN4bv4k4UJ78YEUDN327b8+eHlfiPGVkvnbgtJ6/IhlEpenEvTl99qq4KDnvtul5HuNkyo5S&#10;hs4OF5ooX8u/7fVPVcvX3nVhbS0cujJOvm7pMsb6SvhWFxIg/Qob+CUZS3mDK4LHafFdwJ6HWF8F&#10;9OHJVpl0IphC280//Sl76XN+42o5yODbyGEqfSQFgBeAjThbfByHTlgy+7brZXqxnxaAtTc/ryAh&#10;m9i1v9ukIWKG3ZwdS8hEyA6kSJHr1UhxPUim74+xq2sHKntBrl7qV9oR+0rt4PmJg7dm/agdS7l0&#10;IgMc1/ObtWVancLFaLZ3eHJyr6552blI/H43ZdhevLoyI/CYHX35mOWWMRORlm+97XaQPWaxN/7c&#10;+0RK8dbyMfNsdV15jN75GKT0wwi1lvVX1nmNGx1e/YLdJ2spmVhUW0/Tf2xYLWOfTY+kzjqfcVPL&#10;qr+yZCDftcbS101B+FOspdrUAGACPCf3Nqh+ltkNT7TZ8eWEYi3fl0yYO2nh2KRXF8a4VCxMM2sG&#10;W3WsiSTP+PutZOI0+/x9MWmCfwJ+uHSZKkDZMJzv5d/WOiMIy+VsDBd8+d3ByPfyb38fprvNs3ia&#10;bVvZaSL40BJYk0xFMKEyTrQEtwrkYyYv7SIsYPoqeGGxV++uExT76wjptfZgOt6PLKRFY68vuEuD&#10;BC5rQAXcYX0S8cwEhmtN3zJaMuvYU17DwjjbbAp7KcaAeO10L7gjbNoVY8G2k4eX3n/f2mxuaQ4n&#10;7iZZFxsvRgALVmJXPOb4QNYZj5mWv9/asRjMtKTco5dHaxfDx2YzKZnjYo3yp/K8a5QMvLDee3Pi&#10;JscpunNzxqUmadnAQBziKo/Zb5t1ZnUF3/K+zh/puUAZNqqVzxzLPLK32jF3vO0rAo65wx4eAItQ&#10;+4pdDLmBI8gJmISiN7HDvGSEuDUzyQe9i61qIxnfM7dlvOYuVr2lSeiM5tkGYRz3DpTHaNOtKuuh&#10;ThTVWtZfrWQCAexBa9DH8AkvwcKSCTBHBsdWRDEufOnTIyG23ZbcGxkQr2ufRwinMMJKpWjPthDA&#10;2SDr2trsO8BgNMWew/ph6SkWMzY694aMXZLZR/ne+zZaOa/52TxwpiyvT2Iafh3wKBWBB2+zFhYg&#10;NiFHPW+2UUSZ2khisSoxAVw2gjrZCMQi6gqOx+A5rR5rhj4Oai3rr8QF9HyLvcSiEy6y9g77x7tJ&#10;xE/d+apuXDiXnxc38RrtnCOwllV/Zck0Utvyw1igvaTk01iAa1qHV3P2kimLarexD2ycOjOxh4WN&#10;hRUDnOiSZH0e/6wJdpN4lPzJ6tRafuXzcoQh2zyIyj6OD7uVOM224majFlcY2DF03L2V7+Xf4/0+&#10;XuNs3D4PnjwGfZ8GbOvToE4Pziff+6o2G+faG/pWmBIs1I77z7Uh2tT8n+CU2S3dUvTS3tnOmCHb&#10;N1lin2XsNSjDj+06LfYdxyVa7Lv3GgRf+iTYfBbvr9SX0ZkatHYk0nW0Oxzlbq8/t2O833wuTAUu&#10;1gvTp/crRnopOESJxyvU6Xsc4mYC+yA7aoZ9bZzMaQRfava+ZAZw4zDCz764JUzhOUTZp98coqNk&#10;1i7d52F9sU8aN0umcZrPzOKDrOvon3AOElScvQ0y/9zZxEWTk2PSIHUiqNay/srWZvQn1mPnklg8&#10;towx5bxamyOV3LtRFWP3Uz8GxB432q9ht5ZVf7WS4xxg8sDf4ZllJqTK/fJL2oO5rtQZVPfDJcxT&#10;znZyXmZl3QlrqJc6BxPPiM57RZoIgQh3ir1jYkz+Gir7Q2vL2Im5tMczuaZjd2ZOY+HyPrf8tXAX&#10;OwDwdVrL5nv5t7Vm7FjsdWLy6axOvpd/832I8AZmYnF4Yq/mPenzts8gf3NuxS9n11RtOcKldNre&#10;cvjCzQXtI4TbUMOvbSE8gu7v0SKa8t3rBwHrlirm2K9bgr1Q4ZHt77Od9LKPTPOPiHeSkGsg+kf5&#10;E2fLWhAY63Nt5vu+5XCSMjp8HIk8moYTcQy9XWkWDxjA0wjnBGLcqNce45h09NSy6q+9p7EIEULI&#10;tJB2kvV5wyLx47rPhYUhkcGmWJy5xPTu81ktK+ueZS7H4GU1HQc/9lT5Xv7N9wFjxr9ZE7QT+Cc0&#10;Xt4nPtW2N+BaHp5Wvpd/M38GccYMWFEf+wPzvVqbTMUhhOwzmMXm52ef4abh+2fTQJBV6ooZjy3D&#10;rd3xqmKD1o2W4zI2ALz3Vpzu7FszUtP823R8xHphd4aJwxF7uTPH4tVgUPZJlOM0bNl4Yb7XjCmm&#10;Nxe3LPB/QSNHtoj47jpyTTt7L+7ULBYzzc/DRYptil9jAu+aPSKtlPMxvGyBt30WpwHa/L/ffVCC&#10;aUCRY9Otz/C74iKL8zhjSmIfeJbJMa33ftH7krm9M0fK9V4FxiyKNTjERpjKOIIewsz9Md6bUTKe&#10;YN+deb14Icx031H5OuJZmyR8zq4Y1z/31WGtZf3V0MdaNlZ2L7MVp0pqTJXDQ1CN2ZxsHt4J2gNm&#10;BIDbSo11GvFJo84sEPud3q+jvLVS7KKPqwJeisFv4uOWfuYgFDHZfMxkfAvBnNrtlwJidJ7da05E&#10;5t8cm+fjxjHl69jU9zlglxv/8IcIOX89QrizgLHZagFtOfxgRHHfQ/dcsGds+/1B/sTLk0hl2jg8&#10;2tT7LSa41a/fhoMpjw2e5yGGuYqFw94zfa9Ax0SZb1gLfvAoU4O01I+1ezOcFI4QytfzTWylb/0P&#10;7NhXKO+/qxkOMPPweRYumENZxnDrDkLgcdvVqeLs0QY8DZLj5x1S70vGKhEK2t2Dy4YE9tIFHZuP&#10;8R6kZG4R6LvYwFXf8lzLqr/2lsU1pOTUmlVN7U0IZ0pOxYBgZUx5HDdBNMWIUBgjHB6ArDMtMeQ6&#10;hDm2CG+cXdi3QySOoEy5fTUf9w2D91Zj3GAUkZ9Xa+N6RaeeO3IA4Ing2G0rrQ2n2Y+As5eTa6kb&#10;tmr71l+ttfm4Vb81JPYT7uzkUSn4vTSYMBjQ7lUx7E3OQAezeq/OcPhxC81eZ9x8oSE4PNWPCnFG&#10;i+MQpWRiAf2mXyLI8UXlffzVWtZRy3tQ6nsP08yM4GypfC//ttYp61yMzL1RWxbPsTquozZIweYa&#10;xuGdTdqUPW55N9ROkqSOtWb1V+p75m5gquq2G6gdHKsMc+Lg1NmRx6zMs3Vi/877krWN2IXX+pG4&#10;K+uIH6wbWfz0eBU9fETRM9/3NWPV3+MVbwjiM/1DlvvissP4xQHv4wsnOgIQb9HyvmQmiIzvwNG2&#10;vSM9a3Zw5JdcmbsYLnXoxu0LiTg8Z1yf+yVzMz6Ye40QHBtIwDKv4WwSs90HEPGp2NVSRsg57o+v&#10;51w2EDuAsfCtZNZg+wr4qHN8WmvfPs6WeBgYKZn5ovl38Jpo/qHOXzBLhP1gGsI2EBvBZ87++hjT&#10;5HqrPCgzLPAUe1t9XM+B2B+8/0XENciNttme4wpBprc+/awd8Z1EL0bkhyt+AhCskVr9UXS3jafa&#10;vEVqrN3azIl/yYmrsu7m9mlyaoPgtZlGH+Of7VM6qbkMJdu8llV/NbvDdoG42mbvrwBPRSpRygjU&#10;tcfheBekBgWY8VcUOyxCLSvtQyuTVAv7QFqmp17I9/Lvlzr+uE05PdJrlrr1kQDUYstMU4LVW60Z&#10;2M0TjHHy6PD6as2+whrHcVi4vQqIpVRnEj5jjSgyq8hMETj6yjNlJCxMc8f7+2A+tYu2I6Y2ZwmO&#10;2bWzXaf3a92y9c+pwOEe1Tna8fwYckA8WQ6bwFw2HYncGtGoMtLjSjbZkUJlcOVb1nBB4oZg+wmP&#10;52NoI2dUsP8n+eI4kb3HY446syBISpid+erosjGDb1ztJcfe2x69qO1bf2VrEzFOLpTGCrf17E/G&#10;XqScWPhXXFdbH8NJJqjZJtpjabUsxQU8SfYRBTQb8ENccPNczo8ESmK1WFQJhyJVYZKroUR2IMAk&#10;5uOz1a+a1l/ZRrERpqXFJYkPOpaSWeOkOcRRlevIWOxHtGjvHSab4whaLav+ypKJhCe5gkPR9vYc&#10;uGChkR0fh5i1zuz6yD02HLpo92fRzrWs+itLPu1/gAKkk2qdWa23VR0TN3RzxQWrLabNVmcMW5+V&#10;aln1VyuZMEPfWkH0FGemlMyIh6LYs2bE4UbJY2CQjzGyu2KXOgsi2erZ2TUyjfU6PXxCpLzPrTCE&#10;GVv9Ymtj+r/53tuanfeUcIdF+MIFR+fuIj5bo3Bh0TsXDlmB79J0rGXVX9mbrHpy71Bcv1VjYUD0&#10;2EfDnrUIPxXFTrtwuJzs2N5cy6q/smQCDznfs4Bs66IDwQzMNHxM07oAYiMkdNHezsW7q2XVX1ky&#10;u2kTKMwKs7CHaEKkuWUd0dTqmXLOlHvx2+PbngaDPz8EEf4edRMcvdeU1RRMze4a4H9r85/NO00o&#10;S36OSPKdlJYaE7E7FhfEvy8ZRjr3hRH7Avq149lMlEYTP+//c3au6ZLbuLKdkstu29VnNnf+k7gr&#10;CARIUMzcVH/+sZ0lSnyBeAZACjf0x00gan9ytr2v/su7I6dYaktofA/o1iIQoU5lrDaKXMaNavcK&#10;5UtWYglTHFf4zfqnMYxLpBF0RhlvPS/yEmUV38CLOatQQc75H1U22HompuwlYeH/3vWLVczgvb6z&#10;uZHpvqoWRj2QFUznC2fDRLWaqjTLGOPS/rybuKUyIqzMBPw1fdE419DOIHDAhVlHbzIBvDaGN6PD&#10;4ga5X1PUISfcjzQwpOW6Xdz6UagonIVbjTFc5hNrByBEObGxOn2W/VdS8Ar1IiK1JSHw6YnTUxH2&#10;UERrzioNZdnccEK9r/7LPS8YP4yv7a5HBbBcb0tVLIkG9CVZEESEX/NirDt+gY/V2ZtUtsB23z+N&#10;+yQJXKXJ9zkLzO/HaDMftMXznAG4WAUm4VKxjrbPS+rEAQlKfg6aVxAgHrUZF+999V9ebSKSiUbQ&#10;jiJIe88Qr7W//yKgOeDrwKibXKhdFb3/9YJHtlQHOeG2T6+eLByym1zgtgUiSTFnRdFiYHf7vPj3&#10;iMvwblcI8FAQZh2fJnTwRKRPSBA8ayDork8VmXhV1k/O3E3XJoBSiYYMKwve16miNkWVeQdqnbXk&#10;7uaM66RymQBmQCRtIxWkd7wQdkbn/TFMzXlj6GZ5OdNlz6hzqakIvw/oZ/s0sYbYSB7T8/aYkFKe&#10;Kh67gsRlzxSMSu2MuAL+1n6qUM5mOhTph9tmYA9W+a+3OCe0Pl2rJZEg0cF69zkTVHLuOvd+4/ve&#10;HjOw4CSQw1Kno59ga+N5kgn5ALDIPql8Vt5Gt/Pfao+wctyhgimsrNv13vItueLTI0nAmoIPfWZ4&#10;9OuyrJmzWhS8lsv5Unbm3DMe1kIXEcHY1hSLQUrwWHIgDumgmD3DnR1lQYDM3LDel+fu2SLrfSxw&#10;TFBJVRu1rNHeHnAMik0MAjskbKBv7VFKc6dJxVG+/PfvEzKpNeDARkzwy/d1CXDSIcdsVsLwuPvs&#10;PWs5zpIBHsBkONmrPg+oBURlo17MKd0BEWvA6n2wUc89o++YzzxTaiE4IoA+VuAtNzEpBuF0Lkbx&#10;5gZIptHeVRLeKuj6Y2cnF3UpTzS9IFqPLBzEvvRZ9l8+h/Am0wA4DrSf3jNR8rTkODEPTKTsT0fG&#10;CUEmovKy58allDnTe24MEM68cSnUlMqrZltCfl/2jLM1HeHMHg63rTanziREbRNOax8Ya5Q6C/vC&#10;Po9xX/Ys7GvSNvKXreqfRkN32h5+n6wPPfcZ/yuUEXwd3TQiC5c9E1X32T3AakfyXtI2mT2756cl&#10;DMLcwhK461lRYYMUME8wdducdbGihRWQT0zw/hjsWHr+0Xe4+Gg8vuwZ6rRwB3W6VdiEI1WaHCzD&#10;6QG12iT/cirHasOPSHQZe3XZM0FdKFI7RXCZpPVtUvjZ7JQgtpiMunqW+p7nGS8bPb+gMAJOuuk3&#10;ej6kquButZkMXGGP0OJhAfcQbzfkfucd/Vdykv+w2o574cuXsbLyMPwMYBzy0/Lb9uMOrSs1box7&#10;BnDvVlsraCw7iulWJKrbbBzY7TwDzzXeBOYJmOfFPlMvRDjjGDXSZttn6LWSoQCubRUpMGOxr3Ov&#10;QNAk17+cMya1fQnkLwvV1FYbAjTxyp8RTGpSGFLSm0FIBy1Pb1/2vHoFiAJtB1aajikMb2cq69Uz&#10;JWPAS8aK4ZlTksF1z2xyBQMO3us1oVHJOxujwbcHhUbP1CcVi7/vefF3IuT2NGHcQM4cwFuvC2Lb&#10;ZrQYErBszud9z6vXE1/epvGy7+VkpAosvLT3zMlw3uCIfL7pmXNhByU14h+uUXbAB1Yo3Y0AW6zw&#10;H+Jm5322Jpg8BLewIEbjPHGaJp7I7fy32i9RUPblofEeORVrZisC9yemUj877bGuL+mcqj0WnvfD&#10;mn7BVYA2Mg4BJEt6tzh9n6PJJHL9J3Dv4jI/IUrxb9I+QQZX7TWi5GNjRDuO8ktsnAuIFTsbe8Y5&#10;mH6+OZvjLhDtc6IPKiiCvcvIFY6g6NzGwVYwg5TDD2dqpxdd6eR1BMF8l8Ohu7kThQm9cL9uH2l/&#10;jCe/oealIRYqY0a+H7x2H+mCWaA2ABuaPMPt/NcnYW0PAuURNdvat/WreDyjcrsPe6YDk+dT+IEe&#10;OmgfLVBC8f6+pbqs58gHPYKcGfTlrAPoRE7XbSW+0CYKCVI2aZMAUuG9J21uvf2NZZDlhqhKBnLa&#10;2oDb+a/XXXDTon44kKWK2/lvtUevTD0Hh65OXcgCt/Pfak8oMymWBc/41bJPj/YzAkPwZkp2tzvu&#10;q5y+NSpCrr82jrg8PpxFlOzf1kW+nMUPPc/x4gNjv7QeRTJ4EGp50ah3T/8q/khK+2T5eu5eU3L3&#10;igug+uPJ/WEPOMG5Z7h9Z9lUf/fDzJC95sHiUP2sQGjLY4TQNnHYo7UVqD4hvw+uce6ZIIWBXtTU&#10;SF4w11TxvxwYJE4acF/yT2em9/Xl1GGYunYuvJLccp+heer6t3JfwHrbsuY9/A49hvfjY6pUJG+a&#10;b9+tGL61+S5MelMdW8/kfv3qx6M9rgW97XmZM+ikzfXdBoaW1cut4QJYxl3n9rZnsCXJuSZVF5Ws&#10;n1YO64ap4xItXc0WmhrM402sdqUP0NzEoBsBEmWwTx7vNSdjJwNkUFoQgqsUUq7TVP9lCsMC8Mk4&#10;KK2AfOxUAjRgsNdcEhFzzhljA+9B8o3eV/9VPWPKJ3WCvCBA2eeMG6Qew8k2nzyr4GgALnl0cZ+o&#10;3lf/5Z4x+e1sOGA1yMiDv8RGTsjunDPZAQVGYs5vcAhKwjUM5AB9IbYKrDh65sI2Egr7kuCdsCcD&#10;oC/YpPvVZpMLg0sQJm9JrUmteFHwUFBv6xkrxDnbxN8E6XnRc38Xi2z7NFw/SQjfgYydJu5wAxgg&#10;MVFMd+cZkSZ43DiRROpgJf3TOAxqI1Xjb7Nq8A+aDNgKolMv5rzonhPDtKz2BO+q4whNL4+nfkxJ&#10;EImmkMadmi1rTdXA88y92O20i1kpt/PfT+1NTW7Xe6u3GJsPB0Jt13eXwzEh0zWzdrTe8guCeIYf&#10;yuGwlWgD7OhyiWT8YOtt7ARsl31xpAlnIfE7OmJ/dL16cHYi21tZOizXYoJkkDCtRmZEAauqC2ya&#10;a8COu3lebbCr1nnIpN3zr2Ah/9hpdZJIMj5tm0hV9A73vvov77OMXkuzssjnRvIxixySwPA39jmv&#10;j1ntWJLL1V561vw2sCfYltkzq7O5KsjCc6gCvRS9/c1qL2IWiUIRj21SUwqzp3ti2Cr/gVdTSuvF&#10;Pi+6A+DfxJEuq72oj6iqG4hs1R6adtl39rN+SgowYe9B4MrVL8/B1E7NE4I6aG9oGe2VQfLNWlDr&#10;PD60nhg2f/PLuIBOpxmFY0L1NqKfOa4+wxydVKBgUaRIsGfrLmIs2zOOZ22v8QAONhVmkhmz2tYV&#10;1RKaUqqtWASOl6zx5f2DLwljr4fos2BK2oCk7sWbpNzP25H6zLxWOUPBScOIl3isCJBb+a9b4+EJ&#10;FyLZ3sBUv+8Wo8l0UVo/d2v/9jJ64G87JfRZeDwodsGWDsvxdSGX/QGq+0LPbduuK9zaFuDwT0UA&#10;lQBm3h6uNIib0TPsM9tWRRMMe/JfQvdoEV/PB7jxvCCL1lOH9jc/nw/gUHJ/iLDkv60ckB/OB65F&#10;uOZ4izzsrvaATCYSlw91jVxbC0C3MNR4EwTYeHh3PoQgzc9ysjq0R0mESAh9VgVMtvUnQJpedXjH&#10;p2qQXitzAEI9UZZDo/xp/VGlUwOltYolfN2thQbX8XgEnS48HlY8Zn+YoLSRYACQwVZzntCQQCg/&#10;rLj7jt6I2BEVj3dQ5YnG9fl8oSc4ZxqDoOcTgMX+TnraeoJeE14DQgD9ZOtpb83ehhqFTiQU+Tau&#10;U3U32SJ+R7Uq9I75qmqzJOsU1jYch/MhAORcOQKxTCt66/vTf+X6qepO9omdFFHu+iyqYGrZSg3r&#10;2gdwKu/zF15+6lOJshkj5NIj3RS2zJOKKa6Uicjaap4RN3axFRksxYF7L/1XUqXg6DFP4tRpx3qe&#10;wLdczgDkuIIz64DwjsIIRZXjhq4XfABXElat3uSKQ0Vk1s8Sqc6jTkiauHN/OIJZ402YXTCJO95D&#10;/DG9ewo8bFuGlwE+ps+qjgIKSusUXdNWg4zvePeuVxmU/jAqHbu7TlUWRaygFIItTI7Xt4qSc/4T&#10;+Pzoth8vDoDi5TETqXHeFTc70oDiSB6HtrlPnxsVbCEDkRGcus1huJdHhwQmRaI8fYzy1C1GreEJ&#10;dLDV8CR27zAqlhx7vXaKNLaTDZymzul1n8OVHqMlbNC1MGWjxFFA5SF/t7kCWEyHTHgvK0hezXP5&#10;LIJlK3G7TIXSGJSwafOci4Ddm/HzR5/e2jjQoGbsxcaFlel7vONW/uvWBcgRkK2cDG513DddZBok&#10;Jt2jq1FYefiFcoGl6Lf5cMySOEG4p4L8mM+pT+4DnUSIUyzieMWnsE3t40E5SO1pPsWTlQNWUaYP&#10;dqinnHyRgHIWH1K8XRXpg8bczH+zOQUPyFuJcycXsLPu3cx/3Rxxn6QGmj1hKh93CZx02bPwJ0Vd&#10;vg4GSYd1qMEQGAQE+ENrzmHsyuSMy1CO20HibZ5dijSpYAjjqfXG2krpCBxUhTzbw8ne6+EdCQhU&#10;ENsI+DKRjdUnMFT7SLCuCKm2TtH8U1TBwcg68/r1ufVfpoPl1dqp6nb9MHZbR2OCORMUO4kCM/RN&#10;t3hqLDgQyzHi2S0rbIbNQdrEyip0VBTrniX/aq9iXzYWKP5uYJYSzzc50Z7qzuoku76s/Vcu8iLq&#10;TiJmOd207Ai6xhneCSC6Krl36nYRpc/ZYqan1qvLu6eg7fPbjr3inbWri0h3s/6yKXBZ9aeWANYW&#10;4y1o7KlhyOHnDl+qLsCn03w96UTLYXyqU4sK91JLg5QTUnJQ/oAVZsQGfizH5MpXEAp51t5qo4tj&#10;5qnk4vZNcXpQj9FAUw95q3V/VebluopNA9ahWgjrPFWqIR9+9hSd6IgYstQoUcrTaCEx7ou5IxMr&#10;3iQI+YZ7Ep9Xjpj6ZE47lolFSK1bAn0DiX6wQvvMvlixKJBZlBPzVEEBFhE589GKVfvg1a29T6b/&#10;xpkkJiRTSfMC9a64QHzdrfz32PqZ3/oRE4fdgYI7+uFsA8n/YRa6ND59HnIgo8B8GxetUVXy6wMA&#10;/bU1mJP0DyPp5Hr83prTGoVbCA2olsX31hQWy3miwJZ89jr2XY9VBcD3dyYAw4q3TEUAtqQSj6mp&#10;eAYhI7q3+FzuxwVd/AZHjkfJt9NgqW+1HElAcR4hPWyQVI4NRZ1iQJzpyOq40nuWGwd1YWdXt/Fx&#10;g2KOzyq9rKk9+GKcP4hloSJHsQd9NfuvWFsUfL4bn0WF7CBWsJ9I4fGQsl5b+oDCLZlcACCTVOlj&#10;n97XPB+6cSW4hGKWP+irJHMZYoGJqDybTlnn+QiflUOmpGBfJtxLaf4qqN3Vi3EDYpx0FhCw8HE+&#10;xz6JY6eSRqxRmUgLCQpwkbxP1azC3Wj6xER0GXmALHkF0hWtLNdRj2sU2jxxDNk0PBAv3bBZ4mgs&#10;1ayP02fW9w3c4Jsz/gO3+czLUdi5NHaMTZm/xT8nL++jTP6A0zDjOLxFtsm6/tyk6tq1ZO9hjPaH&#10;v1TOTmsB/kTQl9O52dYC7T5TnzE1kuGwZ27lvzk2JRfkjIDfV909tzrOB1nqVcDp2fkAgoICajFk&#10;1WxvcW+hhdLnSlWhN8ggwZBS44dBUza1LRMWcopMQp3yPy4E/h9KlKYDB5hNXsr9oGHPN1dFhRjC&#10;Zw26fEZZ3Mp/s/W86ZOh3dU9GTe95zJR5jY8AfPYjVqCY9txoXZ81cq/JVBu+BrvGGKE+Y4kTzry&#10;PPw35gMrtzwbuDNHjt3qRBPsJVcuxKkly7dHyQExQmbxUMJqiOCa7Ch9Ew91u/HZWHPfOULx/dgf&#10;Dj5E9X0+CJ+M9ui+v4DofTwR+Aysr9EaBN8P38ZZlVOjRn95dDze41oRyExLCcJVJZiFXBXpRz4O&#10;9veU3YLnJG/kWnYUvxM/OPa5yAClwLQjAjrY9fR1wwHWyzqgRQZ8prdjn+A9UpriMlQ1rvbZUZ8q&#10;aHw/ADB+X34yTtQNTVBCVMUDxgcvziwqSa6kuAIiOVby274hyOSQHz0A+uj7hgiiSFU+xDXWFhj9&#10;1mVZB987z+e0hsR7sOjis3LmNe+zwKVe4CcjppS1+Z4SqzzD3kv/lfxMxWByJfH29ksGqMdE6koM&#10;aBQvWDcVRLTdn0obrbPTe/EaZ2+kQ1qaUMPxcTo/S2OQAfJoj7EQGRGsKTbxuzhWaVskcrw2ClWt&#10;U1CIU6UztMucUilrC9Xq6iKw9vmUWMj9CYQ8GW2+iuK9OQZh0MoXHt2ihzGC1q02MMgA0aRrPGOm&#10;fWH7r1heuiVz0R/Gyto+DKXagTeS7lq3v3GepfbNWrzBWeIaUOg+F1l+6P5hEqlTsUGtFMNbZ/tp&#10;X/v8vhAGIXonbqLPM4xYrR/oAobqyuX1lqUU7lUYbiwj29OLCHOTA0QcD9mdCDU8VIw++twdVSG1&#10;LxkTpm8Opk8VoASJ0P0Sv+DoylQcFMOAQiW67JXC8ymBmHKIkTlTJejGqarJLA+PK9vn9mVnCIrA&#10;lsagObxlxPywMyrPkul1eN7inNeQ0JDh/PFJ1K+mQONGVvW78RADpvrbxnsI9eNiViZZvIlTqPFz&#10;OVpBmsVDE1gNiIoETiijLG1oo3f7oqI/6Vgkygr3Xk+F6oEnQ2dfNr6EeHEezm+ca6b4i3mqWn3S&#10;AuGTrojii8a/GTRGqeuNPCmD6TKBROc/GNh9BEn1hOoELRPpPulPhJ44UbSGziZJfkcfjhc5hedp&#10;dvlCKr9qx49jAqA94poftT8uyTD4ShRQngp/8zQdOKwv0IHcNh+FkvhdfUvXvTQ6wlnEv8XYcO++&#10;WEJVs/Nnpb71z3IJnj9bctHkyZ1d1FKIPkv6XZGnCrOnavqUjCrz5pAM/AOdeKFddBhKVkSfHMMX&#10;ugixKpVVD7Eo1bx9FlvTYa2HzMS1jNIVb8KSkTYhBPoO9l9BnsqKN1AZhhJ56F4+iiQYcU4+mwpn&#10;LPOkkASxlNGnDs4H+jz1SUVIQtj5pqiifVYFzuIUErbe6p1QqMFp4ETZJ0qq99J/xTxVDDUZPcd3&#10;K+CiHAMX0+GYh1nmRRA8x2VSYH9BfVc0BIBWLljtJzeES7Vdlk/ZBb4zC/7XaYj0CXSzeBMD88Xa&#10;EndU0Tv1qSqTIQQ8FdXPsprMlnW2itOhnDMs8pWtjYPTt+DCq7Lo/0d+o9wAWy3oXxUh/cZv2DaX&#10;H1Ex6Y5Cg1xR32OyoM87v8FLav8mFfI+1Tlw30ElxHeVtj9WD6BVOLA/zocon8HF8NG7ilLkkBpt&#10;JhdYR1SQXGvI4YgMNX8S6BcOaNAEvv04NXd0qGKGMStqfOR9E6YJRAyOlfisLt5rWhnmflUSgyZf&#10;8BUYpCWtqg73JAXi2c4njfvR1oPBCghKN04N3P4Fll86fQJSdK3LNhU07yQ+ID9gzFufUFmqlxSt&#10;So50tbbo0eQbxGhFjG3LKKRXOaTMqafZ4SYt2+s3bw7ucNcnZGLZVAaS9xPZ4MKJupO3O2CJlPgy&#10;LXTFtI+u+iQAqkxT7QpsHzf6unxypdvsEoi70ZDKh+augIrIJLO7PrVNQZqqW915GZqfzW8qZJE4&#10;3AbECP0mTojy9HbJ0H8FB5AM9GgRP71+NvA0x6WRYNtNcpiAvsITXRoUhwb0mGfnN2QkKqNkrKps&#10;Dfu83cp/c2ww5USro649fa+9NXEgCDIYBqV/qoqwW30xXOReyEwzXPa4zGMmPxguNAWjNiYDOCl0&#10;T1MlMSlUuNhLxEDXJHiowMB4c8S2jit32i1SZ4Rgjzdx/DTCwxqhxHE+pDrw/hCxGgPC8/FCwvJZ&#10;pHWsK8Z819IYkPxfMSCU9nZMSONVuZR4iO481KkHhRznyZrZU8qVCNtUFIH0gCC8pqUxHCB8ufAw&#10;/zNVnvuETWdYW4XJW6VnzqNAlWMqp4dH+um9fKE/lE7HOIaP9o7+0A25ISyGhPbUGALwN1SPoAUl&#10;KPR9ARBhWBEhlRe5euQe/eeXydqrWzSPIDNe77lpWLBoJWO0sMwP3sO+YsEF5Aa1YlOUO/ukXEbK&#10;eophdXHEIrClec58Wu7oD2vc9/ciuTuDB6/ONXm58HLja7tqQB/2ss/sCy2wpWj6sator2NXGfMP&#10;vIgkoH8yIF4UVEPSFWtZcuNJC1h7qksulsztlKFS3q0RxlIF/sllapqA0Kx2AqraWV8jlo8Go09U&#10;wBfSCq8AWKXcUXhR75M7KLHuOonVIqhQe/IiwrRv8rn+wD+VqE9KwPfLK+B40GQMCNutV/OAh/Bm&#10;0Hz5Fe/WdvhJ4k2MpX62ObqKnGvHsH27koUbl8nFs1fOSlX4TuHJsBFeK1GjXRSIns3sW61S+obw&#10;ldZyNUuKK7o4JQoV2sfaJ6K87H/5HNpW/6tilLHTL/W6VUWFaLtvZTgHYtUPuqSKWMbS/hrX2CWX&#10;3k72wd1I7o6cOEPreeqveJ+TgRHzUHbewk1IgXMEUpUlP+hYfQTBNUn5kLNq9ElNwC4AVlcGxNXZ&#10;G/X1hBTRm6BUGNz1PEloVcBzvEkcstMQJU2cJHXwc3BuMxYBRhCd6L5PvD/2HDz9HINfxIDIGO3a&#10;CaXBlLA7RgtHf3H3M2AFlYMeb7KfXehgFusCRD18GryUAzKOFr3lU2UAa6yxkwoEltGPh8Nr41b+&#10;m60JJaV/6y/Sgx8ZeY/WhO9jsPCZoi+3OlEWl4iAIRjvkC2yqXyoY/J0avbUcNk8ohjjZsE60C92&#10;WQUXiu3zZuMUcGBpiOoTFfdRUQm+kg9hay+sa5QJ1YYdn4Umu6zB/6dyj/GQz/YBEX/GeBsPifHW&#10;qvbV7L9i91DgFaEfb2Id9bwWbot1YIeTttcEAg7kRSAA+UK/ggdi90WfiNTOKZa0338JK3W3Bq4A&#10;wWc0WlyYeQ3xg/OblmKGwiekHv0vK1Pwfbfy32rtvMGZLk0PbnVaQ8ra2GOPa1ortjBUOJvTCQ/J&#10;84Bnkk8r1z1W4jGfY5+ET5JnYjns+iLQAgd+CFNtuhCrkQeGBNNPqA/PN1cFLZuvaN0JFeUJXFZl&#10;a41qCNMYrdFGwq5ZWh/ng7h3D9BhdxCjGTt3ktX9e1OI1oesygubb3kT7tC9xyQJGLKP9rOFYXB2&#10;+pJv3TpfOJ0+s/4rV3LJ1wQN8KsdYxxAzk1AO1Jq1EpIQIPS+CL8kCGRO1qZuRT/xaMfKzTV1Mrd&#10;wGuQBXrnw8oGUa5iENJVn6rwGWwF4LbiPMtMUCtSLz5kYOBQSysSMnuVlIpXzAFsfEibv59YpN1V&#10;KO2oU+uAQCVYn4SdZ9rR1TRx2jlkpCKcfWkJJCezInCMZ67tNU6V3E00NRIK752Tis/FWdRXlVKx&#10;rO0yFdZvS2pVccB8U/d8B/E95tkPMz6z5DOEqe1X4h238t8gb84Cx0gnHzpjbJ6VW52OxJJHytnO&#10;wgumwCWPFK+hciWXyeIQhGVGb7qG4wyEct8xQjkEM16peuhYqXzw43x0zIOMWU1cg9+hjhpPxghp&#10;LZrq3z7Nfh4UoS/ZsnWCS9rzIeVQWVcxFaKlWcTwsZunPqGbfxJdr4uyQ13wikNTeFzGquru4m6v&#10;4JTV2dGSQ0Aki+QMey99xeWqTYwXvPKna5gH341FpPW/Qd3L/vSekqkSRCHUNgTOvygG3fcEZ8/o&#10;Iscske412eUh4bUKmPVe+i/3OT9LfLe763FU1ID4HzwPC9XC2X3D+BcBfOzzu1yfGgHe+i13EmM3&#10;je0visa2b7qyKAsngV755zvtq9BbmgH3ihNSLPeNKzooYd+WCVaWvhX5OcKXW/smOFgcTPwPWY38&#10;ivaFX0tvrfTLrqwNzTSIT6HATTMdhuKgMu65yeoxd32C2UjwD7G3/V4AbMKEV1AWcQuxyveRcgtz&#10;Vmn8wVE6dfRfQZ/E0X1Lr4rfd4EHCseIGWUcb9YNceo0jQkmZSD/bp5gHVPvhL8w4HU/mZnL6uK1&#10;5YKs9hDB4dwbwmbhmLnqk9UzHPtp/63odkHVG94D5JjqN4tr4LgSUdyuLW5LaxNkFGWY3aSJ1+/P&#10;RKcwNMF/lrO/Buhljp8l1mk/STUw8mdY+W0q+JxdFUzXyXXtWbDTdB4LDB6UcLW22CbGRykvtS8f&#10;7hYbpCe8BxmVcT7Hqbmf5wojwUzsPIGlNmiNsg67vwcXeULP5EaKKM3dPDEr08EAwW/eKTyw5G4N&#10;MmG+m19L8KNc27fuMmS9VQtFWhuZcFSQs9Hn039HVDlLjCGL5bK8pVtA6oYvEtRTbHwhTZYaHh59&#10;Pv2U6BfJE966PzEbUmPAN61Q4trnEi1/+GMV4UpwzwxOX+2nHG8GiImDtrOCRmkUztPvDMCGozQW&#10;gb4DvnPV5X9/E/DIF/H6tB7hLYAlYjsPQExBsOOhXPb3u4lGimEafQ4Jua4smiNlKIK7KYawDYh4&#10;cApehSbe9AlPMIsnqLZ9FgJLyoTRdHaB9YDXLFgCIZgQ51dLK+PJBP+M7HDLkIF5xAL6Viu9xVCN&#10;t6EmUm/THwEPhwwXqqVoCrwwtoyCnb00F7YZVl/GbTGCrDV1nr5pWkhDV6DA7EeNihPtVl+Cd7S2&#10;yLX8+iFwh3Iv5PJQ4TdNmWwmZT/pEeHdvrcwDsVo9EwQpxxhn1X/lXqycr0NiYO+20ICgnMmmWii&#10;P/svg4kO2VdPrnfRf2WHFOx3QgYDbfwG8ADCMWfIzvXRqAjFr7SPiey+6ZLQbQoQLdz2WQKlqEJj&#10;5Tgy20O0kDyJYKbe2B9QoCGy9aZ1EAW3JADHTkpGtZX9m+DsFHcfYIjnpcU8z2Af5QG62qg7Ma1P&#10;IbhZyPXICAqSPhaRzxjQ3elfcAUYBF2P1fmWxqx5jlSo3icugfR0omKHJnHZ5+HNWlvsxPosSJG+&#10;tiANDJoCE/lCv2Mq87PQUKfb5bPPaPsKrjDy4nKeC2YDqdVJc0V7KI+vrW0DHeiu9eBYnWr6Lx9P&#10;QvHessc8sRAqkU46ee8TQEeabi/XlgwUlcYbZGJKqP3EMYckjYcYmlufUFgazkVgd2urvE9TH6ym&#10;7ycwhjr2KJXb2i4MA9Y33rzsE40gzeLnEcSCUJrY4EOCffa1RT4n66+Tfdknrq6MWhEQ2oQ+DkdC&#10;EaPPJ2ME2YAfKh5KkT3SkGWgpQkA51X5zXfc6khxOGpsGAyFuU0cWYhu2wdRpIGEsJ5Ub96tCjMj&#10;HeLTZ0GpVTJBTrz6xOfta3Q/9+n55qoQFSUfMHojo3CQMON0K/91ayJHO5UsrY9ryJgwI0cPA+Hc&#10;1lAVwlIswKL79QroZ0RLYpdfcmH8vSoWOk7tg1Mo0TDd/U+IETEv45Q/633bqpCcrrKt6o0A+A9J&#10;7boP3loUrQtQ5G8e1/A/f7KKwWgETWi1W6RGKjtpdA/n27CAqLjpC/s8n3OfbEfyr6d6jP5gu/eJ&#10;OeOcqWbIGNDi9++99F8+o/Nc4wbdPKOkG+BKGJ99QvbwRFU9ExbhDefjvOUKPSF7xIx1h62mcnpY&#10;PJOk1FDP7s448EznwhId/7UxccIryVfKxKozTlEvUPAxIGcgXvY5ZeDTrOM6cBIRxmefBiF4bZUY&#10;1iJInzaP6DvYf+V+EnvFZIg3OYd9njiIHOkTNmzThjAo0slBjcOKBvVefGbcG9qpwxpo5B6nW/mv&#10;WzPlHJtceBVGczP/zeY0pp7EmIqi5iF4F973bI665ebgfjZxszf/BZeMwDdLRgbe1rzP20PCVWGj&#10;izHFS0UpoKG4gCpGIEhwz0cFlVbodmFNHMzqHe2jpIbUP/lJ7oH4cQ1UNywlGYI+bKZlyXpfnhQY&#10;T8t92HRIpDkp0PJpEhIckgW4mgpcPkFhoZgyymBYGXenA65aghXvx+aeoFo4wLj4sOo7dA2IUC4s&#10;PZ8yzxfMB08VhRTzVWa7fRjW5PnIrOyzBdtIpDDexf0fOvjdbIU68c7gb+nxZWXGURM2PowlsnlG&#10;YNGuPcTwXqEJMDvnRU6k1WzzwU+QnnxyaMST172lmg7bG4OSXerT3Ymo/0qS0nXTPrqcmE3RZOPt&#10;SSAiL27fulW9udQ0y/F5uci/5cCOET/8tPh8CeXlhx/OYVnIQluI5RIEzOzOu26pzW7PFZfWb9ES&#10;VRZwRSFdc4xps84WIeYaRWgcBKL19LJbAhvOmeSI9JxJsELAimL3yF/c0I3cmo7xFpSMZ1vohlO3&#10;GzOSm22+BFXmS27mv0EEiC0Qz8GQqaUzY3BudqIcBBT+dGdSUGG28VA4IF6FGDaFisgeXNdyfYpn&#10;D4l/Y6XorT985SQBGWyg79Miucu5fLojI1kTW/Z1XgKFGkOinLCueLMHyPlQN/mocA99ZuNWgyBs&#10;lLTkWldkImSUnctozX9B29unFbCNT3N4tnQ13h76h44FyC7c85aTfff6ryQAHEtGdIIUYFJbz1Bo&#10;4t85NUjObc6qZ5pLAvv7BDX2qrtPrCtHY8h0S1t+2Z2v7RFgFiVu57/1fcBVKZClc4dl8O376OOe&#10;hQpG2fvi7x5XjuPqDEwBjrK+jWUyHBNjNzkZuPOUf8tj/LMmJmRNsJw7akEmU8w+KU2E2GTCn9Ch&#10;YB6DHAad7o+BZCUxYUi+65ksFbNnPGNC0y+MkljeqHWQPf+56QsA4QkB1cBIrThztPNqAwZz2AuW&#10;peS71vPyeFQfa/JKEHxtQJwQGPgHXvqh5znqeWHW3MjlQjfFzrubn57xRyQZUKZk0m7vq/9KOsaD&#10;qSWMUXO6umbAaqO++tPwru4+5jHavt8GSPDC78W7EK/XS71sy7mQgaJ6HTLH25yM3Gd4Rsa5H7Tt&#10;01WzBciT41WJ1Njh5dR+WKNRmGOskS572yAmMEaj2XExDAxlIxs8yqxqvC0k6Zki95EK4pVWDOo+&#10;WDHR4jLSZ/u6BFSVYR92zKO9Uq89Kq7K2PnR3h62XCun6uo/8Me+P/LmbeP/sNLz7CsW2iPPG8nA&#10;JTau06gR4jrL/Q89r4Tua/rmCVyPCbZYV5G3Ewhhvum5HW563s7BynVgO91Q2bgOPXsf+yz7L58G&#10;zL308gnBp5B/I1yUrNIIZAJsq433CypIfkfyoHe499V/uef1XeB8PXKClrh8WhrB3vOwyJJnvVxt&#10;HWDzjQO/Wx+DqQp31iSDdUlQWsJYfXCd85x1+aXXC59iD1qwkctmID13JrO+LUzw/7rPwrtu+7z0&#10;rPl1y4SBjSIDyf3GfSvBifos+y/v8yITKaS5gZz49BS4uH91QUUjwOVkgL8Uev9Fz1MmkuyNobl9&#10;Gr9TkgFZWsJZtp4XsUfEgwJSL3peuBC3BW1Y7ya4cJ3+fkjUKUwEH3uns7GGKd0A2G1xHXS24Qka&#10;G0mga4tgoUyiWKWcAmkoM+R+tRdFVIV4e+SMTzOp+jQAu/HpOlWUIHHNJALSgCdf7DM1N5Q+MibF&#10;Nmch2PlpwYdzSf6BAEMpWx6jReSZxCki3/n1nAnHQDjZs4B1zYM0Mp0SjKLMPCloK4WNC6zdsyqz&#10;vuCeZA4V5EN5mBt7xIR0yGK5G3vOuT1m/V7NWSjlmPO/qnncjw3HCFhDPgaytclnIsFOkSaaTEzh&#10;zZwJelg3R0buAni1m9HCSQruq81zp3UMP9SbnlVrPfeZsOPOt+HpStYaBIiatqssnDPKuOdj1Wu0&#10;3tT5Zf+V3FNIVGuOp09T6AnuET0fBobJnhFDQbFwV7yg7Z9WG2PWZHDYjMVL8X6fR1QmJsXNlvtG&#10;CrvlzSCDYid9LCFbvFSpnb6mvr79l1cbvm35jL2x5bQAMxox/zEwuRc3bUg1PG1H4R7OS5IemsGm&#10;VYNdkkkVHwWPFMLgs5ZPe8DAbg9ftRfG3z3PDN+BjTgAAwp3NFakcG96s5HButiqP8Z/4z6ZWXhv&#10;HjM794xp5FM7Fm3rGZlkDfO05KS2WiK93k10B7v30dMA+PRJabM9Zxh/T+Hh4TJuoAYvopoQyrKc&#10;yIVd2FHhM6vqUSEXt3x3hkE5mNS5w6pt9oJfIPEFyAtqQgr36k9sHSgAbyQRqs23SAyAScfbcDyG&#10;cc8vYOtwwXwXAPo+KarHOKyhesK9TAMi41/fqq2YhzAL11KYAu3/mraZ0gaR4dPMOZeEsp4gzBsZ&#10;UCDC+SpsCu/7PHVq7r+SX6hyjlkRV21ngZwSsyidLmkHjVPVsJ8q6mj4Zm8Kr1Bq4Txnn2v3iUSo&#10;hWSHK4nV7c4jpUZgrhHOeAzMbSikHLrOI7GpLVUXnogSmiECDkpm1d6df/izc26VI74VDsOKIwoX&#10;u6MUH/zZfXeoJZacR+cxPYGPnj13r5FOc3g2eAtsgvfU7fw32+uug8JCEW588ODjmipOl9IC39Rf&#10;W+m3P0k1qnAO5RC3WJCiG/KV6aTCIEaZuBPF7yMlOJf3QLINRKutubmd/3pmrRdUprHvi3Q5z2wd&#10;OnIwigQUXfeJE/ruxNRWE775Jk7ApWm+9BR9mJ7HmZg9I0rS56ycLyrRNmohdOBye6wpN00OYnpQ&#10;y3nOhDRMiKD+QcT3T0OZxJhiu9ituBVoDgze4QAcfkwSmPT2o+d9d8DWFnoP7fSnCAL+LPhXDgLQ&#10;ftkq/q7/5u4TH8IIyfYI+Cpm5Hb+W+1Zg9BUwblwNM2R3O64cviFRPuxNLCR0G9raZiVI7HjJvNN&#10;X4M/y24abysZ+A3nJ5qqyiHxLgHdzTFGYgyAnXxMHGVzJf4iCJxqO5oe0FSfjT5Lzz3XiGgq8iQ/&#10;Ssg6prOcqL09656GL9MjwGqadLvem3vRMc+dwOOX8rDWlKx05UyMiY+Cnp1rCrfqPqkRRsLaDTUq&#10;6yGjn5AZfNk5EB6p/3qMpIpnKTG1/y+xsKB5t/Nft2+j4qBeURe2u4qN5VQVoG7nUgU/U33mKD0X&#10;qq2+cjGPK3HeA5Lz0q/Ap8kT6rwIR4NhjqJDoIt9YFLj8qzC67Ps3oMjnHuGYhKQRAiEbKEGK4S1&#10;YTMkL0LKULyn94xam3FzhBAs33GD3te+O6CLsiY/u6lMvFwpt/Nf7yZKrKUf7Wc2ktv13vItlTIy&#10;hlWq2KYZU4zBqhwQCIrw9M0mXONKojyGgjzG3pdH4D7/BbYU8C7e8kZ9PrFMzLfXC6QBsn1bid6b&#10;e/lbSSpJp6ry2QEJeL98I7P8Taglbc/+oIyJJQFCLNPd76gFjGlpWABOUzsrXkEMpDQsLE3q1Pee&#10;wd2Y01CV901RFIFjUIFjznCZLWOPxwws1UbSmhODNgcG/CqRQWQ9I3Cty/T17bsJ06bP5IwY9+nO&#10;+7ibtAcnmtATVMmZu+vv+q/3USRa36fGq2nM7fro/Bb7nUaGKqHnKs6prgsFn90imSSNYjLmOn5e&#10;iQ89Kzcq34URsTZwYffM9Pm0p4N7obtlAf9It8+30ZiKJ/e++q+YM4IQk8LvctlA19VUS5Lv5aeh&#10;/YBTzIGpvrYfywvu7LneV//lnskmSKcBKfEkxTfOzFrjRalPY2BvS0KEo+BQypU+e8W83+4T4zmr&#10;I1E1CxPpu7RTENjlMmkvhPQFF4E+CTWk1JA3qUfE5S1wXkYguZrzFULApvdmgx//oEttM6M6sZwf&#10;Q8LSORJlG+nefkIfR+ZdaF3LCTzuGT59o3F4i+tGtqEjI71nnIWtCIHMJ0PeeZtQv3WH3lf/lTsH&#10;vtlZBX9SIQEO2E6IgPZWesn9YNW2xypnFquDJ/cTyuDYM5KbUiF+lwzsPucF2Iq7Cfz0PjBqwrln&#10;vMZvAIHUB3eOsdxc2Ep9UjCFBNioZ6HPV6ZBZNIuVh4zzPH2lTTiznlGnVzhb/T58PDXsafsnh16&#10;x83QTUi1YqyJuW9f3/4r9xlttMoezJ2aPeNoM6P8G22tq3NwRt7Os4ND/5OXfjsLikPUHiklyeN1&#10;O//1GIVyTW0WSIhKB3ed+Twz/AdWcqnykxjNOTP0XhtgBAxU2qrtpm67SJ5CTFBVqKLP3lf/lePl&#10;rjtFPgdvENMNf0P1TBUNxU3jMTxuO9TSKC0CBrTUPLD3ta0RRhtcyB+V/bKt0d4exMPcOY1ia997&#10;807I9vbQtWhNIcMPT9WsBznUxAFBq35IrovY2f2aEgz6qxhO0cD8NAzOivWJTvFQwv2i5yLjy7MJ&#10;D8ZnkKM29c2eMWOsK8wjsDxWEpPf9opd9rwevsOcoS2bWui+260YZKnJyvGcEQ5vVhvHv+0wCmVy&#10;EZh2ak5KRVi9zwfhoKQGrza+5Trfnab6L1PYvLjtyN5xtdShxuXddULKCjOw6pmBv5B4KmVTy3kS&#10;LKtIey6JZId7ljx8wS9w47uKKg4z08hcbWzmom3cuR0GzEigT1OYRO255+384/7HJEjqwDWHbtd5&#10;6t5+PX9SYQdF/KS/4KXCU529iC1uwnpmKJFtAw8aQ6+JI8gmjyJ/6YNmdqQjTFa8ANkz67sJLrwj&#10;LilKz8i1rWeW3JbluKnGs+199V/m/kBXaj9Ii4siwXNSbHVWiFPPj8dEzRMpICgEyWhHHrntDoEj&#10;B4p4i/9+4v5ovbMXKMHnxN89zgyEinSL4IT8f1BazQz3WlkQwFHgPo1pLBmEUp7Awh9ndu6ZuLGd&#10;kkrV72FHCt1VSQo+jYzq7Ap/o6ITOW4P7I4Hq25WKUCHSWGhF6s7PEbJKO5fj+96Xq4xYVIoIJ1E&#10;YQRYSzEp5cD02CBOBOJyOWfGgIlzv9pYgsZD0bNuI20buSTL8phhbAODBdnXOx9fznlm8B4/jRD0&#10;ZqC9Ybn1gUEG9nrOx4+eTeN5XsmS8L1b6pMS9rlSbue/bs8llfZZqUAQ3pjOOY8UTGojOKrcLimj&#10;fdFGVnkySuHBw/1YR4vIePmm5448Znbu+fju8mkusEpGOQnlh8e3PRMS86SoFBN6wPJpnCypRUyG&#10;sDwmqJX6yzzUlz1D/aZBcoFRChqhcB8tImFnCLNnxHdm5SpchpaVO9zXt/9K6iDrXfjB5DUyrrae&#10;iS1aID5ZKJG8Wa2AQgNvLPa/wKo4sgAOMd+dk8JiL5H2fIyT0xUBmDOH/oW2iPQ0Po3jwLHstA0M&#10;vwrZnR7PohTL24993k8hMQr0gVznZbxu57+5L6p2VIxaNyybH7rdcTdXwUJ8XwWrVz0YvckXoCHL&#10;JR37Y7RoSy22lTuX7ukIFir/Q8zvqRrp9rkis6ditVYgQizrOqLgUX2W/VeuFCG9cn5KpG+CBXyr&#10;yk3HwA6PdQWDZW09/mk3UZkAzvij7NUPPFjc3bG6MUb7Wr7vJk7q0tFrVeqELBUFADZDxt0joDJP&#10;1SdMITj4Y2bHNV3q45zUTWqRKz8h1vQ3qlH3LGHaKvM4HyPLrd31vvov0/28JIzTZbqvOQvsXJOS&#10;adHnvFSt+XY2jz2vWsTp2C9qwunxIuoRsTmwu9VeKtkwar8754wpM1f7ya6grRIOxc3uekbKG9Qq&#10;Lor+3hgCtQ+nH+/wGEOk+EU9vuwZF2L5R55zBl4yP/0kA8KlU16CnntDYatucuCR8raUMwxVZPOz&#10;Dall0pcb1Ce501T/lbS96rggxRRLatx5ZaFQ22auIKh9WQWeBpbsBY9kraeU143mvWcwbUaSE3HA&#10;F9DFBje8OEGISAyemRfnGYmiAgaDFxCm3gshEPUuQwlvtBJn1iUBpaXa6fE22u6vF3MmwGfMLe4I&#10;hFOfM46/ggJREEqZfa3nJU9f9zKENXNH2y0ohh656VTAX4qtk4uuzN7WMyfJLI4iNrJNeHzVs6qZ&#10;u/ydotqZ7WdOAsgLiZLLKZ2yBwyEvWPJYrXBHb3Kz1DZEuL8Y6cIVSfOcfYsYJIfQ0FhTM/HKyQA&#10;N9kLPZKdVQZp9sz4u3kHdOeP4mGk+8vruqw2ZYrBB+XbMN/M4rlbbSJ1qgk75ow/V5dLt09TTt9z&#10;VlHvLquI9AAtySUBLUBo7H6fgc2hEmfPf3HJW+8ZXJeT0PE90HOfMxg04Qdi3GDaggzu5gxZOcuV&#10;GXC37Rh1bSTxU+dbUaruABMDA5E9s3rpX7vsGRyuHddynEakbPYs1EhuBlshgOG6GZTcLD6kjJVQ&#10;WR49Wx8Lji0sF0QRK0VcSfU14yy6nf/O9kA83J5efHbdzn/dHliG0RGE1jOow6jc7iRHwLFp7bIX&#10;PFw7YXEUExLPF/EPNManzVedm7H70MkbXRvLG6SF38XSDH489wB+ZYQxGftptMzHDNw7yMh0C0Os&#10;Zp9l/+WVwmNorsgwNtsczCFLkgPDEypfadt9UIMO9IBylhy97lmwbRui3AKmG6jWTxPNL2uR5fkd&#10;cM2a8y9YaiLmOYlEvN/0DNjIG0k5ISESW8+ItWLXZJZtp/wPYnrGm+AdllJzPWf8aa57xf+ALuun&#10;fDD7JEBMgSzMVnNGjnD0g8LAUAgZed8zEt+WFfapKjyucyYXrYAwJEGqKt/yGI7DY/f8XxA69z2D&#10;kgGRYDmiG13aagOE4dNJYYptbdoZwEihicepgjrzrrsHfznRNlEvIQvzXdjM5ndSabgJhiJO35YE&#10;/s3bOW4IIvMTL3uW587v6mawts+QNkgUD+wJ/pFebn8ZoT/x19t9JgZJKRUvJxvZmVQEibJnFKhM&#10;8TeFke5ItDvHPUEVd3PmVmeASLHasnND16hPowNphcdGyoTeVhtzqbx88pF8wBUd97lZLfVu9UwY&#10;BhJ0z/70fLx6+ertuzmjcU1YREWmlk+LpbrnR1xLdarqscyQF6dKaSbe5+n5mD0rG8kb+XRxgPWf&#10;UfR6fDlnOMmM5T3cI+Sc1bUcKja4cRIOldN68IB4M+56pqYM3MDL+YjlKZJnVkEO7x7qo7vCW87H&#10;lz3DmSrQXaOu1ValzRlktEtoPhbEwSfjpccILPE8VU/bVhhEi/7Daqsam6X7fHw3Z7gf2p5X+3Fg&#10;+Qfcnn78oG1YCUXO8nE5Jh89Wx8LbQQhhO7rj/7NFfA7enhvL2drtbdpTy9u57/+vsp22cuAM63s&#10;IbfzX7cHv2XldyJ4lu8f+RGqjAv+EcdXkKcJU7HdIocCxRW1QEnUaMqVKwzYY+XOPcsU9ao/sQtA&#10;JspmewLbiExN15EwXPfsCGiTbgAI5g4D6JY5Ci1uGT/Vj3U96JWkYz+FGd9LOwR8qWL4qrfUcljc&#10;5EQ6Rk3xUKKkVRqFWF+4cXGuIFJixOjlWy49cVBp4KGxIMrh0osq9Rs4jrUhicSwba92F5uimBBG&#10;11bJBrYqMye6haX32argnI8j/Elh8FuVQhnPDraqeHJ3h+NlYsuy2wea+Dc6rsMTLz1cABPYQH9Y&#10;BSDaMqL+ZsVNXADsXtNX8Vz6lkDgw+9mC1uzjJnIYx9OZTLPRYbD9b3lFNSQa4Pu9pbd8RF5Qpfx&#10;+sgVkSS1K3XI2xKpggWFD+iqW6jE2dIch8HvF1olKgvS2KwId/imxsrdZj31La6YlA7ZIMkxdp6A&#10;+wdDoVjGkHFtYBC4TxHQIGHhb8kZNoF26knh5Qrfg3dYWaG++gp3MEvSKAv/EORWb8NU7g8SNjpW&#10;hCf15M7kJc0YTDmia2B4Wv8wyQ8s3nnOuwRDLbdPCuTNj/gu3c1ciKAVIenvHuWOHEOlycqKa4cV&#10;sc5HzeKfAhGRXBkJE4J7RcDUc4ARpufrALt89diS+q5neemwKIOCC/Nc24VXYqoyh8eQdyGCCnZ8&#10;2bM+V8vJYjfBxpmE5dVjLffKOfVYvqkctx9f9izDrfSnMcH1WA4FvR7707UkjFR+mv+pZxVgKW2U&#10;eEfnvACl8YHVnJ+PicBXNFrLc+8tohoFccAa9ePTqN8qg/+JDEAVcaOrH7+jMCJ1rpB00iO5TxKk&#10;/v7pWu1xycf/3HPdJUHPj43EW1f4K9TiXM7Zc3tMrPNekSRghvPacuGJmVcF5slJHgMDv6osrNyM&#10;d6vdous6nf1UISdR+/LTPAwNquasfITJZyH0M3c+ck9VqnRA45BjgwalekwxqTIIZs9gVGtgL/NN&#10;CKTgWfWn5RZsrEImo+Na0x00ewbBWk4GmcAv9hkhWgluBzEr3Kg1HsITu5AGn4fWk+PGo/BCi0bA&#10;LbgWUJ3dsUy0gI+bhCDHHu8gAIBW6EPHuMKbecc9KcuoqkixkQ9zhaH8ElAgHmPMbCAjgWiKe5br&#10;7tGz5XRasECGCreKDp03sPCW2/mv2xNPtI4iUEi46Zb2RwqWueFTO42pIpTmVgTCuh0tyrvhbPDE&#10;OdQvuDObQallv/t0aCqJ1uqaBHY/1BSNLGtsGpCPNT3PmaM4VVRTwpwzYGMviVjLTkcwp6k7mwov&#10;e6bKTIEHH9Y2JQD5tEn0eXbAsVfu6HQC3PUsv1lhC1FwevwC3/0CjTo81qVj3oy3/IKb9mxzn1jR&#10;vHlmSbqrzZAMK925WOjlnOU096ixdrshyjVIiMp6LMHQWCgReVd4JmVPrPzeUlFaTyk1GHnhE69J&#10;kbzra8H49ENgNSFdj+/mvNwldfw0E6kDW5+eA1v1lnp82TMxGVvYB98Z2f8z4+ipmDRAbz2+61mb&#10;YxN8WiE1Keqiz9SKUtjnY6zQ8seXun/Xs0o5Tt1WnrdGQpzmyeKePSs4Wsf9bc9oHtNue/YsRduM&#10;WcpWp23ipIsd4seXc5YxUMfmQdsERii6l2z9mVcsrlZnskzly54lWs0en+cZrA/xTffsA1v7TNR6&#10;6jyfaXuTqryFt9kfJbpnr4Hb+W9KYS4VrKDo1AiZn9sdJRKOIW1RKBAi556vAeqigriDX2yPNRtP&#10;XGQ2Hl+u6bpd9W4tGhW+5pIXidbjYaRXz9raI4/03O2bh3JLIqABPiqN7O3RMkoglwL/05pSJ4za&#10;c17TB3sH8kE4zI+t9s+ZQZsVE31Jp4rIlzpY0nJ+mjU1JGaK8Xosb908IZzTF7r5cGz42Jd3bX6a&#10;zayj+1Q/SCBYihHYs3dHR0D66C+XsyoVzJ4JKxeTfepUlCLEb+i3rZFd9ow+XtSP27P7F3AnFxZO&#10;NmbPIhSa3BxlXBF0L+OXi9lxpfLhxmGpXlmKMYUaBY1f3C1y9XofkB9ZX/5quoTmuComVoq85D1Y&#10;QD0R8xGVt+iz5ZoULKR8l5hqWQidJ/VfcWbxo5B94VcfoQT0yZpPwWG9+SA5OH1+l9neGwkqjeq9&#10;pVRQ1oquDwvO6g8/sBqsKlZTdvsOBUJtchWlG+x4AkjcLcm+RET8FNdu21sykIvtCGIVT6/2Fut2&#10;gks4Q4EqqG5x3FTYCzrv3m/ucPAtFboehMU6cuLT3mI1lmNcWWzd6wiIsEKignp3klKdYrNmcAmC&#10;b96688+v1myhE+t088PzKbGS3HlhSF74bLiRidpWsXuH+RAy8/E6rAWROtPF20XGhLDNieTZwFJQ&#10;lCrlBMEVVqpmS9zD8gTsYtLFHUmxODayZ7Gp+jAl1Ot44SPrAU8OEFUsPSg8TPfMkRJJlJT1q8Q/&#10;ml7MdMouOy0y57Y2CPXgBUkRUTAfoqJaliWp2SJXLHefWO92CuRPuxe7/xC1tFUPUko1CBZm/w88&#10;2Vr+4Sknvg4Qdk+EQ6/2FoO+gNpysvfdw2XlyyVVdFXogXVQ0Hl1y4mI+OBdt1RltOVBAt8GskTA&#10;FGQLL4pyXpduVSLAPirgDqo8c8suBI7zAeLiA2Gk1g8DJDWtUvAS9Ex7ymUb5tjysMQGXc1WZV6t&#10;mcxXTVJEnF3LeKmlOZ8KVh6nAONXlVPuZ4sSmQdI6KhuWOL8dW1nusXR2+JEgLOq2KC8yi9CJrir&#10;yQjIERNPRDf6tMiI+Yjd1mwFnEweJoPlBSUL7Vm7h5TvzmzSFbjKMAdFpLVDVP4WANbdIjReuHXJ&#10;cCl9SHc19mgcmXMVjJOu3MMGhPoFIx8c+yVmXBqf2TlDhzLWRQZ2Uf5zWSUdcsPVbIUGoeZd2vVX&#10;lKy7sYwoo1KqclOXvWUy9JXzgVF2F7au9bXgI5COaD5Scrfb/gIB7IR5qgtq3EH+bua/oWIijKsK&#10;r3BYxZLc7KS7iMtbmhNZZD/XSaF2FgiMCDx4mPaUlba04BrDadr3jvqvHCvS3LoYeIjtdkJd5ei1&#10;RNRvVRF1paft0j+w3F+cEyIYv63w4rTaYNHcB1wRNlZiq3jZBsUZC7p6UI4XO+dJ9o8PF/g7/KXf&#10;t5BEAwdc/5DeuDc/rqXuromwDWh1xFZLwZaEyfgv/TPsdlh0V2FGxHHUIHnOdHnqVhcsZngXuDl4&#10;wtatrlrMcCRpFmAVmscFTqdUMB1+aZP4znNZekd9LbnKzhWR+0tu1l+ODcD6cUkjboTAsOjTp9BE&#10;slwknm4AWelb8d9k5sgSztZ5lMduEZjJ3cgiYXHawUH8uy4V6Riw394thJm6H34QgsIvuh0pt7Gu&#10;47qO/mHkQspEYCnA6/taQEap0RDKQJ6MIT/o+zhbjnAKGJUYwBW3LqPILjMCVJGLX/0pYckQ1HKL&#10;JpDxqluova6OUCnxbtABHzYOnG4FxFy7JbtnzraGfNUthrw9Ikr1U6WARQ6QOmg8KLKJNNfercqd&#10;hihmM+C8L/ZWHLNeVdSxdYt7yIuM+2srlcMyuXjKN5LyQcqjgzKd9bGgUHTHvcrL1hxRklWd0EaI&#10;CHyXVn9CitxBM1gAbAdDX9NhA/xV/83BcPceJRFGcxaVM/W1Obk1UtuiOaLp6rYbWICL87HF5J40&#10;jsak6sIPEndgFuv6Q2LORtVVC5zDHF8/L31S3KuOdyRGyRj/+WlSADGy4KqoiAIY2xr0vmLhdJVI&#10;WhuER8fVdQu16tbkrPktnyO+sTYpuKfPNVAE4D43k0IRSverLjxFV9tGua0BzX8FMoDmSOdB1gsd&#10;HCe1voQq0RVpePr8JIGtrqhJWqarAD+qFLPjpM7djosGB1VhIeBP66tFPeZQpKn5w8ptTwFAJkWq&#10;3G5YBlcMBzNCjGJ0CxInLxz4f/+XG0wULJEqSFz85o0dKaKTIEFqhMFBfMz6/PovfxicXwpp4s6/&#10;uyJNQKFmy/pvJpR8IaxODBkl7YUMa7uHk3jfW3bby4is6c5qSNQQldd7i/888yOWV2uRVYfde1tE&#10;M5+yQblSb0mKmwMRiEFST0rGNmPH4imKXbfKkaSJiuGQU3vXB61vZv8VW8vdklbdAOyT0bvSMfGq&#10;9HhxEQ16eH+I0eSZsiYv5Bd6TBptXGxB/dv2WZQ064OADjegAdX80u4CkchK35Pwb+aWo0U6bbkZ&#10;HGBTEt6sDaWCe5j1HAuPEZTgmavTqvtZc0Pnm6YUbqs0GR0esp4e7cs+x6rkaJlzYwEqpubPclKD&#10;TGpAtPZo393/jcJldRFRi8dkpSFdcOvlo1kf0PqQ0/6CAS9vUrJOkPFFli0D4lqWrfoGyl7iDMUR&#10;01F7t59zbTHhhUpZ+uQffD7J6t/ctPAJH22gJMo1Dw2nn8guDqnKmSY/aGU+PlZ1kYZba1Sb1KHk&#10;RwzWv7TuPcXZF2Xl1rAmGIBtPhQNzQ8qO75fILJQNvqPquP+PB8drKQvVKS86WwZYZ9Pay00U/bg&#10;Vsf5zJMq46MX41jOmxLsukhe9gczTPbaaT7HPv8/Z++2G9mZnGnfSkGHA9gik5skBbdPDHjmYDAw&#10;YGDgOSyXSi0BJZVQVdPdcze+Fl/ZPLFyrcz3TbJ7PfQ/P6Auk8FY8W3ii80bEZfTNJbgVSj1cjFw&#10;s6a/XxwYzBH4LDd1OjX+lTPxGk8eh03zUnNAjLL+7MxrWf8sCh0dEzwJeW2WB7sxVbuvybmt8emU&#10;MHJ5M5J4DkHDrjTbb23/3X57yyNSyUF67/q3X5Nnysq3k3H+qk0t4cHcbvJwl/uVx5lZ06HjOg9C&#10;/TV5XuOJUb+p/PFK2zfDOtoCJTMY94pn/JD84Ft4sjXrjk/jg1Pk7ywnm7ouAtd9Cnti39CqW3BC&#10;64+goT8DO3+1b6+uyoUPfWPxHf/KR+D10gCpfnj5fFI0bym/mgFD50eJsRjlTMVOMH/wqvYqf3hk&#10;PzdHsCXrf51OKTfv/KajKTpcEAtHng93N+XkydheZtw0nLZ1VZtL/+vEc7qvrRt8odx2/2//kFu7&#10;mX5v48lLsOkYYgKj7eNQ5Q9R6FedtIOSAeRveJnzz8461zEZC2BdBMAXV/WMQYk6XPtFqJcZRbcZ&#10;GWSW+P9SzuBJUPsqXTwZ/u0N5I7cbu9M72DruLFxTt1rMae4x5sW3X5r+++675fdu1zsePea00pD&#10;rPasKRCnlDg+4PmHZwV0PkjxQwaqnd4Gt4YXSkKS16NGL8v08mlFU2znk9UlN+LvRFLyypfSiztx&#10;eUrOcl5uExmY1dV1cl5uMLd7OkDEncB52kyisQ5PEYszT2JN6z0kjE00V8sZKmWqOtv4IF63VnlM&#10;g7WrdlvEh7fXF2wWf+dVnn3i0L/bq8jsUhr/rTTbb23/PZ01HhvWYLFDKM0cF/T0hm6/9dr5HP9g&#10;PZ+02Z3qgVjDeLFvAA50JD3eXbB7a3pS7RtvzvZATjOu0009b82iok7GFO2brgKxcVZQBn/F6nlN&#10;zjzZB7am5AzVgTdK56dchLikmFlrxETJmZRgnq7yBRf9SZTuOocRPzzbUY5nUL4wVDGBNvfupamU&#10;mne04XZ6ejX7X6uOC53NVbuS88KThV2xUOfNvnwtdZzUFqwntrn0v17yfOHBcRjXjBtpC/zC5c9u&#10;PIlibaEQZjaurSTd2l7k5Dm8KtKPP0ugfKBJcZHyh2d3XfFMyolf1LnNH060peSM0zd90M4Y7V7N&#10;/teLN+tCuS1f3JVXfnh5BS4/VHLy1mwaGTflKsMSSvf+RcQs9BBxuulMedJ6LVn/6yRn+BwvI7/h&#10;yrwM/IamBdr0liTiZDlWs+llYDfcQRDtAyiKMxRxEvTFxY9uyfpfJzkvPUrHA5qJXPFnJz+3mkDk&#10;H6YELH6IZNubNeV8ZPdfW9vtfTlxI4C5zsbDksPI3d657be2/66/zV6vCbBXf/s1eYg0bmqMgB4g&#10;r/xk8F3bJElcagCgdSlIm2+tNIiR8WP/8k/EbXvd0SmrIb1dC3zkrfSOWzmY4vqoyV6cE6Lk5LdF&#10;afH6X6cFomn4hscZ5MsVBoXY+FYtA9sBTBbbCDUfeQFPMWF1H8n+b/7GgAA7EohJv6WQiP9eA6ov&#10;kV3m8RKXe/XMvCYq79WWIx98YEdgItTMsPRr7Dh6Z1ve8we9kLNPHnDMdcYtp4Bs/uZzbr+1/fe0&#10;DZzkzW/HFL/AYrbfek2eiK0xLGudV78dmAjZYSjyDubGRRRriuLfoNNChYAaueopPO78auwBXcfs&#10;SJ6h8DA5VkzJizV8Tc4we6nGHPBFqJDQ3YDUriJn4YMvuCOvu8MVpIft5O6DZ/4QV/TKnrvYkJcc&#10;l5Iznj7e99Vr2PYzbCtAcjMoLz4o/GGaAFzSp72a/a/1+l+sFZDu68yOjSdZzy1CyIs0xdjJk2jM&#10;FqXgy99wD1Eq2xv1MlmEz7X9VcLkJytx+x5cyy3+MyrC7+bfodpWz4XzctWH6O8GeXdya6Z0oFnG&#10;t1KhfPHgey37X5ti3WYz4AJimPY7sSQ/rkK6m5hhdqE6ZuQKy65O0FiN6woRT+FU1IYtVuOJJyfz&#10;FJ498+T3N8q3eckT+Np83ReOMLd1+7MvPdawICllmS5gVs64Kdgb17CWi5GIfrrKf0aoAPd6PdJq&#10;bcPhp53HvF5xGXD5WOyTa4x30En+9Eenl92yK4rnxaeneP5qTu3F0iN4M8c7PueipYk6v+VZvhiB&#10;GD4TbY0/igOFpjvJiHrqEMzla24nO3hK3r2QcXvNTjdkvnK9eNNqj4rP0/5vv7X9d/3tJRc77Gmf&#10;N9OA+pdfu4IpzdIUJKQBCQMWZvlzoMk7aXVJuICmXccQvJDlNYY8bGvQkkTYlWl4SfuBbcS8y6W9&#10;PNbPnKQTGFMxvJgNjJ0n159/lCu12pO05LkyAPDl1kTKVEK8IR4+ZZInPUHkaHWoNx1yMaF4oDh3&#10;+TEXew+cF7121t3rRewNJ4qymmsDLNzJJoVZPqVJ5+jC9ieb0aqhL8Y6sS+abuUHh12MguGb+4dn&#10;axz1PJi002FsLv2v7VU4w4Foun44zSncFnAB7ZzsTNwm+nwUz3Fbtx+Sgn0DTyy81aGhIOLY4Axg&#10;IFSPLBdhxghc8QQ2vZaOEBpYBwSqg4knODibuV8ER9d5jGc5yUCvomC4Xve8JaG7ugY0RZ55i3pt&#10;QQSulVXcoReIUv7sSU46z1/BOsiCT/XKfC3pnkkjWp4ECTcYKw/uOgV9kxNzlFTU6c+is04m0vmH&#10;WHQEGBee6NpTkkytLa/WVu6DVps2S6HXZgrFem2oVFp1yZknIYlNTlBfb/BOB1iw+mR002P7iucF&#10;uUxkHg+4fjj/p3URiIWfbpmTkzO0WmY0mcT4qz/Lyq6x62kj2dYMp3wbhg74bYV1OJ4X7DeIJqIk&#10;xRN1u1qghGWuSgzoqLbpK5Lub5nUEiB1DhMWS/Ecj+f0SmJ9ruj+834Onv60tkSY3lIIujwz658l&#10;9N5DR0HXE6Vejua4BFfWDF7BatNN6dzJsVRrC/wVnX76sxyiU7ZhEwWQ84Y4mDYa/XqA/AK4vVKi&#10;jF/XfZuuP2laGGzY2+mDTSXN6U5vv7X9d/1tQh/ri0gPunXSAFJtv/WaLp/E/KrjGLexYgrO8uBN&#10;bcs0X1+mFGVcHJaTPBQQvCH3BgaPyMVKyV2uO0Ez+qkvH5UycIO2CRk4Rc+s9YegWl73KjZ511UZ&#10;8P9p3SdeeI4TbL+1/ff824ArVg6TiLta8VfXEEdu1UiLbiq9gq2xxdLp57PW1G0LPKnxtdKChD8x&#10;m5Vbc+l/nb5zmtCvhicgghlnH/qTndwyVmAa10EZZ56c0vXhwsZYs3Pq7OPejMW8bA3x+xNq+/xn&#10;OUirouONXYv4zj8chPW6qkRNzqvakvW/VjkvNW8o7ysvKSvtOCvt23Nyt2gjgfOB6Nv3kKt77sp2&#10;pEanzicVlXiLyyKgoa9GHkwcag0G46Str/eLte0Tx/NHSPn0B9nVnfNZNZoUS29SbX/ztTUkITcp&#10;49k3oj40tsizAmRh7tHyQ7ambSei4ltRB4Tg2/Uaoq1GJSx/lqetTc+51lvcBd+23z3a7W3TSqe+&#10;WKHtpgZk1Qs8z9Txrt+5rcr239OZmjTt5gU+TXvfq99+bQ05PxyFRR7wfNzaXEOmBOGArD9EtrqM&#10;hFBxh04/JNJ/uqkvzsSrPInbb3VYPMt9DmnjiBu+/lkMuKUmYrtvWNmPD2vGAu3wV2ykq1WhGnFL&#10;jRPE5+38W2/NxLS3LRx0vVlDHuRJJsyZYNVnrFborKWB9+mHZH/aNqNUY6tqWYyL9ct6zVoaivo4&#10;2Asv2qicH9vtl7b/ng4E88QmVzQfBkLiPP92+6XmcyLBaJgX8UQzM9hTFn4I4nPVd9y9yhcRW+Cd&#10;PR0IYjCutoTt2CpmxjG8fpW2L92+jWjg6jajp8+O6vZbr8szvT9OC4ZgjSni0eUVO/3wiLAlK0/q&#10;htWntnm7ec2j/7V+JfnnI+dmVp12oHWhuMLoxNOObH90O9sww1s90UVKoln0v1aGrNs8scOQmuYy&#10;ZiYAOP7x6z/jDdjMdJZGnD46amICn/aYyMxmpmwbsP13/S6U4bnjwgU7sf3Sq6IQuhug5vK566Kf&#10;14fCJ6z+07qun3v5GfCV1fTaNlKpooFUTi5kGGLe92mfNv+b5gCCU9caEC2Eq57iLKrVW6Z7rqFI&#10;9NzOaUciEM7LpxF8eKH7X1+/v/nJ3LAVfMN2lDLH68Z6PR3MRyy2V8/C6xzpJLQqzBcnmmefu7BI&#10;gIVbUVAgzdCddhr3fjtJzaL/dT5VLwgvx+DyR9nNus7B76/Esj99/vrx9DT8/v7bz0tUf/7H//z6&#10;bY3wf/323z9+/vUf/+H9D18/f/rlx3/+5dOn5R8ffv7468d/+vTl3Z/ef/rDd+8/fPj427fDd/Oj&#10;959+//n96f889QKbEvm6USx/OP7Y93/+/esPX3//ly//+A/zv/7984//71++vPvy7dM/feYvs1rv&#10;f/vw8+cvf/juw7cvyxbNb/356++nX+d/vPvLr59+4//0+9c/fPfzt2+///D99wuz91///tdfPnz5&#10;/PXzT9/+/sPnX7///NNPv3z4+P2fP3/58Xve+Jvlf/3+5fOHj1+//vLbH//15/e/f0SE+fsf/tef&#10;+IhffsTK4jT+9v7Xj3/47p8/f/n147tPv/z7l4//+R8/vFv++Z//cdrileZfEYPlnH+dJHr/w19+&#10;+vLruy+fv807iSW6GG8/ffrl9//B/+G7d/O//vf8r1k5vu/dX/gHN2BrFvNARftmDnz8y7d3H/g5&#10;jj5TWr9794H7S1sSfNj15A6r+Tsf/u9l197/ib1cnuY//rjs6vsf/vjjKtCHz7/99vWXbx//jT/2&#10;06+f3v/hu//2/bsJ22LjvfvzO+xHmlGtD8QLov+TROSnARQ/vPsZoklWrzrlBdG/jcgXTrwZtzf7&#10;nJIIHCwm/XGfEyqnOCHKPqckGk5o831OPA0XTlNQ+ShWL4kAn003wH1OvGnB6YbunU/7MiURWT56&#10;UYjV49BfOE3TtQexT0k0+UQM832ZsGyDE2fvWaxeEmmZUMrBiYjljeCUROwTSV4hE0/khZM9EUmk&#10;TwRG64UTTUpx1/dPRBJh+BPcut3fp8EQJiuGoIsjUVTwIshmeOWNJ8Ix0dZ9saa0/vyFwwufXsiV&#10;dx5lSrmlYJVES38/ztK+8stLT70ziArBKokGPEyRlGCVtx7/ARNZsEoiWFHm+SxY5bXHISIQbcRK&#10;Kq4wWkmoWgbKXbYYO5u0ieGVVFox3ebVh9cE0cUaJhW8GG5wL9YwLz8dK8jKm/1KKr+Gef1JCE2/&#10;RiFXUo1clDPvyzVZvvOVHPuHeod9XkVFXRdaVzyOh7z+ZEuZTCuURlGRrqPnz5OQK+//AL7xY4Vc&#10;STW8eFYFr1QAeO9smOGVVPDCPjO8UgMQO+cJPwi5korkGvtleKUGYAn5QnM2kgpeM4JUrGFqAAxU&#10;gAjizE8R8/n0Th6RQJzglRpgZjXQqE+sYVLBa+afCl6pAWaqBPFswSupPK/UALQBQbGZ/UoqeKHn&#10;xf2asMZ55Xn8QfOLM19Uk3qnGcb+GtIuJnkRb7kXVnVRDS+CyoJXaoAZX01MfH+/BoB4Xo3TXTa8&#10;UgPAizCc4ZVU+mxMtO38hYREORvizBeV55UagOAcyBRxDifief5C/KaZxiP2KzUAvIgXGV5JhTc8&#10;fr/glRqA/SJuatYwqeCF3hA6asDj59XgfuG8G15J5XmlBsDpwnAwa5hUE1EA+La/hiTcQi5q4/Ft&#10;9u9XUcGLsIRYw/vSG5gbY5jvRk2KasCfxHKEXKkBwF8AHje8kgpevA9mDVMDYEeBVDC8kkrfZVIT&#10;sV9kvgD/iTVMKvQhxo24y5MQuZx54nCgFQSvpJoeA/T4EfuVGoAM0g1JIsErqYYXXc0Fr9QAGL30&#10;1RCskgh7iPS2ORqpAEjJ0RJLsEoi3PLFztv1laclzHm3TmMWBKskmsgG1tf+Ak4s9cyKghGy2Pus&#10;iogIADk1cQanAOfCSgYbikgHGyY/cWZFToLLJVRhUQH9oBRLmFCDBwteU7X1LJYwqeA1bbHEbuXl&#10;pwKCAyWu1jR1PH/h1EYDMhC88vLz/FO6Z9YwqaYKjUIWwSsvPyYUSXlxjwcYkHLxMAiVMUU0Z6op&#10;5CMKIPYrqWa/gGoLufL6A3TCjRLm9WQZz18455Bug4JX3n9eyRvK9IVcSXUAYUUMYJ/X5OTPX0hW&#10;D4yA4FVU8OLBE+fwMdUGIVR8ebFfRcUaEqQQZ2NggCHXJNeNXEmFXCBsjVypAabKiNrW/f0avMX5&#10;C+EF5FO4lIChLlRUGxEqF3qjqAiJYg2JuzwAg/MXAnIkjy4eyqIaHYVGFOcwNQCVuMCoxRIm0ZjJ&#10;wHkEq1QAoJImv7Nr8A5I6LwWWhsOiPhMZd/kItJvMpUvF1ZA5gmxC6mS6GRpiHMxcMKzVNhP4IH3&#10;WRXRYj/xuO7aT4Nvu7ACePkoXq4iWqzCR8Mq7/7M1zO+CVCMy/ctATme1n2p8upTckK9vljAJIIV&#10;ISizV6kvcNLGr9497MBoU6oDrIxUqS7Az0+odp9VEqGZgIkZqfLi4/VP1mWfVRJxr+BlWOXFpw2D&#10;CiUPHOd8bLWNMeUcZ6plMpc57Ek0T9b41PsnMC8+EGZaEIgFTCJKiAa1vc9qYFgXqaRmLyKt2Z9S&#10;WyzQTvHmFxE9K6fQW0iVF3+GIpknHyDYZSmQajo/CFZ58Slzw2Dd36sB6Z5XHVZY74ZVXvzT4CvB&#10;KolYwCmCFFLlxdd7lUR+r/LiT6zKoHWekuhA3JliNiFVXvzpAWGCuhSwxV5NdYYJzkx14XmHAf7x&#10;5ou9SiJyH0TFhIE7tQAXVpxaE4IvoqksB3+zv4BTtHJhtSD296UqIvCWk60SrFJb2GPxnET6WEwR&#10;+1kqCjPxi4VUSUT9IfWywowZiG+xen4UrJIIVuNkiQXMi0+wmQILwSqJgJDTTUE8IlPyFVKRIDAL&#10;mESwIlRqTmBdfGZtDHxk17iYovfzB1L28wA/sYJ188kpgIgUvIrqNFJN8KqrTwuQSefsy1VUS52W&#10;ORmpMMgpTLZf8Eoq1m8qBvblIi4dSz/Tzag13mfWZDSboWpdnA6QQcWNkKSJszYZ93+Bq+yaaTNC&#10;8XKsbp8IBHExdzetyeBGfEbJlmqAPtzTZdJwSzJqjWhJpPYtNcF0KcMrNNySjCeMonclWyoDmoFT&#10;eKG4JRkWBy18xdMCHin3berKjYHdZFMYOoAccUpSIUwvc4ddo8r1crjghmzCdQD/FGR4Xs8qnNxk&#10;2vilKqu4AWdWmLIigxvjHMxKFtCTaXdE18wpKTKcMJwIcwMK6slBptmcud1FhndJ3MvcgKkzOj9R&#10;030et17ctyI7Rb7USqZSoIESNTOKW5IRDyBRqVYylcKUF9Pqz8iWZKgfF+ggc50rSeh2wt/7WrnI&#10;4AZ4Q8lWuuSed/FemHRA7OIjQWJzStS+pVKgimImURnZkmy4jUO8r7mmAvtyJifg/mhwy0XGShLW&#10;UitZuoSaJ+oIjGxJ5k9J4T+XgKxx3IEQxpL4G1AIUG43oTQRJrgtMn+7p6fDZd+osFHZ5mXKxJnM&#10;a65pmnEmQytTo2nOZJF5rTxj4C7cpmrSpDCZERNk/sWZwqzgNqUPSrYk869pYUGnex+NV8QNKDIi&#10;f/QJE7nFaTaQshFuMIGDJoMbETmjS6Y9T64kbSbUDUgyVpJ+UMYKmul/wW0GIap9SzJsLoJlRrbC&#10;hGLhkbMyerLIhhulq0IrFyoUpCtJA6MniwxuIJTNShYulINF5y+zkkWGZY6Po7iVLmEgH60pxQ2Y&#10;cZ/n7cbrmMp0s5KpFGayEf1HDbckm84UdFw03FIp4C3OtE3DLcmI1OEJK9nSwJhxDLQVMNySDN+U&#10;U2Le7umOcd4AvHy2wFhBRYaXTyNyJVsqBVopYBmqU5JkRAefGMts9i2VwrT4B+JoVjLJiJdQ2mNk&#10;a5wonVBUTnAGWV02gC8kp6C4ZbwEiI7C6DDtMJnRlsFdgOl/ez4kJKjohiPWsaioe6U7n4jdYRsX&#10;sxnRZpgl1TBDl4sjUhBTqkzIGRvHtMk4/wTjDLfSCHBThQtL373z8jN9ma4pRm3NLJ8LmedWZHBT&#10;qWOcw+RGGJAesGbfigxuz8rlmJYrF9mWRitGSTaZX8nSCFPQpQIKhVKlnItSOmMmNHh0xs09mOvW&#10;ZFwBAo3iTDZ+FAiTwoJMO7zYgOnxqG5AI0hpBkmXS3FKmozCOOwSI1sqBfqFqJqJpX9hnK0j76+5&#10;bgUiJeRErwMjWZkkM3gdQN2+gz8NWs7fOA10DNgKZzmoKDBmVKBaxtII1P0pHP5to08x7chVGtFK&#10;I8CNJTEL2WSza4pbK5IZsaS4NdlUQhprawaRn7eNzcZ0VdyajF7NptSQaEVxow2XSe9dkdHIC8dU&#10;7FsDSglNKmgobW7zI+HG/2+4pUniV7LwqwyUPWLvGm6pSKYy352SxqIShWaateFWOkHft0aj6vtW&#10;wFLeGlqWietWVDRuoI2vMVunoer5AgB8nQXZj/AWFcymlbdZx1QJMMNuNcySapgR4TXMUiPQ/QqE&#10;rmGWVJTn0n7NaK1CpdIVVLV64W/H4h+wK8hMCckKYkpVKl32hGRFBbPnu1vz1hTIFLt6wBn7B6So&#10;po0I4Q4jWSoRoDS0oDTMkmowklQSGGapQ8jt4bMZZkkFWIouguaAFNSUAJWqnkdl5AGZtj4GTMwK&#10;BNk90RGK08WeJRVezQKt3rd8ZjzXRYM8s4xqz5Jq3MMpThPMUhfcT/282rOkwjRmSdQBSV1A2ni8&#10;PLGMSTXOIWk0I1nqAmp8FPrxloayl8X3nmjBTjmM/D8hWVGxjIcxlvb3rICnes+Kyu9ZQU9BTFAR&#10;ZyQrDaJPY4FPiea6lH1RDd6NVKdZxtQF3GlCI0aypCJ2Ns33DbPUBYxLoZOuYZZUMCN2YMyCgqBO&#10;33OFfCgqmBGDVMuYuoDWs0RzjWRJ9YY9S11AORIhf8MsqQBmEO9Uy5i64J49ezAGT8NXDwymVh2Q&#10;CorKAeYbhWRFxXNGFa7R+gVGpWIKg8Iwa0fGPp6FYaXVAihWw6w1CG3MTXkC8f3Q38TR6c5vmCUV&#10;ThOTm80Boc/j5bGYFIHSIEWFq4XBo5ilLqBLIO6nkSypsK7IpKsDktYE3UywkwyzpKK3PL6n0Y3T&#10;HPli8HA+TBMEPNugOpB/vTEwcZIkQQaynEy2kSypYAZoXi1jaRC9jEmll5Eyg5DsbsrrhCJuKn1A&#10;lhbx5z07zbnYX8am0kd/aWB8YbYM8jDMSoPQuFnVrhL6zmWUbm5TaTcXbyeYAeCg2lhtWpJxpG8A&#10;qewbIUtn6fM6DjcVL2iy4aYK+sm8lWyoVeyJXXP/iowuACoXNPPULkqErL5dySQjWLmUzO+a4PQM&#10;TW441sosbjLy7AS1hYIka1fcmHNiYINNRrkED6/h1phUur+DsBb7VmRkvulAKMxHhm6VbPQkN7ZI&#10;k/kb0JhUUJs0bjaylSphNhnYLnHfZlTb5b4xCOJ4p7gVGRgO5l8bbqkUSMXR8Ey41wSu8iOB/6k8&#10;FxZjkmHmqkDnFdlcbvzJ/fvWmFRankx/hX1d0mRY/dPLSXBLpQBigcl/iluRzZxsA8LnGcyVZDYG&#10;tXVGtiTjBrC06pS0LiFBY8pQUN7xkdxs5kCJdBD2RJCB2aHI08hWZNw2DqkIjPBrxY3hZuBa9k9J&#10;kbEe3BzFrZQCLw798Qy3JOPFwVgwZ7IxqXR3RlMabqlL8DUW93z/BjQmlfAvWshwS11yi8umgpC8&#10;ZrlvDN9COMMtyTglLo1NbLS40VzXpF+bDFuGUkJ1A0opzIxut29Jxqy9GTwtNFdBWfGJGCVlXpwi&#10;G9noKWO4pVIYp0iF0HiaYgPw2JlAa7hdYVI5yaYZJePjitsCihSyXWFSadqo3KkimyEnQ7Z/3xqT&#10;ChEXVdyAIuO+MdxbcUulQF2C1CUFZfW6pNucUlHFkEYjW+kSKkGxX81KplLAx6HAXXFLMvLYzBhR&#10;3FqXUO2vdMldksGNdIHat1QK3G7m3SjZkuw08U3dtzQwpgoCEKbZtyRDbVHWKXCKuCZxTcGAz5xT&#10;wy3JBhGA8hKn5AqTOq+wuW9Fxtv9TMjPcGu7hA4taiULy8rtBqluTkmjUgkIU9MjVrLI4EbyxdyA&#10;ArNy+uFm9q3IJuAKeM2sZCqFSRuoHDPHKQ4Xs19nKqPhlkphkMscZrOSSYZljq2szmQqBR5JcqqK&#10;W5HdAEsyhY/c51gSTv+dGrlwTTYdlNS+pVLgvWHkt0iQUuhVHwm+xa1kKgW4TV7E7FuT0SLPJJox&#10;O+sjmcFsyiyvyWgLSWXOvqXQsFRqIKZR/r6Pc0WGYWJypNgGJRulgaYFzhUZbrDqNk71Z3JjVvu4&#10;RkK2IsPAo0OFWclUCnwjCtbEJwsFSyqA66a4pVIYfPW4D0K2IgNxS18RI1srBe4NylxwKzKqJ1BC&#10;hlvpEroOT65OcCuyA+V6ynqt3qi4RtMB03ArXbLkZY1WLkArTwdgKLWSpUts0QvoirgBcLtzA2OK&#10;bAJWU8W+r0sKmYoDPYNexUoWGY/wHcWghlvqErgxUkjgxzmEsSTz5DuPqpCpM0jZRQyLDBDEIGiN&#10;bKlLMJ4oDjQ3oAGtd4BQVOSpoKmYoTSOVvtWumTa3RhYH/cyNgBn5VkVrDYZ5j0BaWMpVL/UaaRB&#10;2s6cydIlzHAEEGj2LZXCLSGdeTr2NVd3WmXg6cyQEvctlQJRZcrRFbck48Fx7VboaJ/7RgUpaVoh&#10;W5HBjX4fxscpgCpGIclFcwOKDHedElLFLZXC4vYZkCQpiliSSRJOn6L9fTumgQFEkBZAZt+KDLOE&#10;1k1KttYlFL+r17ShrUsvO3MDCtoKEh8LX8nWuuSIVlCytS55ehws5/59K0js5EdcrqO6qRLYJx5t&#10;dEmR4dJSM2xsrurCyouDNjeWQpHx4jw/GWgJzTLjKM9r6jyqIoPbI0V04gYUUpWQLf6i2bci4+1m&#10;lp2xSwqq6m2uIkMBLRNO9m93IVxx1x+dj1NkRJlpZ2UymQVWxXrFnjR6ssh4bpjgYG73U+oSLC4u&#10;t9q3IrP4btJmcSbH65tU8v7tbjIGEBGLMGcydQmwkWmCaLgVGeoOOsOtDAzUFs+34VZkM5PVtLag&#10;W1yuJBBjNQ3jmowWCaZH5qEhqxiUo17FvqUKIsxC8a+x8K4wq89PapgT04pyScCy4AqLfSuo68Tw&#10;iJAJ2YqMa4pSMPetsK4+Ylhk49K66EyBXVGv+M9KtjJnptmH0iWNW0WVEHwyK5m6BOTAJLfMvpUu&#10;Ia48PWH2z2T1e+WhooLARNW6C+uUgKnoTJH5DHRDVym1x4MwsqUuGdwGO2BWsnQJkFzVtoNkQ9y3&#10;cftIrhhupRTo9YEyMbIl2bgPqjUh0ZH4SBJUDOUWp6TJpi8YuZV92e6qhesMeZuk/O6ZbDJwqM+M&#10;2DHcyllhdKgqSr/rzq8PIAcOwschhJAr6bklGQ605ZZKgfA8M2JF7PWu4LKU5N4dTMwc26xkexpC&#10;s29JBrd7FQ0lGtbcMCfVKUkyuD1NL4dd65V7UtzAPJkIRpNNl01sBcMtlQLRSuI64nYz9DI+Em7j&#10;CxtuqRSG24OZq4bOb27ylBSAFSuU6n4jW5EhG1E1s2+Ne0UpqP5Gd0XGKTkqP4A2GLEkaC5gf+a+&#10;Fdnk0W4MToGWV82NxkiixrnJhttcnP0b0ABWAvQYeeJ2F9nCzTTvIPLQso1hYrglGdyYFWJuQANY&#10;GcZBjb/hVroEa3KefLGSrUsI6hgkKijqWBJyu+B7lGypFGh4g55UsiUZ/QXvFMaQ2vz4yGmvw3gx&#10;s5JJxn1jfJKIYBB7KG6gkNS+FZnXJQVgJfkKftLIVmT+7a4WrlzSiWOLlSyyMRNUiwvCyLWSYLhN&#10;zLzJ+EReZXMDGvdKLA5DyMiW5gxdKAhGGM11hXslHWMqTKlfjSWhvJSibHPfrnCvaCCO8r71WmQU&#10;RhKfVDcglQIPB/dNrWSSYZlTIiO8ReqmYknmmRrAuJAtyTglhHWMH1AAVm4Ap0RxK13yiIlhIr2k&#10;V0s2AiHqlBSZ9zoKwIrBhWxGlxSZt/AKwIpW5mE0p6TI0Mr05jGnpACsM2CawdTilBQZLw6FVea+&#10;Ne4VO4HIsuFWuoQ+WKoehyWoU4Jzatp4Nxkr+axqxO4KwMq+PRI3N7KVXQJ2j1iXsEu6FyugV4a5&#10;Gm6tSygFN5EnhhjVSs6iqDOZZGiuBVK6b3M17vXh9k4hUYn1xUfy4syAQbGSBWBFT7JvRrYim6Zu&#10;BF8Nt8K90r2C4gexb417nXmGyjctACuxIN4Ac0qKTCO/SQnGBmgsdpPRQhHX2NglBWAdzJnKdVC8&#10;HB+Jy8crrPatdAk18hhrZt+STFcjkIOMj0T9uKqtJptIL620zJlMpUAqmY7B6kwmGVqL8KTat1QK&#10;pCRhqM5kkTG6fkom9nXJVTtWVtLUURHXyg244XKrlWzc60yuMdUIjBNJblhcPKhCtgawYjsRjRNn&#10;ssnAr9IhxXCreAnjLVT7dcyQkk2io+8a98oxUWNhrshsHz9c2PxIEqeg3MxKFhnKxMXMuyMreBsX&#10;DW2y6RCpbK7rjqzk5NUpKRVkG4KSlMqVJAEKPNSsZJHZHs20zS1uYIGVj9NkB7J9BrEP6qW4AdY0&#10;Lc2uyABczZLsa64GsHJEVOcvlGl+JNymrZbgVnYJPSnp+yD2rXGvWL1kLQy3VgoPUJkXp3GvwJBm&#10;MLuQrewSXNMZP7vvCTfulWT+g4opNIAVeAMWjeF2pUsItivZ0sCg2hu1oGQrMowu5qCYlWylgCes&#10;7MmCy05RPtW0hlsrBTIypk6YBi55A25xVVSktwGsfOLB1HXQT6u4TZJEyVa6BDiRanh9d9XNdcau&#10;m9vdAFbyodNwfP8GNNkNMWyUwv59awDrDEdVsaAmAwCg0NE0Y8kNYPfVsK4mw1U/qvEiJJeS23gP&#10;6r4VGdFJuKmVLKVAJAiQm9m3JNN1i2ChSzZQeOoGFBl+MB18jPXaAFaCOhxKI1uqIBQXrdGM5moA&#10;K+/9k+mDQaVoLAmeMFNE1X0rpYDBRajXyJZkaOSZ/GfuW+kSWkA+qxhe4V6JYPB4m31rACt9l3gF&#10;hGxFRjUO45TMDWgAq86IFRkRbAxzs5INYH2gmly9OEVGcIx3SnErXaIzmYV7JbdItk/tWyoF8t1c&#10;HZOBLrgsNhDziE1UrQGsJANcTrjI4EaKytzu7tOqUUhFRgb68Um9pk+pFHjwqYo13mKREYijO7qS&#10;LZUCuCAGbYoaMVK5qblm39ztbl0y3JRsSbacEsWtAazLSpr3rchOKylw5ncFYMWUoX2G0VxFhjnJ&#10;+pv7VgBWuLHfxjIvMmSj+Mfoksa90ul8pkruW3hFNj1PGKEiXpzGvWpcUJFxSpgyaG5AAVi5ARIX&#10;VGSk/4/cHSNbGhhv4JZkg06nRMZwK13iT0mSvWElUykMesxh1Rr3upxJJVsqhblvqm6R5yw1190U&#10;/4haI8yJICOmQ/5TRJ6a7JZIoOrkCWS+uIFwM01zm+wWd05V2+FmNDfwJUJzNRmai9dU3G5s3OaG&#10;TyU0V5PdAuF+xHja9RZ5B5sbponQXE0GNzKgQpcw/rO5YZeIF6fJWEky5UIr00i5uTGhU/gBTabf&#10;AO5lc3P57ibDCrpRsSBadBc32pCYF6fJhtsNySZxSlIpsPogUdWZTLLJa6mxLfQruZJNxcybjFPC&#10;ODhhK9MWtrlJzVVkXnMVgHXiR7xx+5YCNk98JCn5p5k+t79vjXsl0H5r8JNsVHOj2EitZOkSZpip&#10;GB7N3Ivb47MayHTfuFcvW6ogTskRtKhZydIljwzfNdbrfcFlb5kKxHh5w610CXADauzNKUkyym9p&#10;LissBQYnxgbQkZbTZd63IpsBUPRlNrKlUoAbKkjJlmSkFkltmn0rACsZKuCTRnMVGQPziGAobqVL&#10;rIVHVjY2YDrU3ZtO1XQLCLKJKaiuUk0GLohkvvCowCcXN6JxBq/cZMjG461WMpUCOpLoqzklBZdF&#10;2cFNyZZKYZIIqtKCgoBYEuJcQEMVt9YlNC42FWkESJobHV2MFXRIpTD9miS3JEM2uJnb3bhX+pDw&#10;DgvNVWRelzTule5QA6re9bs5S7mSdI+hwFVorgKwormoUTK6pMhGkx/VmSwAK9yIfBhbuciwuYiX&#10;KNlKl+gXp3GvIKqxusxKli6hLcWEo/f3rXGvoB0oIzLcSpfot7vgsvQ8IXGnVjKVgrfwCi7rLbzC&#10;vfKR3B2zkKlKpjmUiXLdF+oVXgDGDa9UJPCaUsd9y7Uwr8NLOcFFBS+F5qU3U6oDKkaVQVJUBO6m&#10;+fO+XFfAVVoKmktdVCCP0KuGV5kVU3NlVHGBXenRpKbDg5PPNaQ01RQiN9VYFE6u1B7L5FGRSsFi&#10;jy98wqMy8Uja/gbV8DJNNpoKXu4c3qfmIJEl9yupZg0NToYuWikX3eHcOUyqI3Ufyiaozq70IXL3&#10;q6iO1Au6s5G+DKl+VVjNmxyrAa9pGy/ucusNEljqHCYVvJzX1CBVCqVUeLWopjmAQbaSrYrVoK3D&#10;dHXYf5yLClYKGUD8I3k9wssYAkWFllcTK6g6TV7H+9EAQq6kGqnU2ShMK/3g7g28guB3fCG88HPF&#10;OSxoKgVx7i4XlV/D1ABAHdTYULB7IZc/G2k5ADUBpWX2K6loPnAEtLN/lxuUSuTEpAvJoaVcY34Z&#10;G6CRrKgAA2SljL94YY0ZuRqQSqtS5bIUFY7OlKXtr2HDUaeRm7EPi4r6gBn/I3iV3iCqoO5XQVi1&#10;bVNQVIoyARSJc1hUE79Q73LhV7n+RGsMr9Qb05ff4IABfcWJYs72oD329WFRUdExk6XFfqUGuMUL&#10;dmejqCZhqsLehUG9JfNpcOm4GLkcaLYng5GixU+R0bdGnfqmGh9MLWMqgQnlKDO7cKu3YIimBdL+&#10;nhUAFbNNRbyLiHnIHEVznwt+ymoo86aIZriZGlcO/DB2jLm1yuQoolsaw6q5HjxZyQt72VznIqJl&#10;Ht0b1H6lFhigjDmI1aX1lkoTF8Ms2CkQOBUKKCJqukhRm0NfWFVKMY6miSPZj1h5Dj2gU+M0N+YU&#10;cIfp0Iq3W8wY2kliW9yw0gLT29h4ENWgleEOpKJESzmqXfMb0aXKxGkqWulPe9B9yRpwSk8gFeBr&#10;KkBbk2cWzMphwYIgybb/kBVKFZwLlQqGVyoP/A6aXxheSTXpBXXwG2tKF32lqYqKYS90LzVypfLg&#10;tlAaauQqKkx0Z7010JTsmko4NhUesILLERDJc8+TZLqfXVFxocE0mWW8UgRq4CMpgfzEm8EPKmal&#10;Pm5useHMnhWVtgaqJyudkaZCSlyyUjo31s5pjKlV+VdU1oJriOlkTIxkTaVt00aY2jtdVNrobnzp&#10;A3AAo6uKSjsTjS6dlluKV+oP7SQ1tvQJAIHasHR3tPNXHVUPyOUOR+oc7dR2G1YbhCgqJhS5IESh&#10;Smly82CmWtB/KhQVgQuUqVCKhSldeKmzkarD8qKFTnwhoIEBbuyqqaai9pBeVPtyPTQMVfNKa2V4&#10;GZgaPQlCLrxnPCsjV1IB06S3gZErnZb7R3ZdBEppfBdfCC9cP8MrNQC8pp2d2K+kIu08VtiunUiO&#10;Lr6QoCSraHglFemwSW0JXqkBCOwShDC8kuqOqdZUrgleaT4Q5sa0N7ySCngB+RzDKzUAgDZ6uBhe&#10;RcV0IKM3QIvGfmHWq2n1TTVTQvnC/TUs0ClmPfV4Qq6iuudsqDUs7OjAGEz/NGqIYjX4170pPCO/&#10;FFTUXQ74ZP9+FdWAf4xvRK+o4EWRs8JINhXBmKlqF/tVGmAgc0bPF9aUzaJa0PBqDUBnK3PmC6AK&#10;9BYr3/BKDTBgIXZZ7FdRzZwRxSs1gNZR1V1V66hCi2o9X1Raz1drVVzSO4OeJeubp3capgmoLt0s&#10;goqWscx1E/tVVLSCnd4K+2e+cKL3eL+mUxQWRnwhbv0NXW0Fr9Qb0x/B4NTJ0RevO8ClhlfqDUpq&#10;VZKKqu7kxdQ/A0YA3R9UTOMea3n/fhUVZQzTP1qsYeoNYNY0lDa8kooGBwr4QFePlItYgOnt2FTk&#10;PFXbSpDXwUu/y0VFLZZquf5QyFB4sfhmDdveYL+MLVq40Dvw1GZu7kNRLUUuAibI3KlcQ6Di6hwW&#10;FaeXPn/iHBYmdKZjms63dC2PL8R+5V4aXqUBloo+sV+FI2WqNY0CDa/WABQFGD+lUKTwAqNpeKXe&#10;uCNuY9J84OBqDZ8pujW8SgPQBJjU8b6OKgQp8AA1KJQliy+cIkVl2xSVvssFIKU+kpSdkau0zego&#10;deZLA0xLamPPF4BU696Cgg4ww+1X2Ru8KazG/ptSUFDsqBvT/QCTOnd53kqzhgUF5aaoTCnh0+Q1&#10;DUqUXKk3KPh7Vn5lwU6xo2gmZ9Yw9Qb2IY1NxDksAOmMlFY6qgGkdFye0NL+ZW6y8bPVIqbiABZ3&#10;VJPMcHVjxwC4qGbxPI5J9Tz7bNRUk804XaMSCw0KJhFjSi1j6g6ClarUieOQkvk9KzK9Z6kGaARE&#10;/12jqapHKk69qb8m+peCHefoG15Fxo4p47fwoDRvYkak4pXag+QU3yhudAFC/SIWmV7E1B7k3EYv&#10;ihtd6FPUgIo8FCB0QAyqEBTYWOwzkQfHq7TADWKZ1lKU4icvGlmZ61yAUJKJJFbU4UiV8zSAZnM2&#10;SgcwllYNEADmEHJNF3olV6oA2sU9mv4GuNbJahnPtW8IFB70maC0SggUFVgaGhOJJSw86DOIAqV8&#10;i2qusgqOFh70aSaGmse5qMiDu+Bo40GpQjNtxWlEGttFnQalyGYNU21M2NygmcnZJq+ZImLsgEKR&#10;0v0LK1FoqKIit0ejRCNX3v9HYIIGYQyYIuTCEWA5DK+8/484zcpw6waodweVIKUpbnwhpaVHFVAp&#10;KoqPVbeqh8KQ0skDYL3Zr1QbNBIfYMu+3igw6MyPUvZoUbGEaqIWJXGxhqRHjioAVlSoUAZ9CrkK&#10;DEovdoUwpttNfCGtdlS/ZtrWBNUDSCSVVCkqGv2rrohkh5LXaV7zvv9QVARvRwPsn40Cg+LIDQxJ&#10;8Eprg6dB9YUmEZVyEWw3gJGmOpAgNVVhtCQMXkRuKDQ0ciUVPQgmtC/WsPTGI/hRxSup8JnRiIZX&#10;agCKp1RDMcyfWA2mu/DEGl7pp4BNwRg1a5hU4HSo9Ra8Cgd6fGJGgjmHRYWpzAQOwys1AD1MXEK7&#10;wKNgA6ed5/7ZqFalTwQ5lJ4vqluCNyqp0jBQkuAqkVhUODcU8hq5UgPQLYjBA+JsdHPT8XuNjioU&#10;KO2+GRZveKW2wRR1iY4r6ChGiooiFtkjm2zucmNAJ+Bj+qswBCEu8z2VLgYwctWe9JlYlrnMRcaz&#10;p4LZjRsl4zQjW/cflSKjM6O6yw0AnTSdqYEA3xBriEmgbOzGfzJwjE5GQq4iI86pXNiCfwJAkmej&#10;yOzZKPgnY/om5WbkSjMFZWOqBAjyxsLPCE4FKm4yKgZNhxO6SRev4wMGmJEryRhhpwLMBRoFtg8K&#10;3NyvIpuu5Ub3FvzzDftVesPuV1oOmEMEbgyqrVCjKFEVPyzQ6KD2Z8Tbvt4osntCRMLeQL3k2biZ&#10;jg2CV5OhN8y7/FigUV6iI6UF+3I1GSF64xPhIJdct4/K8G0yEM/m/WJ/ghdxdj7RiJVUMrT8WE1L&#10;Z9CgyYE11ak73r5pQ9FjiHWcsRhqt5LKmqL06E1emKIHtYRJRaBducu8wskLt9Jo+aYiDTP5pV2z&#10;97GalT4y7sZkHZqKCki8G8MrHQ6KGQFamGOYVMwkxLgRvAr9Sde4GTywq6Eo4oqVp9nczdHIVehP&#10;mtc/gKAVvNK5oQhPNTrjYYwvnKahPHqCV1IxCevGtODGbEpepBBNl7OmuqNJu2nywHyy5oXHbORK&#10;KhorT+uV/TNf6E9wt07LFxUnnkbLhldqAIKOY1SK/Uoq5q6qkMNjoT+ZvzMlvIJXahs6w059t1jD&#10;NDcOIBfdfiUV7z8gCcMrNQC1oIO6E3IlFUM26L8keBX6E7OXYnLBq6iOrKCpEaQHb5x5eN2YkENT&#10;kVqiJayRKzUAzbKUhU0vs/hC28CKxFpQkeGcMSz7+1VUtANXGCk2qHgdbky9WVPRIf3WNF+ip17y&#10;Yq41WlTIlVQzCfNG1DI/FmaUqYOqvrip8Idm5t3+XS70J6FvcK1GrtQbxAExHgyv1AC4DmpKGGc8&#10;Vp7cF5hnwys1gC2LJaeRvDCV1f0q9Of0OjVHvog4g66HCvHd+ELANsrELiKyy/SSNmtY6E9GI5kA&#10;EX86PhDYPd0ezdko9CeBSvV8FREjmA4qxcHVjU8kvKnM3iICDcQULHO/Cv3JPTGNRrD54wPZL8ph&#10;1Bqm5fBM1wp1DpOIc0htpjobqQEmtCzQAFz4kgszhekI+zqq0J+joYyKKqKRi/achldpANZQZOjp&#10;StZyHeZa7stV6M+lgYpZxKJ6Rs8r3VvoTwC+OKRCzxcV14uyXSNXqQByFQ/mrSzMKE8KoFHDq+wN&#10;9JrasMKMwutowr0UweY2g4U30IOmoguoalDEBIrkNZ3nzaEvKm1HNfQTP8VkU/AW4gu1fdiAUcpI&#10;DgKkxxSJ5oXra85GWg6YG7TkMWc+qbSNXbjPW5SvAc5Rwh1yEZsDEyTkKtwnbagIiwi5iorR0tNO&#10;Y19HFVyU0DcljIZXWinsHg0ODa/UGwcwMCpGVGBRHCm6khheqTdIH/D/jFxJBX6LImHDK/UGqNQZ&#10;OLXvOxRYlGQKuTbDK/WGhduQB4lzuMSjjA1QaFECS6DFjFypNybOZiD09ECML3ykPlDF9IpquShK&#10;rtQAmDY3KqZXaNGJi5p6aXAoIdfgCN0aJpWO9xbwk4ErU926fw6LaoljmzUs4CeIdlUX8FhUOj5f&#10;wM/JwZq5wo9FpfMOBfwkpE8w0Kxh6g0+z5QUEd2No3GLxcb4UsMrySZLpLYrFcBAgucTxdlIssl+&#10;KV6pAPCkyKEZ26bgohINwBflGhJnI8lh5Eoym60stChZWCKjJn5YZGBgj8a0KdwnIxMJOii5Um+A&#10;PcIg2jcBCvc5g2UHiLF/NorMPF2F+ZyBLABTDZ+0NaaThhEpLQ3yw7h5ilWSEX1VUuXVpwoD7Iti&#10;dUWmHpPCic7oclXJSdQ/LgkVS6ajHlc9iEDaPYObM7uVZBhrKvhaONFpFOjCXkW29FgxRyOvPgrj&#10;+UlFsKvTKFkKg6ckvJhrSKRTVVc2GYBlMyWGCV/Ny2F6mmxa85vARiM+LVaJCoX4RDqTqpfrCvEJ&#10;fsjgvR6LzK5hIz5Bl6rqZYLjIRc4UVP2RS+AIKKahZnjRm8U2QEdpfYrFQAJohtnrRVQlIZpBgtI&#10;l/aUC/Tb9Krbf02abNAU4i4X4HNs6xm+K3iVgWJ5ld4A5OwsqMKJLta1kav0BpkD3HkjV5FZuUpv&#10;0Gft2RR+UUiZ20zBs3krC/BJBSfwPPOmFNlMSjZnowCfjEom92XOYZFZPV+AT5Ki4HoVr9Qb1gpt&#10;nCh9T2ZIxP6ZLzKwJaYxCwNhc5PhNRWtgleSTQcuE1RunCgLSFjZ8Ep1o9ewFABaYxq9C7mSjNiL&#10;ShBd4USxbZTnVWTUwCg7qgCf2KJ0bFdypd6gWN80CQRen2eDsDwVLWYNk4zHwgSHiC4WL9BUpqCt&#10;ycacFzrq2DhRconK82qyJyKi4l3mKKRcj9jYZmpnkz3jcii5yt6g1YSKlmOJ5ydis5lsL387qfjn&#10;rQltXJERYjsITU++8IoZeLv9k3hFdvPwbHJfTHkqZkzWBXq0qzquyAiJGp3IbJJiBqLKFPhckQ3C&#10;TGRhj4UWpYUJk1hE6uaK7MDkHLVnqQZgBiRIWDgMzMwFwRQwKpjeHkl1pAjcNOK6IqMg1ti/vKzJ&#10;jCbZPJrigDTZhB2NAinEKP3878lMG2ald/BzgN3vxokoIi7JxhwQGv+KjEC/wfdgNBQz3jLTI+CK&#10;bOLtSrLSIEyzUT4LBUv5jYRijWEKrDepcKpUYVaTkd9/dke/NAgvu+q7iIUd33jg6JtQ2LG6ht4S&#10;MLox7liT0Sp7cEjiNJYqgBkwcHP0kwxm+KeCWWFAsSOogDZPTJOBFFAHpKCjKFQK/oxkRUZ4+uHO&#10;+NBEsXOr4XYDZmf/QSsyUGAgJkUF5LGAoNMWfYxNwa1UD6M7mXxkti2VCLCHpSOP4JZk+I3zqBlu&#10;qQ7gthicgluSgQalW7zwlwAT1L7NEAfhmzXZaHBV3oEhVtyIEhhrv8ngNo0DzEqmQ8JyWG5JBjce&#10;bMWtVcIzcz7UDUgyJoffDDRpX28VLhTZcCPNvhXZYIZpLmG4pTUyNcC3piKSAe+x3RM5mfyJkK10&#10;CTULqroJU+e/xi2VAoVUpF3VSiYZmutmHnshWyqFKdsaC23/djesdNpAq9etEKJwIx5q9GSR+RtQ&#10;bUUPYOHRzEa2VEEkKUEDm/tWKFG4AY1W+5Yq6Ja+YIPrFfuWSgFuJB6VbElGUnQZjSi4pVI4TOrG&#10;RALRwXkD7g8oSnMmCyoKN1IIxiwpslscNkCmYiULLDrcxvvavwFFBjdW0rxvBRedlWTrDLfSJTQZ&#10;VrOcQXrFBvhTUmS32NZTG7B/Sgpo6m9AkXEDAKiqU5IGBtzk7S6sKbf77uZg3oCCjXrNVWRoLnSC&#10;4pZKwWvlwpvydsPN6JJqUEr/6qUFnbgBpUvuQAiTihCnJJUC3IDfqfuWZH4lCz4KNyJURk8W2S3D&#10;RyZlui9bw04B2I+Jvb+SRUZSZwpyDbdUCpwS7BLz4hTylNsNLNGcyeo4Cjc0nlrJVEG8UkuplljJ&#10;tksOBArMKSn0KTNSeHGUbFe6ZGn4KPYtyUhA09dTcUsDA+uVCIuSLclucR/ocGJOSekSGoiplopA&#10;uuPpgBsQanUmUylM5cV0OhUrmWQ0liCbpLilUiBuSuJFcUuyaTHpIoUFKYUbMD1z34oMboTkjWwF&#10;KsXvJl5i7luRMaYYsKfRygUrHRuUCIrYtyJjzCvum+KWSmEg80eTPUS/5ZmkbxFYRXEDCpGKbAvg&#10;c/9MFtkbZEul4KMz1cL0DfuWSoGVXFrvCNmSjCwFg2uMLilcKpjABXQnuJUuIZ4/ner234CCmA4C&#10;cdq6Cm6lSxiTQyjacEulMNyA+BtuSQbYGX1u/ICCmcIN+IfhVmSTGSG3KmQrjCqnhMiTeXGKzJ+S&#10;6kyKXY7mUtzSnGEgAoF2c7urN+kcLRwBsW9FRh4X41VxK7sEsC/CGW5Jxsmif5jiVrpkunK7U5Jk&#10;WCUMJFXcUinQ6ALZ1EomGQkckFbqTKZSYPIQOHyTDyjEKu4zPaKVbKkUGOLIjE+1b0l2Swv2MTD2&#10;NVehVklfTmcTc0pSlxx43Sasuc+tAKi4U9j0RrYm4xxPoFFwyyAq3CgXMBGMQq6iEoB7mFNSINSp&#10;vFa976j6D0uB4CRpRSVbGhiHO7wOZQU1ehV3kV6RZiVTKRwIfhOjF6fkCr86uFfFLZXCG2QrMgIm&#10;JPGNbKkU3rBvRQagxGWNCo56YGLtbMC+pdBkhJ7uTO9HOgjn4eIxZeqM4VZk+LPMnzMrWUphWmeo&#10;+GQhWQ8YlLjsgluDUgmOTa3o/ko2GcYyne4Mt9IlpCTxGA23IhuQjelfyOzT3DfUFhaG4VZkGCZg&#10;pI1spUuoTyGPYLg1GYUc6u0uTCug9ueZDyv2rVTQgX1TfkChWme+OWUqhlvpEnL5U9a2/+JUI9Pp&#10;MM5gOcOtdAnhC9WlGXBpnhJy6wphfUVGJ1O64xnZWilQRqdwCgWJ5Y6iKUX93bHQrQQ9gKobzdVk&#10;cHsmlby7b/S2+6+s5BUZvTGYZWe4vVAK5pSQJ82PJIiNlW24tVIYt0PcN+5ycsPAeDbeIoijJKO1&#10;3h1git3bfUVG54+ZVST2rZQC2R812R7wZ34kRQYgXQ23UgpwI5lmZCsyuKkqXq5JfiT5T9XI/oqM&#10;qiYpW+kSzFBmuhvZigwIEikBs5KlS1jIJ9PSi8rzXBJsmRsGn4pTUnbJzf29skso3yluaGUTM6dS&#10;IMluwNaafMAVGeNzVMs3AvLFjbZZBuh9RQaSdIAi+yvZcNdn3m4nW+kSAniqdR6vZ8iGocDLZXRJ&#10;kTGI6AmNZ2QrpXAzLWPF200P9vhIuDGIwOiSgq5Ot6gHg79+ajK/b6lLAIaOny9udyFlp1snysus&#10;ZCqFwQ3cmZ4AT415BTh8xFkRZzKVAo2BbrB6jWxJRgiJCycivTTOjO0mYEUC1OjJIoMb0RljlxR+&#10;FW6spDmTRQY3ltLI1gBWMpLPJtdBg6lYEhYEduaUNID1iWZ6ppvDU5HBbfosiVNSuFcN1CcpmLJN&#10;awGDRCXaHWSE2h/VSMkmm1A7joCRLQ2MWww1APTiBlTH1UltKTwX+IKU7cgTYLLrTUaofdoaG9lK&#10;lxxhZ/oSER+Mj4QbYTXzBlQrVNCT5I2MLikyVvIwDbb3NVc1QyUSMdOUzL6lChpotMotYizFksCN&#10;yilzSooM2Wg1ZGRrACv1DKqvNCmw+MiB3pMTEyvZAFbqDu9MvpsUWHPD6lLcUinQKY+nW61kkpHc&#10;pczC3IAGsJJ6QOWJU1JkcBs/36xk6RLO8Uxn3/ffCvfKvvHiiJgCijE2gCmJ1A+rlUwyuPF2K26p&#10;FIgz0mLW+G8Nl33AwzF5HDyhko06VjMYpMmQjQtgPKoGsAIonaYlYt9al1BEYrChBBZLtinoMytZ&#10;ZGhlaobMfWsAK6pcIT7YpvhIuLGS5jUt3CuuCp6wku3/k3Y+y9LcuJV/FcX3An3zf6bC8mLWXs7C&#10;XqplhdsRPVJHSzPTnqefH6qSWcTJuro4YXuh/nALJMg8BEkckMy+JDbepbb1ToFPTb5BJTqT8l4j&#10;CSbIpq9nnJzAylX6zN4FlCS1qC2uPCjUlnwJiTM8IlGprVeLYzylBzVYQHafG4aq6LmSGqlSeOUS&#10;SpIvwSvXYgop7xUKgQmnMrpT3ispMJwHKWGyd0HUxmcr1dY7BS7HP8gZr3y3Xo3a+P/KjJMTWAkF&#10;la7Vpuzuc1MbUK58t5zAyhG9ucK/sTvva4s3uSrMClGtTo37ILgspDK6kxq8Iq6sMr+lvFfukOPS&#10;ulJtvQsyakt7HFxJ6RTJnvJe2XNDJZe+W+8UCLJwcLQyv6V7VyOBdS+tzNPFqxArQ1wn8fVsmtQi&#10;vYo9dMFP5gRWzhGWnh/mIr4OXNG2rbQTTteoRqIauceVtiVfQriEW8cqbeudQvkWIDJPc9sY3RXP&#10;lRNYOY9WelWJCzJzbUVM5gRWXi2MC9W+RklS47vBk5falnxJrC8qd5Vwn1zftoUk20oO/Z4TWKs3&#10;RWU1fEns+wooyQmsYLJ0pxJvsOS2BW1RqS37ktjSVua3lPcK/BndlTVXulaVeAJzQMWXJDV6stq2&#10;3imQ6M8CtlRbr1afTVPeK3dU8mZqqbbkS7iDbKmcuCbxsfvcZKXUbqnMarGejMdWv1695gRWIrZU&#10;WBjdSa2+es0JrByPIe+yUltal/CuwDBUoqEp75WeJDe3sjJPas+2VaJqOYE1ro+r1ZbXJTiu0o4q&#10;XbbKCODSnlLbsi8BNRhZQEn2JazUSoxYuty17kvShascUard0cbr893AiYmbyEelbb1TYKVw1OLK&#10;Ke/VaFvvFMiT2uOqgq9n03TFa/hJdjmVtiVfwkuKU2k9mdNllypKUgIrqyByziptS2rsTRkCle+W&#10;ElgJ87IzKtWWfUk1OpMSWIed71byXEmNpGoiT5XvlhJY4w6eeJ3na5QkNdKcuRK9MgekBFaYzNrt&#10;PXtSgxPmxYxSbcmX4H9qXjnd3MopNhjoEkqSU4iTDyU/ma585WYikqNLtfW+hMcYOQJa8co577Wc&#10;YZXzXplvSifS8Iu9n8R1BY3w9RyQE1jjbarKfQo44VQb7PpYqS0nsJIsW7pRBCil2hg6lbN9XBGf&#10;1BgBlVuSRS28QmmXL3mvBChLzEpWi0OZlVstWaymtsVxnMo+IKsRiyChq4CSnPfKqCENqeC5slrM&#10;+aXRnfNeSWBdS3ucrMa5XTZwlbYlXwIkSyfleTCu/wBEPWor85z3OnL2oZQVIWpB5VdmnJzAynmQ&#10;uO7z6xlH1NhkVk6AwjbkLuGS0BImkxpL87nCdRw57/WDI+iVLCRRI/TN8cqvUXLkBFZmHE4pfd2T&#10;okbmTCRVf+mVOSTX9STZYwSWS7X1anEmPA6hF2rrfQkrhcioq7StV4OhhRArxEs47pbaRjS64iez&#10;GqugORL9C21L65KItFeyIjg62BnJCi8yHCq19U4hjryzF670ZK8G28cuv9S2fl3CyrwWwyMa07ct&#10;IhiV7DFWdJ0aEKnF8LIa+4Bqbb1ToDaioQXPRZ53ZySuhO9dGQEp73XgZFOJ7eN4b66tFp05Ut5r&#10;XNqHWy6gJKnVezLnvaIXG7Ev5wCI49S2yCeqYDIlsHJ3cGC5UlvyJWFjJV5CnndnZJwlL0Vnsho9&#10;UuNNj5TAyiX4cW1opW3Jl8RiprKe5OKR1DZejKgw0FkNvpugbSHPnGB3qo2YQmWPk9XKXD7zWapt&#10;4kbawk44q5FfwinJEiZ7p8C0wRG10gjo1aK20uPH5J32beMWW57uKaAkqTEHEKGveK6UwMrJ1tIl&#10;AEfSorJaQiM5vF3TqItrMCot67XIDGXmqMylKX01TteXlkBJixRberGyvEtJr8Qcaz4yaY10faQ4&#10;f70mScmrcWNryY0kLRKjP0qHrVkDdt9s512Myu2MWasc4TpS6ioBRt6RqgCk9z1Gy3onwgNjpOhU&#10;Kuu1OC9K7K7iQ1K+KxGg2pSdtAAI/1epLOWt8uAiR9EqTUtq5RRsjmN3CIlzaPEI9dcLhKSGDwH8&#10;lWGd8lYHtm3BxRdqy04Ed1AJbx1Tv67A9ZNYUqqtV4ubXHjLszCwU97qMBBirxxX5BRG9wGojT1q&#10;IT2BrPBOjeUIa63KJJrUqK2WEsp6INWGhyg5/6T2TAkt9WTvEljYMUoLBCbjsjOS2pjrKw45p7uy&#10;cY67+gqYTK7kke5aalu/rmBoP3YNhdp6NdoWjStgMuWtstkgLllBSVIzaku+hDOVpZRQnuTJ343J&#10;reInc7oryUd76bsltTpKUt5q3AZfOvzPoY/ctiImU95qmS4lvJFrY7NRGQH5vlZyZOO03NeYTGpG&#10;TyZfEiclSn5S0l2rXjnlrZLowWNTldGd1Jjf2BJVRndOd4X3LF2SAsmTvhskX+WJDl6S6NSg7+EF&#10;Sm3r1VgpMAdUUJLyVrnRlFVyZaWQ1KjtMXV8vUxOeascVSGYVsFkUosJv3T1MARK35NcZsdBkMII&#10;SGpxpI80soJXzumuRK5rweukRm2Rzl6prXcK9CTniiuBi5zuygasdEU7RvU9ubLAKK0nkxooecRy&#10;CihJvoRFEG658t16NWorbkpT3ioLPCbUEkryuoTgdYXAPHK6K9HMj1IoIanhuYq+JOWtch086UCl&#10;nsy+pBq4SHmrpBZyKVGlJ5Maq1dGQMUrp7zV+mya1GJlTti7MN5S3mrcbbOVAk5JzaitX2CEJ4k3&#10;ur+eu1OWbH2Fl/JW4+WSqXJRFsGizilQW+3gJzvRTo21MvGcUtt6NaO23ilQG0aWauvV6qugdM1r&#10;PVSe1BjdxBQq+4Cc7grLV1uXJDUDk71TYP9GQK2QqM/d9t3njtoiY+PrOSDlrfKs/SN2+vUISGrU&#10;xoxT2XXkdNfHbrHiJ5MaKInla6VtaV3y2AmXauvVHpisHDPleG73Afhu8aJXwZcktaitdLkN+fyp&#10;NtYllQO7WY3vBpRLKOmdArEgxk2pbb1afbylvFXiXDD/pdqyL6lG5lPeKksnomMVz5XUWAUR5ir1&#10;ZL9ZIT6JKym1rVer7wNS3iqhAi5iq0AyuZKZtNXSkiulrUa8trSaTFoElbn+pbJOSMmuPKbG/q3Q&#10;sqRFbJ6PVtkEpKRVjmrHUuZrH5m0qIyWVXxkylmlM9gXVSrrvU89xyOlrG50fokISFpUxk6x9M16&#10;d8B7GaUXoWAOO0/HlLFxkVfB+aeEVd4BLl1qQxQsVcZ1eJWDg+SvdWo8zQszVflmvRZX0BLNLnVj&#10;7wtgU4gmVCrrtYxu7H0BnpH4VqWyXostG1x6ZZylZFWgH37n63GWtOJay+j9r1c+KcUVR1C6X4N8&#10;su5Lj8EAlCbQlKpKwKLG3CQtkq5pWakbe1/AayqhVejGXmvkLsahciKe69K6DuGxqtJDGVmLRELY&#10;psrsmfJUF9xVKW8xaXHdVDwpXQFI7wt44m2vXEVKHkHXHySpMsmUKut9AZfEkN5d+Wa9FpWNcZFK&#10;Afq9LyCvbC6teCS1FXdVYhpSaiux4LgeoIDG5EH4aKVbhoePlNq6fAxDJfNH1OKxyNJRKfR6d8Bj&#10;I7i6rxsnalwYXMuARq/fmsy8VVUJRooa8wVh3QIm0etdwsSJ/cpMI2pc4ssKpjC40etdyUQy7Vi4&#10;pUTU2MEe0StfDgL0+oUFh7NKl22LGtWxZqq1rncMBN9K2bRU16vFY7elfT16vWuYiNJWVnaiRoSK&#10;o1aF1RZ6vUshC7QUkhS18oMS6PXugbmDp5ZK465Xi8fc98r9AsNHylaNO18q6QKixvPlvK1YiFug&#10;13sV3jwvsaWiRuBo527NykDI+arsUirpCVTXOyNmcGbjWnW9V+ER1NJl6VTXqznV9V6FAEvpVXeq&#10;69W4iB/vUGtd71V46YEoYwWZOUEW3qd0YwlmJvdAKktlrSdqHJTjTrzSjJBzXcmYrTzkQnW9MyJU&#10;wmGCWnW9VxnrrevV4iqEUr4HZib3wFWJlaNaohaXjEK3VsZdzlvl2hI65cuVEavylCVbh0rOXGV5&#10;X7kEjOp6Z8RShUOchRQr9Hr3wO52XQphbFGDbIUjKc3mOXuVCCX31lc6M3kVHCbBjNK3691DPG7N&#10;BQyV6no1kMlIKM0IKYOV5yxi6V2prndGcSU5u+NS63qvEs/JV+7V5NsltbhOp3LBB3rJPSwc6qhB&#10;JanRtrXYmck9cPyzcgMxViY1fANPlZY6s/cqrGlL+0iqS2pcIsYzSpXqUiormZRsEipQyWo8cc3u&#10;ulRdcg9UV8kQguRIarHCqZxHQK/3KkwIEzuZwkDIalzEXbp+jOqSe+Ab1MZdVosbtSsJUFSX3ANQ&#10;qaRuqhrM/lzJgEIvuQcO6lUujFA1kse5o78EleQe4tH20mY55cFyr0v52yX3QFJYhfygdUnNqK53&#10;D0TqKhlX1NZr8bAIV13X+rL3DqzDKleQUVuvxWltrrEv1ZZSWrnhsbZQSVocsuQLlObWlNJKSn3l&#10;WoVI9e8Cb3HIknMNFVSmlFbu2KyhJGk5tfUOJa4jKc3jKRGWt+UJUJV25SmlNd6IL2Q40pPJC03M&#10;IRVyP8jM7guwEaktGpJWTI9bESW9N8EpVC6EiTVvZyOpZBOXqpZQ0nuFNR6rq0w7KRGWrBhGQG28&#10;9V5hZdlWWsumRFiyYqC8am3rvQJPhlcOFNKTvRZxVt40LLUtpbTCAlauxRs+khbX2/EKWWnhnFJa&#10;67UlXxKbgrHWtn51UsZkSoSlJ2lbyXOllNaFq/1L02nSoid5gb2EkpTSSui5thJKWqzXiKvU2tb7&#10;Ei5uqi3zUiIsz3FziKjkJ9MNruFdaz2ZfAmXYWyEBQuB55QJy7a/kk3ACOg9ECjhiFSttt6XsDRk&#10;WV9YMKdEWJKXCcfXauu9AncNVcge2tZrGV45pbSWa0tapCEHkVL5bimllchezXMlLeZu1iWlnkwp&#10;reXvlrTIaMUrlPxkTmnlQbfSCEharCfZsNTa1q8wSE2t5MGyX+i1nNp6X8KsWPOTOX+WdQIpJCWU&#10;JK9Qri1p4ZLZ2ZZq671CpHWURndKhGVdMnMbQam25EsIppdWQSkR9jG6ayvznNJaRkn2JTxfVuHE&#10;I/GvWxlC8VRyT0Qr8mdLrzyi168wyiMgabEu5zGT0neTG1zDAxXmgKTFbDrBrldQklNaiXCWQjRJ&#10;i/tsubKi1rbeK/C2fG2lkPNnedW2dC8e3633Jfjy2tydtFg6kwRRuK+X2nqvAJJrLGfSojYChyXP&#10;lVJaJ2aOGkp6D4TJfLdabb0vidtpa7X1WmQiczFbaT2ZMmHrozv5knjksbbHyUmtj916YbwlLWOt&#10;nLNaoQRLc0DSijMUvBVVGd05rbXctn5nxIzDM6e12vp4STxfVvIlKYd24Nl2Ts2U2tb7knptSYtc&#10;C3IJS7X1vqSMyZQPyyoI/1qrrfcl5RknJcQ6tfVeoexLUh5thHrjctrCjird4Fr2k0mLh1NIIqn1&#10;ZO8VylG1dO8rGbFkBpRqS+mtWFib35IWRzQf1yAWejLltxLErjxzSoZXv5rB/7ARKHnllOBK3KNy&#10;TxG1JV9i1JZ8CT1ZY8bSxa/EgvDMtQ+X3EIwYyUiLiXUkitBGk+tL3tvQlICD05UFnkpOZbWcQ67&#10;1rrenZQpgZQdy2tdAKVWW+9OuGq8lsyWrn5lYUguQ2kaSJmuW+11+Tin1G0gwAg3rJW23ilBlqFT&#10;C5kkLWojsanSk6TOdVZWQ5RZC3cS8YiCYwaGXW1x72hlkZe1ImbIG1ql2nrHAJNQCmLAtHc2xlGF&#10;uAjua1cJm9bpVRewWYt3KliZ1L5b8ibFsAKL/85GJtSjxuoTkUt6cVng1wtY1SIcURrdRHa62ohh&#10;VGJPWWkgiTAGTuWz9a4kgkq1piUtXnSLq+UrtSWnUFy/smHrOiTmmziXXqmtX5kEb1fryaxV3eeT&#10;kNJZWV2/Zi32ixznKn23nBRb3C8SR+hsBKBsO0rDLSW3VmO9+LdUGzk8pb0wc3Wnh3MtsflZi/h8&#10;beYmkNNVFglopQGQtPDQcfNrBZIpsTWaVjisxldL/odkdo7Bl2rrPQn3FZXytBlgXY9w4HBjpVYY&#10;bSmrtcq/wbj1la2MgNLclu59jeSGyiYfmqivbDyY8Est6z0CfHBt2k7ps3HqrEQ9EDTtbWSZXHJa&#10;SYs0US4Vq7QsZbMea+mCWYZ170UiV7r2zVIKbGTfVO5rjEVS1yFxKrQUmOFwd6fGKC/dHURtvRrz&#10;TCTOFsCfLnCNtI3KaW9q650ProdruEq1JX/AaZbKwT9q69W4dbH05CJqvT/gffLSYTxRW1n9lyhT&#10;ctO770bKBndxVxZbSY2IU1zNVvluvUcY2cxWboWhbb0avo7csVJtvSPhuGwtxZ2IXdclbDXiRdtC&#10;21IOKzkbS+XofGyU+9ogHkq7RIjjTo0Mhb20v89qPNw3l2hFEk/72sBk6VxJVmNdUXqSii7pncJI&#10;ZKZyn5Wocaq0dHoetd4pcOyCVKLKCEhqcV65FL7j8HXXk1wlwyMhpdp6Ne6C5pBbCZO9LyFFJ/iK&#10;wlYqJb3Oz3dFKiOg9yXkGjB1l2rr1XDKwKTUtt4pTCvrqFptvVrchM6Gr9K23ilMO7XVejKp8TxJ&#10;5XYAhmXvFHBc3AZa6cmsdkCtl1bJKXmV2li4lWrrXdDE4wy175aSVyNro3SMmOzkfuCs61bzkyl5&#10;lbubuGi/1LbeBbEG4lX1CkpS8iqEHW+ElGrLLojYfGkEpORVLpUsrrmSGhx+nI0qjICUvBoxuBIX&#10;QNin+24Eqmqn4QBTp8ZTvVNxBPRq3P1RHQG9U6jeScAw7dXIyl2PWk/2ToHX7cgvLaGkVyPZg8M1&#10;le+Wkle5+5X70iq1JbW4IqNEPhNT7L4bx755HrhUW6/GImishS5S8ipDu3SLbgR0OyOHneh56bul&#10;5FUC82xoS23rfQl3c9YS2onNdkaywyETu1Rbr0YQrrh6TcmrRGpr9xEQsO6M5I7mDw6tFnxJSnkN&#10;aqQW4k1qdBAMbam23ikc+JJS9jAJTl3bcK8c1Ks0rfcJHIPnoYTSZ+vV5g0auVRZ7xIObvAdS4GZ&#10;lPHKk1mVF+xZ8fSLEoJw3FpRwn/S42qf0klCtr1d70OTcO6kci4z60X0ojSV5sxVzpLy7m7lsyU9&#10;jgvX4kA5c5VlWo0uZW/S9QkXvpTWJDlxdSIKzagpbAKSXpFOZFXcWVi+0zZW050eIdDSuF77pQWV&#10;jaW3Hams11tXiLrCuM5Zq8zZhNRK3dh7kbGWwsUk0XUHuY+RjFKqrNfb1qHkRFKmK+s1YqClVWvW&#10;A/ulj5YyXVnmHVzXUmla1uOBwNK4zjmrdCOX2JRqS94nYkcVjOSc1ZknxFjIF4Za0lvZ25Qq650B&#10;O0Y+WwkjOdWVLWmpsrSqMCrr9WQz+qcfv/+Pf/+X337/53/68fsf/8L/+FP8r5/+8csp43999+Mv&#10;//HDt49v8Ye//frbd//44dtPv/7yy2//+fvP/8ps9F+vf/7bxzfUKRKts5g/Uubz9sqDpczqsVce&#10;LWW+Wq88Wcr0Zq88W8q42F55sZRxmb3yainjAnvlzVLGpfXKu6XM+qhXPizloJh7bf5tYUxB5qEs&#10;6NxUu4ezYHWTuoe0YFyTuoe1oFCTuoe24ESTuoe3YDmTuoe44C2Tuoe5YCKTuoe64BZ7df7toC7Y&#10;wqTuoS7ov6TuoS74vKTuoS4IuqTuoS4Yt6TuoS6Yt6TuoS44saTuoS5IrqTuoS5Yq6TuoS5oqF6d&#10;fzuoCzoqqXuoC34pqXuoC8IoqXuoCyonqXuoC0onqXuoC7IlqXuoixtDkrqHurgCJKl7qIs7PZK6&#10;h7ogLHp1/u2gLoiLpO6hLiiFpO6hLqiFpO6hLriCpO6hLqL4Sd1DXYTlk7qHugjPJ3UPdRE4T+oe&#10;6uL2h6TuoS5C2706/3ZQFyHupO6hLoLPSd1DXQShk7qHuogqJ3UPdRHvTeoe6iKAm9Q91EVENql7&#10;qItrBZK6h7qImiZ1D3URBu3V+beDuoiHJnUPdRGoTOoe6iLymNQ91EUsMal7qIvoYFL3UBfxvqTu&#10;oS4if0ndQ13E8pK6h7qIsiV1D3URNuvV+beDuoifJXUPdRHYSuoe6iJUldQ91MUx66TuoS7OTSd1&#10;D3VxEDqpe6iL89BJ3UPdJqjj39Z3F9RxgtlRj8PEvfH821IX1HFa2FIX1HFo2FIX1HGe11IX1PFe&#10;jaUuqOPEraUuqOMIraUuqONMrKUuqOOQq6UuqOPUqqMex0571PFvS11Qx7lSS11Qx0FRS11Qx8FP&#10;S11Qx0FOS11Qx8FMS11Qx0lLS11Qx9FJS11Qx1lIS11Qx+FGR/1xPLGHXQi8AgR4cQTRK0CgF6cK&#10;vQIEfHFQ0CtA4Bdn/7wCBIBxnM8rQCAYR/S8AgSEnI0xCxAYxkE6zwIBInlJXgE3wsJmLBSJnGCz&#10;mnAjLRB4BSgS4TG8AhSJMBleAYpEuAyvAEUibIZXgCIRPsMrQJEIo+EVoEiE07AKUBIjzll5BSgS&#10;4TW8AtQnwmx4BSgS4Ta8AhSJsBteAYpE+A2vAEUiDIdXgCIRjsMrQJEIy+EVoEiE57AKUGIjDtx4&#10;BSgS4Tq8AhSJsB1eAYpE+A6vAEUijIdXgCIRzsMrQJEI6+EVoEiE9/AKUCTCfHgFKBLhPqwClOyI&#10;Ux5eAYpE+A+vAEUiDIhXgCIRDsQrQJEIC+IVoEiEB/EKUCTChHgFKBLhQrwCFImwIV4BikT4EKsA&#10;JUDIHDMLUCTCiXgWKBJhRbwCFInwIl4BikSYEa8ARSLciFeAIhF2xCtAkQg/4hWgSIQh8QpQJMKR&#10;WAUoKRJJ5l4BikR4Eq8ARSJMiVeAIhGuxCtAkQhb4hWgSIQv8QpQJMKYeAUoEuFMvAIUibAmXgGK&#10;RHgTqwAlSrixyyxAkQh34lmgSIQ98QpQJMKfeAUoEmFQvAIUiXAoXgGKRFgUrwBFIjyKV4Ai0WRO&#10;eM8wR6FDYFmg5AmvCJsFKBJN/oQ7dKUJJoPCexxagIlESJMUyucGSbMPFIkmj8JDGGqBicS4TjSF&#10;hU0uhWc/tQDTJ8aln9kCE4lKqHA5iPcV4mrOZIHJqXBfvhZg+sS4PzNbYCIxbsTMBZhIjDsucwGm&#10;T4xrK3MBJhLjJspcgOkT43LJXICJxLgvMhfgIZGLaXIBIXCcKtdBaQHe7Mzz0FqAh0Ses9YCPCRy&#10;2bgW4CGRo09agIfEMa5K7D9jCLyvIEjkLiuzAEHiaHIsHJvXJphIVI6FJ+a9JsSlgKkTTY6Fa2S1&#10;ABOJejSECyXNJigSTY6FR1C0CSYS9YDIaHIs3FelFphI1EMio8mx8EKaWmAiUTkWniPwPuPtqIjJ&#10;sXAznzTB5Fh42UkLMJF4OzBicizj7ciIybFw64c2wfSJt2MjJscy3g6OmBzLeDs6YnIs3L4qfWBy&#10;LKMeHwmBNbHoAZLR5FhGPUISAs8C9Ykmx8IjvdqJpk/UgySjybHwTLpaYPpEPUzCuWmzE9UnmhzL&#10;qBxLCKzPqEdKuEPILEB9osmx8E6nfAWTY+E6CS3AXCfq0ZLR5Fi4e1ItMH2iHi8ZTY5l1AMmIfBw&#10;oEg0OZZROZYQWBboMZPR5Fi4U0e+gsmx8CaPFmD6RD1swks4Zh+oTzQ5llEPnITA+wrqE02OhRvP&#10;tBNNJOqxk9HkWEblWEJg9YEePRlNjmXUwych8CxQJJocy6gHUELgWaBINDkWLocTHJgcC3e8agHm&#10;7KwHUbg22ewD9Ykmx8Kl7dIEk2MZ9ThKCKzPqAdSRpNj4U0ibYLpE/VQymhyLKMeSwmB1weKRJNj&#10;4XZK7QMTiXo4ZTQ5llE5lhBYfaAcy2hyLGM8YJeiOCbHwgWHWoDpE5VjGc1zKqNyLCHwOlF9osmx&#10;cLWz9oE5OyvHwm2mZhN0djZPrIzKsYTA6kTlWLik3CxAkWhyLDxQKF/BPLkyKscSAq8PdMdinl7h&#10;zmhtgukTlWPhsQqzCeoTzTMsPNaiTTBnZ+VYuA3PagIP7GYLQuB8xkk5lhB4BQgSeQfZLEBm58k8&#10;x8KFotoHnk/kekUtwEPipBxLCLxOFCROJscyxftP/dQWAs8CWSdO5jkW3lkVC0yOZVKOJQRWE5Rj&#10;4TliswBFosmxTHoBVwi8JigSzXMs3JWuX8FEonIsPHdgNkGRaHIsk3IsIbA6UTkW7o80C5DZeTI5&#10;lkk5lhB4TVAkmudYeLZGcGByLDxurgWYPlE5lsk8x8IlwGqBiUTlWCaTY5mUYwmB9RmVY5lMjmVS&#10;jiUEngU6O5scCzfEylcwORZumNUCTJ+oHAu32pt9oD7R5Fi4IFqbYCJROZbJ5Fh4OUYtMJGoHAvP&#10;MXmdqBzLZHIsXAUuTTA5Fq4F1wK8HQu3mGsBJhKVY+FdBrMTFYnmOZZJOZYQWP5AORZeJTULUCSa&#10;HAvvOcpXMDmWSTmWEFh9oBwL76qbBSgSzXMsvMOifWAiUa/0mkyOZVKOJQReJ6pPNDmWSTmWEHgW&#10;KBJNjmVSjiUElgXKsfCglVmA+kSTY5n0iq8QeE1QJJocy6TXfIXAs0B9osmxcF+7DCbzHMukHEsI&#10;vCYoEk2OZVKOJQSWBcqxTCbHwjsM0okmxzIpxxICrwmKRJNjmZRjCYFngSLR5Fgm5VhC4Fmge2eT&#10;Y5mUYwmBZYFyLDw0Yxage2eTY+HVBkGieY5lUo4lBF4fKBJNjoUHtLQJJhKVY+HVHrMJ6hNNjmXS&#10;cywh8DpRfaLJsUzKsYTAskDPsfDaoVmAItHkWCblWELgNUGRaHIsPIsqSDTvCJuUYwmB1wRFosmx&#10;8AS2NsFEonIsk8mx8JhwtiAETh/MyrGEwCtAkDibHMus51hC4FkgSOQ1GbMAQSKPMZkFyOzMK6Rm&#10;AYLE2eRYeANNceAhkYdrtQBvdubBYinA5Fhm5VhCYOFAOZbZ5Fh4NU2bYCJRORbeCzWboEg0OZZZ&#10;OZYQeJ2oSDQ5llnPsYTAs0CRaHIss3IsIbAs0HMss8mxzMqxhMCzQJFociy8bShQNjmWWTmWEHhN&#10;UJ9ociyzciwh8CxQn2hyLDwdrp1o+kTlWHhg1GuCciw8OG0WoLOzybHw5pz0gcmx8NagFmD6ROVY&#10;ZpNjmfUcSwgsICnHMpt3hfHct/aB6ROVY+E5V68JyrHwaqpZgOydeWPULECRaHIss3IsIbA+o3Is&#10;s3lX2KwcSwg8C9QnmhzLrBxLCDwLFIkmxzLfnkoxOZZZOZYQWE1QjmU2ORaenpXRaHIsvHiuBZhI&#10;VI5lNs+xzMqxhMDrREWiybHM+nRKCDwLFIkmxzLrOZYQWBYoxzKbHMusHEsIPAsUiSbHwvuzgkST&#10;Y+FxXi3AnJ2VY+FZebMPFIkmxzIrxxIC7ysoEk2OZdYnVUJgWaAcy2xyLLNyLCHwLFAkmhzLrBxL&#10;CDwLFIkmxzIrxxICzwJFosmxzMqxhMCzQJFociy8fi3D2eRYZuVYQmA1Qc+xzCbHMivHEgLPAvWJ&#10;Jscy6zmWEHgWaBTHPMcyK8cSAs8CjeKYHMusHEsIPAsUiSbHMivHEgLLAuVYZpNjmfUcSwg8CxSJ&#10;Jscy611hIfAsUCSaHMusHEsIPAsUiSbHMivHEgLPAkWiybEsyrGEwLFgUY4lBF4BMjsvJseyKMcS&#10;As8CmZ0Xk2NZ9BxLCDwLZHZeTI5lgVJJx1BC4Fkgs/NinmNZlGMJgWWBciyLybEsyrGEwLNAkWhy&#10;LItyLCHwLFAkmhzLoneFhcCzQJFociyLnmMJgWeBItHkWBY9xxICywLlWBaTY1mUYwmBZ4Ei0eRY&#10;Fr0rLASeBYpEk2NZlGMJgWeBItHkWBblWELgWaBINDmWRTmWEFgWKMeymBzLohxLCDwLFIkmx7Io&#10;xxICzwJFonlX2KIcSwg8CxSJJseyKMcSAs8CRaJ5jmVRjiUElgXKsSwmx7LoOZYQeBYoEk2OZVGO&#10;JQSeBYpEk2NZlGMJgWeBItHkWBblWELgWaBINDmWRTmWEFgWKMeymBzLohxLCDwLFIkmx7IoxxIC&#10;zwJFosmxLMqxhMCzQJFociyLciwh8CxQJJocy6IcSwgsC5RjWUyOZVGOJQSeBYpEk2NZlGMJgWeB&#10;ItE8x7IoxxICzwJFosmxLMqxhMCzQJFociyLciwhsCxQjmUxOZZFOZYQeBYoEk2OZVGOJQSeBYpE&#10;k2NZlGMJgWeBItHkWBblWELgWaBINDmWRTmWEFgWKMeymBzLohxLCDwLFIkmx7LoOZYQeBYoEk2O&#10;ZdFzLCHwLFAkmhzLoneFhcCzQJFociyL3hUWAssC5VgWk2NZlGMJgWeBItHkWBY9xxICzwJFosmx&#10;LHqOJQSeBYpEk2NZ9D2WEHgWKBJNjmXRcywhcCxYlWMJgVeA5CeuJsey6nssIfAsELZvNTmWVe8K&#10;C4FngbB9q8mxrHpXWAg8C4RjWU2OZdVzLCHwLBC2bzU5llU5lhBYFijHspocy6rnWELgWaBINDmW&#10;Vc+xhMCzQJFociyrnmMJgWeBItHkWFY9xxICzwJFosmxrMqxhMCyQDmW1eRYVj3HEgLPAkWiybGs&#10;eo4lBJ4FikSTY1n1rrAQeBYoEk2OZdW7wkLgWaBINDmWVTmWEFgWKMeymhzLCqWSyPsQeBYoEk2O&#10;ZdVzLCHwLFAkmhzLqudYQuBZoEg0OZZVz7GEwLNAkWhyLKtyLCGwLFCOZTU5llXvCguBZ4Ei0eRY&#10;Vj3HEgLPAkWiybGs+h5LCDwLFIkmx7LqXWEh8CxQJJocy6ocSwgsC5RjWU2OZdVzLCHwLFAkmhzL&#10;qudYQuBZoEg0OZZV7woLgWeBItHkWFa9KywEngWKRJNjWZVjCYFlgXIsq8mxrFAqeXY2OZZVOZYQ&#10;eE2QKM5qciyrciwh8CyQKM5qciyrciwh8CyQKM5qciyrciwhsCxQjmU1OZZVOZYQeBYoEk2OZVWO&#10;JQSeBYpEk2NZlWMJgWeBItHkWFblWELgWaBINDmWVTmWEFgWKMeymhzLqhxLCDwLFIkmx7IqxxIC&#10;zwJFosmxrMqxhMCzQJFociyrciwh8CxQJJocy6ocSwgsC5RjWU2OZVWOJQSeBYpEk2NZlWMJgWeB&#10;ItHkWFblWELgWaBINDmWVTmWEHgWKBJNjmVVjiUEjgWbciwh8AoQjmUzOZZNOZYQeBbIjmUzOZZN&#10;OZYQeBbIjmUzOZZNOZYQeBbIjmUzOZZNOZYQeBbIjmUzOZZNOZYQWBYox7KZHMumHEsIPAsUiSbH&#10;sinHEgLPAkWiybFsyrGEwLNAkWhyLJtyLCHwLFAkmhzLphxLCCwLlGPZTI5lU44lBJ4FikSTY9mU&#10;YwmBZ4Ei0eRYNuVYQuBZoEg0OZZNOZYQeBYoEk2OZVOOJQSWBcqxbCbHsinHEgLPAkWiybFsyrGE&#10;wLNAkWhyLJtyLCHwLFAkmhzLphxLCDwLFIkmx7IpxxICywLlWDaTY9mUYwmBZ4Ei0eRYNuVYQuBZ&#10;oEg0OZZNOZYQeBYoEk2OZVOOJQSeBYpEk2PZlGMJgWWBciybybFsyrGEwLNAkWhyLJtyLCHwLFAk&#10;mhzLphxLCDwLFIkmx7IpxxICzwJFosmxbMqxhMCyQDmWzeRYNuVYQuBZoEg0OZZN7woLgWeBItHk&#10;WDYolcQzhcCzQJFociwblIpYYCJROZbN5Fg25VhCYPWBciybybFsUCq5D0yOZVOOJQReEySeuJkc&#10;y6YcSwg8CxSJJseyKccSAs8CRaLJsWzKsYTAskA5ls3kWDblWELgWaBINDmWTTmWEHgWKBJNjmVT&#10;jiUEngWKRJNj2ZRjCYFngSLR5Fg25VhCYFmgHMtmciybciwh8CxQJJocy6YcSwg8CxSJJseyKccS&#10;As8CRaLJsWzKsYTAs0CRaHIsm3IsIXAs2JVjCYFXgHAsu8mx7MqxhMCzQNaJu8mx7MqxhMCzQNaJ&#10;u8mx7MqxhMCzQNaJu8mx7MqxhMCzQHYsu8mx7MqxhMCyQDmW3eRYduVYQuBZoEg0OZZdOZYQeBYo&#10;Ek2OZVeOJQSeBYpEk2PZlWMJgWeBItHkWHblWEJgWaAcy25yLLtyLCHwLFAkmhzLrhxLCDwLFIkm&#10;x7IrxxICzwJFosmx7MqxhMCzQJFociy7ciwhsCxQjmU3OZZdOZYQeBYoEk2OZVeOJQSeBYpEk2PZ&#10;lWMJgWeBItHkWHblWELgWaBINDmWXTmWEFgWKMeymxzLrhxLCDwLFIkmx7IrxxICzwJFosmx7Mqx&#10;hMCzQJFociy7ciwh8CxQJJocy64cSwgsC5Rj2U2OZVeOJQSeBYpEk2PZlWMJgWeBItHkWHblWELg&#10;WaBINDmWXTmWEHgWKBJNjmVXjiUElgXKsewmx7IrxxICzwJFosmx7MqxhMCzQJFociy7ciwh8CxQ&#10;JJocy64cSwg8CxSJJseyK8cSAssC5Vh2k2PZlWMJgWeBItHkWHYolcTyhMCzQJFociw7lIpYYCJR&#10;OZbd5Fh2KBWxwESiciy7ybHsyrGEwPoKyrHsJseyQ6nkPjA5ll05lhB4TVAkmhzLrhxLCDwLFIkm&#10;x7IrxxICzwJFosmx7MqxhMCyQDmW3eRYduVYQuBZoEg0OZZdOZYQeBYoEk2OZVeOJQSeBYpEk2PZ&#10;lWMJgWeBItHkWHblWELgWHAoxxICrwDhWA6TYzmUYwmBZ4HMzofJsRzKsYTAs0Bm58PkWA7lWELg&#10;WSDrxMPkWA7lWELgWSDrxMPkWA7lWEJgWaAcy2FyLIdyLCHwLFAkmhzLoRxLCDwLFIkmx3IoxxIC&#10;zwJFosmxHMqxhMCzQJFociyHciwhsCxQjuUwOZZDOZYQeBYoEk2O5VCOJQSeBYpEk2M5lGMJgWeB&#10;ItHkWA7lWELgWaBINDmWQzmWEFgWKMdymBzLoRxLCDwLFIkmx3IoxxICzwJFosmxHMqxhMCzQJFo&#10;ciyHciwh8CxQJJocy6EcSwgsC5RjOUyO5VCOJQSeBYpEk2M5lGMJgWeBItHkWA7lWELgWaBINDmW&#10;QzmWEHgWKBJNjuVQjiUElgXKsRwmx3IoxxICzwJFosmxHMqxhMCzQJFociyHciwh8CxQJJocy6Ec&#10;Swg8CxSJJsdyKMcSAssC5VgOk2M5lGMJgWeBItHkWA7lWELgWaBINDmWQzmWEHgWKBJNjuVQjiUE&#10;ngWKRJNjOZRjCYFlgXIsh8mxHMqxhMCzQJFociyHciwh8CxQJJocy6EcSwg8CxSJJsdyKMcSAs8C&#10;RaLJsRzKsYTAskA5lsPkWA7lWELgWaBINDmWA0olsTwh8CxQJJocywGlIhaYSFSO5TA5lgNKRSww&#10;kagcy2FyLIdyLCGwvoJyLIfJsRxQKrkPTI7lUI4lBF4TFIkmx3IoxxICzwJFosmxHMqxhMCzQJFo&#10;ciyHciwhcCwYPpRkeUjMIoRmoQiP8UNB4PiQmFaIa6QID5EoCCQfEtMKcY8U4aESBYHlQ2JaIZM1&#10;RXjIREGg+ZCYVsiETREuOpV4GT5M5gWFGzpN7oUibug02ReKuKHT5F8o4oZOk4GhiBs6TQ6GIm7o&#10;NFkYirih0+RhKOKGTpOJoYgbOk0uZvhQMuYh8caI0jEU4fpOJWQowltVonBDp8nJUMQNnSYrQxE3&#10;dJq8DEXc0GkyMxRxQ6fJzVDEDZ0mO0MRN3Sa/MzwoQTNQ+KhUykainDRqSQNRbjohJVJa1WKcGd2&#10;JWoowtv3oHBDp8nVUMQNnSZbQxE3dJp8DUXc0GkyNhRxQ6fJ2QwfSto8JB46lbahCBedStxQhItO&#10;mBpBp8ndUOfNd5rsDUXc0GnyNxRxQ6fJ4FDEDZ0mh0MRN3SaLA5F3NBp8jjDhxI5D4mHTqVyKMJF&#10;p5I5FOGiE/ZG0GnyOdR5Q6fJ6FDEDZ0mp0MRN3SarA5F3NBp8joUcUOnyexQxA2dJrczfCi585B4&#10;6FR6hyJcdCrBQxEuOmF0BJ0mx0OdN3SaLA9F3NBp8jwUcUOnyfRQxA2dJtdDETd0mmwPRdzQafI9&#10;w4cSPg+Jh06lfCjCRaeSPhTholOvL6MId92pxA9FuOtOvcKMItyIkpI/FOHF3FG4odPkfyjihk6T&#10;AaKIGzpNDmj4UBLoIfHQqTQQRbjoVCKIIlx06nEbinDRqWQQRbjo1CM3FOGiUwkhinDRqZQQRbjx&#10;TiWFKMJjhVC4odPkhYYPJYYeEg+dSg1RhItOJYcowkWn0kMU4aITPkgWByZDRJ23md3kiCjiNrOb&#10;LBFF3HynyRNRxM13mkwRRdzQ6XJFxO/li4TEQidh11sRJjqJjd2KMNFJAONWhIlOdpm3IkzfyVbg&#10;VoTpO1mv3YowfSeT6q0I03fi+W5FmL4TeN6KMLmi4cYVhcRD540rGlyuaLhxRSExrbih0+WKhhtX&#10;FBLTihs6Xa5ouHFFITGtuKHT5YqGG1cUEtOKGzpdrmi4cUUh8ay4cUWDyxUNN64oJKYVN3S6XNFw&#10;44pCYlpxQ6fLFQ03rigkphU3dLpc0XDjikJiWnFDp8sVDTeuKCSeFTeuaHC5ouHGFYXEtOKGTpcr&#10;Gm5cUUhMK27odLmi4cYVhcS04oZOlysablxRSEwrbuh0uaLhxhWFxLPixhUNLlc03LiikJhW3NDp&#10;ckXDjSsKiWnFDZ0uVzTcuKKQmFbc0OlyRcONKwqJacUNnS5XNNy4opB4Vty4osHlioYbVxQS04ob&#10;Ol2uaLhxRSExrbih0+WKhhtXFBLTihs6Xa5ouHFFITGtuKHT5YqGG1cUEs+KG1c0uFzRcOOKQmJa&#10;cUOnyxUNN64oJKYVN3S6XNFw44pCYlpxQ6fLFQ03rigkphU3dLpc0XDjikLiWXHjigaXKxpuXFFI&#10;TCtu6HS5ouHGFYWks+JPP37/0z9++Zfffv/nf/rx+7///NPv3/31h29//fbd7z98+/3bd3//4dvf&#10;v3335x++/Tl0fvz+bz/+/pfzt/E/v/u/P3wb15l30fhof4n/PYwL8dT46f/69f/8/D9/fSj9/t0/&#10;fvg2zBOHuJ8N4kdcGNvCUq9f/vWXrDHyRvQzOjiuZE9c4ff2u/bfv501jLzE8wwFxu/nK0m6/e6n&#10;v/7628+PhrzqPHWXeRxP4nhcJjih9q1ev/zpf//5P3/6Hz//v2Tjgo1noiN68/q8y4eeepq0DOty&#10;ZtHwZ67ZfRT7+jNZladHH7F3eoUhUl1va565Du5EOroj/3d+o7MzeJj5zH3kz0uwXM9PeP4ZjXON&#10;wZ95L+QKzxVqTrpviiYP7unRKJo2PQB3tTlwcAby+bPZZrr73Nt2uq+i16UF7N719ryzAW0InFYM&#10;byOh0OaDD3npvvnOy3I1aprW53rvMuxTdOUv+wf4XOd1OiMc4zLyaVuA+4XPhvITeus8tQsA0WDt&#10;1zTa79p/r98vw5kUGb8fL+fffve5dVzCFS+NBLECqOjYFvd+GZcb+qySK5dwGE0NDCYEcwXMcBKB&#10;I8afr3i2LuUyhOEk6PjrNr8WUl9+ywO4n+F+VLk7O40MTpYv17C6/5UB/jKq6YYT/bpa3hk7IyL0&#10;73qe0rvawx0bZxwN6C78Xxqu+MHtzOV4jqnmPL+uN1Lj5zPPFF1c0AP2rWKYjzUOcjw/HsDOXwFW&#10;A8OuP3/qKBpITjCR2Noyo6gTv9cmnfa79t/2+5nk5N5ntPa13+V2XlprOxFOLUwQj2n+1bJlWq8e&#10;n+lx6VO+5cmihY3dlYRffksoEmpu9oYHlKJ5+feMO41LwFO6nFdxTtqLP+OJ2mSTW9nafrZ2GDik&#10;3FzQOr6e4mi/a/9tvx+ppdkIuK4Jt/0u19a08N0nVTsu63yG7K4+ZRvaXh3jz/RpbhmrzpZxz5+Z&#10;5dt3zHXlf7Waebj7qnmjT6VoOu3yFttwvub6Mozp8Opyuv+1v/v6aw4H4605Ip7KfU4MV9H0Y1vN&#10;jcu2LM+9Tvdn2nkuU15/LvkEAuUU3b7Rm6InrLkMY3ZLHpLF1sPW59DFvbx2DV+3eYwuvIpuuq9G&#10;Hfz5MowBnD/GNNANzStszbBbmxvSzi88DcxbDcG9Vvtd+2/7/YjjuHqWnmqbifa7tziaYmg8yUM+&#10;1w0o04QZz00Gf8bdPebFq+ETXX59kRWv8H5svq+ZhdEZ3AT9TfdV9Ly1k5HxZxYUycdPy5Wo3P35&#10;1qfva16WllTQ6b5qXvbX3PPGMLz+NUPEqG3eOtfVer19HXzQpVX5mjENvMNMKzfX1mrhuZ0zSMrn&#10;Yp2affyE6JqQeVBFpoCJUXEmZ7HQppkPGBf7lDZdM9++nsepX33K+LiAgvN5xm27P0/rtY5gpfNK&#10;avh6bNLI9v4VWyV2GHl2mXCy19qdG5GejPSrZhZV19KIWerFsBZqpsXneT5qbrqvonsEv/kzO5yr&#10;x64/F3t7ZAJu/gh//AzlvGpmKXZtZ978mTypa0a9uqRW8xjf9qqZmSO7upHeBjZPJ8sqTf8c645L&#10;u32rYs1j7INb0Q9/3O/R8JWspdufG4SuLmE5EMvep2E73saZa2Mr2mq+g3fACVxDmzc9ZOWE82fP&#10;2Gpug67WZigSFpxNl8VoxjaC4/rO9+E+0CXXx+h9TvYd+V+nJyHfbL2+1Bb79uR+yVJuT33FvKDL&#10;Dw6AtLfI8LD81vAkrDP3ofXXtRK7PiSnibeTyWc5+JjxexgwZ4xnCh9/bmvNW283L9pay2HrK6DB&#10;juzKaW2/a/99/p6l5Wvgxx6hRczaz951KXcftWw4Ni2gUXZSLKoaxthFPAmM1uqDX1+r7xgHrcJc&#10;Uf7XaSv7o6u/7jspHNe1lWAB8Vz2XtUSnb3ccizs6oOGS45ffoK4TvbKO51xrYhAaV7yc2l8u5+D&#10;HTKDq46eHfd0RR44pZG3b7i9uKbj6QSYFfJw+nRjnrv18509DBzAPz/izAR6ZRS/tvYNISfwZj7s&#10;eZRvZFcVERfQDFzb79p/z9+z3xhb6GQ+ppjN//j3G2uZZlG4wLZYaeXmtrVa2D00xzEzNcngJzLJ&#10;JuDZjW//zMrt+jPO70oj+3pKnTm70PbXdGVscfrRPUeo8vQNM7dYy4Zq5gM0d0lvxoMKz97Jrcz/&#10;ur4EHutcbqM7P+/YbiNhmNmYnslUfKhH6DQZhis6s+v582OKfFvzH8RUQfqZJzXO28iy/LT9U+ws&#10;3EfQlu5EaSKA+ayzfdv237OFEb5pMyTrvOm6CqL97m2/LCw1WhQxankmc1z9woZ8O9PHMZvp6LHr&#10;eP15JgJ0bi/YKXRPbmcsfN4v2zTgwU6wBTjatubzftkIJ7SNU8yBivnW3rNf2Fq0N+JHxtTr0Yz2&#10;u89H/IYfbyupCBtfgHsZ965TwW177GOc2WHkcDM4jHjiw0vNrCeeTEjrUh5Oi/jz86/9iM4V5X89&#10;W4pbna6pgGD6kNZuvHsTcYDTOd5c53/DJ/+hs79NFGmfd7B6wsynUTEDtW+Z25f/9WwtK6M4Snyq&#10;MrXlgvGkrZPfBBj5mFdUnvn2lS+TYZv+dVbbh0Rvwe1jpQnNqPsigJXUFcGIpV/dc3Kr4N48453g&#10;4NbDdi8pYZBYsfRuNTz8tULFhT6Dmrc109tOBifXjjJGgCxquvDwvVoWic3Xv6iPWrWENxrZ9WYt&#10;xZi/gl/X17sGEBuia9cWEaX3k0Qb/OfQoXsvQMSHaThsP3vXOawAYGDaiGI6SgiMkX31eixG8l8J&#10;2V8bZq6/uZxYrij/67SVQO21Crk8xNX8gUdArxWBzrA8330FBs0ZdGOYN/8RQexnfm6rFs9/nCfY&#10;mCDb5HP9dUO3GUWo4LkeLEFhA9ptGz2zLn8uFq+CcXkNYzO/zJ1MTI9F+fMDQRl1uQhpYL/r5Fi/&#10;t287EzDKS6SNIdbwyZorYsTdauHTWSNX9AfTDpHBM3uAcA+tatuBP552CKvg4s/mBu2WdpM7rvZa&#10;tjGU8Y6dzbxdGzTLc9ph0jd2IDy8G9uZU1U7gzUvfdn+yqfPRo3MlG39wG7vuS0qAQPf0p6jGmdW&#10;Lnlrw6Kl3Z8/zjjivAN5gKpVG5vs9z4if6/n6NuYRtsOhPjOqXrhMYDeVpn3v372XXNFnwNjobMa&#10;7oIiu+JofwyMlRVHm5Umhh/RjO7Tr3ztFt+YWKsMCRgrv25BwylmyrYKFZvTiHp2FdGhqe3Vg9vO&#10;waIYrdcIwwE+11atI1f+3Lw4vMv6NLkEDFY5LKtOxDFjPU8BXAWDsctj3I3q+wJvQq8919yF1gLl&#10;5niniK6k2Gz6BPdOZg3cZoPYfTESy9USMGmzQSw4cjfiHpfWyazko0u7L/8pnKS1n67eI92jRVfZ&#10;UW5X7twLj20CPUcPCud5v5HdLfPE2dD2s/bf9vNlbRzJNNNOnZZvPz/aom8KErV9vfazz0fWyOnJ&#10;IL8fXow43HhlpH/WFPIOCK2cfg+NCO88P9pV25sxMXLCnX3SWQ/DOQ+KkftH9hb5JVrAvrT/YKyQ&#10;+fNZZ8xnT5CVhsXIKiPieI8WThGES0UPRE6u+Our89qwIb4abOapzR7lleOYWpmR8/yKAysHfNWp&#10;ywyQhwaxBk4CnwP25dVeNRMtu+xmBQ2eq4MDxPAqW2tz8NBpUPJnFojNMNiR56z3qpmIT3NggDUI&#10;8nrNRDpabO01pK+iwU5Mds+PwUJSyExe9GPibH9+xGLLNRMjG5rrnKjlGUN61UxM9ept7pTNM+PA&#10;M7lg9FnzzHVPdE+9ZtbqzeqZb/r8Uq+acafXCuTm8UHfRC7IWTPYvkZvxlT+14kwwhYEsU9dRkle&#10;rsG0UvTZnTAncR8JjXoZxshoXpKAxv6MG5ZG1QAsrmSNmf1gXp8OuNwr2j3f1mSQuBx9aYYxRz7D&#10;qLWaicZc8zY9GwvSvlF447WRBxE4y9PgQIOvJJqZrcDrsomvx/PG5HZ9SHY2ec4ZWAO94ods7/Ny&#10;g20Pdrfv7C01SR6JRe75ncnIeI7I60NGqsP1Ia/l5OvPhBevwGZMjQ8YFHubM7jXApkGDmmVBEe0&#10;XvGGCPmIi1tZJF9tjtQOY1SxEmpvTRKCY6mdvzP1Bj/4XH4zowoMVvblGHP+mY9leE/c5bUrnncW&#10;f3nYrMT921T2JpiLU2P3fdYc+1Sjt4Oebn6b8LSEsjhswIOjZ5sZzec189d3jhzOSzvuNDF6m6BF&#10;bBYe/UUOoFAXRGQjm6v9OfLU0qAjsnt5QNYQnwUf3vqw2N1eVt+4GrIF+j/zITMAIXJeKa7g/FpZ&#10;5bra2uT0mzNZuudJo8i0e118037X/nv9flmuvOUrM48R1H7X/tt+z1rnPNyAbycw075E+1377/V7&#10;orWte/v+a7/LrWlahCMaLxBRcBkCEH7Xbv3NJ40IZNuDYqCFlkipaSuEd0CEiG5bqzcwhuxop1OJ&#10;THsjhA3FdMUI7kzKyoe93NWbocsIaXa/YtA1T7iyJL8mFlIzZAisLHDP6wqCMYi4Tz8trbwAf+2f&#10;TU8IPTBdLMzdyZIQeOUEAmt10dtIk9u+0PX+7EHbhyTmecYpLofDfgHHfLq6N9NSpCu3qMDnM17D&#10;+IlqqIe1bQphU1lHREd+PtYISr1sjN1187et3LdjhxmVgOlpOiEFWYhuxL6u6eNdy5Z2RnDkS/Nx&#10;TxtzXflfrX3QaIzU58z0ZhUBjtqmYcYry9IdOm5unugV/rkhuLW91RlZFCdDjBY74i/6dCeW3Gwk&#10;6PfcrXXf4H3LeA/r4tRuwSemY7KUWpffl4w70+rVMvZpz2D+rWVva+bHL4b0zUKXvWfLySMAjUNO&#10;Y3NnEmlpEiQ5Ql7Xv2bApO06XgGba4Swz70cO/vsk8x8/ZkV5cWOEix/+pRim0HCtarDQ8j6CBd8&#10;JdEQvWKLktvMt2ozDtEqVs31NvPW9JW+c4+cDaD7OnQAkx8fpveE7AxiLffA/4QfBWfP8Z2/rCCY&#10;DRsL7FOLT/Rck3WI1N/PTKOn72HC2J9h3+73ubZznERS2Xn2d5zYO+RQMht6No4ngieG/bPTrq/J&#10;5yUP6rQRX+ms/MiDYYlx6nI2Jm/JCWKwrWmdRjwjT/XMiTFgT22CJ599zU8jWmyUrgHEzPYC4mdh&#10;IHiFtX0P4uAvjqF9h/bf/8/ZuSBZruJadEqd9b/zn9hbG2kLhPFJ+0XfiKzTxhYIob9EYBa5pJup&#10;x6YzHHaUm+5hH11UKLqp9f6AjZU74m5uOLWo70h08AZG4gbNUGNy+/hrGGwbr/smnD7M9+el3R7n&#10;v/l9yi/wo+TqT/P5sHq6ucx3sbmLdd+uno48EEtCQzZVjM2z8l/PDv3BltQPvLmFX4/z3xqPbpuk&#10;SkHBr+oJ4nH3q/lJdp0dp1C0bNo4+3eLwYijoDDXIpPaaRKG5b8xt59M3lkEeJK+XkxNpUSV3IcQ&#10;yJgaHONubnpDRv4g6rGaz25ajS8BiP6spIWu2Zx4EjYg140aivLAGjvl8Z+qzYH1bhmNPMa15beV&#10;sfCczysY5wbL+DHJFW0ihMe4U30usUYjaGBuSLUZZJUWJWOVGPc9n+ctFmviopa7+jp5o/3XxNjW&#10;hy5oKB53g1O8FoUVGFJTCDaUcyKaLt/3Edb0wrfAu/9+OBKAYct/wspEGtH0mhgSYePztzTaV3l/&#10;APn4T+c1sUHYpt8dQDnMcpOJzyg7ttOs8Rz7geWDXMgjQWQVl2offj+1nz9Rd1Ni40GZTHiev77K&#10;PPL4Xq2qYlVmVqURijkot2YcUcyE6ExYT4lgm9hgmngDc7YdUF8iesEv4u3xSWZcDbs8zH9zfuwx&#10;8aEYjpV+IegOyy/xjnGhdOBGnwh78vbyk8T3+7n8CQu0ewrQ5N8dF3UCi4aK9ZUfJrMh8GFsoVHJ&#10;URIrUbZJOxX4NtEh4ukPLmGYDV+/dazixVWG7viwik57bAh7pUqrYEO4rLWemlR7isvjxWrluTCD&#10;gnJ6va7Muql1wFc7WPRE5+L8wCH0daacI5KhSOvtGI+oKm09BG593rBTVFW/rhaPh6MU4Gm5Fu57&#10;JCMafU5wxCpFaf0wq7dgVlXYtrcq2fLeQow3CVyd8PGuS/GKXUVti7jbooHvw+XZqOHf6Wxsu9Jk&#10;4+vUg5dc81f9N/nS3Qo87LhTQoqndEAK++inzL1XcskxbHfQy52i8BrdJZeGadYdTZDEHxuripj3&#10;w48FXa5+VbFVOLevr/8KFJHpW4rmTyyQOEk+Z8QXSunDFCP1ZCUfeUiMi5+U+7/IjUYQV4CBZBxd&#10;CrHQpSrojEZ1VuhUixvyj5UbAnr/BdVCYn19/VeuFtXCrG6+WquFwdoJ85MoUajQ9RRB5RM8nz4D&#10;S4qELYHDapFQcz0XJKOb+wS/3VscXNZUqX3805NGFavKlvREa1htY+zU3eOYCXJUODEcm49WK/eV&#10;U5axxnGzrXsLf/DdR0gWiKbtPH5/cnB8CuBI4+kzsKNeLl9FP+sJigQFJ6O5ntuxK/kupymkzTOw&#10;8iJ6xkTQe4QZvyw5UvnhkhgmKdKtUX3zKUh+IcYU6y7B+4VV0dBI3rey01O2ors0eUKtXnUuIbED&#10;3VMb9Gi1mL1wuPwwuxfZtV6PlDKvVjVqX03a4JD5aw43bZZnYBHZpmRKeLcKrXVSKujuYkwuSXMp&#10;wiWzjqUziP4rFbJ/OgWx2gNYLcfq2hUsPiM7laYZ9Wi1v8hycrQDp8xmYlFVUhV6B70JP5ArP7Bo&#10;iE0/3ttV06Mlzn/byRwZOLnzV0qGosw6UW+Wa6+aimK5m+L51w9VpgSVcnSCXECRh/lvDr9bmoed&#10;trBjC4WunZPPmG5nrCzhR1uIg/QTbaCX2JdyoCucx+b4bwl2PWJlBdTxJFXGSgQiNDv/1FNy6S3f&#10;aC1HMPgx5SBK/zkEgBYAj1g5PopDBSyRvtlepsDeGYB9N+8tSIJNZO0HT/qSz7DY2TQhTSFBSHrD&#10;9qreuBaS7eN/KKsrCJVckKuW+ml2+L48O+L8+METrbezw5SzEiniuNZvdszkmqRiJO/9+o/KvW7z&#10;krmI/z5YGbwXra5JBB6T0efHmFsvJBHvctdb8EFyzJQbv+4+nlK0NT9GznbVlcfM24+hlCpG6Kvs&#10;v7zmP+roMPYFvs+nN8j4otKeZv9IWG1nn6RH3vaaV7rpsPovQ4bka9Zw+p4UhD6FLZWiAYIR8Szq&#10;rUL9mNlJT+Bs3pzQuOUZMm5uh4WVpNcNY1QqDFN/msPWFWs8yb/Q9xMyfpqQ3xeWttE/Dj9UOr8l&#10;okwa9jj/Tez8gMJszuq4oMuHguFx/lvjiXSnnEXTzLSyRRDcYAJu4rdwJvSIE5igq4AfI7z2LYID&#10;WldBC1Ou3lMlSPl1uPQSH4jjKFkwRyPXF7ozQ4Iuu0MFuoP7mOKRBC9Ua/aW0+JPK6e8u4VRtkkK&#10;GxPjQIxM90Z3uE1rYhhsETy87P4Z2yS3pMKJusmnG4/fmAAcrPmueEz5gNeMxgzmn2NbxqDf5c3w&#10;Xk5sN8ZHstkGmXKxDPmzeMa+gAx5wb0DnajJqqJb0ammJuZs0ICKuNpj8m29Zqwr4i3nNd+G50Rl&#10;8KiEj4xFjgTWpuw47hUOR2fYEweAI/S9IovBCRwKThBJaPPGd+gmI/itkSQ38268Kk8yuqfTMobs&#10;wuptKGEzUrNVwFh9B9pjZlNcFXuoAkV9lf1XQsYRQA5akj6Mb4tLYFgiAH0yKFvZJkbDlxKPuNiC&#10;lzw7GQRe/5QcwZ3CCWuLAp9pCKBs8OmObfIOYBg5sf++/tyYnhvHVKJzIVJZkt4jjzvj6A/1mvfs&#10;gZoyt09CDI8Cj7YQ4uApteAASkLWOh/iSF6mPEkYq5tPAJUNp46RgC+iW3A8hp7N9bAZ6hz0VfZf&#10;pgvC8+l7kdFJLLLvDvnjxRLRUyNeVcyFunw3bmIYePYJ7LD6L0MGSZnyw1kAXxvk5SwQa/rzNdBZ&#10;kIHFsvPsQzZv1oxgF4eVYcUBx7u0fXo9/9gEwRIn5Duu01f5SeelhME4V6CyzvHkW6ZT44rORulX&#10;+CJjaPbe8jj/nePrvKo2LuTgojHs40Fg2qcKnc6Yj8d9Ws1f6tqT+v4QKYFDBd3frwZvU+o/iimT&#10;LZ1vFLQT75SEzDtZlGepXIN2/EjXSd+3yiXS9127RoDPOgk8H+N9vH05nZ5B4hFP18Q7Mcrg1/d4&#10;1PjUuWAVqFiDppfxnUYKCgqR6fFK6uw9CnGywDpkc2Xw14zJLCf4srIzZA5wxjCkZ1/UEkS4jyh5&#10;+qkQTcjYLqXzYF+E0HgIGeSkzozxwaf76f+JcmCiovZWwfx1s/GLOiaH0OBtU1BfZf9lbHP6TevK&#10;XNo4HiljiJyBbUoq6bvRJ0b2U5UBkeMG/pJ2O6z+KyGrDtBx4P8RZ94kIUuu5pfgA1nX1gxVV3EJ&#10;cupNOjmDsawrYE3opctg/BnavOFpwgWyxU7hdwhGx68JZd9gezs7kqXlz6RNRygzy1m4jKfLX7q7&#10;yABA10nMepz/JjaVsVhrQvhUVMfj/NfjCYQnMeOLQxMb6F3mc9wzgr+WrejlZE11zOEuZdMCc+jC&#10;qYLWCaEbqvTadOHhdD9TyzZT7r3+h8M635KM/YwJcqGkkcV40kkveWT79+XxdhDyjyj6u+/jZ/Mq&#10;cIyVrPV3z5hDSbJ3eJZETtRQEcfRi0ljPMAAlxNOBaI66uVjFJOing6r/4qdhiPIheB3Cdptn14T&#10;FvEf9zwXDEM8gzkx1VzCekOedVheu2H+nocXa1qFH/GWx/mvx0OM9n9jE2QF/kKNl/H4pzK9AdVy&#10;aloe57/+PofYPgMs6pkf6HF9NX6LIgTvGZHF1PO9Z6hp6P5GDQGyHrpC4pEynHhHq1KC1gPM0YwN&#10;Ao7dUnVnpWZ4pv6bc/wneyGUYfxw+F6eyFi0GhhKCFHKaUjZGDRfK0PEFLrossB/jRop2cLjG3Ok&#10;TTu5F09WJmMm9TxUJKUpfqYJtGtyRBLKWoZnDBz3TNUAKf+j90FzpkGKlE3nnqF3qZHFes4QSeSB&#10;GyZlWme96AyZ7p0+Kde+CpxZJpbkoESYHnGEenAz12O0txeQ0QQrO/PaeEFsujIqR4lnR4l0zpoY&#10;7Z/LOuyr7L+S+rBlZdkNtqWqku5TpXiIUKPRSfJwBGgnmeEATksNOw3/5Is1YyBWT+9RytsXRRa9&#10;WgWMiRHfRMdt+0whFD5ZP0YYP6JgqnarKSBM57/Smk2R/uuzuZYbS+TvZ3MfT4GdE//Qh3A5fz4h&#10;9CzgbOYqCFt+fXOi6PdQmgv8jLTfb76Pv9yBVMTG1Gg97yNN0NWvuuHAypXguR4x2JUMh9iZyhUo&#10;mmjyBlvwRqP0DMyp//0pbYZKYblQPssbpdLn/kN25BVu408rQwFGDq9SuNEck+UM53bgAle3q2Xh&#10;5GhDPEmSP+4zpM6Q4Uq4gkI9uCQkkEuncKwfoz1skOkiUFls0FWlPHdY/VdgFtUQyJ41Vk3fTQLO&#10;QPbEIMEeMeWxOkHkxPBQvDjhxAH4tN/Fh9yPMGWLxI29hZUOYToiZEr3VT+uhMFn1hgdjOT5GdhG&#10;9dKmrhv5BYGbgpVtu2GbmGaVgJPLSVvqpK2O3/4rsc3lVtU1RPmEEZ2ciyK+Z4ZJBIOwe58Y/MYS&#10;aEZWn62ZGL660MSaUfO3MATFU1UqRI0W5RANMr6A6vSLB1k3Ksf566vsp5ZxhNRjh0EzJ9iY8jj/&#10;Tew0Oxcm8+zUNuNZ1nE/tQoKpmqo4p2/G07JcXNvqAiSeI59Zf2X57vGbohU9bQbQjsoVnZzouB0&#10;6chjLHNjR/k7Z8g7jsjCy33E74od8Y3diPFT/ip2eHrR/d3zyrD6y19xCBCv4R8+GcZlkfGIAcf5&#10;QomWA+JILWfICAj7d4jRZu5IfZoMDt/kiuziuPSjq+4Lpjg0Z1Sf55DpjA/NjROCYkMQsMk1lE18&#10;tnGA8E8pq6WdkNXvj673ptmAMoDh8AkZGyws4LlmXa0V6eOkxBOB2SAjL1K/I67JzG/W/CGyhNuP&#10;SIN4A74RdGbv161Pk/ZWLpT5+k2cInB1a89Bsd+M/+BxVXAjk+0pV1AwPff0fnb4d0y9MJFvLX4c&#10;ENhIuX4mGrxxWc2RUmW7peREv6TiqtnddJ/mS3kIRjLN/hj9LEQ6b9MMxTjvsPqv5DukC6i1TeyX&#10;iKdTKl5KOerysRTvRqkKAdr/ysQmR+iwzB8SJm/9Jg8kP7rsgsf578c5fo9TqkdqZZ5bnQRITSkz&#10;OQmst74yaNcVjKo8mlpfX9knWqMcB8NtAJApVZGEe1rDi4wV6TdER580U07Cb8TcHB+HecHLjkdY&#10;raUEZXZZ27WM72sz9te3oMPw6kw8ro8JDmyaLMUmRC5zjnhuX3ij2klXS7YtI4XFoMrnp4kFbWoI&#10;vB/3uB8TNnpzKsj/cbxYFdnhj5lrxiBwSJjM/F3RJTGDO64CsnJvy3vR8dt/Gdt4jB0LBVlSW1d9&#10;UrlIFiz8S+1q+2NikiZq0kTLl9Zh7XRBnMR7BIDkAd/SBZ3nLB9xlMhabFORQuGpIOS6K5EMBCKJ&#10;frxy/T7T/ss4UiJMvotKogsdG2RsHLNDFNWtHRnGvrxFsTsIm1mC1mH1X4aMJ9zBFRSKzO2ZdIGh&#10;4Y1XEfO+ZrI+nGND0UX2zwLPHVb/ZchL/gMhQDaprxlrPa06BDfh5k4XWFuIzVwzjK2kUofVfyVk&#10;3AyVWoH3FGWmQebEE6KIT3PiUKO2x5CBH8NkY2KXNW8USapnRdf4qOx1dnihyG08XWFwM+b6lNpo&#10;/dfjjitbc0roYSFduNHRul34Z7sXThy9YuEEK9Bdco4dVv/l3cTqce6Q2m91XxgkOvNoyFmT+6lN&#10;bMnCoTnZTG/usPovQ8bxYHmPAZl20aRgDqYZH2J6N4BIhCRcFHhu2l2H1X8ZMtm0JhSkwq8teshM&#10;8DTnp+VN7Zopdab0xc/HjzUNDr8vgpC+x9o2OjrPFGuKSE2oBujfO/pX9g4KN5OfEknuScm3YRGh&#10;WFwo/gyZiLTzwvB9Qfp940kmMtNEz6NxQ3/cBKL2J1fbYfVf3h05xVJbQuO7pG4tAhHqVMVqo8hl&#10;3qh2r7J8qUosYYrjCr9Z/zSGcYk0gs4o4w3yIi9RVvENvFizGhXkmv+os8EGmZiyUQLif+/6xSpm&#10;8F4/s7mR6b6qFkY9MitYzgfOholqNVVlljHHZfx5N3FLZURYlQn4azrSONfQziBwkguzj95kAnht&#10;nN6MDosb5DlOUYdccD/KwJCW63Zx60dlReEs3HqM4TKfuXYkhKgmNrDTV9l/JQWvqV5EpLYiBD49&#10;8/TUhD0U0VqzWkNZNrc8oQ6r/zLkJccP42u761EBLPfbUhdLogEdJUsGEeHXvBjrGb/Ax+rqTTpb&#10;YLvvn8Z9kgSu1uT7mpXM78doMzfa4nnNJLhYBabgUrGOts9L6cQhE5T6HDSvIEA8ajMu3mH1X8Y2&#10;EcnMRtCOIkg7ZIjX2t9/CGgO+Dox+iZX1q6a3n+94JGt1EFOuO3TqycLh+wmF7htgUhSrFlRtJjY&#10;s31e/HvEZXi3KwR4KAizjk8TOrhmpM+UIHjWyKB7fKqoxKu2fnLmbro2AZQqNGRa2fC+ThW9KarN&#10;O6nW2Uvu2ZpxnVQtE4kZEEnbSAXpHS+EnQG8P4apuW4M3SwvZ3oIGXUuNRXl75P0s32aWENsJI+B&#10;vD0mpJSnisfuIPEQMg2jUjsjroC/tZ8qlLNZDkX54bYZ2IPV/uttnhNan67VkkiQ6ADffc0ElVy7&#10;zr3f+L63x0wsOAnksPTp6CfY2nieZEI+JFgkTDqflbfR4/y3xiOsHHeoYAqY9bgOLd+SKz49kgSs&#10;afjQV4ZHvy7LmjWrRcFru5wPbWfOkPGwVnYREYwNp1gMUoIHyklxSAfFhAx3dpQFATJrwzosr92r&#10;Rdb7WOCYoJOqNmrB0T6e5BgUm5gEdkjYQJ/Go5TmTlOKo3r5z98nZFI44MBGTPDD93UJcNIhx2x2&#10;wvC8++q9ajnOkgEekslwsld/HrIWEJWNejGndAdE4ADs3dioZ8joO+Yz15JaCI4IoI8V+ZabmBSD&#10;cDkXs3hzAyTLaO+qCG8VdP2xq5OLulQnml4Q4SMbB7EvfZX9l88hvMk0QB4H2k+HTJQ8LTlOzCUn&#10;UvanI+OEIDOj8iHkxqVUOdMhNwYIZ964FGpK1VWzLSG/H0LG2ZqOcFYPh9uwzakzCdHbhNPaJwaO&#10;UmdhX9jnMe+HkJX7mrSN/GWr+qfR0F22h98n+0PPfcb/CmUEX0c3jcjCQ8hE1X12D2m1o3gvaZvK&#10;nt3z0woGYW5hCTyDrKiwkxQwTzB125p1saKFFSmfmOD9Mblj6flH3+Hio/H4IWSo08KdrNOtwyYc&#10;qcrkYBkuDyhsU/zLqRzYhh9R6DL26iFkgrpQpHaK4DJF69ui8LPZKUFsMRl1QZb6nucZLxuQX1AY&#10;ASfd9BuQD6UquFttJpOusEdo8bCQ9xBvt8z9zjv6r+Qkv8C241748mWsrDwMPwM5Dvlp+W37cYfW&#10;VRo35j0DuM+wLQw6lx3FdGsS1W02Dux2nknPdb4JzJNknhf7TL8Q5RnHrJE22z5Dr1UMReLa1pEC&#10;Mxb7OveKDJrk+g/XjEltXwL1y8pqatiGAE288mcEk5oUhpT0ZhDSQcvT2w8hr14BokDbgZWmYwrD&#10;25nKekGmZQz5koExPHMqMngMmU2uYMDBe70WNKp4Z2M0+Pag0IBMf1Kx+OeQF38nQm4vE8YN5MoB&#10;vPW6ILZtRoshkZbN+XwOefV64svbNF72vZyMdIGFl3bInAzXDY7I5xvInAs7KOkRf3GNsgM+sMrS&#10;3QiwxQr/EDc777M1weQhuIWVYjTOE6dp5hN5nP/W+CUKyr5cNN4jpwJntiJwf2Iq9bPTHuv6ks6p&#10;2mPl897g9ENeBdlGzkMgkyW9W5y++2gyhVy/Iu9dXOa7jFL8m4zPJINH4zWj5GNjRnse5YfYOBcQ&#10;K3Y29oxzMP18czXHXSDa50IfVFAEe5eRazqConMbB1uTGaQc3pypnV50pZPxSAbzsxoO3c2dWZjQ&#10;C/fr9pn2x3jyW9a8NMTKypiR7wuv3We65CzQG4ANTZ7hcf7rk7COJwPlEjXbxjf8VTyeWXnczZ7p&#10;wOT5VP5ADx20j1ZSQvH+vqW6rOfIBz2DXBn05aoD6ERO1w0TH2gThQQpm7RJAKnyvSdtbtB+Yxlk&#10;uyG6kpE5bW3A4/zXeFe6aVE/HMhSxeP8t8ajV6aeg0NXpy5kgcf5b40nlJkUC8IzfrXs02X8jMAQ&#10;vJmS3eOO+yqnb82KkOvXxhGXx4eziJL9z7rIh7N4A3nOFx8Y+yV8FMngQSj0olHvnv5V/FGUdmf5&#10;eu3GKbV7xQVQ/fHkfrMHnODcM9y+s22qv3uzMmSvebA4VD8rENryGCG0LRz2aG0Fqs+U3wvXOEMm&#10;SOFEL3pqJC+YOFX8LycGiVMG3FF+d2Y6rA+nDsPUvXPhldSW+wzNU9e/lftCrrcta97D79BjeN8+&#10;pktF8qb59jOM4Vub78KkN9WxQab266sfj/a4EPoU8rJmspM213ebGFpWb7eGC2CZd53bp5DJLUnO&#10;Nam6qGT9tGpYt5w6LtHS1WyhqcE83sRqV/ogm5sYdCNAogz2yeO95mTsZIAMSgtC6SqVKddpqv8y&#10;hWEB+GQclFaSfOxUImnAyV4TJSLmXDPGBt6D5BsdVv9VkDHlkzrJvCBA2deMG6Qew8k2nzxYcDQA&#10;lzy6uE9Uh9V/GTImv50Nh1wNKvLgL7GRM2V3rpnqgEpGYs1v8hBUhOs0kEPqC7FV0ooDMhe2UVDY&#10;UYJ3wp4MEn3JTXqObTa5cnAJwuQtqbWoNV+UfCiot0HGCnHNNvE3pfS8gNzfxSLbPg3XTxLCdyBj&#10;p4k73ABOkJhZTM/OMyJN6XHjRBKpg5X0T+MwqI1Uj7/NqsE/aDJgK4hOvVjzonvOHKYF2zN5V4Aj&#10;NL08nvoxLUEkmkIad2q2rDVVk55n7sVup10MpjzOf+/Gm5o8rkOrt5ibDwdCbdd3l8MxU6ZrZe1o&#10;veUXBPGcfiiHw9aijWRHt0uk4gdbb2Mn5HbZF0eZcDYSf0ZH7I+uVw/OTmR7a0uH5VpMkAoSltXI&#10;jChgdXWBTXMN2HE3z9gmd9U6D5W0e/0VLOSPnVYniSTj07aJVEXvcIfVf3mfZfRampVFPjeSj1nk&#10;UASGv7GveX0MtgMlD7G9QNb6tmRPclsmZLCzuSqownOoAr0Uvf0Nthcxi0Shice2qCmF2dO9MGyV&#10;/6RX00rrxT4vugPJv5lHumB7UR9RVbckslV7aNpl39l7/ZQSYMLeg8BVq1+eg6mdmicEdTDeqWWM&#10;VwXJJ2tBo/P4MHrmsPmbH+ZF6nSaUTgm1G8j4Mx59RXm7KQCBYuiRII9W3cRY9mecTxre48H8mBT&#10;YaaYMbttPaJaQlMqtRWLwPGSPb68f/Al5djrIfosOSVtQlL34k1K7uftSH1lxlWuUOmkYcRLPFYE&#10;yKP816Px8IQLkWpv0lQ/7xazyXJRRl93a//2MnvS33ZK6KvwfFDsgi0d0PERkcv+kKr7Qs9t264r&#10;3NoW4PBPRQCVAGbeHq40iJvRK+wr27CiBYY9+ZfQPVrEx/NB3nhekMXoqUP7m/fng3QouT9EWPLf&#10;Vg3IN+cD1yJcc7xFHXZXe8hMJhKXD3WNXMMFSbcw1HiTDLDx8Nn5UAZpfpaT1VN7VESIhNBn1cBk&#10;wz8B0vSqwzvuukEaV+YAhHqiLYdm+R3+UaVTA2W0miV83K2FBtf5eAadLjwfMB6rPyxQ2kgwAMhg&#10;6zlPaEhJKN9g3LADGhE7ouLxDqo80bi+ng/0BOdMY5Ds+UzAYn8nPW2QoNdMryFDAP1kg7SPZm9D&#10;jUInUhb5Nq9TdzfZIn5HvSr0jvmqerMk61SubTgO50MSkBNzBGJZVkDr+9N/Jf7UdSdhYidFlLs+&#10;iyqYWrZKw7r2QTqV9/kDLz/BVKFsxgi59Eg3hS3rpGOKO2UisraeZ8SN3WxFBktx4A6l/0qqVDp6&#10;rJM4ddqxXifpW25nQOa4gjPrhPCOwghFleOGrhd8AFcSVq3e5IpDRWTWzxKpzqNOSJq4c384glnj&#10;TZhdMIlnvIf4Y3r3FHjYtgwvA3xMn1UfBRSUBhRd01aDjO949xlUGZT+MCodu7suVRZFYFAKwRYm&#10;x+tbTck5/5n4fAHbjxcHQPHyWInUOO+Khx1pQHEkz0Pb3JfPjQq2kEmRUTp1W8NwLw+ABCZFojy9&#10;zPIEFqPW6QkA2Hp4Ert3GBVLjr1egSKN7WQjT1Pn9DHM4UqP2RI26FqYqlHiKKDyUL/bXAEg0yET&#10;3ssOko/WuXwWwbK1uF2WQmsMWti0dU4kYPdm/PwC01sbB5qsGXuxcWFl+R7veJT/enQl5CiRrZwM&#10;HnXcN11kGiQm3aOrUVh5+IUSwVL023o4ZkmcZLingnxZzwkm94FOIsQpFnG84lPYpvbxoByk9jSf&#10;4snKCasp040d6iUnXySgnM2HFG9XR/qgMQ/z3xxOwwPqVuLcyQXsqnsP818PR9wnqZHNnmkqt7tE&#10;nnTZs/AnRV0+TgZJh3WoyRAYJAnwm9Gcw9iVyRmXqRy3g8LbPLs0aVLDEOZT+MbaSulIOqgaebaH&#10;k73Xw2ckoKSC2EaSLzOzsWCShmofCdYVIdUGFM0/RRUcjKoz46+vrf8yHSyv1k4V2PXD2G09G5Oc&#10;M6ViJ1Fghr4Bi6fGggOxHDOeYMGwGTYHaRMrq9BRU6znLPmrvYp92Vig+LsTs1R4vsmJ9lR3VifZ&#10;dbT2X4nkRdSdRMxyuhnZM+gaZ3gngABVcu8EdhGl19VipqfWq8u7p6Dt69uOveKdtauLSPew/rIp&#10;cMH6VUsg1xbjLWjsqmHI4WeAL1UX0qfTfD3pRMthvKpTiwr3UkuDlDOl5KD8kVaYERv4sRyTK19B&#10;KORZe6uNLo6Zq5KL2zfF6UE9RgNNPeSt1v1RmZfrKjaNtA71QljXqVYN+fDeU3SiI2LIUqNEKVej&#10;hcK4D+aOTKx4kyDkG+5JfF41YoLJmvZcJpCQWrcE+pYkemOF9pV9sGJRILMpJ+apggIgETlza8Vq&#10;fPDqNt4n03/jTBITkqmkdZH1rrhAfN2j/Pc4+lrfepsTh92BgjvgcLZJyf9mFbo0Pn0eciCjwHya&#10;F6NRVfLrIwH642hyTtI/jKST6/HzaE5rNG4hNKBeFp9H01gs14kCW/LZeOy7Hlglge93FgDDirdK&#10;RRJsKSUeS1PzDEJGgLf4XO7HJbv4TR45HiXfToOlvvVypADFdYRA2FJSOTY0dYoJcaajquOR3rPc&#10;OKgLO7u6jY+bLOb4rMrLmtqDL8b1g1gWanIUe9Cx2X8FblHw+W58FhWyJ7GS+4kUHg9p67WVDyjc&#10;ksUFJGRSKn2E6X3N86EbV4JLKGb5jb5KMZdTLDARVWfTKeu8HuVn5ZRpKdjRhHspzV8Ftbt6MW5A&#10;jJMOAkkWPq7nCJM4dippxBpVibSQoBIukvepm1W4G02fmIhuI08iS16B9IhWluuoxzUKbZ04hmwa&#10;HogXMGyWOBqomv1x+sr6vpE3+OaMf8Nt7nk5CjuXxo65qfK3+Ofk5X2WyR9wGmYch7eoNlnxz02q&#10;7l1L9R7GaH/4pXZ2wgX5J0p9OZ2bDRdo91n6jKmRDIc98yj/zbmpuCBXRPp99d3zqON6kKXGAk7P&#10;zgcQFDRQiymrZ3uLeytbKH2udBV6kxmkNKTU+GHQtE1taMJCTpFJqFP+x4XAf9GiNB04pNnkpdwX&#10;GvZ6EytqxBA+a7LLZ5TFo/w3R8+bPpnas74n46b3RBNtbsMTMI/d6CU4th0Xas+vWvm3BMoTvsY7&#10;TjHCfEeSJx15Hf4b64GVW56NvDNHjj3qRBPsJVcuxKmlyrdHyUlihMzioYTVEMG12NH6Jh7qduOz&#10;sWbYOUPx/dgfDj5E9Xk9CJ+M9ui+v0jRuz0R+AysrzGaDL5vvo2zKpdGj/7y6Hi+R1wRyExLCcJV&#10;J5iFXBXpRz4O9neV3UrPSd7Itewofid+cIS5yACVwLQjQnaw++nrhgOsl3VCiwy4p7cjTPI9Upri&#10;MlQ3rvbZ0Z8qaHw/ADB+X34yTtQTmqCFqJoHjA8+OLOoJIlJcQVEcmDy074hyOSQHxBI+uj7hgii&#10;SVU+xDXWEIx+67asg++d13PCIfEeLLr4rJx5zfus5FIj+MqIaWVtvqfCKq+wQ+m/kp+pGUxiEm9v&#10;v2SAfkyUrsSERvOCdVPJiLb7U2WjdXY6FOM4oVEOaWlCD8fL6byXxmQGyKM95kJkRGlNsYmfxbFa&#10;2yKR47XRqGpdgkKcap2hXeaUSllbqFZXF5Frn0+JhTw/gZAns81XUbw3xyAMWvXCAyx6GDNoYLWB&#10;QQaIJl3jGSvtiO2/Ar2ApXLRH8bK2j4MpdqBN4ruGth/OM9S+wYXb/IscQ0odJ9Ilh+6f5hC6lRs&#10;UCvF8NbV3u1rX98HwiBE78JN9HmmEdj6hi5gqO5cXm9ZSuFeheEGGtme3kSYmxwg4njI7kSo4aJi&#10;9Nnn7qgLqX3JmDB9czB9qgElmQjdL/EFR1el4qAYJhQq0UOoNJ5PCcSSQ4zMlapAN05VLWZ5eMRs&#10;X9uHnSEoAlsak+bwlhHzzc6oPUuW1+F5i3NeU0JDhvPHJ1G/mgKNG1nd78ZDDJiCt833EOrHxaxK&#10;sngTp1Dj53K0kmkWD01gNSE6ErigjLa0oY0+2xc1/UnHIlFWuPd6KtQPPBk6+7LxJcSL63D+4Vwz&#10;xT9Yp7rVJy0QPumKKL5o/JtBY7S63siTNphuE0h0/sbA7jNIqidUp9Qyke6V/kTomSeK1tDZJMXv&#10;6MPxIqfwvMwuXyjlV+/4cUxIaI+45q32xyUZTr4SBZSnwt88LQcO6wt0ILfNR6Eifnff0nUvjY5w&#10;FvH/xdxw775AobrZ+bNS3/pnuQTPny25aPLkzi56KQTMkn6PyFON2VM1vUpGtXlzSAb+gU680C46&#10;DC0rAibH8IUuQqxKbdVDLEo1b5/F1nRY6yIzcS2jdMWbsGSkTQiBvoP9V5CnquKdqAxDiTp0o48m&#10;Cc44p55NjTOWddJIgljKgKmDc0OfJ5h0hCSEnW+KKtpn1eAsTiFh663fCY0aXAZOlH1mSXUo/Ves&#10;U81Qk9FzfLcGLqoxcDMdjnmYZUaC0nPcJgX2F9T3iIZIoJULVvvJDeFSbRf0qbrAd2bB/zoNUT6B&#10;bhZvYmC+wC1xRzW9E0x1mQwh4KWof5bVZLass1WcDuWcAcmPbG0cnL4FF16VTf9v+Y1qA2y1oH9V&#10;hPQTv2Hb3H5EzaR7FhrkivoeiyX7vPMbvKT2b9Ih767PgWEHlRDfVdn+wB6JVuHAvl0PUT4nF8NH&#10;n3WUoobU2WZygfWMCoprnXI4IkPNn0T2Cwc0aALffpyaZ3SoZoaxKnp85H0TpglEDI6V+Kwu3mta&#10;GeZ+dRKDJl/wFRikJa26DvciBeLZrieN+9HWgwEGlEo3Tg3c/kUuv3T6TEjRtS7bUtC8k/hI+SHH&#10;vMGEylK9pGlVcqRHuEWPpt4gZitibFtGI72qIWVNvcwON2nZXv94c3CHZzAhE8umMpC8n8gGN07U&#10;nbzdAUukxJdpoSumffQIJgFQVZpqV2D7uNFX9MmVbrNLSdyNhtQ+NHeFrIgsMnsGU9sUpKm+1Z2X&#10;ofnZ/KZDFoXDbULM0G/ihChPb5cM/VdwAMlAzxbx0/tnk57muDQSbLtJDhPQV3iiS5PFoQld1tn5&#10;DRWJqigZWJWtYZ+3R/lvzg2mnNnqqGtX32sfTRwIggyGQeuf6iLsUR8MF7kXstIMlz0u81jJN4YL&#10;Q8lRG4shOSl0T1MlMSlUuNhLxEDXJHiowMB4c8S2jpg77RalM8pgjzdx/DTCwxqhxXE+pDvw/hCx&#10;GhPC8/FCwvJZpHXgFWO+a2lMSP6vmBBKezsmlPGqXUo8RHce6tSFQo7rBGf2lHIlwrYURSA9IQiv&#10;aWlMhxS+RDzM/0yVZ5iw6QxrqzF56/TMeVRS5VjK6eGRfjqUD/SH0ukYx/DRPqM/dENuCIspoT01&#10;hkD6G6pH0IIKFPq+kBDhtCJCKi9q9ag9+vVlsjZ2i+YRZM7Xu24aFixayZgtLPPGe9gxFlxAblAr&#10;NkW5EybtMlLW0wyriyOQwJbmOfNpeUZ/WOO+vxfJ3Rk8+epck5eIlxtf21UTutnLvrIPtMCWounH&#10;rqK9jl1lzt/wIoqA/mRAvCiopqQr1rLlxpUWsPbUl1wsmdspQ6V8hiOMpQr8U8vUNAFls9oJqG5n&#10;HUegjwEDJirgC2mFV4BcpdxReFGHyR2UWHedxAoJatSevIgw7Zt6rv/hn8qsT1rA98sr4HjQZEwI&#10;261384CH8GbQfPkVn+F2+EniTYylfrY5uoqca8ewfbuShRuXxcWzV85KdfhO4cm0EV4rUaNdVBI9&#10;m9m3Wq30ncJXWsujVdJc0c0pUajQPlaYiPKy/+VzaFv9V80oY6df6nWrigrRdt/KcA4E1g+6pJpY&#10;Bmq/xjV2yaW3k31wN1K7IyfO0Hqu+ive52RgxDxUnbdwE0rgHIFUZ8kbHavPILgmJR9yVg2Y9ATs&#10;AmB1ZUBcnb3RX0+ZInqTLBUm93idFLQq4DneJA7ZaYiWJi6SOvg5OLcZiyBHEJ3oOUy8P/YcXP0c&#10;g1/EhKgY7doJrcFUsDtmC0d/cfczyQpqBz3eZD+70MEs1gWIeng1eGkH5Dxa9Ja7zgDWWGMnFQgs&#10;ox8Ph3HjUf6bowklpX/rJ+XBl4q8y2jC9zFZ+EzRl0edKItLRMghGO9QLbKpfKhj8nRq9fRw2Tyi&#10;GONmwTrQL3ZZDReK7fNm4xRwYGmIgomKe+moBF/Jh7C1F9Y1yoR6w47PQpNd1uD/U7vHeMhn+4SI&#10;P2O8jYfEeAurHZv9V+weCrwi9ONNrKNe18JtsQ7scNL2nkCkAxkJBCBf6FfwQOy+gIlI7ZxiKfv9&#10;S1ipuzVwBSh9RrPFhZnXEF84v2kpVqj8hNSj/4KZSt/3KP+t0a4bnOXSQPCoEw5pa2OPPa5pYWxh&#10;qHA2lxMeiudJnkk+rVr3wMRlPUeYhE+SZ2I57PoiqQUO/BCm2nQhsJEHhgLTu6wPrzexgpbNV4R3&#10;QkV5AhesbKNRDWEaYzTaSNg1y+jjehD3hgAddgcxmrFrJ8Hu700hWh+ClRc23/Im3KF7jykScMo+&#10;2s8WhsHZ6Uu+det85en0lfVficmlXpNsgK92jHEAuTYB7UilUSshkRqUxhfhhwyJPKOVWUvxHx79&#10;wNBUU6t2A69BNuidD6saRLWKQUiPYKrDZ7AVErcV51lWglqRevGhAgOHWlqRkNmrolS8Yg5g40Pa&#10;/P3EIu2uQmlHnVonRFaC9UnYeZYdPVomTjuHjNSEs6OWQHIyKwLHeObaXuNUyd1EU6Og8LlzUvG5&#10;OIv6qkoqFtwuSwF/W1GrmgPmm7rnO4jvss5+mPGZJZ8hTG2/Eu94lP8GeXMWOEY6+dAZc/OqPOp0&#10;JJY6Us52Nl4wBS51pHgNVSu5LBaHICwzoOkajnMilGHHDOUQzHil+qFjpfLB2/XomAcZg01cg59T&#10;HTWfjBEyWjTVv31a/Twoyr5ky9YFLmXPh5JDVV3FUoiWZhPDy26eYEI3fzK7Xhdlh7pgjENTeFwG&#10;VnV3cbdXcMrq7AjlEBDFIrnCDqVjXK7azPGCV353DfPgu4FERv8N6l72p0NKpkoQhVDbEDh/UQy6&#10;7wnOntFFjllmutdil4eE1ypg1qH0X4Y5P0t8t7vrcVTUhPgHnoeFauHsvmH8gwA+wvws16dGgLd+&#10;q53E2E1j+4Oise2brizKxklkr/z5TPtq9JZmwHPFCSmW+8YVHbSwb2iClaVvRX6O8OXWvikdLA4m&#10;/ofsRv6I9pW/lt5a6ZddWRuaaRCfQoGbZjoMxUFl3HOT3WOewSRnI5N/iL3t9wJgE2Z6BW0RtxCr&#10;fB8ptzBnVcYfHKVTR/8V9Ekc3bf0qvl9F3hk4ThjRhXHm3VDnDpNY4JJGch/tk5yHVPvhL8w4XU/&#10;WZnb6uK15YKs9hDB4dobwmbhmHkEE+w5Hftq/63Z7UpVb/keZI6pf7O4Bo4rEcVT3OK2tDZBRVGG&#10;2U2aeP1+ZHYKU1P6z3L21wC9zPGzxDrtJ6UGzvwZVn5bCj5ndwXTdXJde1baaTqPlQwelPAIt9gm&#10;zo9SXWpHH+4WG6SnfA8qKuN8jlPzfJ1rGglmYucJoNpJa7R12P09uMgz9UxupIjSPFsnZmU6GCD4&#10;zTuFB5barUEmrHfzayn9KHH71l2GrLdqoUhrIxOOCnI2YF79d0SVs8UYslguy6d0S5K60xcJ6ik2&#10;vpAmqIaHB8yrnxL9InnCW/cnZkNqDPimFUpcYS7R8os/VhGuTO6ZwelH+ynHmxPExEHbWUGjdBbO&#10;1e9Mgg1HaSAB2JG+8wjkf/8IeOSLeH0aRHgLyRKxnYdETKVgx0O57J/vJhophmnAHBJyxSyaI20o&#10;grsphrBNiHhwCl6FJt7AhCeYxRNU2z4LgSVlwmg6u8B6wGsWLIEQTIjzR6iV8WSCv0Z2uGXIiXnE&#10;AvpWq7zFqRpvQ02U3qY/Ah4OGS5US9MUeGFsGQ07e2subDOsvozbYgRZa+o8fdO0kIbuQIHZjxoV&#10;J9qjPgTvGG2Ra/n1TeAO5V6Zy0OF3zRlqplU/aRHhHf73sI4FKPRM6U45Qz7qvqv1JNV6+2UOOi7&#10;IZIkOFeSiSb6s/+YTABkX724DqL/SoA07HdBBhNt/IbkAYRjrpCd67NRE4qvtI+J7L4BSeg2BYgQ&#10;t32WQCmq0MAcR2Z7iBaSJ5GcqTf2BxToFNl60zqIglsSgGMnJaMaZn8TnJ3i7iYN8YxazPMM9tEe&#10;oKuNuhPT+hSCG0SuR0apIOljEfmMCT07/UteAQZB12N1vqUxa52jFKrDxCWQnk5U7NAkHsI8vFm4&#10;xU6sz5Ip0nFLpoGTpsiJfKHfsZT5WWio0+3y2Wu0fU2ucObFw3UuORtIrU6aa7aH6vgablvSge5a&#10;D47Vqab/8vEkFO8tu6wTC6EK6aSTd5gkdKTp9hK3VKCoNd4gE1NC7SeOOSRpPMTQ3GBCYWk4F4E9&#10;w63qPk19sJq+n6Qx1LFHqdxwuzAMWN948yFMNII0i69HEAtCZWKDDynts+MW+Zysv072Q5i4ujJq&#10;RUBoE/o4HAlFDJhXxkhmA36oeChF9khDloGWJiQ4r8pvvuNRR4rDUWPDYCjMbeHIQnTbPokiDSSE&#10;9aR68xlWWBnlEHefJUutigly4QUTn7ev0b2H6fUmVoiKUg8Y0KgoHCTMPD3Kfz2ayNFOJcvoIw6Z&#10;E2bkgDAynBsO1SEsxQIsul+vgH5GtCR2+SUXxt+rZqHj1F44hQoN091/TTEi5uU85Xu9b8MKxelq&#10;2ypoBMC/KWrXffDWohhdCUX+5hGHv36AxWA0Sk1ovVukRqo6aYCH8225gKi46Qu7X88ZJtuR/Ouq&#10;HqM/2O695pxxztQzZExo8ft3KP2Xz+g817hBN88o5Qa4EsZnryl7eKKqnwlIeMP5OG+JoWvKHjFj&#10;3WGrpZweFs+kKDXUs2dnnPRM18ISHf/amDjhleQrZWLVGaepF1nwMSFXID6EOWXg1azjOnAKEcZn&#10;rwYh+dpqMSwkSJ82j+g72H/lfhJ7xWSINzmHfZ04iBzpU27Ypg1hUKSTgx6HFQ3qUHxmDA3t1GEN&#10;NHLP06P816NZcs5NLrwKo3mY/+ZwBtNPYixFUfMQvAvvuw5H3fJw8n42cbMP/4JLRuAblFGBtw3v&#10;6/aUcFXY6GJO8VJRCtlQXEAVM1BKcK9HJSutstuVa+JgVge0z5IeUn/yk9wD8S0O1DcsJRmCPmym&#10;BWUdlhdFjqflPmw6JNJcFNnyaRISHJIFuJoKXD5BY6FYMspgWBnPTgdctQQr3o/NPUG3cBLj4sPq&#10;79A1IEK5sPR8yjpfMB88VTRSzFdZ7fZhWJPXI7Oyr5bcRiKF8S7u/9DBn61WWSfeGfwtPb6syjh6&#10;wsaHsUQ2zwgs2r2HmN6rbALMznmRE2U123rwE6Qnnxoa8eR1b+mmw/bGpGSX+nR3Iuq/kqR03bSP&#10;LidmUzTZeHsSiMiL2zew6jeXmmY5Ph8i+Z8c2DHji58Wny+hvPzwxTksC1nZFmK5BAGzuvMZWHqz&#10;23PFpfVbtESdBdxRSNccY9qsq0WIuUcRGgeBaD19CJbAhmsmOSK9ZpJcIdKKYveoX9yyG7k1HeMt&#10;KBnPtrIbTmA3ZiQ323wJqsyXPMx/gwgQW2Q8B0Oml86MwXnYiXIQUPjTXUlBh9nGQ+GAeBVi2jQq&#10;onpwxeX6FM8eEv+JlaK3/ucrJwnIYAN9XhbFXa7l0x0ZyZrYso/rUlKoc0hUE9YVb/YAOR/qJh9V&#10;3kNf2bjVIAgbJS251iMyUWaUnctozT+h7e3TCtjGpzk8W7kabw/9Q8eCzC7c85aTfff6ryQAHEvO&#10;6CRTgEVtkKHQzH/n1CA5tzWrn2miBPZ3l2psrBsm1pWjMVS6pS2/7M7H8QgwixKP89/6PslVKZCl&#10;c4dl8On76ONehRpG2fvi7x4xx3F1BaYSjrK/jWUyHBNjNzkZeecp/5bH+GdNTMiaYDnPqAWZTDP7&#10;pDQRYpMJP6BDpXkMchh0uj8mJSuJCUPyHWSqVMye8Ywpm35hlMTyRq+DhPxj0xdIhCcEVBOjtOLM&#10;0c7YJhnMYS9YlorvGuTl8eg+1uSVUvC1AXFCYOA3vPQG8pz1vDBrbuRyoZti593ND2T8EUkGtCmZ&#10;tNth9V9Jx3gwhcKYNaerawZgG/XVn4Z3dfcxj9H2/TaJBC/8XrwL8RpfgrKhcyEDRfV6yhxvczJy&#10;n+EZGee+0LZPV62WRJ6cr1qkxg4vp/YGR6Mxx8CRLnvbUkxgjM5mx8Uwcigb2eBRBqvxtjJJzxS5&#10;z1QpXmnFoO6TKyZaXGZ6HV+XgKoz7MWOuYxX6bVnxVUZOz/ax8OWC3Pqrv4Nf+z7I2/eNv8bTM+z&#10;r1hojzxvJAOX2LhOo0aI6yz3byCvhO5r+uYJXI8JtlhXkbcTCGG+gdwON5C3c7ByHdhON1Q2rgNk&#10;72NfZf/l04C5l14+ZfAp5N8IFyWrNAKZABu28X5BBcnvKB70DndY/Zchr++SztcjJ2iJy6elEeyQ&#10;h0WWPOsltnWAzTcO/G59TE5VuLMmGawoQWkJY/XCdc5r1uWXxhc+xR60YCOXzUB67kxmfVs5wf/f&#10;fVa+67bPC2Str1smTGw0GUjuN+5bCU7UV9l/eZ8XmUgjzS3JiU9PgYv7VxdUNAJcTgb5l8refwF5&#10;ykSKvTE0t0/jd0oyoEpLeZYN8iL2iHjQQOoF5IULcVvQluvdBBeu038XiTqFidLH3uls4DClGwl2&#10;W1wHnW14gsZGEujaIlgokyhWKafINJQZ8hzbiyKqRrw9csanWVR9mgS78ek6VbQgcc8kAtIkT77Y&#10;Z3puqHxkLIptzkaw89NKH06U/IEAQylbHqNF5JnEKSLf+eM1E46BcBKyEuuaB2lUOmUyiirzpKCt&#10;FDYusDZkdWZ9wT2pHKqUD9VhbuwRE9Ihi+Vu7Lnm9hj8vVqzspRjzX/V87gfG44RaQ35mJStTT4T&#10;CXaJNNFkYgpv1kzQw7o5MnIXwKvdjBZOUXDHNs9d1jH8UG8gq9d67jNhx51vw9NVrDUIEDVtV1k4&#10;Z7Rxz8fq12i9qfPL/iu5pzJRrTmePk2jJ7hHQD5MDJM9I4ZKxcJd8YK2v8M2xqzJ4LAZi5fi/T6P&#10;qEwsipst941U7pY3gwqKnfSxhGzx0qV2+po6fvsvYxu+bfmMvbHVtJBmNGL+Y2JyL27akHp42o7C&#10;PZyXJF00g02rJndJJlV8lHykEAb3Wj7jSQb2ePiqvTD+7nll+A5sxJEwoHBHY0UK96Y3Gxmsi636&#10;Y/w3hsnKwntzWdkZMqaRT+1A2gYZmWQN84RySlstkV7vJrqD3fvoaST49EVps71mGH8v4eHhMm9S&#10;DV5ENSGUBZ3IhV3Y0eEzu+rRIRe3fHeGQTmY1LnD6m32gl8g8ZWQF9SEFO7dn9g6sgC8kUSoNt8i&#10;MQAWHW/D8ZjGc34BW4cL5rskoO+LonuMwxrqJ9zbNCAy/vpWbcU8lLPwWArToP2vaZslbSkyfJo1&#10;J0po60mGeSMDGkS4XoVN4X2fp07N/VfyC3XOMSviqu1skFNiFqXTLe2gcboa9lNFHw3f7E3jFVot&#10;nNfsc22YSIRCJDtcRawed54pPQITRzjjMTC3qVBy6D6PxKa2Ul14Ikpohgg4KFlV++z8w59dc6sa&#10;8a1xGFYcUbjYHZX44M/uu0MvseQ8Oo/pCbxA9tqNI53m8GzwFrkJ3lOP898cr7sOKheKcOOFBx9x&#10;qjhdSgt8Uz+31m8/KDWqcA7tELdYkKIb8pXppMIgRpu4E8XvMyU4l/dAsg1Eq625eZz/emUNCirT&#10;2PdFupxXtk4dORhNAoqu+8IJfXdiatiEb76JE3Bpmi89RR8G8jgTEzKiJH3OqvmiE22jFkIHbrcH&#10;TrlpchDThVrOayakYUIk65+M+P5pKJMYU2wXuxW3As2JwTscgMOPSQGT3r5A3neH3NrK3kM7/S6C&#10;gD8L/pWTIGm/bBV/139z94kPYYTkeAR8NTPyOP+t8eAgNFXyXDia5kged8QcfiHRfqAGNhL6baGG&#10;VTkSO24y3/Q1+LPspvG2ioHfcH6iqeocEu8S0N0cYxTGkLCTj4mjbK7EL4LAqbaj6ZGa6rPRV+m1&#10;J46IpiJP8qOErGM5y4nax4P3NHxZHgFW06THdWiGomOeO4HHL+Vh4ZSqdNVMjIWPhp6daypv1TDp&#10;EUbB2hNqVNVDRj8hM/iyayA8U//1HCkVz1ZiGv8fsbCgeY/zX49vs+KgPqIubHc1G8ulKkDdzqUa&#10;fqb6zFG6IqphX7WYR0yc94DivPQr8GnqhDovwtHgNEfRIamLfWJS4/Kswuuz7d6FI5whQzGZkEQI&#10;hGqhllYIa8NmSF6ElKF5T4eMWptxc4QQLN9xgw5r3x2yi7InP7upSrzElMf5r3cTJdbSj/GzGsnj&#10;OrR8S62MnMMqVWzTjGnGYFWOFAia8PTNJlzjTqI8hoI8xw7LMzDMv6QtRXoXb3mj7k8sC/Pt9UrS&#10;ILN9w0SHZii/VaSSdKounz0hAe+Xb2SWvwm1pO3Z/2hjYkmAEMty92fUQo5paVgknKZ2VryCGEhp&#10;WFia9KnvkMm7MaehK++bpihKjkEFjjXDZbaKPR4zsVQbKWvOHLQ5MdKvMjOIqmcErnWZjt++mzBt&#10;YCZnxLhPd97tbjKePNFMPUGVnLW7/q7/eh9FovV9eryaxjyuz85vsd9pZKgTemJxLnVFFHx2i2RS&#10;NIrJmHi8x8QNZNVG5bswInADFzZkls+nvRzcC90tS/KPdPt8G42peHKH1X/FmhGEmBR+l8sGuq6m&#10;XpJ8Lz8N7Uc6xZyY+mv7sbzgrp7rsPovQ6aaIJ0GlMRTFN84M7jGi1KfxsDeUEKEo9KhVCt99op5&#10;vw0T4zm7I9E1CxPps7RTENjtMhmvDOkHXAT6JNSQUkPepB4Rl7fAdRmRydWcrxACNr03m/zxG11q&#10;WxndieX8GBIW4EiUbab7+Jn6OCrvQutaTuBxz/DpOxuHt7huZJs6MtJ7xlnYmhDIfHLKO28T6rfu&#10;0GH1X7lz5De7quAHHRLggO2EKNHeSi+1H2Bte6x2ZoEdPLl3WQZHyEhuWoX4XSqw+5qXxFbcTeRP&#10;7xOjJ5wh4zV+kxBIf3DXGMvNha3UFwVTyAQbQVb2+co0iEzaxcpjpjnefiSNuHOeWSdX+I0+Hx7+&#10;Ova03bND77gZugmpMAZOzH07fvuv3Ge00Wp7MHdqQsbRZkb5G22tq3NwRt7Os4ND/85Lv50FxSFq&#10;j1SS5Pl6nP96jspyTW2WlBC1Du4683ll+A+s5NLlJ3M058rQe22AETBQa6u2m7rtInkKMUF1oQqY&#10;HVb/lfPlrjtFPgdvENMNf0NBpouG4qbxGB63HWpplBYBI7XUPLDD2nCE0QYX8kdlv2w42seT8TB3&#10;TrPYxndo3gnZ3p66kNYUMvzwdM26kEMtnCRo9Q9JvIidPccpwaCfxXCKBuanYXBWrE90iocS7heQ&#10;i4wfnk14MD6DnLWpb0LGjLGuMI/A8lhFTH7bGHsIeT18hzVDWza10H23WzGoUpOV4zUjHN5gG8e/&#10;7TAaZXIRmHZqLkpNWL3PB+GgogZjG99yne9OU/2XKWxe3HZk77ha6lDj8u46IW2FmVhBZuIvJJ5a&#10;2RQ6T4JlFWlXlEh2GLLk4Qt+gRvfXVRxmJlGJraxmYu2cef2NGBmAn2awiRqz5C384/7H5MgqQPX&#10;HLpd56n7+PX8SYUdFPGd/oKXCk91QhFb3IT1rFCi2gYeNKZeC0eQTR5F/dKNZnakI0xWvAAJGfxu&#10;ggvviFuKAhm5tkEG5bYsx001Xm2H1X+Z+5O6UvtBWVw0CZ6LYquzQ5wgXx4TNc9MAaVCUIx25JHb&#10;7hA4cqCIt/jfd9wfrXdCgRJ8Tvzd48rIUJFuEZyQfwel1cpwr5UFQToK3KcxjaWCUMoTufDHlZ0h&#10;Eze2U1Kl+j3sSKO7aknBp5FRnV3hb1R0IuftiT3jweqbVQrQYVFY6MXqDo9RMor71+NnkJdrTFgU&#10;CkgnURgB1lIsSjUwPTaIE4G4XK6ZOWDiPMc2lqDzoYCs20jbRi7FsjxmGtvEYEH29c7HD9c8K3iP&#10;n0YIejPQ3rDc+sQgA3s95+MLZNN4nleqJHzvlmDSwj4x5XH+6/FcUmmflRoE4Y3pnPNIwZQ2kkeV&#10;2yVltCNtVJUno1Q+eLgf62gRGS/f9NyRy8rOkI/vLp/mAqtklJNQvnn8FDIhMS+KTjGhByyfxsmS&#10;WsRkCMtjglqpv8xD/RAy1G8apBYYpaARCvfRIhJ2hjAhI76zKlfhMrSs3OGO3/4rqYOqd+UPJq+R&#10;cbVBJrZogXhloUTyZrcCGg28sdh/kqviyAJ5iPnuXBQWe4m062OcnO4IwJo59C+0RaSn89M4DhzL&#10;Ttuk4Vcju9Pj2ZRiefuyz/spJEaBPpB4Xubrcf6b+6JuR8WodcOy+aHHHXdzFSzE99WwetWD0Zt8&#10;ARqyXNKxP0aLttRiW7lz6TkdwULlf4j1XVUj3T5XZHZVrNYORIhlXUcUPKqvsv9KTBHSK+enRPom&#10;WMhvVbvpmNjhsa5gsKytx9/tJioTiTP+KHv1DQ8Wd3esbszRvpbPu4mTunT0wkqdkKWjAInNkHH3&#10;CKjNU8GEKQQHv6zsiNOlP85J3aQXueoTAqf/UI26ZwnTVpXH+RhZbu2uw+q/TPfzkjBOl+m+1qxk&#10;51qUTIu+5qVrzaezeYS8ahGnY7+oCafHi6hHxObEnmF76WTDrP3uXDOmzMT2lV1BWyUcips9g4yU&#10;d1Lr/3F2brt6HMmVfhWClwO0tU/cB8HyjQceXwwGBgwM7Es2RbUEkCJB0q2et/Gz+MnmW1UZWbHq&#10;L6nW7/EA1O76o6IyMzIyDisipUWx300h0Ptwi+MdPMYRmfpiPg45E0Kc8ZHLMQMv2V59KQakS7fz&#10;EvTcNRLWbZMDHaloywyGYYrs4mzLqVWirzBo7WSXKf9ryHa3cUGKKZdk2rmrUKRt565wUNdlFUQa&#10;mLIrdCRzvZ3yutHcOYNpKyQ5GQdiAX5scMNLFQiRiSEyc8V+5kRRA4NFF5Cm3jdCIOs9HSWi0Sqc&#10;6VMCSku901dqrN3bK8ZMgq8wt4QjOJx8zAT+JhSIhlCq7DPOrU5f9zKs3kwm25YUw47c2VTAX6Za&#10;pxZdlb3GmZ1UKo4mNvJNeBxxVjfzan+nrPao9itNAsiLE2VMp2xKTxgIe8eUrbMN7uiq+gy1LSHP&#10;v6wUqeqBc9w4C5hUj5Gg1ZneHndIAGGyK+xIVlYVpIMz3+/uHdCdm6nDKPdX1LXNNm2KwQcNapTv&#10;qOLJZptMnXrCLmMmnqvLpe3VtNOvMaupt59VZHqAlowpAS1AaixfZ2BzmMSD8z2XvDlncF1VhE7s&#10;Ac4+ZjBowg+s3w2mbRWDbMyIVVW5MgLutl2+ei4k+dOqt6JV3QFMDAzE4MzsjfhayBkcbgWuFThd&#10;M2UbZ6FGxmKwFAIY9sWg5ebUQ6pYWU2WC85lj60aW1guhGKdKfJK6q+57sX6Xf27/R6IR/0eLrV3&#10;63f1b/0eWEahI0itj6QOX1W/OzpHwLFp7gYXIlx7wWIrDkg8byQ+YIpPi68+N8vqIyfX2Np43iAt&#10;ihZPc9XH2xqgrwphTMX+cFq2x3x4rSBfplsY1tn0UfpfNVNEDEsr8hk73xzMIVMyPoxIqGKltvqg&#10;BivRA8pZ52jMWbDtckS5BUw3UPVXk82f3iLT87zCNeeYb1GpAzHPTiTjfQ1nwEa1kLQTEiLROHOs&#10;TXVNZdlul9+Q0yu8CdFhGTXxmImnVd8r/gN0me/yRdkPAcQVGI3Z5pg5R9j6q4SBoRAyMufMiV+e&#10;Ff6pOjz2MVOLNoEwFEGqK197jMbhcXF+AaGTcwYlAyKhzhHd6GKzDRCGVw8JU25rZ50BjBSaeNlV&#10;SOe46+5CvxzJNlkvIQsHLWpmF3dSa7gNDEWe3qYE/Q31+G4EYtQnhpwVuSta3Qxm64xog0SpD7sE&#10;/8gur3gZqT/p13SdyUHSSqWmk4V0JbUmiQZnDKhR4l8SRrkj2e7x3RuoIhsztzoDRFpnW37uamvM&#10;V2MDaYaXhZQLvZtt3KUZ5VOM5HdwRYfrbF7LpJ2cScMggsW5Xr097lG+SZ2NGYtrg0XMzFR7tVRq&#10;cb7Ia6lP1XwsN+SKXaUyk1rnLfKxcVY1Ui3kZYgDrP+WRZ+PwzGjSbZc3kV4hJqzeS2Hmg3uNAmb&#10;qsp6iIDUYmSc6SmDNqjpvMjlKZNXqoIa3n2qD3YTb7k9DjmjmWaie371nG112tySjBUS2h4L4lA7&#10;48qIEVjibVdd+rbCINbRfzDb6sZWp/v2OBsz2g9rr2b7YsPyPxD2rMcXso0qocnZeDwDkxecyx5b&#10;rREOIWzfeukbroDfo4f3v1ewdf6+XHu41O/q33q/2nZVlIFg2vSH6nf1b/0e/FYZvxuCp73/UB9h&#10;ylTDP/L4SvLYYSq1O8VhguKmtCBJ9GgaMzcxYBczd8xZrmjN+iV2AcjE9NkugW1kprbQkTBcuToC&#10;2qQbAFbljgJwzxyDlrBMPdUffT7gStFxPUUZ56cdB/w0xYhV70rLUXGbJtI2MsNDhZJl0ijFekUY&#10;l+AKR8r6xdjlu1p68qCywFeLhaMcLd1MqWfgOGUN6UhcfdtodfEpphLC6dp1skGtys1Z2aLSfbRq&#10;OFfbEf2kNHhqUqjiuZKtap7s4XCiTCzZYHuBJn7Gxq30xJURLoAJLGC9WA0gbBoxf0fHTUIArJ7Z&#10;q0Qu65ZA4MPXjRa1VmfMhjyuzalK5m2S0XC+tuyC+clzgbK1ZXVqi1xCl4n6KBQxRGpv1HHeziNV&#10;sKA1BhSxRUqqWprtsOj7JqtkZUEalyoiHL4zYxVuKzv1WlwxJR3yQYbG2OsEwj84ClNlLGecfRgC&#10;XrsIaJCw8Kk4oyawTmtQRLnW2EOtsKpC6+orwsFMiUkW8SHEbVKjVPKNhI+OF1GDutTO1CVtOZgZ&#10;iJ4fRqT1pkR+weIdj3l/gmGWV0wK5M0pvkt3M09EUEdI1nsPzx0FhqYlKy/ONivHOi8tFX95IHIk&#10;z4qEDYIbCTD9HFCEI/J1ALu86nGd1BlnRenwKFcJnpjnuVxEJTZT5uAx4j0RQRN2HHLW6+Z0Mtl2&#10;sLEnUXnzsaa7a049VmxqfHc9DjnLcZv20zLAvi0XA30+rlfPKeFLFaf5b3FWA5ZpjZLvcM0LUJoY&#10;2Bzz5WMy8DMbrenJo0V0oyAPOL/64tWY32qD/3tiAKqIG13r8XUSRqauOiQd2ZHcJwlSf//qOdvL&#10;JR//bc7zLgk4Xywk0bqJv8IsHtO5cbbH5DpzQ5KEGcHrOhcuMfPqwLxpkosPA7+qKqyxGNfNtmXX&#10;tTt9V3FOYvaNV/NwtaDmmFWPsOlZBP1YOx9qT3WqrITGQY0NFpT6Ma2Dmg7BxhmM6vywK+tNSKQQ&#10;Wa1XKyxoqkIuY+W1tnDQxhkE6wwyyAW+Yp05RGeB28ExK9xoWTykJ/aHNPg8rJ7x3UQUrrCiOeAa&#10;rgVUpweWyRbw8hIhxNHzHSQAsApr0/FdazQz0560ZVRXpHUhL9wVPuVWQIH1Mc7MDmQkEM3UnjN0&#10;d8G5zunhwQIZmrhVbOhxAwtU9bv6t35PPrFsFIFC1jBd+/2hBMvdqF27OVNTUCysCIR1t7Vo70aw&#10;oQbOpr5CO7MYtFou2suApopoy1zTge2bmqaR0xvbHMiLOT0eM1txM1FLErYxAzauKZFq2csRymmz&#10;nUsKQ850mZngwQtvmxaAvLpE9HLvgGOftaNbECDjrLjZxBZi4Hj+gth9g0YdPNalY7UY1+oLbtor&#10;n/tIFW03z7Siu7kYOsOm7TxVaDhmBc3rq/F23RHlGiSOyvlYB4OpUDLy1eGZkj2p8txTUVnPNGpw&#10;8taY+BwUxbt1LRivvjiw7JCej7Mxt7ukDl/NQOaGna/ePqzbLfNxyJmcTHnYB7Ezqv+3iqNLw8QA&#10;vfNxxlmLUy745oXMQdEXfSutmAb79hgvdMbjp7mfcVYrx822VeTNRIjdvKm4S85Kjs7tfi1nLI/N&#10;b7vkLEO7FLOMLZdt8qTND6nH4ZjlDMxtcyHbJEZoujfU+mVdsbTa3JPTVQ4562gt9Xi5n8H6kN8s&#10;zrVh5zqTtd5snt+X7d2pChXR5nop2b2KGtTv6t9xCnOp4EyKbhYh46vfHZ5IBIa0RKsBIXH2eg1Q&#10;FzOJu+iL3WONpgYuMVseh3Pal2vSzkmjw9c25VNE5+PFSZ+ctbSHOrLGXrF5JHeeCFiAF51G9r/H&#10;ypgH8jTgz+aUPmH0nqs5vVDvQD5Ih9XjMvu3kSGbMyd6pZwqIz/NwXlabq9mTgsSsx3j87GiddsO&#10;YZ9eYZsvgY3a9jO6tr2axZxb99L8oICgNSOoyF4mR0D64Demc3Yq2DiTVp5K9tKmohUhccOiLoss&#10;5Iw9PqWfsKfHFwgnTyycfEyvIhSavDTKckVQfsa3i9kJpfJi07B0r5yGMY0aBY1v4RaFemsdOD9G&#10;f/louKTmuCpmnSnqkvfJAvqJlB5RewsfLdek4CENWnKq00NwneR/rXuWOArVF0V6kUrAnpzjmXDY&#10;WnyQHOy+omW0uZOg1qi1trQKGr2i54sFZ60XX2A1mFW8psH2OhQIvcnVlG5RxxuApNhS7EtGpJ4S&#10;2rW1pQJ5qh1BrNan0dri3W7gEvbQiiqYbAnczLQXcu7Rb+5wqFsqdD0Ik3WoiY/WFq9xBsZVxeZR&#10;R0CEMyUqqLeLlPoUl2oGlyD4ZhrOPyado0VOyqbbXrw9JVcyVl4YkitiNtzIRG+rdfUOxkPKrLbX&#10;wVyQqSu5uHaScSHK5+Tk2YGlkCh1ylkFbmKl5mjJe9R5AnZxyEUmUkxOOdlbs6n5Ylqoz+1FjMwT&#10;nmwguljWRxFhypUjLZJoKVuk5D/MLmY40y87mmT27VwgzIMrRIqMQukhOqqNtiRztJwrde5eYr1t&#10;Fyielh+7j2Qty6sHKaUeBE3ZP6KTy8o/eMqOnxsIv2dNh0Zri0M/gdoKsvvqEbKqyyXVdFXogf5R&#10;yPlky45Y84MZW7oyludBAd8OZMkBMyFbRFFU89rYqkVAxaiAO6jzTKouBI6rDcTFB8JI9RcDJC1Z&#10;peEl6Bl7ymUbpbEVYVkXKBqt2ryWZbKRlkiRca5exq2X5vZUsPJ1F+D8qnNKPlqMyLGBhI5yx5Lg&#10;b/V2hi2BXssTAc6azQYVVb4iZUK4moqA8cXkE7GNfm+SOebX3O0crYCTQ4fJYblCkoX2nKvHKe/B&#10;bMoVuMpwfBSZVoeovBEAtthyaFwR1qXCZdpDuqvRs3FUzs1knGxlTxuQ6heMfNHYV2LGZfGVOufT&#10;kYw+ycAuZvxcXolDbriabaJB6Hk3/PpIknU3ViHK6JSq2tS2tgwGXmM8KEoPYeta3zr4SKRzNB9K&#10;svtt9yCAq2Ce7oL67lX862f172pichjPLrzCYU2VVD87sl2k5es0J7PIevZBYXZOEBgZePAw9pSZ&#10;rtOCaww3194Z+V/jWznNyxYDD7G7nVBXOdZcctTvuiLqSs/yS2/w3K/YJ2QwnsvgJWi1g0VzH/DM&#10;sDETu46X9lHssVWuLiSnJnuMk+qf2lzg74iX/vESUmhQCdcb2Y37nx/Ope6uWdM2oNU5tqwEWyfM&#10;yP/Cn8+2zaK7CkdGnEANJ8+xXB6x1QWLI70L3Bw8obHVVYsjHUmZBVgFi7ig6VQKps0va5LY+ZgW&#10;Z+RzyVV21RHZiepnTrwuAN5PtTTiRggcCx8+jSaGyuXE0w0gXb6V/x3KnLOEvXX8lYdsOTCHdqOK&#10;hMmxjcPxX32pKMdA/TpbBHPYfsRBSApfwXYpuV3ndbmuw1/MuTDORGApwOt9LhCjYdGQyuA8WT75&#10;Qr4PR8sWHgeMWgwQiuvTKLEbFQHqyMVf/pS05HpQKyw6gIwRW6R9Xh2hVuLu0AEfLhw4bAXE7Gyp&#10;7tlGOz85YosjXxERlfqpU0A7BygdLDwoZxNlrs5W7U7Xo5jFQPNesbbSmJNUWUdjS3ioJpnw165V&#10;DtNUzVP+SKRqI42tgzE9+mMhodiO+y4vu59zlIyuTlgjZAT++LS6QxS5g2ZRAagdHH0NhwWot9a/&#10;42O4e4+WCMvPmVT21B/+nNoamW3rzzmaottuUAHVnI8lpvbENBqDmhd+ULiDsujzj4hVNaquWmAf&#10;ju/z/eKD4l51oiPrV/KNj2eDAogxGq5KimiAsZsD57VOnK4SGd4G6dHl6romrbo1efT8VsyR2JgN&#10;Cu1Z+xooAnCfZFAYQiP8qgtPsdV2X7mbA35+uyID+Dmn8yLWTQ4OB9WJMCXckEanb68kseWGmk7L&#10;ESogjirD7HBQx2yXiwYXqcJDIJ7ms0U/5tWQpucPM7d7CgBySKTa7a6eQaRwcCOkKBa2IHHGhQNv&#10;vx8LTBZsIFU4cYmbmzpSRmeABOkRhgapbebj87/qxeD8xiFN3vnZDWkSCnO0zP/OhVIshNlZPxkj&#10;7YozzFaPIPF+bVntmkbOGg9WI6IFUbl6bYmfj/qIRjonWX3Ya22n0GxPWaAxU9eKFDcHciCuInUp&#10;yfhmrNj6FMPOvXJO0oGKYZPTe7c2mi+m/7UuLXdLlukGYJ+K3i7H5KtGxIuLaLDD/SFOU42UObni&#10;/MKOGU4bF1vQ/9Zei5FW9iCgwx3QgG5+w+8CkchM5yL8zNjG13I67Woz2MAlSUSzdigVwsPM5zLx&#10;OEEDPBPtVt3POhZ0oyxJ4bbKEqODh8xnfe2VPJdZGV/LmE0FqJlavZaduorJ/CB+XV973f3fGFxl&#10;LnLUEjHpMqQLbmv6+Jl/UH/Ibr9CATdKWtYJMt7OsvZBXMuy676BsTdwhtKII1Cbrec2t7jwQqU0&#10;nvwPtT+p6t+FadETtbWBkqjWfLVwfEf6cUhXzuHyg1bm5custtNw92tMm2FDKY64qv72a+e07n1J&#10;1lga5gQH0MZD09DxQlXH+wUiTbKxf9Qd93w82lhDvjCRxk1n7Qt9PPZroZkGh/rV4Xi2nSrnw5tx&#10;tP2mAjs/ktv64IbJXzsazyHPTZpkCe5CqdvGwM1Sf78mMJgj8Fl2qjo1/o5MHPHkcCjNS80BMUp7&#10;re5rGa9FoaNjGk9CXmV5sBqq2j0aZ83xKiVcuVxGEschaNhBU7+qf+vXlUekkoP03v7XR+NRWXlJ&#10;xvyqUkt4MLc1Hvayn/I4MyMdKtdZCPWj8RzxxKgvlS+v1H0zrKMKlOhi3B3P9pD84DU8WZqx4mp8&#10;sEb+5jhZ1DEJbHcV9rR1Q6tWcCLWH42G/gys/G7dDmdl40PfWHzH3/kIvF4aINnD7fNJ0VxTfqUL&#10;huahxLUY5ky1leD+wV3tVX/4xHqWI+gj879WKWXnzTMdTeHhgjZx5Plwd/s4OTLqZMZNw2kbs+pc&#10;/K+Vp7qvjQXeKGv1//ghu7ZMv+t4chKUjiEmIG3fhKo/RKHvOmk3Si4gv+Jk7q/VPJuYyAIYkwD4&#10;YlfP2ChRh6NfRHQyo+jKyCCzxP/r42w8CWrv0sXK8NcZyB65rXPGV9B1nGyctXst5hT7uLRo/ar+&#10;Heu+rd62sdu555wGDbHaqSkYjilxfMD5cCqgKUjtIReqrWdDNocbJSHJ/VWj2zRdHq1oipJPZpfc&#10;SL4nOiWnvCm9tie2o2SOc9tNZGCGq5uNc9vB7G51gGh7AuepTCJZh2vEYvIk1jT2IWFsornxOJtK&#10;UVWnGx/E60aVhxqs7dptER+u0xdsFu855OkSh/6tU5G7S2n8N2jqV/XvKmscNszBYodQmikXdD1D&#10;61dH8in/YMgnbXZVPdDmsJ3YNwAHPJLezl2weyM9Ga0bZ04dkGrGte7UuTSLilqNKdo37QKxTVZQ&#10;Br9j9RyNs0v2HUtj42yqA2+Uzk99EtomxcwaEZNonJ0SzNMuX7DpT6J0+xxGezjtqIxno7wwVDGB&#10;yr27NJW65pU2LOnx2fS/ho5rOputthvnxpOJHVioudjb11LHSW3BkFjn4n9d8rzw4BDGkXEjbYFf&#10;uLy2eBLFqlAIdzaOVpLZ3G7j5DjcFem31xIoFzSpbaT+cLrrEc9OqfiFyW1/qGiLjbNJn/qgTYy2&#10;z6b/dXFmbZQ1fW2vHDzcToHtYTROzprSyLgpuwxLU7oPFxGzpoeI06kz5ar1fGT+1zrO5nNcRn6b&#10;K3MZ+G2aFmjTNUlEZTmG2XQZ2G3uIIh2AYqaDLU4Cfpi86N9ZP7XOs6tR6k8IN3I1V6r/Nwwgcg/&#10;qASsPWRkdWapnI/s/tHc1vmyciOAOe7Gw5LDyK1zrn5V/45fs9YjAXb466PxEGksNUZAD5BX/2Tw&#10;XXWTJC41AFDbFKTNq5UGMTIe5ye/Im51uqNThiFd2wIfuUrv2JXCFNtHKXsxE6Lk5GtSfHj+1zpB&#10;NA0vPI6QLzsMCrHxqpaBrQCTxraFmp84AdeYcLQfyf6XvyEQoEcCMekrhUT8dw+o3iK73MdLXO5Q&#10;Zo6GynlVOXLhAz0C00LNXJa+x46jd2p65wddjNMlDzjmuOMWKSCbXz5n/ar+XZcBSS6/HVN8g8XU&#10;r47G02JrXJY17qsvgWkhOwxFzsG+cC2KpaL4K3RaUyGgRnY9heXOD2MP6DpmR+fZFB4mx8CUXMzh&#10;0Tib2Us1psAXTYU03Q1IbRc5az74gjvKdXdzBelhq9x949kf4oru7LnNhtxyXNE429HH+T68hlrP&#10;ZlsBktNFee2Dmj9ME4Atfeqz6X+N7b9ZKyDdx50dxZOsZ0UIOZFUjN15Eo2pKAVffsU+RKnUGXWZ&#10;LMLnqrcSJl+txPoeXMuK/0hF5Kv5J1Tb8FyQl10foj8Jebe6NSodcJbtW6lQ3jx4n0v/qxRr3c2A&#10;C4hh6ufEkvzYhXRrmM3sQnXoyhWmPZIgWY1jhoinIBW2YIvVuPJEMtfw7OTJ74vyOi9Zga/ydS8c&#10;YXZrvfbSY20WJKUs6gKWjrPtFOyNPaxlMxLRT7v8ZwsV4F4PkY7mtjn8tPPQ6dU2Ay4fk726xngH&#10;nuTv/qh62S2rEvHcfHqK53f31G6WHsEbiXf7nE1LE3W+5ljejEAMH0Vb20txoNB06xhRTx6C2b7m&#10;VtnBNXl3McY6zdYdoq8cG0+t9qj4XNe/flX/jl8vuVixp32ebgPyHx9twT6apSlIGw1IGLAwy+tA&#10;k3vSaku4gKYd1xBcjOWIIQfbCFqSCNuZhlvaD2wj5l2f2u2wfkGSVjBmxHAzG7h2nlx/fylbatiT&#10;tOTZGQD4ciORokqIK+LhKpNc9QSRo+FQlw7ZTCgOKOSuf8xm74HzotfOWD2fRF9woijDXBOw8CSb&#10;1MxylSbN6EK90hkNDb0Z68S+aLrVP7jZxSgYvtkfTmsc9SxM2iqMzsX/qlNhwoFoun633lNYE7iA&#10;dlY7E7eJPh/GU25rPSQFewVPLLzh0FAQ8eTgDGAgVI8sG0HXCOx4ApsepSOEBsYFgZFg4gkKZ6P9&#10;RXB03Mc4x0kGegwFw3Xf85aE7nANaIqs+xbjuQUROCqr2EMXiFJeu46TzvM7WAdZcFWv6GtJ9yiN&#10;mPIkSFgwVg7ccQt6jRNzlFTU+lp01moizYdYdAQYF57o2jVJFs0tp1aV+6DV1Gap6TXdQjG2DZVK&#10;Q5dMnoQkapygvq7wTgUsGD4Z3fRYPuO5IZeJzOMB20P9T2MSiIWvuywbJzI0LDOaTGL82WuZ2RG7&#10;VhtJt2aQ8roMHfDbgHVkPDfsN4gmoiTGE3U7LFDCMrsSAzqqlb4i6X7NTS0NpI4wYbEYT3k86ymJ&#10;9TnQ/XM9hadf55YI0zWFoMsxM15L6N0vHQVdT5R6EU25BDtrBq9g2HQqnVsdy2hugb+i09fXIkRr&#10;tqGGAsi5EAdqo+GnB8gvgNuDEmV8rPtK16+aFgaFvVUfbCpp1j1dv6p/x68JfYwTkR5046YBRlW/&#10;OtLlSswPHcd1GwNTMMeDN1XTpK83U4oyLoRlHQ8FBFfk3sDgEbkYlOxl2xM0o1d9uVSK4AZuE3Lh&#10;FD2zxkNQLcdeRY13zIrA/+u8K1444wT1q/p3/hpwxeCgRNxuxg/nEEduaKRFN5lewdaoWDr9fEZN&#10;XU2wUuOj0oKEPzGbwc25+F/rd6oJ/TA8ARHoOvumP1nJyliBaRwXZUyeSOk4uLAxRnYukn3cG1nM&#10;y9IQv19R2/O1CNJQdJyxo4hvPhTCeswqUZM5qz4y/2uMc6t5Q3nvvKReaYesuG+P5Fa0kcC5IPrp&#10;ecjWnV3ZnqjRMfmkohJvcZkENPTuygPFoUYwGCdtnN4Xc+sSx/FHSHl9Iat6Ip9Wo0mxdI2q3nk0&#10;hyTklDLWuhH1obFFlxUgC9pHy0OWxm0nouJV1AEh+PZ4DtFWUgnLazna3PTUtq64C76tn3u026vb&#10;SlVfHKHtVAMy9ALHM3W84ztrVurfVaaUpi0v8FntfXe/PppD5AdRWMYDno9d2+eQW4JwQMZDxmab&#10;kRAq7tD6kEj/ulMvZOKQJ3H7qsPiWHY5pI0jbvh4LQbcUhNR+w0r+/HNyFigHX7HRtrNCtWIlRon&#10;iM/Z+UdnjWLatYRC1ydzyIGsZIJkglnXtVpNZy0NvNeHZH/cNqNUo6paFuNifJnPmY+Goj4Ee+FF&#10;G5V52NaP6t9VILhPTLkifRgIiXn/bf3I+awkGA06EVca3cHex8JDEJ9D37H3LF9EbIFzdhUIYjBZ&#10;bQnLURUzcgz3p1J9aX0b0cDhNqOnp6Navzoej3p/rBPGwBxTxKHLKbY+fGKwNlaO1MLqU9tcO895&#10;+F/jK8k/PyE3mnXagdqGYgujE9cVqZeWbMMMb3WlaykJZ+F/DYbMm45YMaSm2YwZBQDlHx8/4wwo&#10;M52pCaSPjpqYwOsaE5kpM6UWoP4d34UynB0XNuxE/ehwKITuBNRcPndM+pwfCp+w+td5HZ+7PQO+&#10;MkyvWshIFQlSqVyIGGLeu7SrzX9pDiA4tq0B0UI49BSyGM3ecrvnCEWi506knRGBcF4+jeDDhe4/&#10;nr8//GR22ADfsBymzPG6sV5XwXzEYjuUhWOOdBIaCvNCojn22QvLCLBwLQoKpBm6daVx70uSnIX/&#10;NaXqgnATg+2lrKZt58bvd2LZHz59fb8eDZ/ffvt5ierrP/73128jwv/12/96/+njP/z92++/fvrw&#10;y4//9MuHD8sf735+//H9P3748uqvbz/88Prtu3fvf/1291qP3n74/PPb9X8mK7ziQpDLr0WxvNhe&#10;9uHXV78tosjCv3v7+YfXP314+21516+fxHA9Wb58/fY/3379eX3zQr+O9eMv395/qeONl//2+ev3&#10;Xz//y5d/+Hv9158//fj//uXLqy/fPvzjJz6UyX/767ufP3354fW7b1+WFdevfvv6ef05//Hqbx8/&#10;/Mr/9PnrD69//vbt8/fffbd8+9uvf/fxl3dfPn399NO3v3v36eN3n3766Zd377/77dOXH7/DZLhZ&#10;/uvzl0/v3n/9+suvf/nXn99+fs8o9P53/+evfMQvP+pMev3q17cf3//w+p8+ffn4/tWHX/785f1/&#10;/ef3r5Y//+s/V4kZNP/KMBiZ/lpH9Pb7v/305eOrL5++6djFsF1swZ8+/PL5n/kfXr/Sf/1f/ZcW&#10;gu979bcfXv9JrTQqh6WKh1Wvv/3+/d++vXrHD/ALdVPPq3fSpUJ61L4WL73o3X9sUvD2r8jGsiB/&#10;+XGRkrff/+XHMaJ3n3799Sur8W/M8k8fP7z94fX/+O6VwsDYjK9+e4U9SnOrceBcEP17JyLfDUD5&#10;zaufIVLye+ioC6J/05g3TpxBtzfnnDoRuFpchKdzTqgw48RQzjl1InHidDjnxFGzcVKB5mMwe50I&#10;MJu6C55z4oxsnG7oBvp8PqZORNaQ3hbB7LGzN05q4vYmWKdOpPwkhv75mBDkxgnZewlmrxPFY0LJ&#10;N05EQG8CTp2IdSJpHIwJnbFxSiWiE8USgRG8caLpKe7/uUR0IhwJgmW35+skTGJnxaXqgUgYFbwI&#10;2iW8+o4nYqLo7fmwVKo/v1C8iBEE4+p7ngs/Kd8MWHWipV8gsnSu/Pqmp34ahEbAqhMJjEzRVcCq&#10;73r8EUzugFUnghVloy8Bq77tcbAIbCfD6lRsYbRSoGp17M0lxm4nDZPw6lSxYrrtWx9eCsoHc9ip&#10;4MVlCQ/BHPbNTwcMsvzJenWqfA779ifBpP6Pwbg6lcZFefT5uJQ1bOtFx9WbQGkYFXViaN3gcLzr&#10;25/sKzfdBkrDqEj/0UPoORhX3/8CkOMXn8+h8gNzNsSLYzXg1RUA0QAWLOHVqeCFfZbw6hqAWDxH&#10;+F0wrk5Fso71Snh1DcAU8oWJbHQqeOlK02AOuwbAQAXYEMi8iqLbepE7e0zG1TWA7n6g8V8wh52K&#10;cek+1WBcXQPolgri4wGvTpXz6hqAtiIotmS9OpVkg6Ku83EpTDJnnsOf6oBA5o1KqXyaawS8TG+o&#10;D8VDYFXTtGb7QvEiSB3w6hpA12ETYz9fLzmDczbWvZzw6hoAXoT1El6dKpYNRe/mFxJiRTYCmTeq&#10;nFfXAAT7QLoEcqgI6vxC/Cbd7hOsV9cA8CL+lPDqVHjDcvwDXl0DsF7EYZM57FTwQm8EOkpRjTkb&#10;7C+c94RXp8p5dQ2A04XhkMxhp1JEASDd+RySwGvjotYe3+Z8fxkVvAhLBHP40DWAzA0Z5qdRE6MS&#10;mJSqxWBcXQOA5wCMnvDqVPDifEjmsGsA7CiQDwmvThXvZVIdbb3IpAEmDOawU6EPMW6CvawEyybz&#10;BOJAPwS8OpV6FtAzKFivrgHISN2QdAp4dSrxokt6wKtrAIxe+nQErDoR9hDp8kQ0ugIgxUeLrYBV&#10;J8ItX+y8U19ZLWbmaq3XNgSsOpEiG1hf5xOoCP9kRQEKWfFzVkZEBIAcXSCDKujZWIXBBiOKgw3K&#10;d0xW5DjYXIEqNCqgJJR2BSaU8GWNl6rAXoIp7FTwUputYLX65qeiAoEKtpaaRM4vVK01oIWAV9/8&#10;HP+UAiZz2KlU1UZhTMCrb35MKJL8wT4W0KCPi4MhUBkqyplUKgwkChCsV6fSegH9DsbVtz/AKaBx&#10;gXmtrOX8Qskh3QsDXn3/c0reUPYfjKtT3YHYIgZwzks5/vmFZAnBHAS8jApeHHiBHD52tUEIFV8+&#10;WC+jYg4JUgSyIVhhG5eS9cm4OhXjArGbjKtrAFUtUSt7vl7Cb8wvhBcQ0sClBFy1UVG9RKg80BtG&#10;RUgUayjYywIszC8ENElePjgojUo6Co0YyGHXAFT2AssOprATyUwGHhSw6goAlJPyO6cGr0BHcy5i&#10;bShQ8qRKz2Qjis9kKmk2VkDwCbEHo+pEq6URyIXgiXNU2E/gi89ZGdFiP3G4ntpPwsttrAByPgYn&#10;lxEtVuFjwqrvfd3Xl/gmQDu271sCchyt56PqW58SFur/gwnsRLAiBJWsVdcXOGnyq0+FHVhuH9Ud&#10;rJJRdXUBHl+h2nNWnQjNBOwsGVXf+Hj9yrqcs+pE7Ct4Jaz6xqetQxRKFrxnim1sY6g8ZFItN30l&#10;wt6JdGTJpz6XwL7xgUTT0iCYwE5ESZJQ4OesBOvaRhVqdiOKNftz1xYLVDQ4842IHpgqHA9G1Te+&#10;LllKjnyAZdtUMCp1kghY9Y1P2RwG6/laCfQ7Zx1WWO8Jq77x14u0AladiAlUUWUwqr7x47XqRPla&#10;9Y2vWFWC1nnuRHfEnSmOC0bVN756SiRBXQri2lqp2iMJzqhaca4wQELO/GCtOhG5D6JigYGr2oKN&#10;FVKbhOCNSJXq4G/OJ1BFMBurpQLgfFRGBH5T2aqAVdcWqVi8dKJYLFQUP0dFoSd+cTCqTkQ9I/W3&#10;gRkjyLCxenkMWHUiWMnJCiawb3yCzRRsBKw6EZB0ujMEh4hKyNqoSBAkE9iJYEWoNJFA2/jc3SH4&#10;yKlxoSL6+YGUEb2BXzCDtvPJKbwkHrFQ7caLgqKAl219WooonXM+LqNa6r4SyegKg5yCsv0Br07F&#10;/KkC4XxcxKXbdOi2NGqXz5k5Gc1rqIIPZhFkkHEjJJnEWZ2M/b/AVU7NNF3JuC317TOBIDbm6aI5&#10;GdyIz0Rj62qAvt7qWplw62TULtHiKFq3rgnU9QyvMOHWyTjCKKKPxtaVAc3FKeSIuHUyLA5aAgdH&#10;C3ikvm6qU08MbCdToakAOYGUdIWg3ugZdo2q2U244MbYAtdBV9lsZHheL1E42cli45cqL+MGnDnC&#10;lBkZ3LgeIplJA3pyex7RtURKjAwnDCci2QEG9USQaV6X7G4jw7sk7pXsANUtzWND3exx64P9ZmRr&#10;5Cuaya4UaMhEDU7ErZMRDyBRGc1kVwoqV6Z1YDK2Tob6yQIdZK77TBK6Vfj7XCsbGdwAb0RjM13y&#10;wLn4EJh0QOzaR4LERkqidetKgSoK3WyVjK2TiZsc4nPNpYruTSYVcH9McMtGxkwS1opm0nQJNVTU&#10;ESRj62S5lBj+cwnIJo770jp4Tkm+AwwByu4mlBaECW6NLN/dhgFFcz1F2ebl1optbLHmUhOOSYZW&#10;puYzkUkjy7WyrpXbuKkKM0lhcudMI8tPHBXON24qfYjG1sny09SwoOoGSCOXYAcYGZE/+o4FuUU1&#10;L+hjI9yQBA6cDG5E5BJdonY/fSZpWxHtgE7GTNJfKrGCdJtg46aLFaN162TYXATLkrEZJhQLj5xV&#10;oieNTNwohQ20sqFCQbqSNEj0pJHBDYRyMpOGC0Ww6CSWzKSRYZnj40TcTJdwwR+tLoMdoOtD53Lj&#10;dajSPZnJrhR0UxL9TBNunUydLujgmHDrSgFvUbd3Jtw6GZE6POFobN3A0PUOtClIuHUyfFOkJDm7&#10;1W1jLgBePkuQWEFGhpdPpWk0tq4UaM2AZRhJSScjOvjMNc/JunWloCsDgDgmM9nJiJdQ2pOMzXGi&#10;dFaJcoK6GGtbAL6QnELErcdLgOhEGB1uT+zMaPOQbQD1051CQoKK7jrBPBoVda90+wtid9jGxkxX&#10;viXMOpWYocsDETGIKVUm5IwTx9TJkH+CcQk30whwiwoXlj5+c/q5zZkuLIna0t1AG1nOzcjgFqWO&#10;cQ47N8KA9JRN1s3I4PYSuRxq4bKNbWnckihJJ8tn0jSCCrqigIKhVCnnopQuMRMcPKrr694k283J&#10;2AIEGgOZdPwoEKYIC6L2em0B1DMy2gGOIKW5JF0zAylxMgrjsEuSsXWlQP+RqGZi6YfYZOuJ8zfZ&#10;bgYiJeREr4NkZGaS6CJ3AHXnDr4avsxvVEOeBGyFs9yoKDDm6sFoGk0jUPcX4fBvHX2KaUeuMhma&#10;aQS4MSXJRDqZVi3i5opEVzZF3JxMlZCJtaWLzeeysdiYrhE3J6P3c1JqSLTCuNHWK0nv7choDIZj&#10;GqybA0oJTUbQUNrm9o+EG/8/4dZNknwmDb/KBbVP2LsJt65IVJmfSYljUYlCczt2ws10QrzfHI0a&#10;7zcDlnLW0AIt2G5GReMG2gInZqsatM4NAPBVE3Ie4TUqmKk1eDKPXSXADLs1YdapxIwIb8KsawS6&#10;aYHQTZh1KspzaeeWaC1DpdJlNGr1wrvb5N9hV5CZCkZmEFOqUunaF4zMqGD2cn+bnDUGMsWuFjjj&#10;XECMSm1ECHckI+tKBCgNLS0TZp1KGEkqCRJmXYeQ28NnS5h1KsBSdCVMBMSgpgSooup5VEYXELX1&#10;ScDEzEAjeyA6QnF6sGadCq9mgVafWz667mvTIC9MY7RmnUruoYrTAmZdFzyofj5as06FacyURALS&#10;dQFpY3l5wTR2KjmHpNGSkXVdQI1PhH68pUHtNvm5J2qwU4SR/wtGZlRM452MpfM1M+BpvGZGla+Z&#10;QU9BTFARl4zMNEgsjQY+JZqbpeyNSng3Up3JNHZdwJ4mNJKMrFMRO1Mz/4RZ1wVcv0Jn3oRZp4IZ&#10;sYPELDAIqvqoR8gHo4IZMchoGrsuoJUt0dxkZJ3qijXruoByJEL+CbNOBTCDeGc0jV0XPLBmbxKD&#10;x+Grd1x0HXVAMigqAsw3BiMzKo4zqnATrW9gVCqmMCgSZu7IpIenYVhptQCKNWHmGoS26El5AvH9&#10;pr+Jo9PtP2HWqXCauAk6ERD6PG6HhVIEkQYxKlwtDJ6IWdcFdAnE/UxG1qmwrsikRwLSrQm6mWAn&#10;Jcw6Fb3q8T0T3WiwVLBrfGbCzDQI+debBCZOkqStGchyMtkJs051R2oZEQm0vu7c2Ey5eBo7VTyN&#10;lBk0Zvcqrwum0aliAVlazs+RrfdmnE+jU8WivzRE3pgtF4MkzEyD0Ag6ql0l9N2nMXRznSp2c/F2&#10;GjMAHFQbR4vWyRDpG0Aq5+K4dKqe8yhuUbzAycQtKugn82ZjQ61iT5ya+zsyugBEuSDdz7ZtNbL6&#10;6Ux2MoKVS8n8qQlOz9DODcc6MoudjDw7Qe1AQZK1M27cm5LABp2McgkO3oSbY1LpJg/COlg3IyPz&#10;TUugwHzkEi8bGz3OE1vEyfId4JhUUJs0bk7GZqqEu87AdgX7TVe/bfuNiyWe7iNuRgaGg/u0E25d&#10;KZCKo+FZ4F4TuOofCfwvynNhMXYyzNwo0Lkj0+bGnzzfb45JpeWJ+iuc6xInw+pXL6eAW1cKIBa4&#10;STDiZmS6dzsB4XMM9pnkrg1q65KxdTJ2AFMbSYnrEhI0SRkKyrt9JDube6WCdBD2RCMDs0ORZzI2&#10;I2O3IaRBYISfGTcuSwPXci4lRsZ8sHMibqYUOHHoj5dw62ScOBgLiUw6JpXuzmjKhFvXJfgai3t+&#10;vgMck0r4Fy2UcOu65BaXLQpCcpr1deMyLwaXcOtkSEmWxiY2atxorpukX50MW4ZSwmgHmFLQnd/Z&#10;unUy7u7TRdaB5jIoKz4RV1MlJ46RaWz0lEm4daUgpygKoXE0tQXAY+dG24TbDpOKJCfNKLmOzrgt&#10;oMhgbDtMKk0bI3fKyHRpisjO95tjUiFiowY7wMjYb1wWHnHrSoG6hFCXGJQ11yXe5pSKKi59TMZm&#10;uoRKUOzXZCa7UsDHocA94tbJyGNzhVfEzXUJ1f6RLrnvZHAjXRCtW1cK7G7uz4nG1snWG+Si/dYN&#10;DFVBAMJM1q2TobYo6wxwirgmbZuCAde9qQm3TiZEAMorkJIdJlWncLLfjIyz+4WQX8LN7RI6tEQz&#10;aVhWdjdI9URKHJVKQJianmAmjQxuJF+SHWBgVqQfbsm6GZkCroDXkpnsSkFpgyjHjDg14eIuWd3y&#10;mHDrSkHIZYQ5mclOhmWOrRzJZFcKHJLkVCNuRnYDLCkpfGQ/tylB+u+jKxf2ZOqgFK1bVwqcN1wh&#10;HiRIKVG1jwTfks1kVwpwU14kWTcno0VekmjG7LSP5E7npMxyT0ZbSCpzzi0Fh6VSA6FG+ec+zo4M&#10;wyTJkWIb2NgoDUxa4OzIcIOjbuNUf3Zu3P0u1ygYm5Fh4NGhIpnJrhT4RhRsEp80FCypALZbxK0r&#10;BeGr5T4EYzMyELf0FUnG5kqBfYMyD7gZGdUTKKGEm+kSug4rVxdwM7I7yvUi69V6o+IaqQNmws10&#10;yZKXTbSyAVo5OgBDRTNpuiQtegFd0XYA3O6zC2OMTAErVbGf6xJDpuJA6+LYYCaNjEP4nmLQhFvX&#10;JXDjSqEAP44QtinRkZ95VIZM1cXMWcTQyABBCEGbjK3rEownigOTHeCA1ntAKFHkyaCpmKE0jo7W&#10;zXSJ2t0ksD72ZVsAnJWXqGDVyTDvCUgnloL1S1UjDdJ2iUyaLuEORwCBybp1pXBLSEdHx7nm8k6r&#10;XKCqO6SC/daVAlFlytEjbp2MAydrt0JH+75uVJCSpg3GZmRwo99H4uMYQBWjkORisgOMDHedEtKI&#10;W1cKi9uXgCRJUbQpUZJQfYrO1+2pGxhABGkBlKybkWGW0LopGpvrEorfo9PUoa1LL7tkBxi0FSQ+&#10;Fn40NtclT2iFaGyuS54fheU8328GiVV+JMt1WDdVAvvEoxNdYmS4tNQMJzaXdWHlxEGbJ5aCkXHi&#10;cLltJJNdKeg0zTwqx7fSEoYiumAHGFKVkC3+YrJuRsbZzV12iV1iUNXc5jIyFNByw8n57jaEK+76&#10;Y+bjGBlRZtpZJZlMA6tivWJPJnrSyDhuuMEh2d3cjdwy0DdokigW5GQpvpu0mXHj9iGOxfPd7WRc&#10;QEQsIpHJrkuAjagJYsLNyFB30CXczMBAbXF8J9yMTHeyJq0t6BbXZxKIcXQbxp6MFglJj8w7h6xi&#10;UEq9BuvWVRBhFop/Ewtvh1l9eY4uc+K2oj4lYFlwhYN1M6irYnhEyIKxGRnbFKWQ7DfDuuYRQyOT&#10;S5tFZwzsinrFf47GZuaMmn1EusRxq6gSgk/JTHYVBHJAya1k3UyXEFdWT5hzmbR+rxxUVBAkUTXv&#10;wqoSsCg6Y2R5BtoAr+rpiQeRjK3rEuE2WIFkJk2XAMmN2naQbGj7TW4fyZWEmykFen2gTJKxdTK5&#10;D1FrQqIj7SNJUHEpdyAlTqa+YORWzsd2by1cdcmbkvKnMulk4FBfuGIn4WbOCleHRkXp99759Q3I&#10;gbvAniSE0Gcy59bJcKBTbl0pEJ7njtgg9npvcFlKcu/vkpg5tpmN7VmEybp1Mrg9RNFQomHODXMy&#10;kpJOBrdn9XI4tV7ZJ8YNzFMSwXAyddnEVki4daVAtJK4TrC7ufSyfSTc5Asn3LpSELc3yb1q6Hzn&#10;FkqJAVixQqnuT8ZmZIyNqFqybo57RSlE/Y3ujQwpeYr8ANpgtClBcwH7S/abkSmPdpPgFGh55dxo&#10;jBTUODuZuGnjnO8AB7ASoMfIC3a3kS3ckuYdRB58bDJMEm6dDG7cFZLsAAewchkHNf4JN9MlWJM6&#10;8oOZdF1CUCdBooKiblNCbhd8TzS2rhRoeIOejMbWyegveB9hDKnNbx+p9jpcL5bMZCdjv3F9UhDB&#10;IPZg3EAhRetmZLkuMQAryVfwk8nYjCw/u62FK5tUcexgJo1MZkLU4oIwss0kGO4kZu5kfCKncrID&#10;HPdKLA5DKBlbN2foQkEwItFcO9wr6ZikwpT61TYllJdSlJ3stx3uFQ2EKJ9br0ZGYSTxyWgHdKXA&#10;wcF+i2ayk2GZUyITeIvUTbUp0TElwHgwtk6GlBDWSfwAA7CyA5CSiJvpkkdMjCTSS3rVxkYgJJIS&#10;I8u9DgOwYnAxtkSXGFlu4RmAFa3MwZhIiZGhlenNk0iJAVh1wTQXUwdSYmScOBRWJfvNca/YCUSW&#10;E26mS+iDFdXjMAUmJTinSRtvJ2MmX6IasXsDsLJuj8TNk7GZXQJ2j1hXYJd4L1ZAr1zmmnBzXUIp&#10;eBJ54hIjm0lNSiSTnQzNtUBKz20ux72+ub2PkKjE+tpHcuLogsFgJg3Aip5k3ZKxGZmauhF8TbgZ&#10;7pXuFRQ/BOvmuFfdZxj5pgZgJRbEGZBIiZHFyG9Sgm0BYiy2k9FCEdc4sUsMwCrMWZTroHi5fSQu&#10;H6dwtG6mS6iRx1hL1q2TxdUI5CDbR6J+sqotJ1Okl1ZaiUx2pUAqmY7BkUx2MrQW4clo3bpSICUJ&#10;w0gmjYyr61Uyca5Ldu1Ymcmkjoq4Vl+AGzZ3NJOOe9XNNUk1AteJdG5YXByowdgcwIrtRDQukEkn&#10;A79Kh5SEm8VLuN4iar+OGWJjC9HR9457RUyia2F2ZGkfP1zY/pEkTkG5JTNpZCiTLGbuHVnB22TR&#10;UCdTh8jI5tp3ZCUnH0mJqaC0IShJqT6TJECBhyYzaWRpj2ba5ho3sMCRj+Nkd2T7EsQ+qBfjBlgz&#10;aWm2IwNwpSk511wOYEVEos5fKNP+kXBTW62Am9kl9KSk70Owbo57xeola5Fwc6XwBqrkxHHcKzAk&#10;XcwejM3sElxTXT977gk77pVk/psopuAAVuANWDQJt50uIdgeja0bGFR7oxaisRkZRhf3oCQz6UoB&#10;TziyJw0uq6J8qmkTbq4UyMgkdcI0cOk74BZXJYr0OoCVT7xL6jrop2XclCSJxma6BDhR1PD6ftfN&#10;VdeuJ7vbAazkQ9Vw/HwHONkNMWyUwvl+cwCrLkeNYkFOBgAgQkfTjKUvAKsfXdblZLjqT9H1IiSX&#10;Ojd5D9F+MzKik3CLZtKUApEgQG7JunWyuG4RLLSNDRRetAOMDD+YDj6J9eoAVoI6CGUytq6CUFy0&#10;Rks0lwNYOe+fkz4YVIq2KcET5hbRaL+ZUsDgItSbjK2ToZF181+y30yX0ALyJYrhGe6VCAaHd7Ju&#10;DmCl7xKnQDA2I6Mah+uUkh3gANY4I2ZkRLAxzJOZdADrG6rJoxPHyAiOcU5F3EyXxJlMw72SWyTb&#10;F61bVwrku9k6SQbacK/YQNxHnETVHMBKMiDLCRsZ3EhRJbvb+7TGKCQjIwP9+Bydps9dKXDgUxWb&#10;eItGRiCO7ujR2LpSABfERZtBjRip3K65tG7Z7nZdIm7R2DrZIiURNwewLjOZnG9Gts5kgDO/NwAr&#10;pgztMxLNZWSYk8x/st8MwAo31juxzI2MsVH8k+gSx73S6Vy3Sp5beEamnidcoRKcOI57jXFBRoaU&#10;cMtgsgMMwMoOCHFBRkb6/4m9k4ytGxhXcOtkQqdTIpNwM12SS0knu2Imu1IQeizDqjnudZHJaGxd&#10;KWi/RXWLHGddc92r+CeoNcKcaGTEdMh/BpEnJ7slEhh18gQyb9xAuCVNc53sFncuqrbDzXBu4EsC&#10;zeVkaC5O02B3Y+M6N3yqQHM52S0Q7keMp1NvkXPQuWGaBJrLyeBGBjTQJVz/6dywS4ITx8mYSTLl&#10;gVamkbJz44bOwA9wsvgMYF86tyzf7WRYQTdRLIgW3caNNiTJieNk4nZDsimQkq4UmH2QqJFMdjLl&#10;taJrW+hXshtbFDN3MqSE6+ACW5m2sM4t1FxGlmsuA7AqfsQZd24pYPO0jyQl/6zb587XzXGvBNpv&#10;E/wkC+XcKDaKZtJ0CXeYRTE8mrkbt8eX6EKmB8e95mPrKggpeQItmsyk6ZJHLt9NrNcHg8vecisQ&#10;18sn3EyXADegxj6Rkk5G+S3NZQNLgYsT2wLQkRbpSs43I9MFUPRlTsbWlQLcUEHR2DoZqUVSm8m6&#10;GYCVDBXwyURzGRkX5hHBiLiZLkktPLKybQHUoe4h6VRNt4BGpphC1FXKycAFkcwPPCrwycaNaFyC&#10;V3YyxsbhHc1kVwroSKKviZQYXBZlB7dobF0pKIkQVVpQENCmhDgX0NCIm+sSGhcnFWkESJwbHV0S&#10;K+iuKwX1awq5dTLGBrdkdzvulT4knMOB5jKyXJc47pXuUAJVn/rdyFKfSbrHUOAaaC4DsKK5qFFK&#10;dImRSZM/RTJpAFa4EflIbGUjw+YiXhKNzXRJfOI47hVENVZXMpOmS2hLoXD0+bo57hW0A2VECTfT&#10;JfHZbXBZep6QuItmsiuF3MIzuGxu4RnulY9k7yQT2VWJmkMlUa4HQ73CC8B4wqsrEnip1PHccjXM&#10;q3hFTrBRwStC89KbqasDKkYjg8SoCNyp+fP5uHbAVVoKJpvaqEAeoVcTXmZWqOYqUcUGdqVHU3Q7&#10;PDj5PoeUpiaFyE4liyIbV9cey82jQSoFi7194TMeVRKPpO1voxKvpMmGU8Erk8OHrjlIZIXr1ak0&#10;hwlOhi5afVx0h8vksFM9UfcR2QTW2ZU+RNn+Mqon6gUz2ei+DKn+qLCaM7nNBrzUNj7Yy643SGBF&#10;ctip4JV5TQ5SpVAqCq8alZoDJMhWslVtNmjroK4O54ezUcEqQgYQ/+i8HuGVGAJGhZaPbqyg6rTz&#10;enqQBgjG1ak0qkg2DNNKP7iHBF5B8Lt9IbzwcwM5NGgqBXHZXjaqfA67BgDqEF0bCnavjSuXjW45&#10;ADUBpZWsV6ei+cAToJ3zveygVCInSbqQHFofl8yvxAZwJCsqIAGyUsZvvLDGknE5IJVWpZHLYlQ4&#10;OipLO59Dh6OqkVtiHxoV9QG6/ifgZXqDqEK0vwzCGts2BkWlKBNAUSCHRqX4RXQuG36V7U+0JuHV&#10;9Yb68ic4YEBfTaK4Z1toj3N9aFRUdOhm6WC9uga4xQvOZMOolDCNwt6GQb0l85ng0nEx+nSg2Z4T&#10;jBQtfoyMvjWR1DuVfLBoGrsSUCgnMrMNt3oLhkgtkM7XzAComG1RxNuIuA8ZUUz2s8FPmY3IvDEi&#10;XW4WXVcO/LCtGPfWRiaHEd3SGDa614Mjq/PCXk62sxHRMo/uDdF6dS0goEwiiNal9ZZKkyyGabBT&#10;IHBRKMCIqOkiRZ0IvWFVKcV4Spo4kv1oM4/QAzpNnGbHnALuSDq04u0aMy7tJLEd7DDTAuptnHgQ&#10;1qCVyx1IRQUt5ah27d+ILo1MHKeilb7ag56PzAGn9ASKAnxOBWhLeeaAmTksWBAk2c4PMkOpgnOh&#10;UiHh1ZUHfgfNLxJenUrphUjwHWtKF/1IUxkVl73QvTQZV1ce7BZKQ5NxGRUmema9OdCU7FqUcHQq&#10;POAILkdApMs9R1LS/WxHxYYG05RM404RRBc+khLon3gj/GDEzNTHzS02XLJmRhVbA9aTlc5IqpAK&#10;NpkpnZvUznGMaaryd1SpBecQU2VMkpE5VWybOsI03dNGFRvdji99Axwg0VVGFTsTji5Vy62IV9cf&#10;sZPk2NJnAATRgnV3J3b+rKPqHePKhKPrnNip9TasaRDCqLihKAtCGKqUJjdvklst6D/VFBWBC5Rp&#10;oBQNU7rwimSjq46UFy102hcCGhBw41RNORW1h/SiOh/XG4ehxry6tSJeCUyNngRtXHjPeFbJuDoV&#10;ME16GyTj6k7LwyOrHgRKaXzXvhBeuH4Jr64B4KV2dsF6dSrSzrLCTu1EcnTtCwlKMosJr05FOkyp&#10;rYBX1wAEdglCJLw61T23WlO5FvDq5gNhbkz7hFenAl5APifh1TUAgDZ6uCS8jIrbgRK9AVq0rRdm&#10;fXRbvVPpllC+8HwODXSKWU89XjAuo3pANqI5NOyoYAxJ/zRqiNps8NdDUnhGfqlRUXcp8Mn5/jIq&#10;gX8S34heUY0XRc4RRtKpCMaoqj1YL9MAgswlet6wpiwW1YIJL9cAdLZKZN4AqkBvsfITXl0DCCzE&#10;KgfrZVS6ZyTi1TVArKOsu2qsowwtGut5o4r1vLVWxSW9T9CzZH279KphWgDVpZtFo6JlLPe6Betl&#10;VLSCVW+Fc5k3nOgD3m/SKQoLo30hbv0NXW0DXl1vqD9CglMnR2+87gGXJry63qCkNkpSUdXdeXHr&#10;XwJGAN3fqLiNW9by+f4yKsoY1D86mMOuN4BZ01A64dWpaHAQAR/o6tHHRSwg6e3oVOQ8o7aVIK8b&#10;r/hcNipqsaKW628MGQovJj+ZQ7c3WK/EFjVc6D146uTe3DdGtRS5BDBB7p3qcwhUPJJDo0J66fMX&#10;yKFhQnU7ZtL5lq7l7QuxX9mXCS/TAEtFX7BehiPlVmsaBSa8XANQFJD4KYYihRcYzYRX1xv3xG2S&#10;NB84OJvDF4puE16mAWgCTOr4XEcZghR4QHRRKFPWvlBFipFtY1TxXjYAKfWRpOyScZm2kY6KZN40&#10;gFpSJ/a8AUhj3WtQUAEzsvUye4Mzhdk4P1MMCooddZN0P8Ck7qusszKZQ4OCslOiTCnh085LDUqi&#10;cXW9QcHfS+RXGuwUO4pmcskcdr2BfUhjk0AODUCqK6UjHeUAUjouK7R0vpmdTH52NIldcQCLe4pu&#10;MsPVbSsGwCVqFs/h2KletM6JmnIyXaebqERDg4JJxJiKprHrDoKVUakT4tBHlq+ZkcVr1tUAjYDo&#10;v5toKuuRilOf1F8T/esDe5LoJ7yMjBWLjF/Dg9K8iTsiI15de5Cc4huDHW2A0HwSjSyexK49yLlJ&#10;LwY72tCnqIEo8mCAUIEYokJQYGNtnYk8ZLxMC9wwrKS1FKX4nReNrJLtbIBQkokkViLh6CrnWYDm&#10;RDZMB3AtbXSBADCHNi51oY/G1VUA7eIek/4GuNad1XI917khYHjQF4LSUULAqMDS0JgomELDg76A&#10;KIiUr1FpK0fBUcODPuvG0ORwNiry4Flw1PGgVKElbcVpRNqWizoNSpGTOexqQ2HzBM1Mzrbz0i0i&#10;iR1gKFK6f/1/zs4uV5omN85bEWYDOv1X1SVIXoEXYF8OZEP2zUjA6ELavR6eT4AZ0YA7QvPdvIcD&#10;ZjKrolmZDJLJLjHwUKIFt0ejxGRd+/d/kCaYZBiTTLHWxUGAx5HMtX//B4fmaOOmDVAf94ggpSnu&#10;spDS0jMKqIgWxcdRt6qX5JDSyYPE+uR9bbdBI/FJbPnuNyQZdO6PivajosUjjG7UoiRuPUPokTMK&#10;gIkWLpSLPoN1STIovdijDGO63SwLabUT9Wumbc3SepGJFJEqokWj/6grIuzQnuuP+5q/nx9Ei+Dt&#10;eIDv2JBkUA5yk4YUzLV3G3waor7QEFF7XQTbk4QR1bpDkCZVYbQkXHMRuaHQMFnX1qIHwYT2g2co&#10;fuMgfzSaa2txZsYjJnNtD0DxVNRQjO3Pehrc7sInNplrn1PITWEzmjzDrUWeDrXewVySB3q+uSMh&#10;waFosVXmBo5kru0B6GGSEdqSPEpu4LTz/I4NaVX6JsgR+XnRuhG8iUgVTQOFBI+IRNHicEMhb7Ku&#10;7QHoFsTFAwE2tLnpnHsTHyVZoLT75rL4ZK7tbdiKZkSHpY6ySYmiiKJ28JKT37LmgE7AJ+mvwiUI&#10;68f8pNIlSRix9qQXsazkxyxqfPaiYLbmjcI4zZWt3z8qokZnxui3rAmgQ9MlNRDkN6xnyJYg2mNr&#10;/icXjtHJKFiXqBHnjI6wkv5JAlKIDVFLsSHpn1zTN5Rbsq69TcHZJFUCBHnXg58rOKOkYlWjYjDp&#10;cEI3aZnrfLEBS9a11bjCLgowS9IoaftkgSe/L1GbruWJ75X0z+J9id9I39feObAdInCTZLVJ1ihO&#10;NIofStLoZO3PFW/f/YaoPQkRBfsN3MvGxs90bAjmUjX8RvJdPiRplC/RSWnB93WpGiH65EzEAVnW&#10;dTuija+qkfGcfL94P2su4uyYmCxra4Wh5UOals5FgwkHplp/dMf7vrWh6HEt65xrMaK3tbXSrSg9&#10;evdcbEXv0SPcWgTao+MyX+E9F8fKxMurFjTM8Etft72HNCs9uO4mYR1UiwpITjfJXPvAQTEjiRYJ&#10;DLcWdxKyuQnmkuxPusbNxQNfPRRFXOvJ02zu50zWJdmfNK9/kUEbzLUPNxThRY3O+DAuC6dpKB+9&#10;YK6txU1YP0kLbrZNey4oxKTLmWo9aNKeNHngfjKdixNzsq6tRWPlab3yHfOS/UnebeblRQvE02g5&#10;mWt7AIKOs6kM3tfW4t7VKORwSPYn9+9MCW8w1/Y2dIad+u7gGe7txp3Mxex9bS2+/yRJJHNtD0At&#10;6GTdBevaWlyyQf+lYC7J/mTbSzF5MJdonTzBpEaQHrwL88z1k4QcVAtqiZawybq2B6BZVrTDppfZ&#10;sjBtYAWxtrRgOOcalu/vS7RoBx7lSPGCZK77T1Jvplp0SL8lzZfoqbfn4l5rvGiwrq01N2H+BLXM&#10;h+SMcutgVF+sWpyH5s67779lyf4k9E1ea7Ku7TeIA7J5SObaHoCjQ3RLGBhfTx7ui5znZK7tAdKy&#10;WDiNPRdb5ej3Jdmf0+s0gbwogcGshwrx3WUhyTbRFluUYJfpJZ08Q8n+5GqkJEDE0MtA0u7p9phg&#10;Q7I/CVRGny9R4gqme0Rx8NNdJhLejLa9okQ2ELdgJb8vyf7kd5I0GmHPvwzkfVEOEz3DvXO46FoR&#10;4XArgUNqMyNsbA8woeUgG4AfvKyLbQq3I3z3UZL9OR4qcVGiNOuiPWcyl3gAnmHA0NOVTNd1n5/l&#10;93VJ9udvA5XkIYrWhZ+PfK9kf5Lgy4E08POixc+Lst1kXeIC4CpeybdSckb5pJA0mswl+w38WvTC&#10;JGeUuc4k3EsR7H7N5MInqQeqRRfQqEERN1DsuabzfAJ60Yr3UZr6yTklYVM4LSwL4/2hJoxSRnIP&#10;kvS4RULn4uibYGPvHNhu0JInwfzWivfYkvd5w/kmiXOUcK91EZsjJyhYl+R90oaKsEiwLtHiaulp&#10;p/HdR0m6KKFvShiTufYuhbdHg8Nkru037uTARDEiSRblIEVXkmSu7TegD/gvWdfWIn+LIuFkru03&#10;yEqdC6e+nx0kWRQyBa4tmWv7jTTdBh5k4fA3HpXsASRblMAS2WLJurbfmDhbkkJPD8Rl4UF9YBTT&#10;E63fH0q0ru0B2Nr8RDE9yRaduGhSL00eylrX5BFmz3BrxfFeSfzkwpWpbv2OQ9H6jWMnz1ASP8lo&#10;j+oCDtGK4/OS+DkcbHKv8CFaMe8giZ+E9AkGJs9w+w3MS0qKiO4uaNzYsXF9aTLXVhuWKHpd2wFM&#10;SvCYGGBjqw37Fc21HQAnKTi0ZG8j6aJhNgAW7WdInA2SI1nXVkvZSskWhYUlMprED0WNHNgz2dpI&#10;3idXJhJ0iNa1/Qa5R2yIvm8BJO9zLpadRIzv2BC15NMlOZ9zIQuJqck8e68xnTSSJe2dBvwwx7xo&#10;qq1G9DVa1f7pU4VB7ks0lalFHxPJE52ry6NKTqL+60dCxVLSUY+f+lIi0+4iby55W1uNzVoUfJU8&#10;0WkUmIW9RO23x0oCjf3Tx2Fc7yiCLZ1GYSmSfErCi/sZEumMqitVjYTl5JYYbvjSubKcHlWb1vxJ&#10;YEMzPtNcJSoUlol0Jo2+XJbxSf5Qku91iFr6DDXjk+zSqHqZ4PhaF3miSdkXvQCWEtUs3Dme+A1R&#10;u+Ojove1HQAE0U+2W5NEURqmJbmAdGnf6yL7bXrVff+aqNpkUwS/ZUn4nL31XL4bzCUblHQu8Rsk&#10;OWc7KMkT/d1dJ+sSvwFzwHE+WZeopesSv0GftSsp/KKQcr9mCp6Tb6UkfFLBSXpe8k0RtbkpOcGG&#10;JHxyVTLcV4JDUUv9vCR8QoqS1xvNtf1GugvVPFH6nswlEd8xL2rkliSNWbgQdr9k5pqK1mCurTYd&#10;uJKgsuaJ8gAJKydzbXcTP0NxAHiNafQerGurEXuJCCLLE2VvE528RI0amGgfJQmf7EXp2B6ta/sN&#10;ivWTJoGk129sEJanoiV5hluNj0USHCK6KHORTZUUtKnabOcDH3VqnihcYnTyUrU3EdHguwwU9roO&#10;9tjJrZ2qdnHkiNYl+w1aTUTRcnbi20T2bAnby9hbiz9vSWjD1Aix3QNPD19ok5Fv9x2JpvbzuhLu&#10;i1ueZDJu1iX16KvrMDVCoolP5G4SmYyMqqTAx9QmwyxgYU/JFqWFCTexBNSNqd25OSd6Z9sNMBkp&#10;QcEOhwsz9wNhK5C4YHp7bK2TIvCkEZepURCb7H/5su7JaJLNRzMAiKpN2DFxIJIxSj//J8x0Mpn4&#10;Hc45pN1/jRNRRCwrm+1A4PFNjUB/kt/DpkEm41uW9AgwtYm3RysTD8JtNtGZhYKlbSOh2GRjSlrv&#10;1uJQFRVmqRr8/pVBXzwIX/ao7yI77GXjHegnobBTuobeCBj9JMcxVaNV9uQhBWgUV8BkpIEn0N9q&#10;TMb5NJhMckDZR1ABnXxiVI1MgQggkjqKQ6XgL1mZqBGefj2SMzRR7P2qme2HnJ3vHzRRIwuMjMmg&#10;AvKURNBpiz6bzWA2cT1c3cnNR8lr206EtIffjjzBbFuNc+N81JLZtjtgtt8NZzDbViMblG7xwXmJ&#10;ZAJ5b3OJQ3A2U7Xx4FF5BxsxmY0oQbLbVzVmm8YByZPcBxIeRzrbVmM2PtjRbOoSLu75iH4BW42b&#10;w38mNem735K8UNbGMTJ5b6I2OcM0l0hm27uRqQG+JRWRXPC+XvdEToY/CdYmvoSahai6ia3Of222&#10;7RQopIJ2jZ7kVsNz/czHPljbdgpTtjU7tO+/bk0rnTbQ0ddNMkSZjXho4idFLf8FSFvRO7nweOZk&#10;bdsFQVKSDZz83iRLlNlIjY7e23ZBN/qCTV5v8N62U2A2iMdobVsNUvT3asRgtu0U7kPdJJFAfPD+&#10;BTzvOMoEk5IqymxQCMm2RNRuHNhIMg2epCSLzmxz+vr+CxA1ZuNJJt83SRedJ8mrS2YTX0KT4egu&#10;ZzK91gvIUSJqN/bWUxvwHSWSaJr/AkSNXwAJqhFK9gaD2cJft+Sa8ut+/NyTb4CkjeaeS9TwXPiE&#10;aLbtFHKvLPmmfLuZLfEl0qCU/tW/LeiCX4D4kgcZwlARAUq2U2A20u+i39tWy5+kpI8yGxGqxE+K&#10;2o3LR4Yy/b42TTslwX622N+fpKhB6kxBbjLbdgqghH1J8sWRzFN+3aQlJpiUjqPMhseLnuR2QXyl&#10;fku1giep+5I7gYIEJZJ9yh0pfHGitZkv+W34GLy3rQYBTV/PaLa9wWD3SoQlWttWu3F8oMNJghLx&#10;JTQQi1oqktK9Ph3MRgp1hMntFKbyYjqdBk9yq9FYAjYpmm07BeKmEC/RbFttWkxmkUJJKWU20vSS&#10;35uoMRsh+WRtklTKuZt4SfJ7EzWuKSbZM/HKklY6e1AiKMF7EzWueeX4Fs22ncKkzJ8Je4h/25ik&#10;bxG5isEvQDJSWdtvwud3TIpasbbtFPLojLQwLd7bdgo8yd/WO8HathosBRfXJL5E8lLJCfxNugtm&#10;E19CPH861X3/BkiK6WQgTlvXYDbxJVyTQyg6mW07hZmNFP9ktq1GsjP+PDkHSJops5H+kcwmasOM&#10;wK0Ga5McVVBC5Cn54ohajhLpTMq+HM8Vzba3M1yIQKA9+XVLb9KBFgeB4L2JGjwum9doNtmXkOzL&#10;4pLZthrIon9YNJv4kunKnaFkq7Er4ULSaLbtFGh0wdqiJ7nVIHDItIowuZ0CNw+Rh5/wAZKxyvGZ&#10;HtHR2rZT4BJH7viM3ttWu9GCfTYY3z2XZK1CX05nkwQl25fc+bpNWPP7bJKAynGKPX2yNlUDxxNo&#10;DGbbQVRmo1wgiWBI5iougXSPBCWShDqV11HvO6r+106B4CS0YrS2vcG4Pzh1RLsgzV7luEivyORJ&#10;bqdwJ/hNjD5AieWvTt5rNNt2CsXaRI2ACSR+srbtFIr3JmoklGSskaSj3rmxdl7A952CqhF6eiS9&#10;H+kgvMHFx5RbZ5LZRI3zLPfPJU9SnMK0zojik5LJemdDyZE9mE2TUgmOTa3o9yepamyW6XSXzCa+&#10;BEqSE2Mym6hNkk3Sv5C7T/d7w22xw0hmEzU2JuRIJ2sTX0J9CjxCMpuqUcgRfbslp5Wk9mvuhw3e&#10;m7igO+8tOgdIVuvcb06ZSjKb+BK4/Clr+/7FkUam02Gci+WS2cSXEL6IujSTXLpRArceZVibGp1M&#10;6Y6XrE2dAmV0UZ6CpMTyG8VTBvV3p2S3EvQgVT3xXKrGbBdU8tf3Rm+7/8qTNDV6Y3CXXTLbh1NI&#10;UAJPuo0kiM0uO5lNncIcO4LfG7/lPRsbjCs5LZJxtNVorfcgmeLrr9vU6PwxdxUF702cAuxPdLM9&#10;yZ/bSIoMyHRNZhOnwGyQacnaRI3ZoipefibbSPjPqJG9qVHVFK5NfAnbUO50T9YmaqQgQQkkT1J8&#10;CQ/ynbT0ovJ8PxL2Mj9cfBqgRPYlP89ntC+hfEdmwysnMXMqBbbaD7m1CR9galyfE7V8IyAvs9E2&#10;K0n0NjUySSdR5PuT1HTXi293tjbxJQTwotZ5fD3X2tgo8OVKfImocRHRG4+XrE2cws+0jA2+3fRg&#10;X0YyGxcRJL5EUlenW9Qryb9+q1r+3rYvITF0zvnBr1syZadbJ84reZLbKUzewCPpCfDWnFcSh08O&#10;KwEmt1OgMdAPu95kbVuNEBI/uCDSS+PM9boJWEGAJn5S1JiN6EyyL5H8VWbjSSaYFDVm41Ema9ME&#10;VhjJK+E6aDC1HgkPhOkSlGgC65tmekk3h7eoMdv0WQpQInmvcaI+pOBe27QWSDJRiXYvNULtR3Sl&#10;pKpNqJ2DQLK2vcG4sVEjgT74BUjH1aG2onwu8gv22k4+AQm7rmqE2qetcbI28SUn0yV9iYgPLiOZ&#10;jbBa8g2QVqhkT8IbJb5E1HiS92mw/d1zSTNUIhFzm1Ly3rYLmtToiFtks7QeCbNROZWgRNRYG62G&#10;krVpAiv1DFFfaSiwZeSk3sOJBU9SE1ipO3wkfDcUmM7GriuabTsFOuXx6Y6e5FaD3KXMIvkFaAIr&#10;1AMuL0CJqDHbnPOTJym+BBzP7ezfz2+S98p744sTxBRwjOsFcEsi9cPRk9xqzMa3O5ptOwXijLSY&#10;Tc5vmi774oST8DichGRt1LEmF4OoGmvjB5CcqDSBlYTSaVoSvDf1JRSRJLmhBBZlbVPQlzxJUcMr&#10;UzOU/N40gRVXHmV88JqWkczGk0y+ppL3ylGFk3C0NvUlc/CO1radAq+afIMkOiN5r5MEM2TT9y+O&#10;JrDSSp+vd4ASUZvZpuVBMJv4EhJnuEQimW2rTRlPdKEGG8j1umGoQs8laqRK4ZUjlIgvwStnMQXJ&#10;e4VC4IOT/Lol75UUGOpBIkxuF8RsvLZotu0UaI5/kTOevLetxmz8l3xxNIGVUFDUVpux1+tmNqCc&#10;vDdNYKVE75nwb5zO92xzJ1fCrBDVWmr0g6BZSPLrFjV4RVxZ8n2TvFd6yNG0Lpptu6BiNjnj4Eqi&#10;KpK35L1y5oZKjt7bdgoEWSgcTb5v0nd1Eljf0c5cGq9CrNymncT3r6moTXoVZ+jAT2oCK3WE0fXD&#10;NOJb4Jq1ndFJWNqoTqIaucfJ2sSXEC6h61iytu0U4i5AZJ7q2vh1J55LE1ipR4tuVaJBps4WYlIT&#10;WLm1cBqqfUeJqPHe4MmjtYkvmf1F0quEfnJ7bS+SbJMc+rcmsKadolQNXzLnvgAlmsAKJqOeStzB&#10;omsb2iKZTX3JHGmT75vkvQJ/ft3JnkvaqhJP4BuQ+BJR40mma9tOgUR/NrDRbFst/5pK3is9Krkz&#10;NZpNfAk9yF5JxTWJj+t1k5WSdalUtdlPzmWr33evmsBKxJYJg1+3qOW7V01gpTyGvMtkNtmXcK/A&#10;7ZZEQyXvlSdJbm6yMxe1P9aWRNU0gXXax2Wz6b4ExxWdqKTZKr8AmvZEa1NfAmowMkCJ+hJ2ahEj&#10;Js1dc18iDVcpUcp6tHH7/PrhzIebyEeytu0U2ClcWVxZ8l6LtW2nQJ7Ue1oVfP+aSovX8ZOccpK1&#10;iS/hJsVHtJ/UdNlXihJJYGUXRM5ZsjZR42zKTyB5b5LASpiXk1E0m/qSNDojCay3N+8t8lyiRlI1&#10;kafkvUkC6/Tgmdt5vqNE1EhzpiV68g2QBFaYzKx7z1vU4IS5MSOaTXwJ/ifzytK5lSo2GOgIJeIU&#10;pvIh8pPS8pXORCRHR7NtX8JljJSAJl5Z817jDCvNe+V7E1Wk4Re3n8R1DY3w/RugCaxzN1XSTwEn&#10;LLPBrt+T2TSBlWTZqKMIUJLZ+OkktX20iBc1fgFJl2RTG68QnfIt75UAZcSsqNoUZSZdLdmsytqm&#10;HCc5B6gasQgSugKUaN4rvxrSkALPpWrzzY9+3Zr3SgLrEZ1xVI26XQ5wydrElwDJqFKeC+P2CyDq&#10;ke3MNe/1Tu1DlBVhakPlJ18cTWClHmTafX7/4pgah8ykAhS2QR8JTUIjTIoaW/NnwnVcmvf6Qwl6&#10;koVkaoS+Ka/8jpJLE1j54lCl9P1JmhqZM5NU/dUrUyS3niTZYwSWo9m22tSETxF6MNv2JewUJqMu&#10;WdtWg6GFEAviJZS7ydqIRid+UtXYBT0n0T9Ym+xLJtKeZEVQOriMZIc3GQ7JbNspTMk7Z+HkSW41&#10;2D5O+dHa9r6EnXkWwyMas9c2EYwke4wd3VIDIlkMT9U4B6SzbafAbERDA89FnvcyElfC+05+AZL3&#10;eqOyKWL7KO/V2bLozCV5r9O0D7ccoETU8iepea/ozUHs6zcA4ljWNvlECSYlgZXewYPlZDbxJWNj&#10;Ei8hz3sZObXkUXRG1XgiGW96SQIrTfCnbWiyNvEls5lJ9pM0HpG1cWNEwkCrGnw3Qdsgz5xgt8xG&#10;TCE546hazOXzPZPZHnSkDU7CqkZ+CVWSESa3U+CzQYla9AvYajNbdPkxead7bXSx5eqeACWixjeA&#10;CH3iuSSBlcrWqAnAJVpMliU0ksO7lsZctMFIVra1yAzly5F8SyV9darroy2QaJFiy1NMtneS9ErM&#10;MfORonXn0U+K8/c9iSSvTsfWyI2IFonRP1GxNXvA9c7e3IuRdGdUrTjCdUnqKgFG7pFKALJ9T7Gy&#10;7US4YIwUnWSyrUW9KLG7xIdIvisRoOyTLVoAhP8lk0neKhcuUoqWLE3U4hRsyrEXQqYObS6h/r5B&#10;EDV8COBPftaSt3rj2DZcfDCbOhHcQRLeuh57X4HrJ7Ekmm2rTScX7vIMftiSt3q7EWJPyhWpwlgv&#10;gNk4owbpCWSFLzW2I+y1ko+oqDFblhLKfkBmw0NEzl/U/kgJjZ7kdgls7PiVBgQmv8tlJLPxrU8c&#10;sqa7cnCeXn0BJsWV/Ka7Rmvb+wp+2r+nhmC2rcbaZnEBJiVvlcMGcckEJaJWzCa+hJrKKCWUK3n0&#10;vfFxS/ykpruSfPSO3puo5SiRvNXpBh8V/1P0oWsLMSl5qzFdSnhDZ+OwkfwCtF8rObJTLfcdk6JW&#10;PEnxJVMpEflJS3dNvbLkrZLowWVTya9b1Pi+cSRKft2a7grvGTVJgeSR9wbJl1zRwU0SSw36Hl4g&#10;WttWY6fANyBBieSt0tGUXXKyUxA1Zvv9dHzfJkveKqUqBNMSTIrafPCj1sMQKPtJ0syOQpDgFyBq&#10;U9JHGlnglTXdlch1FrwWNWabdPZktu0UeJLUFSeBC0135QAWtWjHqP0kDzYY0X5S1EDJbywnQIn4&#10;EjZBuOXkvW01ZgsPpZK3ygaPD2qEEt2XELxOCMxL012JZv5EoQRRw3OFvkTyVmkHTzpQ9CTVl6SB&#10;C8lbJbWQpkTJkxQ1dq/8AhKvLHmr+ddU1GZnTtg7+L1J3ur0tjmjgJOoFbPtDcZ4krmj+/u3W7Jk&#10;8x2e5K3OzSWPpFEWwaLlFJgtK/zkJLrU2CsTz4nWttWK2bZTYDaMjGbbavkuSNq85qFyUePXTUwh&#10;OQdouissX7YvEbUCk9spcH4joBYk6tPbfr3umW0yNr5/AyRvlWvtf2On338BosZsfHGSU4emu/6e&#10;FhM/KWqgZLavydpkX/J7Eo5m22q/mEzKTCnPXS+A9zY3egW+RNRmtqi5Dfn8Mhv7kqRgV9V4b0A5&#10;Qsl2CsSC+N1Ea9tq+e9N8laJc8H8R7OpL0kj85K3ytaJ6FjiuUSNXRBhruhJ7sMK8UlcSbS2rZaf&#10;AyRvlVABjdgSSIoreZK2Gm25JG114rXRblK0CCrT/iXZJ0iyK5epcX4LViZaxOZ5ackhQJJWKdWe&#10;rcx3HylaTMbKEh8pOas8DM5FyWTb++Q5HpKyevLwIyJAtJiMk2L0zrY74L6M6EYomMPl6fhknDTy&#10;Cpy/JKxyD3DU1IYomExGO7ykcJD8taXG1bwwU8k721q0oCWaHT3G7QtgU4gmJJNtreIxbl+AZyS+&#10;lUy2tTiywaUnvzNJVgX643e+/85Ea9paztP/vvORFFccQdRfg3yy9abvwwBEH1BJVSVgkTE3okXS&#10;NSuLHuP2BdymMlrBY9xad3ox3pKKeNqlrQfCZVXRRRmqRSIhbFPy9ZQ81RfuKspbFC3aTc2V0glA&#10;ti/gird30oqUPIL1PEhS5SMTTbZ9AU1iSO9O3tnWYrL7NFIJoL99AXllz2jHY6mtuKuIaZDUVmLB&#10;0x4gQKN4EF5a1GX49iOpra+f2y3J/DG1uSwyKpVCb7sDLhvB1X1fnKnRMDjLgEZvH02e3FWVBCNN&#10;je8FYd0Ak+htl/CgYj/50pgaTXzZwQQ/bvS2K3mQTHsPupSYGifYa57K1x8BentjQXFW1Gzb1JiO&#10;PVO2uu0YCL5F2bRMt9XmstvoXI/edg0PorTJzs7UiFBRahXsttDbLoUs0CgkaWrxhRLobffAt4Or&#10;lqLf3Vaby9zfSX+B249kq07PlyRdwNS4vpy7FYO4BXrbq3DnecSWmhqBoze9NZMfguarckpJ0hOY&#10;bjsjvuB8jbPptlfhEtSoWTrTbbVmuu1VCLBEt7oz3VajET/eIVvd9irc9ECUMUGmJsjC+0QdSzBT&#10;3AOpLMlez9QolKMnXvRF0FxXMmaTi1yYbjsjQiUUE2TTba9yz1e31aYVQpTvgZniHmiVmJRqmdo0&#10;GYVuTX53mrdK2xIeytedEbtyyZLNoaKZq2zvkyZgTLedEVsVijiDFCv0tnvgdHu8gjC2qUG2wpFE&#10;X3PNXiVCSd/65GGKV8FhEsyI3t12D3O5NQ0Ykum2GsjklxB9ESSDlessZuudTLed0bQk53QcrW57&#10;lblOPumrybsTtWmnkzT4QE/cw4uijgwqosbajvBhinug/DPpQIyVooZv4KrS6GFur8KeNjpHMp2o&#10;0USMa5SS6SSVlUxKDgkJVFSNK645XUfTiXtguiRDCJJD1GaHk9QjoLe9Ch+EByeZ4IegajTijtqP&#10;MZ24B95B9rtTtemonSRAMZ24B6CSpG66Gsz+M8mAQk/cA4V6ScMIVyN5nB79EVTEPcyl7dFhWfJg&#10;6esSvztxDySFJeQHqxO1YrrtHojUJRlXzLa1uFiEVtfZs9zegX1Y0oKM2bYW1dq0sY9mk5RWOjxm&#10;GxXRosiSNxB9WyWllZT6pK3CpPqvwNsUWVLXkKBSUlrpsZmhRLSa2bZDmXYk0XdcEmG5W54AVXQq&#10;l5TWuSM+yHDkSYoXevANScj9ITPXG+Agkm0aRGs+j2eIku1NcApJQ5jZ8y4bSSV70FQ1Qsn2Csdc&#10;Vpd8diQRlqwYfgHZ7217hYNtW7SXlURYsmKgvLK1ba/AleFJQSFPcmsRZ+VOw2htktIKC5i0xbv9&#10;iBbt7biFLNo4S0prPpv4kjkU3LO17d1JjElJhOVJsrbIc0lK64vW/tHnVLR4ktzAHqFEUloJPWc7&#10;IdFiv0ZcJVvb9iU0bsq2eZIIy3XcFBFFflI6uI53zZ6k+BKaYZyEBYPAs2TCcuxPsgn4BWwPBEoo&#10;kcpm276ErSHb+mDDLImwJC8Tjs9m216BXkMJ2cPatlbhlSWlNZ5NtEhDHiIleW+S0kpkL/NcosW3&#10;m31J9CQlpTV+b6JFRiteIfKTmtLKhW7RL0C02E9yYMnWtncYpKYmebCcF7ZWM9v2JXwVMz+p+bPs&#10;E0ghiVAiXiGeTbRwyZxso9m2V5i0jujXLYmw7EuedCOIZhNfQjA92gVJIuzvrzvbmWtKa4wS9SVc&#10;X5Zw4pP4t3aGUDxJ7olpTf5sdMsjenuHEf8CRIt9OZeZRO/NOriOBwq+AaLF1/QBu56gRFNaiXBG&#10;IRrRop8tLSuytW2vwN3y2U5B82e51Tbqi8d7274EX559u0WLrTNJEEG/XmbbXgEkZyynaDEbgcPI&#10;c0lK64MvR4aS7YEwmfeWzbZ9yXSnzWbbWmQi05gt2k9KJmz+6xZfMpc8ZmccTWr9Pa0HvzfRKvbK&#10;mtUKJRh9A0Rraii4Kyr5dWtaa7y2fTLii8M1p9lsO14y15dFvkRyaG9c207VTLS27Uvy2USLXAty&#10;CaPZti+JMSn5sOyC8K/ZbNuXxF8cSYhtZtteIfYlkkc7od5pThucqKSDa+wnRYuLU0giyZ7k9gpx&#10;VE36vpIRS2ZANJukt2Jh9n0TLUo0f9sgBk9S8lsJYifXnJLhtXcz+B8OApFXlgRX4h5JnyJmE19S&#10;zCa+hCeZMWPS+JVYEJ45e3HiFoYZi4g4SaglV4I0nuxZbm9CUgIXTiSbPEmOZXXUYWer2+4kpgQk&#10;O5bbugBKNtt2J7Qaz5LZpPUrG0NyGaLPgGS6ntnt8lOntA4QYIQOa9HRWxJk+elkIRPRYjYSm5In&#10;SercsjINUaoW7mTiEYFjBoZrtuk7mmzyVGtihtyhFc22HQNMQhTEgGlfNk6pwjSC++4qYdOWXrqB&#10;VS3uqWBnkr038SZhWIHN/7KRD+qVsfpE5ERvmgV+38C6FuGI6NdNZGfNRgwjiT2p0o0kwvnhJK9t&#10;u5IJKmVLEy1udJvW8sls4hTC/SsHtvVA5nszdenJbHtnMrxd9iRVKz3nk5CyrEz3r6rFeZFyrui9&#10;aVJseF4kjrBsBKAcO6KfmyS3prFe/JvMRg5PdBbmW730cK4Rm69axOezLzeBnDXZJKBFPwDRwkNP&#10;59cEkpLYOksLitV4a+J/SGanDD6abXsS+hVFedr8wNYToeDwZKcW/NokqzXl32Dc9mQHv4Do2yZ9&#10;Xye5ITnkQxPtye4XH/xoZdsjwAdnn21Jn52qs4h6IGi6bWSbHDkt0SJNlKZiycokm/U6ogaz/Ky3&#10;F5lc6eydSQrsZN8k/Rpnk7QeyFSFRoEZiruXGr/yqHcQs201vjOTOBuAXxq4TtpGUu3NbNv54Hpo&#10;wxXNJv6Aapak8I/ZthpdF6MrF1Hb/oD7yaNiPFM72P1HlCm56eu9kbJBL+5ksyVqRJymNVvy3rZH&#10;uHOYTbrCsLathq8jdyyabTsSymWzFHciduuRcNSYG22DtUkOKzkbr6R0fg7KezaIh+iUCHG81MhQ&#10;eEfne1Xj4r5nRCuSeLpnA5NRXYmqsa+IrqTikWyncCcyk/SzMjWqSqPqedS2U6DsglSi5BcgalOv&#10;HIXvKL5eT5JWMlwSEs221egFTZFbhMntS0jRGb4iOEpJ0uvzj3tFkl/A9iXkGvDpjmbbajhlYBKt&#10;bTuFx8E+Kpttq00ndA58ydq2U3i8mS17kqLG9SRJdwB+ltsp4LjoBpo8SVW7oNajXbIkrzIbG7do&#10;tu2CHlzOkL03SV6drI2ojJjs5P3DOY4z85OSvErvJhrtR2vbLog9ELeqJyiR5FUIO+4IiWZTF0Rs&#10;PvoFSPIqTSXDPZeoweFPbVTwC5Dk1YnBRVwAYZ/13ghUZdVwgGmpcVXvI/wFbDV6f6S/gO0U0p4E&#10;/Ey3Glm5x5U9ye0UuN2O/NIIJVuNZA+Ka5L3Jsmr9H6lX1oym6hNi4yIfCamuN4bZd9cDxzNttXY&#10;BN2z0IUkr/LTjrroTkB3GXl7Ez2P3pskrxKY50AbrW37EnpzZgntxGaXkZxwyMSOZttqBOHC3ask&#10;rxKpzfoRELBeRtKj+Yei1cCXSMrrUCNZiFfUeEAwtNFs2ylc+JIoe5gEp7U23CuFesnStk+gDJ6L&#10;EqLXttWeJzRyNNl2CRcdfO9RYEYyXrkyK7nBnh3P3pQQhKNrRYR/0aO1T1RJyLF3PX1oEupOkrpM&#10;1ZvoRfQp1cxVakm5dzd5baJHuXAWB9LMVbZpGV3K2WQ9Exq+RHsSTVx9EIXmVxMcAkQvpBPZFS8L&#10;4562s5teeoRAo9/1sbcWTHaP7nZksq13HBB1we9as1b5ZhNSix7j9iL3LIWLj8R6HOQ+TjJKNNnW&#10;O49b5EQk05X9GjHQaNeqemA/emmS6co276JdS7I01eOCwOh3rTmrPEaa2ESzifeZ2FGCEc1ZfXKF&#10;GBv54Kcmegdnm2iy7Qw4MfLaIoxoqitH0mgy2VUUk209O4z+7Z//7p/+13//67/+t7//89/9+f/w&#10;j7+df/3jv/3lP2X862/+/Jd/+oc//fxp/o9/+ee//s2//cOf/vGf//KXv/7ff/3f/4Ov0b//vz//&#10;58+fUGdItP5zmP+fMq93K98qZXaPW/leKfPWtvKjUuZpbuVnpYyL3cqvShmXuZWPShkXuJXPShmX&#10;tpXflTL7o618VcpDMW9t/q4w5iDrUDZ0rsze4WxYXVHvkDaMq6h3WBsKVdQ7tA0nKuod3oblFPUO&#10;ccNbinqHuWEiRb1D3XCLW52/G9QNWyjqHeqG/hP1DnXD54l6h7oh6ES9Q90wbqLeoW6YN1HvUDec&#10;mKh3qBuSS9Q71A1rJeod6oaG2ur83aBu6ChR71A3/JKod6gbwkjUO9QNlSPqHeqG0hH1DnVDtoh6&#10;h7rpGCLqHeqmBYiod6ibnh6i3qFuCIutzt8N6oa4EPUOdUMpiHqHuqEWRL1D3XAFot6hbqL4ot6h&#10;bsLyot6hbsLzot6hbgLnot6hbro/iHqHugltb3X+blA3IW5R71A3wWdR71A3QWhR71A3UWVR71A3&#10;8V5R71A3AVxR71A3EVlR71A3bQVEvUPdRE1FvUPdhEG3On83qJt4qKh3qJtApah3qJvIo6h3qJtY&#10;oqh3qJvooKh3qJt4n6h3qJvIn6h3qJtYnqh3qJsom6h3qJuw2Vbn7wZ1Ez8T9Q51E9gS9Q51E6oS&#10;9Q51U2Yt6h3qpm5a1DvUTSG0qHeom3poUe9Qdxrq+Lt674Y6Kpgb9Skm3sbzd6VuqKNauFI31FE0&#10;XKkb6qjnrdQNddxXU6kb6qi4rdQNdZTQVuqGOmpiK3VDHUWulbqhjqrVRn3KTjfq+LtSN9RRV1qp&#10;G+ooFK3UDXUUflbqhjoKOSt1Qx2FmZW6oY5Ky0rdUEfpZKVuqKMWslI31FHc2Kj/lidu2I2gG8CA&#10;NyWI3QAGvakq7AYw8E2hYDeAwW9q/7oBDIBTztcNYBCcEr1uAAMhtTHlAAbDKaTrLDAgkpfUDfBB&#10;WNSMhSORCrZqCR+kBYJuAEciPEY3gCMRJqMbwJEIl9EN4EiEzegGcCTCZ3QDOBJhNLoBHIlwGtUA&#10;TmJMnVU3gCMRXqMbwH0izEY3gCMRbqMbwJEIu9EN4EiE3+gGcCTCcHQDOBLhOLoBHImwHN0AjkR4&#10;jmoAJzam4KYbwJEI19EN4EiE7egGcCTCd3QDOBJhPLoBHIlwHt0AjkRYj24ARyK8RzeAIxHmoxvA&#10;kQj3UQ3gZMdUeXQDOBLhP7oBHIkwIN0AjkQ4kG4ARyIsSDeAIxEepBvAkQgT0g3gSIQL6QZwJMKG&#10;dAM4EuFDqgGcACFzrBzAkQgn0lngSIQV6QZwJMKLdAM4EmFGugEciXAj3QCORNiRbgBHIvxIN4Aj&#10;EYakG8CRCEdSDeCkyCSZdwM4EuFJugEciTAl3QCORLiSbgBHImxJN4AjEb6kG8CRCGPSDeBIhDPp&#10;BnAkwpp0AzgS4U2qAZwooWNXOYAjEe6ks8CRCHvSDeBIhD/pBnAkwqB0AzgS4VC6ARyJsCjdAI5E&#10;eJRuAEdiyZxwn6FGoUdQWeDkCbcIlwM4Ekv+hB66toSSQeE+Dh+gRCKkiYTy6SBZPgNHYsmjcBGG&#10;W1AicdqJSli45FK49tMHKH3iNP1UC0okOqFCc5DuLUxrTrGg5FTol+8DlD5x+meqBSUSpyOmDlAi&#10;cXpc6gClT5y2lTpAicTpRKkDlD5xmkvqACUSp1+kDtAhkcY0OsAIGqdKOygfoPs6cz20D9Ahkeus&#10;fYAOiTQb9wE6JFL65AN0SLxPq8T9GkfQvQVDIr2sygEMifeSY6Fs3pdQItE5Fq6Y75YwTQHlIZYc&#10;C21kfYASiV4aQkPJcgmOxJJj4RIUX0KJRC8QuZccC/2q3IISiV4kci85Fm5IcwtKJDrHwnUE3Wv8&#10;KBUpORY689kSSo6Fm518gBKJHwUjJcdy/ygZKTkWun74Ekqf+FE2UnIs94/CkZJjuX+UjpQcC91X&#10;7RmUHMvdy0dGUH1YvIDkXnIsdy8hGUFngfvEkmPhkl5/iKVP9EKSe8mxcE26W1D6RC8moW66fIju&#10;E0uO5e4cywiq1+glJfQQKgdwn1hyLNzTaW+h5FhoJ+EDlPtELy25lxwLvSfdgtInennJveRY7l5g&#10;MoIOB47EkmO5O8cygsoCLzO5lxwLPXXsLZQcC3fy+AClT/RiE27CKZ+B+8SSY7l7wckIurfgPrHk&#10;WOh45g+xRKKXndxLjuXuHMsIqmfgpSf3kmO5e/HJCDoLHIklx3L3ApQRdBY4EkuOheZwhoOSY6HH&#10;qw9Qfp29EIW2yeUzcJ9Yciw0bbcllBzL3ctRRlC9Ri9IuZccC3cS+RJKn+hFKfeSY7l7WcoIumfg&#10;SCw5FrpT+jMokejFKfeSY7k7xzKC6hk4x3IvOZb7XGAnUZySY6HBoQ9Q+kTnWO5lncrdOZYRdA/R&#10;fWLJsdDa2Z9B+XV2joVupuUS/OtcVqzcnWMZQfUQnWOhSXk5gCOx5Fi4oNDeQlm5cneOZQTdM/AT&#10;S1m9Qs9oX0LpE51j4bKKcgnuE8saFi5r8SWUX2fnWOiGVy2BC3bVghE0r/HhHMsIugEMidyDXA5g&#10;X+dHWcdCQ1F/Bp1PpL2iD9Ah8eEcywi6h2hIfJQcy2Puf9qfthF0Ftg+8VHWsXDPqllQciwP51hG&#10;UC3BORauIy4HcCSWHMvDG3CNoFuCI7GsY6FXur+FEonOsXDdQbkER2LJsTycYxlB9RCdY6F/ZDmA&#10;fZ0fJcfycI5lBN0SHIllHQvX1hgOSo6Fy819gNInOsfyKOtYaALsFpRIdI7lUXIsD+dYRlC9RudY&#10;HiXH8nCOZQSdBf51LjkWOsTaWyg5FjrM+gClT3SOha725TNwn1hyLDSI9iWUSHSO5VFyLNwc4xaU&#10;SHSOheuYuofoHMuj5FhoBW5LKDkW2oL7AN2JhS7mPkCJROdYuJehfIiOxLKO5eEcywgqf+AcC7eS&#10;lgM4EkuOhfsc7S2UHMvDOZYRVM/AORbuVS8HcCSWdSzcw+LPoESit/R6lBzLwzmWEXQP0X1iybE8&#10;nGMZQWeBI7HkWB7OsYygssA5Fi60Kgdwn1hyLA9v8TWCbgmOxJJjeXibrxF0FrhPLDkW+rXbj6ms&#10;Y3k4xzKCbgmOxJJjeTjHMoLKAudYHiXHwj0M9hBLjuXhHMsIuiU4EkuO5eEcywg6CxyJJcfycI5l&#10;BJ0FfnYuOZaHcywjqCxwjoWLZsoB/Oxccizc2mBILOtYHs6xjKB7Bo7EkmPhAi1fQolE51i4tadc&#10;gvvEkmN5eB3LCLqH6D6x5FgezrGMoLLA61i47bAcwJFYciwP51hG0C3BkVhyLFyLakgse4Q9nGMZ&#10;QbcER2LJsXAFti+hRKJzLI+SY+EyYbVgBM0zeDrHMoJuAEPis+RYnl7HMoLOAkMit8mUAxgSuYyp&#10;HMC+ztxCWg5gSHyWHAt3oDkOOiRyca0P0H2dubDYBig5lqdzLCOocOAcy7PkWLg1zZdQItE5Fu4L&#10;LZfgSCw5lqdzLCPoHqIjseRYnl7HMoLOAkdiybE8nWMZQWWB17E8S47l6RzLCDoLHIklx8Ldhgbl&#10;kmN5Oscygm4J7hNLjuXpHMsIOgvcJ5YcC1eH+0MsfaJzLFww2i3BORYunC4H8K9zybFw55w9g5Jj&#10;4a5BH6D0ic6xPEuO5el1LCOogOQcy7PsFcZ13/4MSp/oHAvXuXZLcI6FW1PLAezszB2j5QCOxJJj&#10;eTrHMoLqNTrH8ix7hT2dYxlBZ4H7xJJjeTrHMoLOAkdiybE8P65KKTmWp3MsI6iW4BzLs+RYuHrW&#10;fo0lx8KN5z5AiUTnWJ5lHcvTOZYRdA/RkVhyLE+/OmUEnQWOxJJjeXodywgqC5xjeZYcy9M5lhF0&#10;FjgSS46F+2cNiSXHwuW8PkD5dXaOhWvly2fgSCw5lqdzLCPo3oIjseRYnn6lyggqC5xjeZYcy9M5&#10;lhF0FjgSS47l6RzLCDoLHIklx/J0jmUEnQWOxJJjeTrHMoLOAkdiybFw+7X9nEuO5ekcywiqJXgd&#10;y7PkWJ7OsYygs8B9YsmxPL2OZQSdBR7FKetYns6xjKCzwKM4JcfydI5lBJ0FjsSSY3k6xzKCygLn&#10;WJ4lx/L0OpYRdBY4EkuO5em9wkbQWeBILDmWp3MsI+gscCSWHMvTOZYRdBY4EkuO5eUcywgaC17O&#10;sYygG8C+zq+SY3k5xzKCzgL7Or9KjuXldSwj6Cywr/Or5FheUCpShjKCzgL7Or/KOpaXcywjqCxw&#10;juVVciwv51hG0FngSCw5lpdzLCPoLHAklhzLy3uFjaCzwJFYciwvr2MZQWeBI7HkWF5exzKCygLn&#10;WF4lx/JyjmUEnQWOxJJjeXmvsBF0FjgSS47l5RzLCDoLHIklx/JyjmUEnQWOxJJjeTnHMoLKAudY&#10;XiXH8nKOZQSdBY7EkmN5Occygs4CR2LZK+zlHMsIOgsciSXH8nKOZQSdBY7Eso7l5RzLCCoLnGN5&#10;lRzLy+tYRtBZ4EgsOZaXcywj6CxwJJYcy8s5lhF0FjgSS47l5RzLCDoLHIklx/JyjmUElQXOsbxK&#10;juXlHMsIOgsciSXH8nKOZQSdBY7EkmN5Occygs4CR2LJsbycYxlBZ4EjseRYXs6xjKCywDmWV8mx&#10;vJxjGUFngSOx5FhezrGMoLPAkVjWsbycYxlBZ4EjseRYXs6xjKCzwJFYciwv51hGUFngHMur5Fhe&#10;zrGMoLPAkVhyLC/nWEbQWeBILDmWl3MsI+gscCSWHMvLOZYRdBY4EkuO5eUcywgqC5xjeZUcy8s5&#10;lhF0FjgSS47l5XUsI+gscCSWHMvL61hG0FngSCw5lpf3ChtBZ4EjseRYXt4rbASVBc6xvEqO5eUc&#10;ywg6CxyJJcfy8jqWEXQWOBJLjuXldSwj6CxwJJYcy8vvYxlBZ4EjseRYXl7HMoLGgsM5lhF0A1h+&#10;4lFyLIffxzKCzgJj+46SYzm8V9gIOguM7TtKjuXwXmEj6CwwjuUoOZbD61hG0FlgbN9RciyHcywj&#10;qCxwjuUoOZbD61hG0FngSCw5lsPrWEbQWeBILDmWw+tYRtBZ4EgsOZbD61hG0FngSCw5lsM5lhFU&#10;FjjHcpQcy+F1LCPoLHAklhzL4XUsI+gscCSWHMvhvcJG0FngSCw5lsN7hY2gs8CRWHIsh3MsI6gs&#10;cI7lKDmWA0pFyPsRdBY4EkuO5fA6lhF0FjgSS47l8DqWEXQWOBJLjuXwOpYRdBY4EkuO5XCOZQSV&#10;Bc6xHCXHcnivsBF0FjgSS47l8DqWEXQWOBJLjuXw+1hG0FngSCw5lsN7hY2gs8CRWHIsh3MsI6gs&#10;cI7lKDmWw+tYRtBZ4EgsOZbD61hG0FngSCw5lsN7hY2gs8CRWHIsh/cKG0FngSOx5FgO51hGUFng&#10;HMtRciwHlIp+nUuO5XCOZQTdEiyKc5Qcy+Ecywg6CyyKc5Qcy+Ecywg6CyyKc5Qcy+EcywgqC5xj&#10;OUqO5XCOZQSdBY7EkmM5nGMZQWeBI7HkWA7nWEbQWeBILDmWwzmWEXQWOBJLjuVwjmUElQXOsRwl&#10;x3I4xzKCzgJHYsmxHM6xjKCzwJFYciyHcywj6CxwJJYcy+Ecywg6CxyJJcdyOMcygsoC51iOkmM5&#10;nGMZQWeBI7HkWA7nWEbQWeBILDmWwzmWEXQWOBJLjuVwjmUEnQWOxJJjOZxjGUFjwekcywi6AYxj&#10;OUuO5XSOZQSdBXZiOUuO5XSOZQSdBXZiOUuO5XSOZQSdBXZiOUuO5XSOZQSdBXZiOUuO5XSOZQSV&#10;Bc6xnCXHcjrHMoLOAkdiybGczrGMoLPAkVhyLKdzLCPoLHAklhzL6RzLCDoLHIklx3I6xzKCygLn&#10;WM6SYzmdYxlBZ4EjseRYTudYRtBZ4EgsOZbTOZYRdBY4EkuO5XSOZQSdBY7EkmM5nWMZQWWBcyxn&#10;ybGczrGMoLPAkVhyLKdzLCPoLHAklhzL6RzLCDoLHIklx3I6xzKCzgJHYsmxnM6xjKCywDmWs+RY&#10;TudYRtBZ4EgsOZbTOZYRdBY4EkuO5XSOZQSdBY7EkmM5nWMZQWeBI7HkWE7nWEZQWeAcy1lyLKdz&#10;LCPoLHAklhzL6RzLCDoLHIklx3I6xzKCzgJHYsmxnM6xjKCzwJFYciyncywjqCxwjuUsOZbTOZYR&#10;dBY4EkuO5fReYSPoLHAklhzLCaUiPNMIOgsciSXHckKpmAUlEp1jOUuO5XSOZQTVM3CO5Sw5lhNK&#10;RZ9BybGczrGMoFuCxRPPkmM5nWMZQWeBI7HkWE7nWEbQWeBILDmW0zmWEVQWOMdylhzL6RzLCDoL&#10;HIklx3I6xzKCzgJHYsmxnM6xjKCzwJFYciyncywj6CxwJJYcy+kcywgqC5xjOUuO5XSOZQSdBY7E&#10;kmM5nWMZQWeBI7HkWE7nWEbQWeBILDmW0zmWEXQWOBJLjuV0jmUEjQVv51hG0A1gHMu75FjezrGM&#10;oLPA9onvkmN5O8cygs4C2ye+S47l7RzLCDoLbJ/4LjmWt3MsI+gssBPLu+RY3s6xjKCywDmWd8mx&#10;vJ1jGUFngSOx5FjezrGMoLPAkVhyLG/nWEbQWeBILDmWt3MsI+gscCSWHMvbOZYRVBY4x/IuOZa3&#10;cywj6CxwJJYcy9s5lhF0FjgSS47l7RzLCDoLHIklx/J2jmUEnQWOxJJjeTvHMoLKAudY3iXH8naO&#10;ZQSdBY7EkmN5O8cygs4CR2LJsbydYxlBZ4EjseRY3s6xjKCzwJFYcixv51hGUFngHMu75FjezrGM&#10;oLPAkVhyLG/nWEbQWeBILDmWt3MsI+gscCSWHMvbOZYRdBY4EkuO5e0cywgqC5xjeZccy9s5lhF0&#10;FjgSS47l7RzLCDoLHIklx/J2jmUEnQWOxJJjeTvHMoLOAkdiybG8nWMZQWWBcyzvkmN5O8cygs4C&#10;R2LJsbydYxlBZ4EjseRY3s6xjKCzwJFYcixv51hG0FngSCw5lrdzLCOoLHCO5V1yLG/nWEbQWeBI&#10;LDmWN5SKsDwj6CxwJJYcyxtKxSwokegcy7vkWN5QKmZBiUTnWN4lx/J2jmUE1VtwjuVdcixvKBV9&#10;BiXH8naOZQTdEhyJJcfydo5lBJ0FjsSSY3k7xzKCzgJHYsmxvJ1jGUFlgXMs75JjeTvHMoLOAkdi&#10;ybG8nWMZQWeBI7HkWN7OsYygs8CRWHIsb+dYRtBZ4EgsOZa3cywjaCy4nGMZQTeAcSxXybFczrGM&#10;oLPAvs5XybFczrGMoLPAvs5XybFczrGMoLPA9olXybFczrGMoLPA9olXybFczrGMoLLAOZar5Fgu&#10;51hG0FngSCw5lss5lhF0FjgSS47lco5lBJ0FjsSSY7mcYxlBZ4EjseRYLudYRlBZ4BzLVXIsl3Ms&#10;I+gscCSWHMvlHMsIOgsciSXHcjnHMoLOAkdiybFczrGMoLPAkVhyLJdzLCOoLHCO5So5lss5lhF0&#10;FjgSS47lco5lBJ0FjsSSY7mcYxlBZ4EjseRYLudYRtBZ4EgsOZbLOZYRVBY4x3KVHMvlHMsIOgsc&#10;iSXHcjnHMoLOAkdiybFczrGMoLPAkVhyLJdzLCPoLHAklhzL5RzLCCoLnGO5So7lco5lBJ0FjsSS&#10;Y7mcYxlBZ4EjseRYLudYRtBZ4EgsOZbLOZYRdBY4EkuO5XKOZQSVBc6xXCXHcjnHMoLOAkdiybFc&#10;zrGMoLPAkVhyLJdzLCPoLHAklhzL5RzLCDoLHIklx3I5xzKCygLnWK6SY7mcYxlBZ4EjseRYLudY&#10;RtBZ4EgsOZbLOZYRdBY4EkuO5XKOZQSdBY7EkmO5nGMZQWWBcyxXybFczrGMoLPAkVhyLBeUirA8&#10;I+gscCSWHMsFpWIWlEh0juUqOZYLSsUsKJHoHMtVciyXcywjqN6CcyxXybFcUCr6DEqO5XKOZQTd&#10;EhyJJcdyOccygs4CR2LJsVzOsYygs8CRWHIsl3MsI2gsuP04yfIrKYcwmoUhOsYPBYPjr6S0wlwj&#10;Q3SIRMEg+SsprTD3yBAdKlEwWP5KSivsY80QHTJRMGj+Skor7IPNEC06nXi5/ZTMCwof6Cy5F4b4&#10;QGfJvjDEBzpL/oUhPtBZMjAM8YHOkoNhiA90liwMQ3ygs+RhGOIDnSUTwxAf6Cy5mNuPkzG/ku43&#10;4nQMQ7S+0wkZhuh2lSh8oLPkZBjiA50lK8MQH+gseRmG+EBnycwwxAc6S26GIT7QWbIzDPGBzpKf&#10;uf04QfMr6dDpFA1DtOh0koYhWnTCyshelSHaL7sTNQzRnXtQ+EBnydUwxAc6S7aGIT7QWfI1DPGB&#10;zpKxYYgPdJacze3HSZtfSYdOp20YokWnEzcM0aITpsbQWXI3zPnhO0v2hiE+0FnyNwzxgc6SwWGI&#10;D3SWHA5DfKCzZHEY4gOdJY9z+3Ei51fSodOpHIZo0elkDkO06IS9MXSWfA5zfqCzZHQY4gOdJafD&#10;EB/oLFkdhvhAZ8nrMMQHOktmhyE+0FlyO7cfJ3d+JR06nd5hiBadTvAwRItOGB1DZ8nxMOcHOkuW&#10;hyE+0FnyPAzxgc6S6WGID3SWXA9DfKCzZHsY4gOdJd9z+3HC51fSodMpH4Zo0emkD0O06PT2ZQzR&#10;7jud+GGIdt/pLcwYoo0oOfnDEF3MHYUPdJb8D0N8oLNkgBjiA50lB3T7cRLoV9Kh02kghmjR6UQQ&#10;Q7To9HIbhmjR6WQQQ7To9JIbhmjR6YQQQ7TodEqIIdp4p5NCDNGxQih8oLPkhW4/Tgz9Sjp0OjXE&#10;EC06nRxiiBadTg8xRItO+CDbHJQMEXN+fNlLjoghPr7sJUvEEB++s+SJGOLDd5ZMEUN8oLPliojf&#10;2xsZSYVOwq4fQ5ToJDb2MUSJTgIYH0OU6OSU+TFE6Ts5CnwMUfpO9msfQ5S+k4/qxxCl78TzfQxR&#10;+k7g+TFEyRXdPriikXTo/OCKbi1XdPvgikZSWvGBzpYrun1wRSMprfhAZ8sV/Qdp57ZjPXJk51dp&#10;9At49qF2VQluX8y1L/0CUkPAGJBHA03bHszT+1uMWMGMJLmLhAUB1ftnkpkZGedT3jaxIv3LxVVs&#10;sPNqrOi2iRXpXy6uYoOdV2NFt02sSP9ybRWbWNHtaqzotokV6V8urmKDnVdjRbdNrEj/cnEVG+y8&#10;Giu6bWJF+peLq9hg59VY0W0TK9K/XFzFBjuvxopum1iR/uXaKjaxotvVWNFtEyvSv1xcxQY7r8aK&#10;bptYkf7l4io22Hk1VnTbxIr0LxdXscHOq7Gi2yZWpH+5uIoNdl6NFd02sSL9y7VVbGJFt6uxotsm&#10;VqR/ubiKDXZejRXdNrEi/cvFVWyw82qs6LaJFelfLq5ig51XY0W3TaxI/3JxFRvsvBorum1iRfqX&#10;a6vYxIpuV2NFt02sSP9ycRUb7LwaK7ptYkX6l4ur2GDn1VjRbRMr0r9cXMUGO6/Gim6bWJH+5eIq&#10;Nth5NVZ028SK9C/XVrGJFd2uxopum1iR/uXiKjbYeTVWdNvEivQvF1exwc6rsaLbJlakf7m4ig12&#10;Xo0V3TaxIv3LxVVssPNqrOi2iRXpX66tYhMrul2NFd02sSL9y8VVbLDzaqzotokV6V+GVfyXP//p&#10;9//41//+73/8t//65z/946+///HL33779W+//vLHb7/+8esv//jt13/8+stffvv1L3rnz3/6tz//&#10;8S85Vv/5y//97df768m9aBzav+i/b/cP/Kka+r/+/n/++j/+vrz0xy//8duvt+eDIu7YEINoGGu3&#10;1Dryb//a37hzR3R4B+8vsifK/e5x/vtvOcOdm3jCFajxz0qS9rjf//b3f//rspF1znz343m/Z+D4&#10;/vEgJuSzWkf+/r//8j9//+e//mdb4wdrzERH3nu+opcPkIolfdxeH5lFw2Pa7C6fXR+TVZkc/c56&#10;H6sbos21O/OTdnCJ6bx75395RgkMLmbO3EcefyjKFUeYj3kjdQwec19IuedOzNze3fk0eXDB0fg0&#10;e1oQrvYsPEhHPo8v7hlwp207vLt++vVhh90etJ9fGKDGwMeLhZsSTuz5m4Osd3fO+eOjNvV4vELf&#10;q4UdYlc/2Tf4+Xq+HunhuH/cOVo7uFf8NJYn6r2eDzcA5A10P7/hcf5b4z9umRSp8fdi/h53vDqa&#10;cOmmEQVWQCoAa7/3uri+0ZiSlkswDL8GDjYMpgXMLQOBdxaft3gapDRDuGWAjqefz1WR+vEsv0H3&#10;dPfzKr2zG2VQWf5RZLV9CoGvi/K7YqI/T8s9Y+kRAb6vrNKr/dBjI/1ooO4H/2vkCh/8zFyOoCkz&#10;z5/nVWr8M/NMeRcWtKC9Jyby8VIhRxweiN1PgagGC6vHh4zCSJLIRGKrM6OYE75noeNx/uvxT5KT&#10;R57h/Xlc32e99XJFOLMgIBYxv+7s4/EqiD+B+ARTzjKjaFrj0JLwx7MkRMLMXq844PRpbv5Nv9P9&#10;Q+g5gZxbcTLsxWM4kYVN36X3nru93ShSNgt63derODzOfz3+zixeI8hVAtfj+mx+C96dodr7x+uZ&#10;LruCKWaobx3jMTDtO0PrdMY9j5HyPsc+V//lmbm4u2b+BKbTpwFacYvPW97mui4McVggB/yrfffz&#10;ad6+oTczIq7KDcFQnwaO1ubuH58fH2HrDI/ZZ6op6+NTPAFHOZ/2Ge18+sFqamFIt8YhUbaWtQbp&#10;wl5Wq+HnPd8Fwvq031039c3jWhgE3A/jcQMM5gqfXthmz8a0POHHDbllDB7f8jj/9fg7jKMgC6Rs&#10;THjcLh49RBoRPOS4NojyeLCMMDJ4DLtb5GJt/AHI60RecIV92tyfGcUonZtgv99dP/38dGWkHqNQ&#10;NB7/+KhE5eHxBqb7M398OKlgeHed+eNrlT07C4Prl4QQ1Zpb97kMdZ8OPKjeOnOaEgN7OOPv9tk8&#10;C9ftpJOU40JP7Tz+wT+VQOZClUkEPKCKTM5C0WabCxqfhCl7Ksn39cpy6hWm0EchCswn/LbD48er&#10;9Ag0nTWp4WfaZJO+/wpTCQujS5cHTLZ0dzoiRUR6nRmlqlQjpNQaYT0xMzvOej5m9rvrp0cM3nmM&#10;hVMQq8cnoX1HAJsfwY/DlbPOjCpW5szOY/KkSqIWSM7NfNfZ1sxIjs7q7kAbtAkmi5Y2P5beUW/7&#10;rE7OfJcd7E8v/Hi00eCV6NJ+bBQqkKAOSO2NhX3Bba7IWpminnmLvDeYQJE2d3pMmhPMH5vRM5vo&#10;zu2ZEAkKp99FGe24zT981zlvyf0GSOowRp7TeUf/lZyEfLNXndSn7PbGfslS9lVfkguz+kEBiO8i&#10;g8My9gInQc/8uhlepYnVQVJN/JmRfNTBReKPaIDMuGcKH4+ta26gbS7q3VJsXQ4NLLLKafU4/43x&#10;qJYr4ctGsMfMw/ZASu8jZ8NhtICNkyWFUmUcw4qIAIZ3/c3o0r5FB56wT9R/5VqxjwpeW0sKxlWm&#10;BApEqL01Ld7ZYstS7M4TDU2OVz6BX6dz5S+AURoRWNpVfprGuz8HFjLEdR57vmBP5XmgSqObb7A9&#10;tekIJoBU6OR0aJh3sB5b9kTgQPw8xCcCtDKKV9PeGJKI9+Rgs5TvjlUljwvYDLp6nP/meOyNu10n&#10;z++HpPn78Z/oMl6RWKCVFX+3782zYD2YcTwRTRPx45nECAgw7j5Gc6vHML9KI/tZpD6pXbB9DShl&#10;4ozU/ZSrMnnDky7Wk0H15ADMLoGmLlQI6PRd9l91EnCsVLd59xk9tk0JtyeGaSZTcVCL67QtDFaU&#10;2fU8XkTk7sxvfKpgeuZJ3Z+fd9TyXPsh7nzQj8CqO14aOTBjTp+t/+YO5b6xhETPe1QrCI/bhcsH&#10;qoa9iJolkjkKLhjkn5k+zrIRR4vVsT5+4gFK8wJLYbhyu+PCMVw+Hzc4WCKbkMNmzTFcPnEn2HCS&#10;DJxx3vtNuGBa+I74OzS1XprhcccU/wkftyYlt3Eh3Lq4PaCCt77s4/7EwujuZvBQ/sSFSz3RJyIS&#10;YpBycZr8z/F0pOg+Uf8VO4WtPkoU4Ey/Nd2Ne2/kB0jmuGGd/x88+S2z3wiKZud9oz2xzFiUJJDP&#10;su+v/4rdohmplDhfRbT1D8NJDeQdByOHWV555O2aL9PRtv3KaUeX6Ma5/f1iC17UVglAkyoPhlS/&#10;85yTroJf5ozbAAddD92XFDeINJaRrYrDl4YKCw2n5kZn2gUyeFIWpShgUmoG9/B2WpRE8/o19HFu&#10;WtwbDnbt6FLQfDm/6vSKgDCIymqTR2lfSJj4k3QAbyGEDsZ46GF7wEEDIAJjikIcNQwUZRfUpYz0&#10;p7jsy2Cm/U0xsT5R/5VrxVFbWkhxiNr+jUtASyOYJSzXd5dj8KIE/YTMzT/kxI78XE8L5//OCjYE&#10;pIVPPf3kXS8KV0Hog6dQ4RPUthn9RC8PZbE+DMszjj0Z2YGMTw+lPA6IkNGQi9AIew/I0t99tk8c&#10;Rl1F+oTEjJ/oXPIRD9rCodToE70RO3gGM3sAdw+7sjnwXuzgVoHF53YVdmvW5BesttQ2SBnuOKyZ&#10;u2sVZgmxg9C/YIFw8a7MmXx1BgY6L7D0U46+L+qOpLT+gLUXZtEpxIC3+Dqq+xPNpZs2KC3un39/&#10;woi7BbIglaeVkb3PI/p5BfV9IkZtgeDfyVcLH4Xo1jK3T4/OtU90jBgfAMt4pxBZ+dHeI8YLjcNS&#10;6QH54c0Yjv7Fadu/8UBXuTXEeDHaTsOHJKW10GnNjaICVHiHHrbVFdvuziJRa1EYDDB0KwPyxWNz&#10;ceIur1jyKcRAy0GtSoxDYkUVQH0YHCuOsV3UCAu4CVALnfvEbkFlM96HvCvNN9uOYAtkdGBLA1lf&#10;UOLpaXGYWBpI4ehghD1+GMho8gLpcPKH6DTt9lB7V7qHvatYlJ+VO7fiowVoUg8vZL3fHesWOZEb&#10;9TD/9fCPl2Mkjyf7nMXyZvi3lb6Hgqg+PQ87pqw71ZMKfi9cDD/cvTLSj7ZC3gGuleR7vCH3Thxa&#10;zbZDE3cq3LGTch7IuRPFnf4jX/b84i3ALh0PDA2Zxzmn5Fkg2SmyuKNlyI+37PAhJ1z79A3PSflf&#10;V+CZbPCvKpqZb2OjrDmObZcdc+IUb2gO8Kp8FwnQSQNfA5XASbArV1tnxltW60aDBp/PEgcYw61s&#10;3rPi0I0oeYyC6IURHQmpt86Mx8cMDGRVgPz8zHg67FtbSbo+De5I2MVhoEhOwUxu9ENw+vHiiz09&#10;Mz6ym1nng1nCh7TOjE+1oE1P2S4Zb1yTC47GzE/aPQGe8zOjq3vVT840TmqdGXZaGsiG44N9D3JB&#10;cmZwu6i341T/lRiG2wIndr4LlXR1jUgrn05wEjlRPxI2tS4MyjCXxKHxFX7DU1R1Ay0qWeOJPdj1&#10;0xsst7zdz41ORhCX0hcvDBkZbtRzM+ONKbkNZKWQjpuCG78cPJDjrIvBGxuuJJonpsDabOJnev5E&#10;uNVBYtl0mXNDB1r9h5j3Xd3A7GHdPudrqibJI1Jy85zJyAiKrINUqkMdZKmT62Pci+XYlGhc0OAk&#10;tKnBLQWZDd6alkSM6FX+Brl8Jhb3QkmuPSu14wJVoQn5rklccKja/ZyZV/HBUL+RqBMavLDLWUw+&#10;5rAucE/YZVnFzy+Uv042L/z+FmU7zlyYGtZ3ziw79QK0FZ4238Y9PbmyKDbgwtHcM9ScbebrnJXD&#10;WW+rp8kFaOO0kLGwwIscwCl0gUdW2Vx+rDy1RnR4dosDokMcOR92eZis21r1JlZDtsD4mIPsCEgg&#10;Z01xBc9Ls+pzWTdJvvkkSzcrjZRptza+8Tj/rfEfH5W3XJl5UJDH+a/Ho+tkcQO8HceMT8Lj/LfG&#10;4601eEf4eVzfjd/CHeG4gLzgEwkQ8CtrfedI5YG0DcoCL2GLUmqsIewhIoFom1Y7aEyww9WpeKav&#10;UQgGxaN8BNtIyouDLXa1Q7pQiNe9+qDPccIXKnkJFlIzJhJ4oeBmuwJFDOT3GcXSixvgy36+yAkJ&#10;DzwqCrNlsiQEVk4gaD2z6M87W7ZdeJX7Y4P6IPF5pp+iGA72Aow5Wd2OWFK6sr0CxxLPOJ5YTejh&#10;ZaOQaCp6hAB5TGs4pdY1yro2v/V3d2kHiYrDNJeOS2FSRD/xfZX42NvZh2sE75w0h5tr7HP1X94f&#10;YTQoNSTTjhYBHtloeMKVJ9WdcNzTnGh1/2ww2Hv3nMqiyAgxb2ER/wDTL3zJXiNOv7DWhjPY3xn3&#10;YVVMbeN8QhyTpWSQb1XGL8Rq7Qw7LZz5m53tzszgNUK6o+hiezonDwc0DLnR5hdCxGkSJDkSvD5/&#10;mkITWx2rw6YoBDu3GDt2dgYz18dolBUdxVkePOXknsGE0urgEJN+BAuuJBq8V5gofc+clSUO3iq0&#10;5vN75q7pSt/Zes5uYHcVHRDJ18GMnBDLQLrcgv8P+Ch4FvTdT3bCYAw2FOx8iyMKnWzAyHn8EzGa&#10;vAeB8RVu32F8ny3pREllWft7f2A7dFcyBj2GY2LwA7IPoNVpcrzkQeUa4ZVXND/yYFAx8l1qY7pJ&#10;jhMDs8ZAw5/RRT0yUQSbb+M8OTrNQ48WhlIREJJtRcQjNxBxhZfPAz/4GmPwOfhvQBa5pJupl0Nn&#10;OOwoD93D3rqoUHRT673DxsodcbQ2nFrUdyQ4eAMjcZrNs8bi5vHbMNg0XvdNOH2Y76+Xdnuc/+b3&#10;Kb/Aj5K731vPm93TzWV9F5u7WPfh7unIA7LkbMimirF5Vf7r1aE/2JK6480t+Hqc/9Z4dNtEVQoK&#10;ntUTxOOOd/Mgu86OUzBaNm3Q/tFmMOIoKMy9yKR2moTn8t9Y24PFO4sAT9LtwtJUSlTJfQiBjKnB&#10;MY7Wpjdk5C9IvezmvZtW40sAoj8raaFrNns8CRuQ60Y9i/LAGjvl8atqc2C9U0Yjj3Ft+W1lLJzn&#10;8wrGucEyfkxyRZsI4THuVNMl1mgEDcwNqTYDrdKiZKwS437m87zFZo1c1HJXXycftP8aGdv+0AU9&#10;i8cdwBSvRUEFhtQUggnkUETT5fs5wpou+BZ49+vuSACGLf8XVFagEU2vhSERJj5/iKN9l8cEyMcf&#10;zmvigLBNfyJAOczykInPKDu246zhHOeB5YNcSJIgsopLtQ8/XtrjgbqbEhsPysqEV/rru0ySx/dq&#10;VRWrMrMqDVDMQbk1g0QxE6IzYT0lgm1kg2niDczV9on6FtELnsTb45OsuBp2eZj/5vo4Y+JDMRwr&#10;fYPQfS6/xDuGhdKBG34i7Mnby08S3+90+YAF2j3F1OTf7W5qb1o0VKyv/DCZDQEPQwuNSo6S2Imy&#10;TRpV4NtEh4indy5hWBu+/uhYxYurDN3lwyo67bEh7JUqrYIN4bLWfmpR7Skujwu7lefCDArM6fW6&#10;MutWrQO+2qdFT3Quzh2H0G0fc3aBDEZab8d4RFVp+yFwa3rDTlFV/bhbPB6OUgCn4Vq4n4GMaDSd&#10;4IhVitL4YXZvwayqsOlsVbLlswUZDxK4OuLjXZfiFaeK2hZxt0EDn4fLs1HDf9LZOHalycbXqQcv&#10;ueav+m/ypaMdeNjuSQkoXtIOUDhHP2XtvZJLjmG7gy6eFIXX6C65NUyz7mgCJV42VhUx78SPBV2u&#10;flWxVTi376//ChCR6VuK5gMLJCjJdEZ8oZQ+TDFST0b0kYfEsHhQ7n8hNxpBXAEGknF0KcSAl6qg&#10;MxjVWaFjLW7Il5UbAnrfgbWgWN9f/5W7RbUwq1tfrd3CYO2EeRAlChW6niKoTMHr03PTkiJhS2Bn&#10;t0iodT8bIKObm4Kvni0OLmuq1D6+etKoYlXZkp5oDbttjJ26exwzgY4KJ4Zj89Ru5b5yyjLWOG62&#10;8WzhD777CMkC0rSTx+9PDo6pAI60PD037VIvl6+in/UERYKCK6PZ0u1yKvku1BTS5ty08iJ6xUTQ&#10;e4QZvyw5UvnhkhhGKdKtUX3zKUC+IMYU6y7Be8OqaGAk71vZ6Slb0V2aPKFWrzqXkNiB7qkDOrVb&#10;zF44XH6Y04vsWu9HSpl3qxq1W5M2OGQ+zeFWm+XctIhsYzIlvFOF1rgoFXR3MSaXpLkU4ZK1jqUz&#10;iP4rFbIvUUHsdmdabcfq2nZafEZ2Kq1m1KndPslycrQDp8xkYlFVUhV6O3oTfiBXfmDREJs+fbaj&#10;pkdLnO+JMpcMnDz5LSaDUWadqDfDtVdNRbHcTfH8vKsyJbAU0gl0AUQe5r85/GhrHrZ3hB1aKHSN&#10;Tt5DutFYWcKnjhAH6TvcQC+xL2UHr3Aem+NfRdiRxMoKKPIkVcZKBCI0O//UU3LpLd9oLUcw+DTm&#10;IEq/HAJAC4BHjBwfxaEClkjfbC9T0x4ZgP00jy1Igk1k7QdPuslnWOxsNSGNIYFIesP2qt7YFpLN&#10;4+/K6gpEJRdkq6W+Wx2+L6+OOD9+8ATr4eow5axECjm29ZsdMrknqRjJe2/fVO51m5fMRfz3wcrg&#10;vWh1TSLwmIw+P8bcuiCJeJe73oIPkmOm3Pjx9PGUoq35MXK2q648Zt1+DKZUMULfZf/lPb/U0WE5&#10;F/g+n55mxheV9jTnR8Jqo32SHnnbex7xps/Vf3lmUL5WDafvSUHoU9hSKRpAGCHPoN4q1I+ZnfgE&#10;zNabExq33J8ZN7fDwkrS64YxKhWGqT8NsXXFGk/yE30/Z8ZPE/J7w9Im/Mfhh0rnt4SUicMe578J&#10;nTsYZnNW5IIuHwqGx/lvjSfSnXIWTTPTygZBcAAJuInfwpnQI05Agq4Cfozwmo8IDmhdBS1MuXpn&#10;lSDl1+HSS3ggjqNkwRyNXF/wzgwJvOwOFfAO7mOMRxJcUK05W6jFn1ZOeXcLo2yTFLYsDIJYMt0b&#10;3uE2rYVhsEXwcHP6+9AmuSUVTtRNPt14/MQE4GDNd8Vjyge8ZzRmIH8e2jIG/S5vhvdyhXZjfCSb&#10;TTNTLpYhfzbP2Aszg15w7wAnarKq6EZwqqmJORs4oCKu9ph8W+8Z64p4y/6eD8NzwjJ4VM6PjEWO&#10;BNRW2bF7VjgcnWFPHACO0M+KLAYncCg4QSShrRvfoZuM4LdGkhysu/GqpGR0T6dlLLILq7eBhMNI&#10;zVYBY/UdaI9ZTXFV7KEKFPVd9l85M44ActAS9WF8U1wCwxIBaMqgbGVaGA1fSjziYgteco4yCLy+&#10;So7gToHC2qaAZxoCKBt8ukObvAMYRi7s+/Y6MD0njqlE5wKksiR9Rh63D6MX9ZrH7IGaMrdPQgwv&#10;BR5tI8TBU2rBAZSErH2ehJG8TElJGKuTTwCVDaeOgYAvoltwPAafzfWwGYoO+i77L+MF4fn0vcjo&#10;JBbZT4f88WKJ6KkRryrmQl2+GzcxDDibAvtc/ZdnBkiZ8gMtAK9p5oEWiDW9bgs4a2bmYttJ+6DN&#10;lT0j2MVhZVhB4HiXpk+P9I9NECxxnfmI6/RdvtN5KWEwzBWoLDpe+Zbx1LCis1H6FW5kDK29tzzO&#10;f9fxRa+qjQs5OGgM83gAmPapQqdrzMfj3u3mk7r2xL4XkRI4VOD98W7wNqX+o5gy2dL5Rs22xzsl&#10;IfNOFuVZKtegkR/pOun7VrlE+r7r1AjwWSeB52O8L29vqNMrSDji6VrhTowy+PUxHDU+dS5YBSrW&#10;gtPD+I4jNQsKkfFxi+qcPQpxssAisnVn8NeMyQwUvNnZ/swQcMYwpGdv1BJEuEmUPP1UiNaZsV1K&#10;58G+CKFxcmaAkzozxgef7tT/QDkwUlF7q2D+eNj4RR2TQ2jwtjGo77L/MrShfuO6MpcmjkfKGCJn&#10;gTYllfTd6Asj+6nKgMhxA36Ju32u/itnVh2g48D/RJx5koRsuZpfAg9kXdszWF3FJcipK+nkDMay&#10;roA1oZcug/Fn6PAWTxMukCl2Cr9DMDp+TSj7ANoT7UiWlj+TNh2hzAy0sBlPl790d5EBgK6TkPU4&#10;/01oKmOx9oTwqaiOx/mvxxMIT2TGF4cmtoB3WM/umRH8tWxFLydrqkMOdymHFpBDF04VtCiEbqjS&#10;a9OFh9N9H1umlXLv9RcO63xLMvY9JMiFkkYW40kn3eSRzd+Xx9tByJcw+qfv42fzLnCMlaz1d/ch&#10;h5Jk7/BaErmChoo4SC8WjfEAAxwonApEddTLxygmhT19rv4rThqOIBeC3yVoN316TFjEf9zzXDAM&#10;8QzmwlRzCesNedbn8t4958dKvFjTKvyItzzOfz0eZLT/G5sgK/AHbNyMxz+V6Q2olqum5XH+6+9D&#10;xPYZYFGv+YEe13fjtyhC8JkRWUw932eGmobub9AQIOuhKyQeKcMJd7QqJWidgBzN2EDgOC1Vd1Zq&#10;hlfqv7nGL9kLoQzjh8P3ckbGotXAUEKIUk5DysaC87UzREyBiy4L/L9hIyVbeHxjjbRpJ/fizM5k&#10;zKSeh4qkNMX3OIF2TY5IzjKW4RkCu2emaoCU/9H7oDnTQEXKpvPM0LvUyGKkM0QSeeCekzKtfb1o&#10;f2a6d5pStn0VoFkWluigRJgecQR7cDPXY7S3CzOjCVZ25rbxgth0ZVQuJZ4dJNI5a2G0fy7rsO+y&#10;/0rsw5aVZbewLVWVdJ8qxUOEGg1OkocjQLuiGQ7gtNSw0/BPXtgzBmL19F5KefumyKJXq4BlYcQ3&#10;0XHbOVMIhU/WjxHGpzCYqt1qCgjT+S6t2Rjpv6bNsdxYIn+mzXk8BXZO/EMfwuX8nkLoWQBt5i4I&#10;W95+oCj6PZTmAj8j7feH7+MvdyAVsbFqtF73Lk7Q1a+64cDKleA5khjsSoZDnEzlChRONHmDLXig&#10;UXoF5tRfr9JmqBSWC+W9vFEqfZ4/aEde4TR+b2cowMjhUQo3nGOx0HAeBy5wdbsaNk6ONsiTKHk/&#10;zpDanxmuhCso1INNQgK5dArH+jHawzQzXQQqiw28qpTnPlf/FZBFNWRmrxqrpp8mAWdm9sJAwR4x&#10;5bE6QeTC8FBcoHDiAHza7+JD7iRM2SJxYx9hpUMYjwiZ0n3Vjyth8Jw1RgcjeX4WaKN66VDHg7yB&#10;4MZgZdtO0CamWSXg5HLSljpxq8O3/0poc7lVdQ1RPmFEJ9dNEd8zwySCQdi9Lwx+Ywm0RlbP7ZkY&#10;vrrQxJ5R86cwBMVTVSpEjRblEG1mfAHV6RcPsm5UDvrru+xUyzhC6nHCgBkKNqQ8zn8TOs3Ohcmc&#10;o9pmPMs67lSroGCqhire+ZxgSo6be0NFkMRr7Dvrv7zeMXZDpKqn3RDaQbGymxMFp0tHHmOZGzrK&#10;39mfeYYRWXh5jvhdsSN+sBsxfspfxQmvXnR/d39nWP3lr9gJEI/hHz4ZxmWh8RIDDvpCiZYDYhdb&#10;9mdGQNi/Q4w2c0fq02Rw+CZXZBfk0klX3ReMcWjOqD7nZ6YzPji3UAiKDUHAJtdQNvHZBgHhn1JW&#10;S6OQ0e+Prnel2YAygOHwOTM2WFjA6551tVakj5MSTwRmmhl5kfodcU1WfrDnN5El3H5EGsQb8I2g&#10;M/u8Dn2atLdyocztgzhFwOrQngNjfxj/xuOq4EYm21OuoGB6nunx6vDvGHthIj9a/DggsJFy/yw0&#10;eOOwm11Mle2WkhP9koqrZnfTfZovJREsyTTzY/SzEOm8TTMUw7zP1X8l3yFdQK1t4ryEPB1T8VLK&#10;UZePpXg3TFUI0P5XFrZyhD6X+UPOyVsf5IHkR4dT8Dj/fbvGn2FK9UjtzGsrSgDVlDKTi8B66zsD&#10;d13BqMqjVevrO3uHa5TjYLgtE8iUqkjCMa7hRcaK9BvCo3eaKZTwgZhbxwcxD3CZ4QirtZSgzC5r&#10;u4bxfW+G/vgWeBhenRWO42OCA5MmS7EJkctcI57bC96oRulqyTZlpLAZVPn8NLGgSQ2B9+Me92PC&#10;Rleogvwfx4tVkR3+mHXPGAQOCZOZPyu6JGZwx1XMrNzb8l50+PZfhjYeY8dCAZbU1lGfVC6SBQv/&#10;pXa1/TExSSM1aaLlS+tzzXhBnMRnxATJA37ECzrPWT7iKJG12JYihcJLQch1VyIZCEQS/Xjk+n2l&#10;/ZdhpESYfBeVRBc6tpmxccwOUVSndmQY+/IWxekgbNYStD5X/+WZ8YQ7uIJCkbk9K15gaPjgVcQ8&#10;75msD+fYUHSR/bOAc5+r//LMQ/4DIUAOqe8Zaz2tOgQ34eaOF1hbiM3cM4ytpFKfq//KmXEzVGoF&#10;3lOUmTYzFE+IIj4NxaFGTY9BAz+GycbCNnueMJJUz4qu8VHZ65zwgJHTeLrC4GbM/Sm10fqvx+3u&#10;bMwpoYeFdOGGR+Nx4Z/tXjhx9IqFE6xAd8k19rn6L58mVo9zh9R+q/vCQNE1j4acNbmf2sKGLBya&#10;k63pzX2u/ssz43iwvMeATLtoxWAI04wPMT0bQCRCEi4KODftrs/Vf3lmsmmNKEiF5xQ9ZCV4mvPT&#10;8qZ2zZQ6U/ri5+PTmgbE74sgpO+xtwmP9leKNUWkJlQD9O8Z/CN7B4STyU+JJPek5NuwiFAsNhi/&#10;PzMRaeeF4fsC9fvBk0xkpomeR+OG/rgJRJ1P7rbP1X/5dOQUS20JjW+TujUIRLBTFasNI4d1o9pd&#10;yvKlKrGEKY4r/Gb90xjGJdIIOqOMt5kHeYmyim/gwp7VqCD3/FJng2lmYsoGCYD/mPWLUczgvT5n&#10;cyPTfVUtjHrJrGA7bzgbJqrVVJVZxhqH8funiVsqI8KqTMBf04EGXYM7C4KTXJh99FYmgNfG6c3o&#10;sLhBzsMUdcgF90sZGNJyPC5u/aisKJyFU48xXOZrrh0JIaqJDej0XfZficFjqhcRqakIgU+veXpq&#10;wh6KaO1ZraEsm1ueUJ+r//LMQ44fxtd016MCWO63pS6WRAM6SIYMIsKveTHWOX6Bj9XVm3S2wHaf&#10;P437JBFcrcnnPSuZ34/RZg60xf09k+BiFZiCS8U62jkPpRM7maDU56B5BQLiUVvj4n2u/svQJiKZ&#10;2Qg6UQRpnxnktfb3jYCGwMeF0Te5snbV9P52gUe2Ugc54aZPj54sHLKTXOC2BSJJsWdF0WJh5855&#10;8O8Rl+HdrhDgoSDMunya0ME2I31NCYJnLRl0p6mKSrxq6ydn7qRrE0CpQkOWlQ3vi6roTVFt3km1&#10;zl5y5/aM66RqmUjMAEnaQSpI73gh7IzJ+2OYmuvG0M3ycqaTM6POpaai/H2SfqZPE2uIg+QxM0+P&#10;CSklVfHYHSROzkzDqNTOiCvgb+1UhXK2lkNRfjgdBvZgtf+6mueE1qdrtSQSJDqAd98zQSXXrnPv&#10;N77v6TELC04COgx9OjoFWxtPSibkQ4JFzknns/I2epz/1niEleMOFUwBsh7XZ8u35IpPjyQBaxo+&#10;9J3h0a/Lstaa1cLgsV3Om7Yz+zPjYa3sIiIYE0yxGKQELyAnxSEdFOvMcGdHWRAga21Yn8t7926R&#10;9SYLHBN0UtVBDTCax5Mcg2ITi8AOCRvo3XiU0jxpSnFUL//++4RMCgYQbMQE33xflwAnHkJmaycM&#10;r7vv3ruW4ywZ4E4yGU726s9D1gKismEv5pTugAgYAL0DG3V/ZvQd85ltSS0IRwTQZEW+5SQmxSBc&#10;zsUqrtwAyTbauyrCGwVdf+zq5MIu1YmmF0TwyMZBnEvfZf9lOoQ3GQfI40D76TMTJU9LDorZ5ETK&#10;/nRknBBkZlSenLlxKVXO9JkbA4QzT1wKNaXqqjmWkN8nZ8bZmo5wdg+Hm6AN1RmF6G0CtfaFAaPU&#10;WTgXznlZ98mZlfuauI385aj6p9HQXbaH3yf7Q6/njP8VzAi+jm4akYWTMxNVN+3upNUuxXuJ21T2&#10;zJ6fVjAIcwtL4NzMigo7SQHzBFO37VkXK1pYkfKJCd4fkzuWnn/0HS4+Wh6fnBnstHAn63TqsAlH&#10;qjI5WIbLAwraFP9ClQu04UcUuixndXJmgrpgpE6K4DJF69Om8LPZKUFsMRl1zSz1PekZLxszX8Aw&#10;Ak666Tdm3ilVwd1qM5l0hTlCi4eFvId4u2Xud97RfyUneQJtx73w5ctYGXkYfgZyHPLT8tt2cgfX&#10;VRq3rHsN4J6DtiDoXHYU06lJVLfZINiJnknPdb4JzJNkngvnTL8Q5RnHqpE20zmDr1UMReLa1JEC&#10;Mxb7Os+KDJrk+if3jEltXwL1y8pqatAGAY288mcEk1oxDCnpwyCkg5ant0/OPHoFiAJNBCtNxxiG&#10;tzOV9ZqZljHkSwbE8MypyOD0zBxyBQN2vNdjQaOKdyZGg28PDI2Z6U8qFn9+5sHfiZCby4RxA7ly&#10;AG+9Lohth9FiSKRlQ5/nZx69nvjyJo2Xcy8nI11g4aV9ZijDdYNL5PPKzNCFHZT0iN+4RjkBE6yy&#10;dCcEbLHCF3Gz/XO2Jpg8BLewUowWeoKa1nwij/PfGj9EQTmXjca7y6mAma0I3J+YSp122mNdX9I5&#10;VXusfN4DmL7JqyDbyHkIZLKkdwvqO44mU8j1jLx3cZmfMkrxbzI+kwxOjdeKko8tK5rzKN/ExrmA&#10;WLGz5cygg9XPt+5m9xSI9rnQBxUUwd5l5JiOoOjcxMHGZAYphwc0NeOLrnQyHMlgPlfDobu5MwsT&#10;fOF+3b7S/hhPfsual4ZYWRlr5HvDa+eVDjkL9AbgQJNneJz/mhLG8WSgbKJm0/gGv4rHsyqPOzgz&#10;EUzSp/IHeuigfbSSEor39yPVZT27fNAryJ2BX646AE/kdJ0g8QY3UUiQsombBJAq33vFzWm2DyyD&#10;bDdEVzIyp60NeJz/Gu5KNy3shwNZqnic/9Z49MrUc3DoiupCFnic/9Z4QpmJsQA841fDOW3GrxEY&#10;gjerZPe43XOV07dWRcj1NnHE4fEOLaJkf1kXeUOLBzOv68UHxnkJHoUyeBAKvGjUs6d/FH8UpR1Z&#10;vt67YUrtXnEBVH88uT+cARScZ4bbd22b6u8e7AzZax4sDtVpBUQbHiOEpo3DHq2tgPWZ8rvhGvsz&#10;E6Rwohc9NZIXrDBV/C8XBopTBtxBfkQzfa43VIdh6t658Epqy01DK9X1b+W5kOtty5r38Dv0GN6P&#10;j+lSkbxpffscxPCtre/CpCfVsc1M7detk0d7XAA9O/OwZ7KTJtd3WxhaVm+3hgtgWHfR7dmZyS1J&#10;zrVidWHJ+GnVsE45dVyipavZQlODeVyJ1Y74QTY3MeiGgEQZ7JPHew1lzGiADEoLQukqlSnXcar/&#10;MoZhAZgydpRWknzsVCJpwMleK0iEzLlnjA28B8k3+lz9V82MKZ/YSeYFAcq+Z9wg9RhONvnkgYKj&#10;Abjk0cVNUX2u/sszY/Lb2bCTq0FFHvwlDnJN2V33THVAJSOx5yt5CCrCdRrITuoLsVXSimNmLmyj&#10;oLCDBO+EPRkk+pKbdB7aHHLl4BKEyVtSa1Njvij5UGBvmxkrxDXbxN+U0nNh5v4uFtn0abh+ohC+&#10;Axk7TdzhBnCCxJrFdI6eEWlKj1sokkgdrKR/GodBHaR6/E1WDf5BowFHQXTqwp4H3XPNYRqgvSbv&#10;auIITQ+PV/2YliASTSGNOzZb1hqrSc8z9+K00y4GUh7nv0fjjU0e12ert1ibiQOhNuu7A3GsKdO1&#10;s0ZaV/kFQTynH8rhMLVoI9nR7RKp+MHWm9gJuV32xVEmnI3Ez+ER56Pr1YOzE9me2tJhuRYTpIKE&#10;bTU0IwpYXV1g01wDtnua+9Amd9U6D5W0c/0VLORlp9WeRJLxadtEqqJPuM/Vf/mcZfRampVFvh4k&#10;H7PIoQgMf2Pf8/gYaAdITkJ7mFn7m5I9yW1ZZwY6k6uCKjyHKtBL0duvQHsQs0gUmnhMm1qlMGc6&#10;F4aN8p/0alppXTjnQXcg+TfzSAdoD+ojquqURDZqD0277Cd7rJ9SAkzYe0Fw1eqX52DVTs0TAjsY&#10;79QyxquC5J21oNFJPoxec9j8zTfrInU6zSgcE+q3EfOs6+o7zNVJBQoWRYkEZzaeIsayPeN41uYe&#10;D+TBpsJMMWN22zqFtYSmVGorFoHjJXt8+fzgS8qx10P0WXJK2oKk7sWblNyvtyP1nRlWuUOlk4YR&#10;L/FYESCP8l+PxsMTLkSqvUlTfX9arCbLRRm9Pa3528PqSX+bMaHvwutBsQu2tAOOt4AczodU3Qt6&#10;bjt2XeHWjgCHfyoCqAQw8/ZwxEHcjN5h39kEFW0w7MlPQvdoEW/pg7zxvCCL0asO7W8e0wfpUHJ/&#10;CLHkv60akB/oA9ciXHN5izrsrvaQmUwkLh/qGrkGC5JuYajxJhlgy8Nz9KEM0vwslNVTe1REiITQ&#10;Z9XAZII/AdL0qsM7jrpBGlbmAIR6oi2HVvkT/FGlUwNltJolvD2tAQfH9XgFHS+8HiAeu9/ZoLSR&#10;YACgwdRzntCQklB+gLjnjtmI2BEVj3dQ5YnG9f28wSc4ZxqDZM9nAhbnu+LTNBP4muk1ZAign0wz&#10;zaM521Cj0ImURT6ta6+7m2wRv6NeFXrHfFW9WZJ1Ktc2HIfrQxKQE3IEYtlWzNbPp/9K+KnrTs6J&#10;nRRR7vosqmBq2SoN69oH6VQ+5ze8fG9OFcpmjJBLj3RT2LBPOqa4UyYia+p5RtzYzVZksBQH7rP0&#10;X4mVSkePfRKnTjvW+yR9y+0MyBxXcGZcEN5RGKGwcrmh6wIfwJWEVas3ueJQEZnxs0Sqk9QJSRN3&#10;7g+XYNbyJswumMQ53kP8Mb17CjxMR4aXAT6mz6qPAgpKmxRd01aDjO9499ysMij9YVQ6TnfcqiyK&#10;gKAUgilMjte3mpJD/5n4vJm2kxcEoHh57ERqnE/Fw3ZxQHEkr0PH3LfPjQq2kEmRUTp128PiXl4m&#10;JDApFOXpZpV702LUOj2BCaYensTuHUbFkuOsx0mRxnaykacpOj095+JKj9USNuhamKpRghRQeajf&#10;ba4AgOmQCe9lB8lT+xw+i2CZWtwOW6E1Bi1s2j5XIGD3Zvx8M6ePNgiarBl7sXFhZfke73iU/3p0&#10;JeQoka2cDB61e266yDRQTLpHV6Ow8vALJYCl6Lf9QGaJnGS4p4K82c/enNwHuiIhTrGI4xWfwja1&#10;jwflILWn9SmerFywmjId2KHecvJFAsrZfEjxdnWkDxzzMP/N4TQ8oG4l6E4uYFfde5j/ejjiPlGN&#10;bPZMUzk8JfKky56FPynq8nYxSDqsQy2GwCBJgD+Mhg7jVFbOOCxl9zgovE3apUmTGoawnoI31lZK&#10;R9JB1cizPVzZez08hwJKKohjJPkyMxtrTtJQ7SPBuiKk2iZF809RBQej6szw63vrv4wHw6t1UjXt&#10;+GHstp6NSc6ZUrETKTBDr0yLp8aCA7EcK16nBcJm2BDSJFZGoaOmWOdZ8q29in3ZWKD4uxOzVHg+&#10;yYn2VHdWJ9p1sPZfCeRB1O2JmIG6Gdkz6BpnuCaAmKrk3t60gyjd7hYzPbVeXd69Ctq+v4nsFe+s&#10;Ux1Euof1l42BA9S3WgK5thhvgWNbDUMOP094UXUhfTrN1z2daCDGrTo1qHAXtTRQOVNKdpQ/0goz&#10;YgM/lmNy5CsIhaS1q9ro4JjZKrm4fVOc7qjHaKCph1zVut8q83JdxaGR1qFeCOM+1aohHx57ivbw&#10;iBiy1ChhytZooTDujbkjEyveJAh5hXsSn1eNmOZkT3MuE0BIrVsCfUoSPbBC+87eWLEokNmUE/NU&#10;QQGAiJw5tGI1Pnh1G2/K9N+gSWJCMpW0L7LeFReIr3uU/+6O3ta3HubEYXeg4C7zQNuk5P+wC10a&#10;nz4POZBRYN6ti9GoKvn1JQH67WhyTtI/jKST6/H9aKg1GrcQGlAvi/ejaSyW+0SBLflsOPZTD6iS&#10;wPeRBcCw4qlSkQRbSomXral5BiEjprf4HO7HJbv4Sh45HiXfToOlPvVypADFdYTMMKWkQjY0dYoF&#10;QdNR1XFK7xluHNSFnV3dxsdNFnN8VuVlTe3BF+P6QSwLNTmKM+jQ7L8Ctij4fDc+iwrZk1jJ/UQK&#10;Lw9p6zWVDyjcksUFJGRSKr07p8816UM3rgSXUMzyB32VYi6nWGAiqs6mY9b+fpSflUumpWAHE+6l&#10;NH8V1O7qxXIDYlA6ACRZeHc/u3MSx04ljVijKpEGFFTCRfI+dbMKd6PxExPRbeRJZMkrkE7hynAd&#10;9XKNQtsnjiGbhjvIyzQcljgaoFr74/Sd9XMjb/AKjf/AbY55OQo7l8Yua1Plb/HPlZf3VSZ/wGmY&#10;cRzeotpkhD83qbp3LdV7GKP94U3t7AQL8k+U+rJHNxMs0O6z9BlTIxkOZ+ZR/ptrU3FB7oj0++q7&#10;51G7+0GWGgo4PTsfQFDQQC2WrJ7tLe6tbKH0udJV6EpmkNKQUuOHQdM2tYEJCzlFJqFO+R8HBH/S&#10;ojQdOKTZ5KXcGxz2fhMqasQQPmuyy9coi0f5b45eb/pkaef6niw3vSeYaHMbnoCV7JZegsux40Lt&#10;+VUj/5ZAOcPXeMcpRpjvSPLEI+/Df2M/sHLLsyXvzJFjj9rDCc6SKxeCaqny7VFykhhBs3goYbWI&#10;4Nrs0vomHup2431jzXPnCsX343wgfJDq/X4QPhnt0X1/kaJ3SBH4DKyvMZoMvh++jbMqt0aP/vLo&#10;eL27sCKQmZYSiKtOMAO6KtKPfFzY31Z2Kz0neSPXsqP47fGD3TkHGaASmEYiZAe7n75uOMB6GRc0&#10;yIBjfNudk3yPlKa4DNWNq3126U8VOD4TAIzfl58sFHUGJ2ghquYBywdP0CwqSUJSXAGRHJB8d24I&#10;MjnklxlI+ujnhgiiSVU+xDXWAIx+67asC9/b388eDIn3YNHFZ+XMa95nJZcawFtGTCtr8z0VVnmH&#10;fZb+K/mZmsEkJPH29ksG6MdE6UosaGleMB4qGdF2f6pstGinz2IY52yUQ1qa0MNxQ53H0pjMAHm0&#10;l7UQGVFaUxzie3Gs1rZI5HhtaVQ1bkEhTrXO0ClDpVLWBqzV1UXk2udTYiHnKRD0ZLX5Kor35BiE&#10;QateeJkWPYwVtGl1gIEGiCZd4xk77YDtvwK8TEvloj+MlTV9GEy1A28pumvTfuE8S+0bWFzJs8Q1&#10;oNB9All+6P5hCqlTsUGtFMMbd3t0rn1/bxCDEL0LN9HnWUZA6we8gKG6c3m9ZSmFexWGG2DkeHoT&#10;YW5yAInjIacToYaNitFXn6ejLqT2JWPC9MPB9KkGlGQidL/EDY6uSsUFY1hQqEQnZ6XxfEogthxi&#10;ZN2pCnSDqmozw8NdyPa9vTkZgiKwpWXREG8ZMT+cjNqzZHkdnreg81oSGjKcPz6J+tUUaNzI6n63&#10;PMSAqfmm9e6E+nExq5Is3sQp1Pi5HK1kmsVDI1gtiI4ELiijLW1oo+fORU1/0rFIlBXuPVKF+oEn&#10;Q+dcJr6EeHEdzhfONWP8iX2qW33iAuGTrojii8a/GThGq+sJPWmD6TaBROcPDOy+gsR6QnVKLRPq&#10;bvFPiJ55omgNnU1S/I4+HC9Chfvb7PKFUn71jl/IhIT2iGsean9ckuHkK2FAeSr8zb3twGF9gQ7o&#10;NvkoVMTv7lu67qXhEc4i/i3Whnv3AgjVzc6flfrWP8sleP5syUWjJ3d20Ush5izpdwo91Zg9VdOt&#10;ZFSbN4dk4B/oxAPuosPQsiLmhAwv6CLEqtRWPcSiVPP2WWxNh7U2MhPXMkpXvAlLRtqEEOgn2H8F&#10;eqoq3onKMJSoQzf4aJLgjHPq2dQ4Y9gnjSSIpSxzinAO8HNvTjpCEsLON4UV7bNqcBZUSNh66ndC&#10;owaXgRNlX7Ok+iz9V+xTzVCT0UO+UwMX1Ri4mQ5kHmaZgaD0HLdJgf0F9p3CIRJo5YLVeXJDuFTb&#10;AXyqLvCdWfC/jkOUT6CbxZsYmBdgS9xRTe80p7pMhhDwVtQ/y2oyR9bZKk6Hcs4A5FO2Ng5O34IL&#10;r8qm/4f8RrUBtlrQvypC+o7fcGxuP6Jm0j0LDXRFfY/Nkn3e+Q1eUvs36ZB31OfAcweWEN9V2f4C&#10;PRKtwoF9uB+ifE4uho+e6yhFDamzzeQC6xkVFNc65XCJDDV/EtkvEGjgBL79oJpzeKhmhrErenzk&#10;fRPGCUQMjpX4rC7ea1oZ5n51EgMnL/AVGKQlrboO9yIF4tmuJ4370UbCAAJKpVuoBm5/IZdfOn0m&#10;pOhal2kraN6JfKT8kGPe5gTLUr2kaVVypFOwRY+m3iBWK2RsR0YjvaohZU+9zA43adleX7y5cIdz&#10;c4Imlk1lIPk8kQ1unKg7ebsDlkiJL9NCV0z76NScBEBVaapTge3jRh/BJ1e6zS4lcTccUvvQPBWy&#10;IrLI7NycOqZATfWt7rwMzc/mNx2yKBxuC2KFfhMnRHl6u2Tov4IDSAZ6tYif3j+b9DTHpZFg001y&#10;mIC+whNdmiwOLWizz85vqEhURckCVdka9nl7lP/m2mDKma2Ourb1vfbRxIFAyGAYtP6pLsIe9cZw&#10;kXshK81w2eMyj538YLgwlBy1ZTMkJ4XuaawkJoUKF2eJGOiaBA8VGFjeXGJbu5DbOy1KZ5TBHm/i&#10;+GmIhzVCi+N8SHfg+SFiNRaE5+OChOWzSOuAK8Z819JYkPxfsSCU9kYmlPGqXUo8RHde1KkNhuzu&#10;E5jZU8qVCNNWFIH0gkC8pqWxHFL4EvAw/32s3J8TNp1hbTUmb52eoUclVS5b2Xu4iz99ljf4h9Lp&#10;GMfioz2Hf+iG3BAWS0J7agyB9DdUj8AFFSj0cyEhwmlFhFQu1OpRe/S8Ga0N3cJ5BJnz9baHhgWL&#10;VrKsFpZ54D3sEAsuIDeoFZvC3HVO2mWkrKcZVhdHAIEjTToztZzDP6xx39+L5O4Mnnx1rslLwMuN&#10;r+OqBR2cZd/ZG1zgSNH041TRXpdTZc0/8CKKgF4ZEC8MqiXpirVsubHFBaw99SUXS+Z2ylApz8EI&#10;Y6kC/9QyNU1A2ax2AqrbWYcR4GPAMicq4AVphVeAXKU8UXhRn5M7KLHuOooVENSoPXkRYdor9Vz/&#10;hH8qsz5pAd8vr4DjgZOxIGy33s0DHsKbgfPlVzwH28VPEm9iLHXahnQVOdeJYft2JQs3LpuLZ5ec&#10;lerwncKTZSO8RqRGu6gkeg6zH7Va6TuFr7SWU7ukuaKbU6JQoX2McyLKy/6Xz6Ed9aeaUcZJX9Tr&#10;RhUVpO2+lcU5EFDf0SXVxDJAe1uusUsuPVH2jruR2h05cRatZ6u/4n1OBkbMQ9V5AzehBM4RSHWW&#10;PNCx+gqCa1LyIWfVMic9AbsAGF0ZIFdnb/TXU6aI3iRLhcWd3icFrQp4Lm8Sh+w4REsTF0nt+Dmg&#10;24xFkCOITnR+Trw/9hxs/RwLv4gFUTHatRNag6lgd1ktHP3C3c8kK6gd9PIm59mFDmaxLkDUw63B&#10;Szsg59Gitxx1BrDGGiepQGAZ/Xg4DBuP8t8cTSgp/VsPyoM3FXmb0YTvY7HwmcIvj9rDLC4RIYdg&#10;eYdqkUnlQx2Tp1O7p4fL5BHFGDcLFkFfOGU1XCi2z5uNU8CBpSFqTlTcTUcl+Eo+hK1dsK5RJtQb&#10;dvksONllDf4/tXuMh3y2L4j4M8bb8pAYb0G1Q7P/itNDgVeEfnkT66jXtXBbrAM7UNrcE4h0IAOB&#10;AOQF/QoeiN0XcyJSO6cYyn4/CSt1twauAKXPaLW4MPMa4g3nNy7FDpWfkHr0J5Cp9H2P8t8a7brB&#10;tVyaGTxqD4a0tbHHHte0IDYwVDibywl3iudJnkk+rVr3gMRmP7tzEj5JnonlMOuLpBY48EOYatKF&#10;gEYSDAWmR1kf3m9CBS2brwjuhIqSAgeoTKNRDWEay2i0kbBrhtG7+0HcewbwsDuI0YxdOwl0PyaF&#10;aHwIVC7YfMObcIfuPaZIwCn7aD9TGAZnpy/51q3zlafTd9Z/JSSHek2yAW6NjHEAuTYB7UilUSMi&#10;kRqUxhfhhwyJnMOVtZbiG49+QGhVU6t2A69BNuhdH1Y1iGoVA5FOzakOn8FWSNxWnGfYCWpF6sU7&#10;FRg41NKKBM0uFaXiFXMAGx/S5O8nFml3FUo76tS4ILISrE/CzrPs6NQ2cdo5ZKQmnB20BJKTWRE4&#10;xjPXzhqnSp4mmhoFheedk4rPBS3qqyqpGGA7bAX4TUWtag6Yb+qe70C+zT47MeMzSz5DmNp+Jd7x&#10;KP8N9IYWICNRPnjG2rwrj9ojiaGOFNrOxgvGwKGOFK+haiWHzeIQhGXGbLqGYz8RynPHCuUQzHil&#10;+qFjpfLBw/2IzAONgSauwfepjlpPxggZLZzq397b/Uooyr7kyMYNDmXPOyWHqrqKrRAtzSaGm9Pc&#10;mxO8eWV2vS7KDnXBEAen8LgsUNXdxd1ewSkr2hHIQSCKRXKHfZYOcblqM8cLXvnTNcwL3w0gMvoz&#10;sHs4nz5TMlWCKITaFoHziWLQfU9w9owuQmaZ6V6bHR4SXquAWZ+l//Kc62eJ73Z3PY6KWhD/gedh&#10;wFo4u28YfyOAd+d8L9dXjQBv/VQ7ibGbxvYbRWM6N11ZlI2TyF55vcd9NXpLM+C84oQUy3Pjig5a&#10;2DcwwcrStyI/R/hy69yUDhaEif8hu5Gfwn3lr6W3VvplV9YWzTSQT6HASTNdDMUFy7jnJrvHnJuT&#10;nI1M/iH2Nt8LgE2Y6RW0RZxCrPJ9pNzCnFUZf3CUjh39V+AncXTf0qvm913gkYXjjBlVHE/WDXHq&#10;NI0JJmUg/9w+yXVMvRP+woLH82RnbquL15YLstpDBIdrbwibhWPm1JxAz+nYW/tvzG5XqnrL9yBz&#10;TP2bxTVwXAkpzsIWt6W1CSqKMsxu1MTrd8/sFJam9J+B9scAvczxfYm1d56UGjjzZ7Hy21bwObsr&#10;mK6T69qz0k7Teaxk8MCEU7DFNnF+lOpSO/hwt9gg3cv3oKIy6HOhmvP7HNNIMBM7TwDUTlqjrcPs&#10;78FFnqlnciNFlObcPjEr08EAwk/eKTyw1G4taMJ+J7+W0o8StlfdZch6qxaKtDY0gVSQszHn1n9H&#10;VDlbjCGL5bI8i7ckqTt9kaCeYuMDagJqeHjMufVTol8kT7jq/sRsSI0B37RCieOcQ7R8449VhCuT&#10;e9bg9KnzlOPNCWLioI1W0CidhbP1O5NgAyktQGDuSN85NeX3FwGPfBGvT5sR3kKyRBznTiKmUrDj&#10;oVz2508TjRTDNOZcJOQIWTRH2lAEd1MMYVoQ8eAUvApNXJkTnmAWT1Bt+iwIlpgJo+nsAusBr1mw&#10;BEIwIc5PgVbGkxF+G9nhliEn5hEL6Eet8hanalwNNVF6m/4IeDhoOGAtTVPghXFkNOzsrbmwzbD6&#10;Mm6LEWStqfP0SdNCGroDBWY/alRQtEe9Cd4x2iLX8uuHwB3KvTKXFxV+0pSpZlL1kx4R3u1nC+NQ&#10;jEbPlOKUK+y76r9ST1att1PiwO8GSJLgXEkmnOjPvllMTMi5enN9iv4rJ6RhvwsyWGjjNyQPIBxz&#10;h5xcX42aUNzSPiaye2VKQrcpQAS46bMESlGFFshBMtNDtJCkRHKmrtgfYKBTZOtN6yAKbkkALicp&#10;GdUg+0FwdhV3B2mI+6DFPM9gH+0ButqoOzGtTyG4AeRIMkoFSR+L0GdZ0DnqH/IKMAi6Hiv6lsas&#10;fS6lUH1OXALp6UTFDk3i5Jw7bxZssRPrs2SKdNiSaeCkKXIiL+h3bGX9LDjU8Xb47DbaPiZXOPPi&#10;5D6HnA2kVkfNMdtDdXwNti3pQHetB8fqWNN/mTwJxfvINvvEQqhCOunkfU4SOtJ0uwhbKlDUGm9B&#10;E2NCnSeOOSRpPMTQnOYEw9JwLgQ7B1vVfRr7YDX9PEljKLJHqZxgOzAMWN/y5sk50QjSLN6SIBaE&#10;ysQWPqS0zw5b5HOy/qLsk3Pi6sqoFQGhSejjcCQUscy5ZYxkNuCHiodSZHdxyDLQ0oQE51H5zXc8&#10;ahfjcNTYMFgU5rZxZCG6bV9EoQYSwnpSvXkOKuyMcoijz5KlVsUEufGaE5+3r9E9ntP7TagQFaUe&#10;MGajonBBYdbpUf7r0USOZiwZRu/CkDVhRi4zLBnO/4+zc9u140jO9KsQuhygLR7Ek2D5xoY9F4OB&#10;AQMD+5KmqJYAUiRITqvnbfwsfrL5/sr4MyOyanPFareBzaWqrMiMjIxzRBYcqkNYiAVYdL1eAf2M&#10;aMnY5Tu5MP5eNQs9Tu2JU6jQMNz95xQjYl7OU35Y79uwQnG62rYKGgHwG0Xtug/eWhRvz4Qif/MS&#10;hz88BYuD0Sg1ofRukRqp6qQDPJxvywVExQ1f2MPruYbJdgT/OqvH6A+2e885Z5wz9Qw5JpT8/hVK&#10;/eUzus41btDNM0q5Aa6E47PnlD08UbOfCUi4h/Nx3gJD55Q9Ysa6w1ZLuXo4eSZFqUM9651x0jNd&#10;C0t0/MnGxAmvBF+ZJtY84zT1Igt+TMgViE2YSwaezTquA6cQ4fjs2SAkX1sthoUE6dPmEXUH66/Y&#10;T2KvmAxjJOewrhMHkSN9yg3btCEMinBy0ONwRoMqFJ8ZQ0M7dVgDjdzz9Fv+67dZcsxNLrwZRvNr&#10;/huv8zL9JI6lKGo+BG/ifefXUbf8Onk/m7jZX38ClxyBb1BGBd72el23p4SrwkYXcxqDJqWQDcUF&#10;VGMGSgmu9ahkpc3sduWaOJhVAe2zpIfUi/gk90DcxIH6hoUkQ9APmymhrMLyosjxtNyHTQ+JtBZF&#10;tnyYhASHZAFmU4HLJ2gsNJaMMjisjN7pgKtOwYr3Y3NP0C2cxLjxYfV3qBoQoVxYejxlnXcwHzxV&#10;NFKMoax2+zCsyeuRWVlXS24jkcIxFvf/0MF7q1XWiXcGf0uNL6syjp6w48NYIptnBBbt3kNM765s&#10;AszOdZETZTXbevAThCefGhrx5Ly3dNNhe8ekZJf6dFciqr+CpHTdtI8uJ2ZTNNl4exKIyIvbF7Dq&#10;Nxea5nR8NpH8Sg7sMeOTnxafL6G8+PDJOSwLWdkWYrkEAaO6sweW3uz2XHFp/RYtUWcBdxTSNceY&#10;Nnm1CDH3KELjIBCtp02wBDZcM8kRqTWT5AqRVjR2j/rFLbuRW9Mx3gYl49lWdsMV2I0Zyc22BkGV&#10;Mciv+e8gAsQWGc+DIdNLZ8Xg/NoV5SCg8Ke7koIOs4WHwgHxKoxp06iI6sGMy/wUzx4Sv2OlaNRj&#10;XzlJQAYb6NvLorjLtXy6IyNYE1v2zXUpKdQ5JKoJq4o3e4CcH+omH1XeQ13ZcavBIGyUtOBaLTJR&#10;ZpSdy2jNz6Dt7dMK2I5Pc3i2cjVGH/qHjgWZXbjnLSfr7tVfQQA4lpzRSaYAi9ogQ6GR/86pQXJu&#10;a1Y/00AJ7O+hVGNj3TCxrhyNodItbPm0O998HwFmUeL3/Hd+n+SqEMjSuYdl8K3vo497FWoYZe+L&#10;v3uJOY6rKzCVcBT9bSyT4ZgYu8HJyDsP+Zce4581MSFrBsvpUQsymWb2QWkixCITnkKHSvM4yOGg&#10;0/0xKVlBTBiS90GmSsXsGc+YsukToySWd/Q6CMhPN32BRHhCQHNilFZcc7RrbJMM5rAXLEvFdwVy&#10;enx0HyvySin42oBxQmDgD/DSByCvWa8Ls9ZGpgvdFDuvbn4g448IMqBNyaLdCqv+CjrGgykUjllz&#10;uqpmALZRX/1peFd1H/MYbd+jSSS4w+/FWIjX+BKUDZ2JDBTVqylzjOZkxD7DMyLOfaJtn665WhJ5&#10;Yr5qkTp2OJ3aB3B0NOY4cKTL3rYUExijs9lxMRw5lIVs8CiD1TFamaTXFLnPVCleYcWg7pMrJlpM&#10;Mz2/Py8BVWfYkx1zel+l154VV2Xs/Gh/H7Y8Mafu6jf4Y90fefO2+T+A6XX2FQutkeeNZOASG9cp&#10;1AhxXcv9ByBnQvc1fesE5mOCLVZV5O0EQpj3QC6HG8jbOchcB7ZTDZWN6wDZ+1hXWX/5NGDuhZdP&#10;GXwK+RfCRcmaGoFMgA3beL+gguB3FA96hyus+suQ81jS+WrkBC0xfVoawQ75sMiCZ92JbR1g840L&#10;fpcfk1M13FmLDDJKUFqGsXriOtdr1uWXxhc+xRq0YCPTZiA9dyaTRysn+G/dZ+W7bvucIGt91TJh&#10;YkeTgeB+x30rgxPVVdZf3uckE2mkuSU58eklcHH/6oKKQoDpZJB/qez9OyAvmUixN4bm9mn8TkEG&#10;VGkpz7JATmKPiAcNpO6AnLgQtwVtud5FcOE6fXWSqEuYKH3sPp0NHIZ0I8Fui+ugsx2eoGMjCXRt&#10;ESyUSRSrkFNkGsoM6WM7KaJqxFsjZ3yaRc1Pk2B3fHqeKlqQuGcSAWmSJ+/YZ3puqHzkWBTbHI1g&#10;16eVPhwoeQEBDqUsPUaLiDOJU0S+8/aaCcdAOAFZiXXFg3RUOkUyiirzpKBlCjsusDZkdWa9g3tS&#10;OTRTPlSHubFHTEiHLNLd2GvN5TH4u2vNylIea36pnsf12HCMSGuIx6RsbfKZSLBLpIkmE1O4Z80E&#10;PaybIyN3AZztZrRwioIrtnnuso7DD3UPZPVaj30m7LjzbXi6irUOAkRN21UWzhlt3OOx+jVab6r8&#10;sv4K7qlMVGuOV5+m0RPcY0C+mBgme0QMlYqFu+IO2r6FbYxZk8HFZiQvxf37fERlxqK42XLfSOVu&#10;eTOooNhJH0vIFi9dapevqeK3/jK24duWz9gbW00LaUZHzP+YmNyLmzakHp62o3APxyVJJ81g06rJ&#10;XZJJNT5KPtIQBg9r+bxPMrDfh6/aC+PvXq8M34GNOBIGFO4orEjh3vBmI4N1sVV9jP/GMFnZ8N6c&#10;VnYNGdPIp/ZA2gYZmWQN8wrllLZaIt29m+gOdu+jp5HgUxelzfaaYfy1hIeHad6kGtwR1YRQEjqR&#10;C7uwo8NndNWjQy5u+eoMg3IwqWOH1dvsDn6BxFdC3qAmpHDt/sTWkQXgjSRCtfkWiQGw6DEajsc0&#10;+vwCtg4XjLEkoO+LonuMwxrqJ1zbNCAyXvpWbcU8lLPQlsI0aH9p2mZJW4oMn2bNgRLaepJhXsiA&#10;BhGuV2FTGO/zVKm5/gp+oc45ZkVctR0NcqaYRel0SztonK6G9VTRR8M3e9N4hVYL12v2uTZMJMJE&#10;JDs8i1j93vVM6REYOMIZj4G5TYWSQ/d5JDa1lerCE1FCI0TAQYmq2t75hz+75lY14lvjMKw4onBj&#10;d1Tigz+77g69xILz6DyGJ/AE2Ws3jnSah2eDUeQmeE/9nv/G+7rrYOZCEW488eBLnCpOF9IC39Sz&#10;rfXbU0qNZjiHdohbLEjRDfnKdFJhEEebuCuK32dKcC7ugWQbiFZbc/N7/uuVFSioTMe+J+lyvbI8&#10;deTgaBIw6bounNB3JaaCTfjmPXECLk3zpafow0A+zsSCjCgJn7NqvuhEW6iF0IHb7YFTbpo8iOlE&#10;LddrJqRhQiTrn4z4+mkokxjT2C52a9wKtCYG73AADj8mBUwafYK87w65tTN7D+30VgQBfxb8KyZB&#10;0v60Vfxd/43dJz6EERLvI+BnMyO/57/zfXAwNFXyXDia5kh+7xJz+IVE+wM1sJGh307UsCpHYo+b&#10;zDd9Df4su+kYrWLgezg/0VR1DhljCehujjEKY0jYicfEUTZX4hOCwKG2o+mRmuqzUVfptQeOiKYi&#10;T+KjhKzHctKJ2t8H72H4sjwCrKZJv1ehGYqOeewEHr+QhxOnVKWrZuJY+NHQs3JN5a0aJj3CKFjr&#10;UKOqHiL6CZnBl10D4Zn6r+dIqXi0EtP7r4mFDZr3e/7r98usOKgt6sJ2V7OxWKoC1OVcquFnqM8c&#10;pTOiCvZVi3mJies9oDgv/Ap8mjqhyotwNDjNUXRI6mKdmNS4OKvw+mi7d+II15ChmEhIIgRCtVBJ&#10;K4S1YTMEL0LK0LynQkatjbg5QgiW77hBhbXvDtlF0ZOf3VQlXmDK7/mvdxMl1tKP91c1kt+r0GKU&#10;Whk5h1Wq2KYZ04zBqhwpEDThqZtNuMadRHkMBXmOFZZnYJgvSVsa6V2M8kY9fGJZmG+vV5IGme0b&#10;Jio0Q3muIpWgU3X5rAkJeL98I7P8TaglZc8e08bEkgAhFuXuPWohx3RqWCSchnY2eQUxkKlhYWnS&#10;p75CJu/GnIauvPc0RVFyDCrwWDNcZqvY4zETC7WRsubIQVsTI/0qMoOoekbgWpep+K27CdMGZnBG&#10;jPtw5z24m7xPnmiknqBKrtpdf9d/vY8i0fl9eryaxvxenZ1Hsd9hZKgTemBxLTUjCj67RTIpGsVk&#10;DDw+jIkHIKs2KsbCiMANXNiQWT6f9nJwL1S3LMk/0u1jNBrT5MkVVv011owgxKTwWC4bqLqaekny&#10;vfg0tD/SKdbE1F/bj+UFd/VchVV/GTLVBOE0oCSeovjCmcE1XpT5aQzsDSVEOGY6lGqlr71i3m/D&#10;xHiO7kh0zcJE+ra0UxDY7TJ5XxnSDS4CfRJqCKkhb1KNiMtb4LqMkclVnK8QAja9N5v88Qd0qW1l&#10;dCeW8+OQsABHomwz3d9fqY9H5d3QutIJvNwzfPrOxmEU141sU0dGes84C1sTAplPTnlnNKF+6w4V&#10;Vv0VO0d+s6sKntIhAQ5YTogS7a30UvsB1rbHamc2sIMn96Esg0vISG5ahXgsFdh1zSmxFXcT+dP7&#10;xOgJZ8h4je9JCKQ/uGuM5ebCVqqLgilEgo0gK/s8Mw0ik3ax8phpHqNb0og755l1cIXn6PPDwz+P&#10;PW337NC73AzdhDQxBk7MfSt+66/YZ7TR2fZg7dSCjKPNjPI52lpV5+CMjI6zg0P/IS/9dhYUh5h7&#10;pJIkz9fv+a/nqCzX0GZJCVHr4KozX68M/4GVXLr8RI7mWhl6rw0wAgZqbVV2U7ddBE8hJqguVANm&#10;hVV/xXy5606Rz4M3iOkOf8OETBcNxU3HY3jcdqilUVoEHKml5oEV1oYjjDa4kD8q+2XD0f4+GQ9r&#10;5zSL7f0KzTsh29tTF9KKQoYfnq5ZJ3KYCycJWv1DAi9iZ32cEgx6NhnOpIH1aRicFesrOsVDCfcb&#10;kCcZN88mPBifQcza1LcgY8ZYV1hHID1WEZNHG2NNyPnwXawZ2rKphe673YpBlZqsHK8Z4XAPtnH8&#10;2w6jUSYXgWmn1qLUhNX7fCEcVNRgbONbnue70lT9ZQpbF7ddsndcLfNQ4/KuOiFthZnYhMzE75B4&#10;amUz0XklWLJIO6NEssOQJQ/v4Be48d1FFYeZaWRhG5t50jbu3JoGzEygT1OYRO015O384/7HJAjq&#10;wDWHbld56v5+Pn9SYQ+KuKW/4KXCUx1QxBY3Yb0qlKi2gQcdU58LR5AtHkX90gOa2SUdYbLiBQjI&#10;4HcTXHhH3FIUyMi1DTIot2V53FTj1VZY9Ze5P6krcz8oixtNgtei2OroECfIp8dEzSNTQKkQFKNd&#10;8shtdwgcOVDEKP53i/uj9S4oUILPib97uTIyVKRbDE7IvwelzZXhXpsWBOkocJ/CNFIFoZQncuEv&#10;V3YNmbixnZIq1a9hRxrdzZYUfBoZVdkV/kZFJ2LenliPB6tv1lSALhaFhT5Z3cVjlIzJ/efjHuR0&#10;jQmLQgGpJAojwFoai1INTI0N4kQgLhdrZg6YOH1sYwk6HwrIuo20bGQqluUx09gmBguyr3c9bq55&#10;VfBefhoh6M1Ae8NyqxODDOz1XI9PkE3jcV6pkvC9W4JJC/vAlN/zX7/PJZX2WalBEN6YyjkvKZjS&#10;RvKoYrukjFakHVXlwSiVDz7cj/NoERmfvum1I6eVXUO+HJs+zQVWwSgXodx43IVMSMyLolPM0APS&#10;p3GyhBaxGEJ6TFAr9Jd1qJuQoX7TILXAKAWFULiPFpGwM4QFGfEdVbkKl6FlxQ5X/NZfQR1UvSt/&#10;MHiNjKsNMrFFC8QzCyWSt7oV0GjgHov9GbkqjiyQhxhj16Kw2KdIOz/GyemOAKyZQ3+Htoj0dH4a&#10;x4FjWWmbNPzZyO7q8WpKkUaf9nk/hcQo0AcCz2m+fs9/Y1/U7Wgyat2wbH7o9y53MwsW4vtqWJ31&#10;YPQmX4CGLJd0rI/Roi212FbuXOrTESxU/oexvrNqpNvnJpmdFavcgQixrOuIBo+qq6y/AlOE9Kbz&#10;UyJ9Eyzkt6rd9JjYxWNdwWBZOx/f2k1UJhJn/FH26gYPFnd3rO6Yo30t395NnNRTR59YmSckdRQg&#10;sRkyrh4BtXmaMGEKg4OfVnaJ09Qf50rdpBe56hMGTl+hGlXPEqatKo/jMbLc2l2FVX+Z7tclYZwu&#10;0/1cs5Kd56JkWtQ1p6413zqbl5CzFnF17JOacPU4iXpEbEysh+3UyYZZe+xaM6bMwvaZXUFbUzhM&#10;btaDjJR3Uqu4KPp7YQj0Plx+vIvHGCKTX8zHTci4EKd/5Lxm0kvWp89kQLh0yUuy5+6hsKybXPBI&#10;eVumMwxVZPOzHVLLpC83qE9ypan6K2g767hkiimWVLhzZqFQ22auIKh9WQWeBlB2B48E10vK60bz&#10;CpmcNmeSE3HAF1DFBje8uECISAyemTvOMxJFDQwOXkCYem+EQNR7Gkp4o1U4k1FClpZ6p4/RaLtP&#10;7lgzAT7n3OKOQDjVNeP4m6lANIRSZV+BnOr0dS/DsGZ6tF2CYuiRm05F+stk69Siq7K3QOYkmcXR&#10;xEa2CY9bkNXN3O3vFNWOaj9zEpK8kCiBTumUNWCg3DtQNrBN3tFd9RlqW0Kc/9gpQtWR57ggKzHJ&#10;j6GgYUyvxzklADfZHXokO6sK0oDM/Kt5R+rO48nDKPeX1zVhmzbF5AfFaJhvVPH0sE2kTj1hjzXj&#10;z9Xl0uXTtNP3mtXUu8oqIj2klgRKyBYgNNbfZ9LmUIkD8jMueauQyetyETq+ByDXNZODpvyBMW9y&#10;2gYZ9NYMWbnKlRVwt+0x67mRxE9db0Wruos0MXIgAjLYC/9aEzJ5uHZcy3E6ImULsrJGYjPYCiUY&#10;5s2g5ebkQ6pYGSrLCbL1scGxlcsFUQxMEVdSf81xFv2e/673SfHw+0Dx2fV7/uv3SctwdgSh9Qjq&#10;MCu/dyVHyGMT7gIKHq6dsDiKkRLPF/EPFManzVefm2P3oZN7dG0sbzItPBZLc/DjtQfwK2cYU7Ef&#10;Rst6zMS9g8xMtzAMbNZV1l/GFB5Dc0Wmsdnm5ByCkpgYnlD5SsvukzXoQA9ZzpKjbchK27Yhyi1g&#10;uoEqf5po/rQWQc+rka451/wElhoZ85xEIt73QCbZyBtJOyFlJBbIiLXJrqks2075Y2J6zjfBOyyl&#10;pr1m/Gnue8U/yC6rp/xg9kGAmALRmG2uGTnC0R8URg6FMiP7kJH4tqywT9XhMa+ZWrSZCEMRpLry&#10;pcdwHB4b8msydPqQyZIhI8FyRDe6FGyTCMOng8IU29q0MxIjlU18nCqoM+66O/GXK9om6qXMwhgL&#10;m9n8TmoNt5KhiNMXlMC/GR3zhiCiPrEJWZ47j9XNYGWfIW0yUTyxc/KP9HL7ywj9ib9295kYJK1U&#10;jE42sjKpESQKyChQUeJvCqPckWh3zHslVfTWzK3OJCINbMvOHbrG/DQ6kDB8bKRM6A3bmEvTyycf&#10;yQN5RZf7XKyWOXZCJgwDCRqyP70eZy/fHN1bMxrXSouYkan0abFUQz7FtdSnaj6WGXLHqVKZifd5&#10;eT4WZFUjeSPPLg5y/VcUfT5urhlOsmJ5J/cINWfzWg41G9w4CYfKZT14QLwZPcj0lIEbGJ2nWJ4i&#10;eWYV1PDuoT7AzXzL9bgJGc40A91z1hPb6rS5gox2Ca3HSnHwybjTY0Qu8TpVZ9tWOYgW/RfYVjc2&#10;S/f1uLdmuB/anrF9OrD8B9yefnyibVgJTc7i8XRMniBbHxvaCEII3dcffc4V8Hv28P6+nK3zfZv2&#10;QPF7/uvvq22XvQw406Y95Pf81++Tv2Xld2XwpO9f8iNUGTf8I46vIE8RpmK7kxxmUtykFiiJHk2B&#10;uZkDdsLcNWSZosb6OXeBlIlps50T24hMLdeRcrj67IjUJt0AMJg7DKBa5ii0uGX8VD8yPoBK0bGf&#10;woz70g4BP1UxfNVbaTksbnEiHaOieKhQ0iqNQqx3uHFxriBSxozRy7daeuKg0sCHxoIoh0snVeoV&#10;6TjWhiQSh23b2l1sismEMLq2TjawVZk5Aywsva5WDed8HOFPCoN3VQpVPDvYqubJ1R2Ol4ktC7Cn&#10;bOJX6LgOT9zp4SIxgQ30h9UAoqAR9Tc6buICYPeKvorn0rcEkj5832pha5YxK/PYh1OVzAvJcLi6&#10;t5yCOeW5Qb29ZXd8RM6py3h95IoIktqVOuTtFKlKCxo+oBZYqMTV0hyHg98nWiUqS6axWRHu8E2N&#10;lbvNeuq9ecWUdMgGCY6x8wTcPxgKk2UcMq5MDAL3KSI1SLnwXXKGTaCdelF4uYbvwTusqlBffYU7&#10;GJQUysI/BLnN0TCV/kHCRseK8KLO3Jm6pBWDmY7oOTE8rY9N8kcu3vWadwmGWm6fFJk3N/O7dDfz&#10;zAjKGZL+7qXckWNoarKy4sphRazzUbP4s0BEJM+KhJWC2yJg+jnACMPzdZF2eddjS+oeZHnpsCgH&#10;Bc+c57ldeCWWKnPxGPKeGUEz7bgJWZ+b6ATZRbBxJmF587HQnTmnHss3FfP24yZkGW5TfzoWmI/l&#10;oaDPx/70RAkzlZ/mb4KsBixTGyXeUTkvidL4wOaaz4+JwM9otNDT9xbRjYI44Jz16dOo32qD/xAZ&#10;kFXEja5+fB+FEalzh6QrPZL7JMnU3z89sX1c8vE3Q553SQD5tJF462b+FWpxoHNBLo+JdfYVSQJm&#10;OK8tF8458+rAvDjJaWLkr6oKKzbjPmyX6LpOZz1VyEnUvvg0D4cGNdeseoTFZyH0a+58yT3VqdIB&#10;jYsaGzQo9WMai5oGwYJMjuqc2J31JgRS8Kz603ILFlYhk9FxreUOWpDJYJ1OBpnAd+wzQnQWuF2I&#10;WeWNWuMhPLELafLz0Hpi3ngU7tCiEXApr4WszupYJlrAx01CkGONdxAAQCv0oWNew5vZ4560ZVRX&#10;pLGRJ3OFqTxRosB4jDGzJRkpiWZyz+m6O0G2nA4LlpShmbeKDh03sDDK7/mv3yeeaB1FSSHDTZfe&#10;v6RgmRs+tcuYmoRS3IqksG5Hi/ZuOBu8cA71HdyZzaDVsseeHZoqorW6JoFdDzVNI6c1tgzIE06v&#10;18xRXCqqKWGtmWRjo0SsZacjmNPSnU2FTch0mZnJgydrmxaAfNokej475LHP2tHlBOhBlt9s5hai&#10;4NT4Bb77lBp18ViXjnkz7uUX3LRnm/uKFa2bZ1LR3dwMybCpO08W2lyznOaeNdZuNUS5BglROR9L&#10;MBQWSkTeHZ4p2RMr71sqKuuZSg1G3vCJz0VRvOtrwfj0SWAVIT0f99ac7pK6/DQLmQd2fnpNLOst&#10;83ETMjEZW9gXvjOq/1fF0VkxKQm983EPsjbHJviyQuai6Iu+Siumwr4eY4VOf/xU93uQ1cpx6bby&#10;vBUS4jQvFneGrODoPO73QkbzWHbbGbIUbTNmKVuVtomTJjvEj5trljEwj82JtgmM0HQv2Pq5rlhc&#10;bZ7JaSo3IUu0mj2ezzO5PsQ3DdkHdu4zUeul8zxM25tUZRTeZn+U6J69Bn7Pf0MKc6ngDIoujZD1&#10;+b1LiYRjSFs0FAiRc63XIOtiBnEPfrE91mq8cJHZ8biJ07xdc+xEGh2+Fsonic7Hh5E+IWtrL3mk&#10;127fPJQ7JQIa4KnTyP4+WsYUyFOBv4VT+oTRe844PbF3Uj4Ih/mx1f61MmhzxkTvpFNF5Kc6OKXl&#10;+jQ4dUrMEuPzsbx164RwTu/QzQ/Hho/99K6tT7OZ8+ie1Q8KCFIzAnv2enRESh/wAp2zU8GCTFh5&#10;MtmzTkUrQvyGHm2NrAkZfXxSP27P6l/AnTxz4WRj1ipCZZOboxxXBPVlfLqYHVcqHy4clu6VUzGm&#10;UaNS45O7Ra5e7wPyI/rLt5ZLaI6rYgamqEvegwX0EzEfUXuLulquScFCirHEVKeFUHlS/TXOLH4U&#10;qi889BRKQJ+c65npsN58Mjk4fR7LavtGglqjem9pFRS9oueHlc7qD59yNcAqVlOAvS8LhN7kakp3&#10;sOOVQGKwFPsSEfFTXLtlb6lAnmxHKVbjaWtvsW5XcglnaGQVTLA4bmbYCzqv3m/ucPAtFboeBGRd&#10;cuKrvcVqnI5xVbFVryNJhDMkqlTvSlLqU2zWTF6C0je77vzroXO10Il1uvXh9ZRYSey8ckju8Nlw&#10;IxO9rcbuXayHkJmP1wUuiNSZLu5FMiaEbU4kz5YsBUWpU84guJkrNVdL3MPyhNzFoIseSYEcG9mr&#10;2dT8MC3U5/HCR1YDnhwgulh6UniY+syRFkm0lPVQ4h9FL2Y50y67QjLndm4Q6sEdJEVEwXyIjmrR&#10;lmSuFrliuXvO9S6nQP60vth9QdTSVj2ZUupBkJj9C3iytfyLp5z4eYCwe0Y4tLW3GPQzUVtO9rp7&#10;uKx8uaSarip7IE8KOp9gOREjPtgDS1dGWx4U8G1JlgiYmbKFF0U1rwmsWgTYR0W6gzrPdNmFkuN8&#10;gLj4QDlS+cMkkppWaXhJ9kx5ymUb5tjysIwNaq1WbV6tmayhJikizu5lnHpprqdKKx+nAONXnVP6&#10;q0WJjAOk7KhqWOL8dW9nwOLoLXEikrNms0F5le8ImeCupiIgZkw8Ed3oISQj5kfsdq5WiZPBw2Sw&#10;3EHJyvacu4eUr85syhW4yjAmRaS1pqg8VwKswSI07nDrUuEy9SHd1VijcVTOzWCcdOUaNiDUrzTy&#10;g2PfmTMujc/snKlDGRnJpF1M/7mskppyw9VsMxuEnndh17coWXdjOaOMTqmqTU17y2KAFeuBUVYX&#10;tq71teAjkI5ovqTkarc9IwPYBfN0F9S8B/n7Nf8dKibCeHbhVR7WZEl+7Up3EZe3NCeyyH7mRaF2&#10;ziQwIvDkw5SnYNrSgmsMl2lfAdVfMVekuXUx8iG22wl1laNxiajfuiLqSk/bpY+x3O84J0QwXlnh&#10;xWm1pUVzH/CMsIGJreNlmRRnbNDViXKM7Fgn1T8+XOTf4S/99hZSaOCA62Ppjfvrl7jU3TUjbEO2&#10;OmKrlGBLwkT8F/hMuxwW3VUYEXEcNUiea7q8AqsLFiO8S7o5+YQFrK5ajHAkZRbkKhSPC5xOpWA6&#10;/NIm8Z0HWiqgikuusnNH5DrIr9XBYwOwftzSiBshMCzq8mk0ESwXiacbQDJ9K/4bzBxZwtm6nuUl&#10;WARmcDeqSEBOOTiIf/elohwD9lvBQpih++EHISh8B9ij5Hbg9biuo34YuRAykbQU0usrLiCj0GgI&#10;ZSBPjimf6PtytRzhEDBqMYArLqNRZBcVAerIxa/6lLDkENRyi0YiYwss1D6vjlAr8WrQkT7sPHDA&#10;KhEzg6W6Z612TrkFFkPeHhGV+qlTQJIDlA46HxTZRJlrBat2p0MUsxlw3jv2VhxzDlXUsYDFPWQk&#10;4/7aWuWAJjdP+RZJ+SDF0UGZjv5YUCi6497lZXsdURJdndBGiAh8W1o9hRS5g+ZgAbAdDH0thw3w&#10;V/03JsPde7REOF4HqZypb75ObY3UtvE6oql12w0swM352GJqTwpHY1Hzwg8Kd2AWGf+QmKtRddUC&#10;5zDmV89LXRT3quMdGbNkji9uLYpEjGi4KiqiAcaGgwprIE5XiYS1QXj0uLouUatuTY6e3/I54hsr&#10;i4J7+lyTikC6T2dRKELhftWFp+hq2yw3HPD6k5EZwOtI54OsEx1cLioPQpWoijQ8fX2SwFZV1CQt&#10;w1WAH1WK2eWirsEeFw0eVIWFgD+tYot+zEORpucPmNuekgAZFKl2u8MyaDEczAgxigMsmThx4cCb&#10;H2ODiYJFpgoSF795YUeK6ESSID3C4CA+ZnV99Zc/TJ5fCGnizq+qIk1AYa4W/G8mlHwhYGdMGSXt&#10;DhlWdg8n8b637LbRiKypzmpI1Ckqd+8t/vOoj0hDJ5LVh917O4lmPWWDAlP3khQ3ByIQB0mdKRnb&#10;jB0bT1HsqlWOJI2sGA45vXd90Opm1l9ja7lb0qobCftU9GY6Jl4VHi8uokEPrw8xmrxScHKH/EKP&#10;CaONiy3of1s+i5JmfZCkwy3RgG5+YXeRkQim+yT8irXFbJFOW20GB9iUhDdry1LBPQw+D8RjBEXy&#10;TOu06n7W2NA10pTCbZUmo4uH4NOzvRPmgZWYLWsuLEDN1PxZTuogkzkh3vZs77v/G4XL6iKiFo9J&#10;piFdcGv08VqdUH7Iab+DAaeRtKxTyniSZWlCXMuydd9A2Ys8Q3HEcNT29nPhFhNeWSkJJv/B55Oq&#10;/s1NC5/w0SaVRLXmQ8OpJ7KKQ7pyhslPtjIfP7CapOH2NqpN6FDyIw7Wn96ukMbZF2XF1oATDMCy&#10;HpqGxgdVHV8vEEmUjf6j7ri316ODFfSFihQ3naUZ1vWUt5XNFBD81uV61kmV8VGbcaTzpgK7KpLT&#10;/mCGyV67Ws8lzEVN0gQ3V+o6GJhZ6u+XCAZ1BDjHSVWnxgdo4gomwsGcl5oDfJTls7qvJT4LQ4fH&#10;JJi4vKx5sBuq2r1ap3E8qIQrl60kIQ7Jho0xfst//bbjiFRyEN7b375aj8rKTRlzVmZLWDBPvB7O&#10;cpXyGDMRDpXprAz1q/VcwUSpN8uXVVptM7QjO0p0Me4GMz0kPngPTLYmdlyND4bnb66TTQ0kcNxV&#10;2JP2Da5q50Sbf6Qx9Gdg57d9u8TKgkPfWGzHByaB1UsDpPJwTZ8QzT3lV7pgaAolrsUoxlTaCe4f&#10;3Gqv8sOX7KcNwbqy+mtQKSdvynQ4RXUXJMQR58PczetEZFgyY6ZhtAVWK5T6a8BU97XY4DXSu//t&#10;h5xaq373wUQSmMfgExC3T0SVH8LQt07aaSQXkN8hmfNnhedCJtIAAgkkX2z1jGkk7DD6RbQkM4zO&#10;SgaRJf4vrzPBxKm9hYsV4bcM5Iw8sZypO1h5nHSc0b0WdYpzbC7qt/w39n3t3jrYSe5VSDEGX+3k&#10;FCynMHFswPlwMqBJSOkhF6oN2dDD4RqJS3K/anSh6Sxa4RSmT7BLbKR/JvJIpHxheulMLFEy17lO&#10;ExGYMHV761wnmNOtDhDpTGA8WSWSdjg8FhMmvqY4h7ix8ea215lYiqo6q/KBvy6qPNRgbWu3hX/Y&#10;0pfcLL5zCbNSHPzXUpG7S2n8F2P8lv8OWkPYgINDD6E0UybokKF+64o+ZR8EfdJmV9UDCYdJYj8m&#10;caB60pPcJXcvwpOtfUPmWECqGdc4qXNrDhY1lCnaN22O2EQrMIMHtJ6rdWbKfsrWlHUm1oE1Suen&#10;jIR0SFGzwmPSWmceSc7TFi9Y/BMv3R7DSA+nHtWDmUaeFFVUIJt3Z1Upc15xQ1NPxWb9FTwu8WyO&#10;2rbOBRPERi7U3Ow1W+o4qS0Iiq1Q6q8zzJMFBzFGxI2wBXbh8VnDxItlVwh3NkYryR5u1zoRh1uR&#10;fvosjnKlJqWDlB9Oc70FM4+U/6LQbX4ob0tZZ6I+9UGbOdoVm/XXSWatkUZfOisXD5cUWA9b60TW&#10;mCNjpmwRlsR0fzh5zBIfwk+nzpSD69WV1V9jncnmOHt+kylzdvwmTktq0z1BREU5Qm06O3aTOUhG&#10;uxKKEg0lPwn8YtnRdWX111jn6lEqC0g3cqXPKj4XKhDxB5WApYeszDJL5XxE969wa/kyoOHAjLvx&#10;0ORQci3n/Jb/xtvsdQTALt++Wg+eRrMxHHokeeUpk9/lmyQxqUkALYeCsLlbaeAj43Ff8svjZukO&#10;TwlF2scCG9mld5xK5RSXSSl6MQOixOSNlLq8+msgiKbhzsdR5suWg4Jv3NUygFXCZAGbXM0vkYDD&#10;J9w6j0T/bW8oCbB6AlHpHULC/7snVC/PLvfx4pe7pJmrpSKvHCNXfmD1wCRXM5el77nj8B2jd07o&#10;tM5KeaRjxh23UAHRfNucfst/xzZAybbbUcVXWozfulpP8q1xWVbcV2+CSS47FEXkYN645MVSUfwd&#10;PC2xELJGtp7CMudD2SN1HbUjw0wMD5UjckpOOLxaZ1J7qcZU8kViIYl3k6S2ec6SDX7kHfV5dzIF&#10;6WGr2H2CmR9iim763NIhV4yrtc4k+pDvYTV4P5NuRZKcLspLE0r2ME0AVvi0YrP+iuO/tBUy3ePO&#10;DsMk6mkPIRJJxdgZJt4YeymY+R3nEKZiGXUOFmFz+au4yYeW6PlgWtr/IxbR380/wdrCcoFetj5E&#10;f1Lm3TBrVDpQQaa5UqG8LPiKy/rLjNV3M2ACophWOXEEPzaXrpeZ1C5Yh65cAe0tCpLWGBjCnwJV&#10;lA07tMYBE8oc7tkJk/c98j4rWY4v27onQ5jT6s+eLdakQVLKoi5g3XWmk4K+sae1LCUR/rTFP5Or&#10;APM6SLqF22Tw085D0isdBkw+kD1MY6yDGuTP9qh62R270oK5bHqK57d7apemh/NG5J2ms7g0Xud7&#10;xPJSAlF85G1NH8WAgtONNcKeqgtmzeaJooMjeHdao6XZOCGaZRw8tdqj4nPsv9/y33j7iMUKPO3z&#10;dBtQffnqCObVHE1B0mrIhCEX5vgc2eQ1aLUCLmTTxjUEp7VcAUSwhdOSQNimGq6wH7mNqHcZtUtY&#10;v4aSRjJmC+BSG7h2nlh//ihHKvRJWvJsCgC2XARSVAlxhz9cZZKDT+A5CoPaPGSpUAgo6C5PZul7&#10;5HnRayd2ryKxbjhelFDXlFh4I5qU1HKVJk3vgj9ZAQWHXso6vi+abuUJJ70YBsOc68OpjcOelZM2&#10;iLFCqb8sFWY6EE3Xn457Co3AI2ln6JmYTfT5KDBltvohIdg7YKLhhUFDQcTLmpxBGgjVI8dB0DUC&#10;G0zSpqN0BNdAXBDYIkwsQeXZ6HzhHI37GOc6iUDHUlBc9563BHTDNKApsu5bbOOWjMCorOIMnTJK&#10;+exYJ53nt7QOouCqXtFsCfcojNiFiZPQaawI3LgF3etEHSUUNT4Lzxoq0nyIRoeD8YAJrx1BshZu&#10;kVou94Grqc1S4mu6hSKODZVKwUsmTFwSXidZX3dYp0osCJuMbnpsX4G5MpfxzGMBl4f6T4EEfOHj&#10;lPXWCQ2FZkaTSZS/8lkwG75rtZGs2gxU7svQSX6LtI4ezJX7TUYTXpICE3YbGihuma3EgI5q5lcE&#10;3e+5qSUlqUNMaCwFpiyeISXRPiO7f+6n8ukHbvEw3VMIeoiZ+Cyu93rpKNn1eKkP0pRJsGkzWAWh&#10;06l0bhiWLdyS/gpPH5+FiEa0wUshydkZB2qjUaUHmV8kbsdImPE17zOvH5wWAM69VR9sKmnGmfZb&#10;/htv4/oIiUgPurhpgFX5rStersB88Diu24icgrkerCmjSbMvqhRlXBDLWA8FBHfE3sjBw3MRIznL&#10;5UzQjF715WIpSjeoOiEXTtEzKx6S1XJtVXi9gRUl/w+8y184/QR+y3/n2yRXBAQF4jaMX+IQQy44&#10;0sGbCl9B17AvnX4+UVNnBCs0HpUWBPzx2QS0CqX+GvNUE/pQPEki0HX2iX+yk45YkdMYF2VMmFBp&#10;CC50jIjOtWgf80Ya87E1+O9H1vb8LIQUjA4ZG0V886EyrAOreE0mVuvK6q9Y56p5g3lvVlKutINW&#10;qm0P5drbiONcKfpdecjRnV3ZXlKjU+iTikqsxQMJcOjtygP5ocIZjJEW0vuE20pxiD9cyuOD7OoN&#10;+iw1mhRLe1X+5hUOCcgpZKx9w+tDY4tMK6Qs6BwdD9maqjvhFXdRBwPJb2/jEG4llnB8FtFWVU8d&#10;a/tdsG2r3KPdnm8rVX1xK9tONSDBFxDP1PHGPI0V/x00pTCtrcBXau+7vX2FQ+gHUjjWQz4fpzbj&#10;kFuCMEDiIWsrhxEXKubQeIinf5zUE01cwsRv7zosxHKlQ9o4YobHZ1HgjpoInze07BfPI2IBd3hA&#10;R9qwQjWiQ+M48ZGd35I18ml7C5Vd38EhAlnBBNEEWNe1WolnHQ28x0OiP1U3o1TDVS2HchEzqzir&#10;q6GoD8I+YNFGZQpbv+S/gyC4T0yxIk2MDIl5/61fqnDGEJQGScQxRnew57XwkIzP4HecvRIvwreA&#10;nB0EgQ+mV1vCdrhiRobhLpU8U88Nb2CYzfDpaaj6rev1qPfHQBgLqzlFCF2k2Hj4ksWWtSJSnatP&#10;bbNPXoVRf8UsiT+/hG6EddqBlgPFEYYnjh3xR03bAMNaHeNSSKKCqL8CIHiTiBVAapqLMiMHoOzj&#10;62fIAKvpoKZBfXTURAUee4xnxmqKN8B/Y14ww9lxYeVO+KXLpeC6U6LmMd1A+sQPhU9o/QOvMd31&#10;jPSVUL28kS1WpJRKxUIEEPW+Urva/JtzkIJTjjVJtAwMPgUttrB33O4Zrkj43A1qZ0VkOB9Tw/lw&#10;4v3X+PvmlDlhkXzDdhRmjtWN9joI8wUa2yUtXEOkk1AwzBNFI/Y5C8cK0HCLF5SUZsaNnca8NyVV&#10;EPXXpKrTwEUG66PsZjnOCd4Dvuz3H7+8G6Lh05uvvx5eff3jf335Gh7+L1//5d3HD//w929+/PLx&#10;/W8///Nv798fP97++u7Du398//nRX968/+m7N2/fvvv969Pv9OjN+0+/vhn/GWV55IVAl1884vhw&#10;+dj73x/9cZAiG//2zaefvvvl/Zuvx7d+/yiAQ7J8/vL1n958+XV8+Rg/1vrht6/vPlu88fE/Pn35&#10;8cunf/38D3+vf/3nx5//379+fvT56/t//MhEQf6b39/++vHzT9+9/fr52HG99ceXT+N1/vHorx/e&#10;/85/+vTlp+9+/fr104/ff3/M/c2Xv/vw29vPH798/OXr3739+OH7j7/88tvbd9//8fHzz9+jMjw+&#10;/vXp88e37758+e33P//br28+vWMV+v7b//0XJvHbz7KDvnv0+5sP73767p8/fv7w7tH73/7z87v/&#10;/q8fHx0///u/BsXEmH9jGaxMv8aK3vz4118+f3j0+eNXiV0U20MX/OX9b5/+J//hu0f61//Rv7QR&#10;zO/RX3/6jnASCamhQfwJX4zujxuoe/fXr4/e8gqWoe7qefRW3FS5Hj7ZgqZPvf2/iw7e/AXqOLbk&#10;zz8fdPLmxz//HGt6+/H337+wH/8Onn/58P7NT9/9j+8fyRGM1vjoj0dopLS3CpFzGvQfeRARb1KU&#10;nz/6lUEKfweXOg36d616QUIKPXl8G1IeRGYtRsLL25BgYgUSS7kNKQ8SJOTDbUgImwVJJZovGtjL&#10;g0hnU3/B25CQkgnSY/qBvrq9pjyIuCHdLRrY42wvSGrj9ryxT3mQIpSo+rfXBCEnSNDe6wb28qD2&#10;mmDzCRI+0McNSHkQ+0TYuLEmhO6C1KWIPKhNEfCnBYm2pzgAblNEHoQpgbvsye19UlZiBsW16g2S&#10;KKOAhduuAyufeHwm8t/eXpaK9ecMBQsvQWNd+cxz5ScFnA1QedDRMRBaus388qGngpocjQaoPEjp&#10;yJRdNUDlU49FgtLdAJUHAYrC0dcNUPnYY2Lh2u4sK4/iCMOVGqxWYm9uMZo7gZgOrDyqzZie5KMP&#10;LLnlGzjMo4DFdQk/NHCYDz89MIjzd/Yrj+rjMB9/QkzqANlYVx6ldVEgfXtdihum/aLn6uMG0yij&#10;qBSD6zaE49N8/Im/ctdtg2mUUQQA6SL0qrGufP6VQo5lfBuHihBMbAgWYrUBKzMA/AFsWAdWHgUs&#10;9LMOrMwB8MYjwp821pVHEa5jvzqwMgcAhcywQxt5FLB0qWkDh5kDoKCS2tCgeZVFp/0ievais67M&#10;AXT7A63/GjjMo1iXblRtrCtzAN1TgYe8ASuP6sPKHIDGIjC2zn7lUaINyrpur0uOkol5hD/1AQ2a&#10;L6MUzKe9RgNW4RvqRPFDQ6umbc2aoWDhpm7AyhxAF2LjZb+9X0ppnNgYZ7kDK3MAYGFKdmDlUW3a&#10;kP9uzhAnK7TRoPkyqg8rcwDcfeS6NOhQPtQ5Q+wm3e/T2K/MAYCFB6oDK4/CGpbp34CVOQD7hSe2&#10;g8M8CljwjQaPUjr6xAbnC+O9AyuP6sPKHACjC8Whg8M8Sh4FUulu45AQXloX1fbYNrfPVxkFLNwS&#10;DRz+kDmA1A0p5je9JmWU0kmpW2ysK3MAMjpIR+/AyqOAhXzo4DBzAPQoch86sPKo9lkm2JH2i1ga&#10;6YQNHOZR8EOUm8ZZVohl0TyuOPIfGrDyKHUtoGtQY78yB5BblbBTA1YeJVj0SW/AyhwApZdOHQ1Q&#10;eRD6EAHzDmlkBkCQjyZbDVB5EGb5oefdtJXVZGbu1ri4oQEqD5JnA+3rNgLl45+gKEEhLn4bVBmE&#10;B4AoXYMGVdKzQDWdDWVQ29mgiMcERZSDw9VghWUUySQUdzVUKGWYJViqA3vdQGEeBSw12mrsVj78&#10;1FRAUI2jpTaRc4aqtiZtoQErH37EP8WAHRzmUaprozSmASsfflQowvyNc6xAQV4XgqHBMlSWM0ep&#10;NBAvQGO/8ijtF8nfjXXl40/qFMlxDfVaccs5Q9Eh/QsbsPL5R0o+pvC/sa486ik5W/gAbsNSlH/O&#10;kDghWQcNWGUUsBB4DTp8kdkGLlRs+cZ+lVHgECdFgzaUWJjWpXB9Z115FOsiZ7ezrswBVLdEtezt&#10;/VIGx5whsEgibZiUpFetUdQv4Spv8I0yCpco2lDjLCtlYc6QtEki8w1BWUaJR8ERG3SYOQC1vSRm&#10;N1CYB0lNJkGoASozAPKcFN+5qfAq7Wjios0NlZY8R3VlchnUlsnU0ixQJOHjYm+sKg8amkaDLpSg&#10;OFeF/kSG8W1QZdChPyFcb+pPyphboEjlfNGQXGXQoRW+6IDKZ1839nVsE5I71vwOhxyi9faq8tGn&#10;iIUOAA0E5kGAwgXV2avMLzDSZFffJHYSc/OqngKqs6rMLsjIl6v2Nqg8CM5E4llnVfngY/Ur6nIb&#10;VB7EuQJWB1Q++DR2aLmSleAzybatY6hAZI467vrqEHseJJElm/o2BeaDT1I0TQ0aCMyDKEpSHvht&#10;UErsWqtqcvYyqM3ZX2VucSSLNmR+GUQXTJWON1aVD76uWeqIfFLLFipYlXpJNEDlg0/hHArr7b1S&#10;2u/EOqDQ3jug8sEfV2k1QOVBIFBllY1V5YPf3qs8qL9X+eDLV9XJ1nmVBz3F70x5XGNV+eCrq0TH&#10;qUtJXNor1Xt0nDOqV5w7TCohMr+xV3kQsQ+8Yg0FV9UFCxRU23HBl0GqVSf/5jYCVQazQB01ALdX&#10;VQaRwaloVQNU5hZdsnidB7XJQmXxc1WUemIXN1aVB1HRSAVuQ41R0nAB9fpFA1QeBCgZWQ0E5oOP&#10;s5mSjQaoPIikdPozNISIisjSqggQdBCYBwEKV2mHAsvB5/YOpY/cVC5URj8nSCHRc+A1MFhOPjGF&#10;1x2LWHntBRYlRQ1Y5ejTVEThnNvrKqOOyq8OZWSGQUxB0f4GrDwK/KkG4fa68EsndOi+NKqXbwOr&#10;w2hfQx18A4tkBhVouCQ7ftY6jPN/pKvcVNN0KePa6ievcARxMG9uWh0GNPwzrbVlNkBnb/Wt7EDL&#10;w6heoslRa98yJ1DfM6zCDrQ8DBFGGX1rbZkZ0F6cUo4WtDwMjYOmwA3RQj5S3jdVqncU7DpMpaZK&#10;yGlQSWYI6o7ey12jbnYRF9BYW8N00GU2axiW1+uWO7kOayu/1HkVaKQzt3LKyjCgcUFEB5Ml0ZP7&#10;8/CudaikDMMIw4jonICS6gkh076uc7rLMKxL/F6dE6DKpSk21M8es75x3sqw4flqYTIzBVoyUYXT&#10;gpaH4Q8gUNnCZGYKKlimeWBnbXkY7Kfn6CBynTGJ61bu79tcuQwDGskbrbUVXvIDcvGHhkpHil2a&#10;JJnYUElr3zJToIpCd1t11paHCZoM4tucSzXdiyblcH/RyVsuw8Akbq0WJgsvoYqKOoLO2vKwPpWU&#10;/M/DIdsx3I/mwRMl/RNQMkA53bjSGm6CJ2VY/3SXHFA418tWtPm4t2Ktrc251IZjDoMrU/XZocky&#10;rM+VdbHcgqY6zE4Ik1tn0rC+xFHpfIKm0ofW2vKwvjQtuaDqB0grl8YJKMPw/NF5rBFbVPuCvDbc&#10;DR3HQR0GNDxyHV6ihj8ZkzSuaJ2APAxM0mGqowXpPsEETVcrtvYtD0PnwlnWWVvJCUXDI2bV4ZNl&#10;mKBRDNvgyiUrlExXggYdPlmGAY0M5Q4mS14ohEUvsQ4myzA0c2ycFrTCS7jij2aXjROgC0TndmN1&#10;qNa9g8nMFHRXEh1NO9DyMPW6oIdjB1pmCliLur+zAy0Pw1OHJdxaW1YwdMEDjQo60PIwbFOopCO7&#10;1W9jbgBWPlvQ0YLKMKx8Kk1ba8tMgeYMaIYtKsnD8A6+4qLnzr5lpqBLA0hx7GAyD8NfQmlPZ201&#10;T5TeKq2YoK7GWhvADIkptKBlfwkpOq0cHe5PzMBo9NA7AOqoO4mEABX9dRp4LKOoe6XfX8N3h25c&#10;gOnStw6wPErA4OUNEikpplSZEDPuGKZ1GPSPM64DrXAEoLUKF45OfhP93OdMH5YO29LtQGtYH1oZ&#10;BrRW6BjjMEPDDUhX2c6+lWFAe90yOdTEZa3taN3SYZJ1WB+ThSOooKvlUChZqpRzUUrXURNq8qgu&#10;sHveOW51GEcAR2ODJmv+KClMrVwQNdhLG6Cuka0TUDNIaS9J38wGldRhFMahl3TWlpkCHUhaNRNH&#10;R8REWy+Rv53jVpJIcTnR66CzsqKS6Cp3EupuG/hq+TLnqJY8nWQrjOU0igJjLh9sobFwBOr+Wnn4&#10;T2r2KaodscrO0gpHABoo6SCyDtOutaBVRqJLm1rQ6jBVQna0LV1tPreNzUZ1bUGrw+j+3Ck1xFtR&#10;oNHYqxPe24bRGgzDtLFvNaEU12QrNZTGuXmSQOP/O9CyStLHZMlf5Yral+i7HWiZkagyv0clNRcV&#10;LzT3Y3egFZ7QPm81G7V93kpiKbKGJmiN41ZG0biBxsAdtVUtWucBIPFVCLnt4S2jAKbm4B08ZpYA&#10;MPTWDrA8SsDw8HaAZY5APy0ydDvA8ijKc2no1uFaJSuVPqOtVi98OyH/KXoFkanGykqKKVWp9O1r&#10;rKyMAtjrZ086sqYkmaJXKznjNoGUUWojgrujs7LMREiloallB1gepRxJKgk6wDIPIbaHzdYBlkeR&#10;LEVfwg6BlFRTHFSt6nlYRiYQtfXpJBODgTTsB7wjFKc39iyPwqo5Uqtvaz668GtxkNegsbVneZTM&#10;QxWnNYBlXvCD6udbe5ZHoRqDkhaBZF5A2FhWXgONeZSMQ8JonZVlXkCNTyv78Qktahfy+5ZoSTuF&#10;GPlfY2VlFGh8KmXp9p6VxNP2npVR/T0rqadkTFAR11lZ4SBtaizJp3hzeyH7Mkr5boQ6O2jMvIAz&#10;jWuks7I8Ct+Z2vl3gGVewAUs9ObtAMujAIbvoKMWlBRUdVJvZT6UUQDDB9lCY+YFNLPFm9tZWR51&#10;x55lXkA5Ei7/DrA8isQM/J0tNGZe8AN79ryj8NT01adcdd3qgFRSUSFg5thYWRmFOKMKt8P1SzIq&#10;FVMoFB1g1ZDpCs+Sw0qrBbJYO8AqB6Exeqc8Af9+4t/40en33wGWR2E0cRd0h0Do87iEhUIELQ5S&#10;RmFqofC0gGVeQJdAzM/OyvIotCsi6S0CydoE3UzQkzrA8ii61WN7dnhjSUsld41pdoAVDkL89XEn&#10;TZwgSdozMsuJZHeA5VFPCS1DIg2ur1s3lirXRmMe1UYjZQYJ2DOV1zXQWEe1CeRoOj9XNm7OuI3G&#10;OqpN+kdL5AXsuBqkA6xwEFpBt2pXcX1nNDbN3DqqbeZi7SRgJHBQbdzatDwMkn5Mksptcjx6VU88&#10;ClrLX1CHCVqroJ/IW1kbbBV94qa6vw2jC0ArFqQb2tZRI6rfxWQehrPyKJm/qYLTMzRDw7BuqcV1&#10;GHF2nNoNBknUrkDj5pRO2mAdRrkEgrcDreak0k+eDOvGvpVhRL5pCdRQH7nGq6yNLucdXaQO65+A&#10;mpNK1iaNmztrK6yE287I7WqcN13+ts4bV0u8fNaCVoaRw8GN2h1omSkQiqPhWcO8xnGVJ0n6XyvO&#10;hcaYh6Hmthyd2zAdbuzJ2+et5qTS8kT9FW7zkjoMrV+9nBrQMlMgY4G7BFvQyjDdvN1JwkcMZkxy&#10;2wa1dZ215WGcAFDbopLKSwjQdMpQYN5pkpxsNctvYLKkspKzQ5FnZ21lGKcNIm04RngtTRJmh5Hd&#10;2bcyDHxwclrQClNA4tAfr7FvNQOWe88ISHcwWZgC3Z3hlB1oeRi2xmGe3z4BNScV9y9cqAMt85In&#10;mGwtJyTSLO8b13mxuA60PAwq6YWx8Y0WaDTX7YRf6zB0GUoJWyegMAXd+t3btzyM2/t0lXWHSjJT&#10;wCbicqqOxKkZsOph0YkIIWMqJl+3XGh1GBY7d9p21rblpELJnWaUXEiXJgmVKCmygcktJ5WmjS1z&#10;qgzTtSkadvu81ZxUBnFQGyegDOO8cV14C1pmCtQlNHlJSWXt85La5pSKKq597Kyt8BIqQdFfO5jM&#10;TAEbhwL3FrQ8jDg2l3i1oFVeQrV/i5c8y8OARrigtW+ZKXC6uUGntbY8bNwh1zpvlZe8xOvRgpaH&#10;wbYo62zkKSKt0zElB1w3p3aoJA9TRgDMq0ElW06qpHDnvJVhWIuvcfl1oFW9hA4tLUyWXFZON5nq&#10;HSqpWak4hKnpaWCyDAMawZfOCSjJrFA/0Dr7VobJ4UryWgeTmSkobNCKMUNOibi4TVb3PHagZaag&#10;zGWIuYPJPAzNHF25RZOZKSAkiam2oJVhj0lL6hQ+4jBKKIH6n7WuXNiHqYNSa98yU0DecIl4I0BK&#10;iWqZJPktPUxmpgA0xUU6+1aH0SKvE2hG7SyT5FbnTpnlPoy2kFTm3NYUaloqNRBqlH/bEt6GoZh0&#10;YqToBmVtlAZ2WuBswzCDW93Gqf7M0Lj9XaZRY21lGAoeHSo6mMxMgTnCYDv+yZIFSyiA49aClpmC&#10;8qtlPjTWVoaRcUtfkc7aKlPg3MDMG9DKMKonYEIdaIWX0HVYsboGtDKMi9962mvpjYpppA6YHWiF&#10;lxxx2Q5XLgmtiA6SoVqYLLykW/RCdkU6AUB71rswpgyTw0pV7Ld5SclMxTTS1bENTJZhCOFnFIN2&#10;oGVeAjSuFGrkj0OECSUS+T2LqmSm6mrmnsewDCMJQhm0nbVlXoLyRHFg5wTUhNZnJKG0PE8lNRU1&#10;lMbRrX0rvETtbjppfZzLtAEYK69bBat1GOo9DumOplD6paqRBmG7Dk0WXsIdjiQEdvYtM4UnuHQk&#10;Om5zrtpplStUdYdU47xlpoBXmXL0FrQ8DIHTa7dCR/u8b1SQEqZtrK0MAxr9Pjo2TklQRSkkuNg5&#10;AWUY5jolpC1omSkcZl8nSZIQRUKJgoTqU3R7315mBYMUQVoAdfatDEMtoXVTa22Vl1D83pKmNbX1&#10;6GXXOQEltZVMfDT81toqL3kJV2itrfKSVy+Uy3n7vJWU2P/P2dnlyrLkVHgqqCdAVWbt+kHACBgA&#10;PLYaBLw0SN0PMHs+120JLx+J/Az9cs9GK10R6XQ47GW78iMu1xHdVAnsE482tiRgXGmpGTY+V3Rh&#10;5cTBmhtPIWCcOAy3VTrZjUKdpu5GlfxWWsJQRCe+gGCqErLlvmjeW8A4u5llZ/ySoKp6nytgGKDv&#10;hJPrrzsYrlzXn+6OEzCizLSzMpnMIKviveJPGjsZMI4bJjiYr5vZyC0DfcOSqFhQwiy/m7RZSGP6&#10;EMfi9dedMAYQEYswOtltCbSRaoJopAUMcwfOSAsHA7PF8W2kBaxmsprWFnSL6zsJxVhNw5gwWiSY&#10;HplHUlZxKMu8ivfWTRBhFop/jYc3OKuftxrmxLSiviVwWbgKi/cWVNeK4REhE2sLGJ8pRsF8b8F1&#10;9RHDgNWV1kVnguyKeeX+rNYW7kw1+1C2JHmrmBKCT2YnuwmCOVDJLfPewpYQV66eMNc6Gf1eOaio&#10;IDBRtezCWiVgKjoTMA5h1qa+gDAKlNpzgzBr67DibfAGzE6GLYGSq9p2kGxo31td+0iuGGlhFOj1&#10;gTExa+uwuj6o1oRER9qPJEHFUG6hJQmrvmDkVq7XdkYL1xryVkn5S51MGDzUDyN2jLS4rDA6VBWl&#10;n9n59QfmwCH8SUIIfSe9tA7jAm2ldaNAeJ4ZsSL2egZdlpLc8zAxc3yzWNu7gOa9dRjSHioaSjQs&#10;peFOKi3pMKS9q5fDpffKdxLS4DyZCEbCqssmvoKR1o0C0UriOuLrZuhl+5FIq7uwkdaNQkn7MXPV&#10;sPkpTWpJEFjxQqnuN2sLGGsjqmbeW/JeMQqqv9EZMLTkpe4BtMFoW4LlgvZnvreAVR7tZngKtLxK&#10;aTRGEjXOCStp9eFcfwFJYCVAj5Mnvu6AfaWZ5h1EHnJt5ZgYaR2GNGaFmC8gCawM46DG30gLW4I3&#10;WUe+2Mm0JQR1DBMVFnXbEnK78HvU2rpRoOENdlKtrcPoL3gqjiG1+e1HVnsdxouZnewwvjfGJ4kI&#10;BrGHkAYLSb23gHlbEgRWkq/wJ83aAubP7iCw8pFWHFvsZMDKTVAtLggjx07C4TYx84TxEzmVzReQ&#10;vFdicThCZm3dnaELBcEIY7kG75V0jKkwpX61bQnlpRRlm+9t8F6xQKjytfcaMAojiU+qL6AbBQ4O&#10;vje1kx2GZ06JjLgtUjfVtqSOqSKMi7V1GFpCWMfcA5L3SsVEdTQU0sKWPHExTKSX9GqsjUCI0pKA&#10;+VtHEFhxuFibsSUB8x5eEFixyhyMRksChlWmN4/RkiCw1oBpBlOL9xYwThwKq8z3lrxX/AQiy0Za&#10;2BL6YKl6HLYgtITLqWnjnTB28oNHLzyFILDy3p7Ezc3awi+Bu0esy0jrRoHz7cYwVyOtw+BEQGlU&#10;WtKNAucbm6J0ssOwXF9K6bXPlbzXn/upmKjE+trr5sSpAYNiJ4PAip3kvZm1BayauhF8NdKC90r3&#10;CoofxHtL3mvNM1R30yCwEgviDDBaEjDN/CYl2F6A5mInjBaKXI2NXxIE1uKcqVwHxcvtR3Ll4xRW&#10;7y1sCTXyOGvmvXWYrkYgB9l+JObHVW0lrCK9tNIyOtmNAqlkOgYrnewwrBbhSfXeulEgJYlApZMB&#10;Y3R9lUxc25LRjpWdNHVUxLX6C7jxcaudTN5rTa4x1QiME+nS8Lg4UMXaksCK70Q0TuhkwuCv0iHF&#10;SIt4CeMtVPt13JBYm2RHn8l7RU3UWJgBs338uML2H0niFJab2cmAYUxczDw7ssK3cdHQhFWHSOVz&#10;zY6s5OSVloQJsg1BSUr1nSQBCj3U7GTAbI9m2uaGNLjA6o6TsINsn2Hsw3oJaZA1TUuzAYNwVVty&#10;bbmSwIqKqM5fGNP+I5FWbbWEtPBL6ElJ3wfx3pL3itdL1sJIS6PwA8qcOMl7hYZUg9nF2sIv4Wpa&#10;42ev76bJeyWZ/6NiCklghd6AR2OkDVtCsF2trTsYVHtjFtTaAobTxRwUs5NpFLgJK38y6LJVlE81&#10;rZGWRoGMjKkTpoFL/wLuXFVUpDcJrPzEw9R10E8rpFWSRK0tbAl0ItXw+hzdXGvsuvm6k8BKPrQa&#10;jl9/AQm7EcPGKFx/b0lgreGoKhaUMAgAih1NM5b+Anj7alhXwriqv9R4EZJLXVrdHtT3FjCik0hT&#10;OxlGgUgQJDfz3jpM1y3ChY61wcJTX0DAuAfTwcd4r0lgJaiDUpq1dROE4aI1mrFcSWDlvH+bPhhU&#10;irYt4SbMFFH1vYVRwOEi1GvW1mFY5Jr8Z763sCW0gPyoGF7wXolgcHib95YEVvoucQqItQWMyBPj&#10;lMwXkARWnRELGBFsHHOzk0lg/aGaXJ04ASM4xjmlpIUt0ZnM4L2SWyTbp95bNwrku/l0TAY6eK/4&#10;QMwjNlG1JLCSDHA54YAhjRSV+bqzT6tmIQWMDPTzrU7TdzcKHPhUxZrbYsAIxNEdXa2tGwV4QQza&#10;FDVipHK75ar35r7utCUlTa2tw75aoqQlgfW7k+Z8C9hvOyl45mcQWHFlaJ9hLFfAcCfZf/O9BYEV&#10;abxv45kHjLVR/GNsSfJe6XReUyWvPbyAVc8TRqiIEyd5r5oXFDC0hCmD5gsIAitfgOQFBYz0/4tv&#10;x6ytOxgLaR1W7HRKZIy0sCVeSzpssZPdKBR7zHHVkvf61Um1tm4U6ntTdYscZ91ynVX8I2qNcCca&#10;jJgO+U8ReUrYnUig6uQJZT6kwXAzTXMTduc6p6rtuGakNPglwnIlDMvFaSq+bnzclMadSliuhN2h&#10;cD9xni5vi5yDKQ3XRFiuhCGNDKiwJXS6Smn4JeLESRg7SaZcWGUaKac0JnSKe0DC9BnAd5nSXL47&#10;YXhBNxULokV3SKMNiTlxElbSbiSbhJZ0o8Duw0RVOtlhlddSY1voVzLWpmLmCUNLGAcnfGXawqY0&#10;abkC5i1XEFgrfsQZd+0p4PO0H0lK/l3T567fW/JeCbTfDX+SF5XSKDZSOxm2hBlmKoZHM/eQ9vyo&#10;gUyP5L36tXUThJa8YIuanQxb8mT4rvFeH0GXvTMViPHyRlrYEugG1NgbLekwym9pLis8BQYnthdA&#10;R1q0y5xvAasBUPRlNmvrRgFpmCC1tg4jtUhq07y3ILCSoYI+aSxXwBiYRwRDSQtbYj08srLtBVSH&#10;uofpVE23gAarmILqKpUweEEk88WNCn5ySCMaZ/jKCWNtHN5qJ7tRwEYSfTVaEnRZjB3S1Nq6Uagk&#10;gqq0oCCgbQlxLqihSlraEhoXm4o0AiQpjY4uxgs6ulGofk1SWoexNqSZrzt5r/Qh4RwWlitg3pYk&#10;75XuUEWqvrx3o0t9J+keQ4GrsFxBYMVyUaNkbEnAypK/lE4GgRVpRD6MrxwwfC7iJWptYUv0iZO8&#10;VxjVeF1mJ8OW0JaiwtHX7y15r7AdKCMy0sKW6LM76LL0PCFxp3ayGwXv4QVd1nt4wXvlR/LtmI3s&#10;pqSaQ5ko1+MMkwDfzRQaJQpZVep47bme3SdhXe4SHChkKTYvvZm6OaBiVDkkgSJwV82fr9c1iKu0&#10;FDQfdaBgHmFXjaxwK6rmypjiILvSo0lNh4cn3/eQ0lRTiJyo8ijcurr1+E4eFakUPPb2C9/cqEw8&#10;kra/DVWyTJONRCHL6eGjWw4SWfJ9dVTtoeHJ0EWrr4vucE4PO+pF3YfyCaKzK32I3PcVqBesd6cb&#10;YTcoHjDJIc7kthvIqrbx4ltOu0ECS+lhRyHL3ZqSpEqhlAqvBqqaAxhmK9mqthu0daiuDteHc6AQ&#10;pZgBxD+6rCeyjCMQKKy8mlhB1WmX9XqUBRDr6qhaldKN4LTSD+5h6BUEv9svRBb3XKGHQU2lIM59&#10;y4Hye9gtAFQHNTYU7l5bl9eN7m9ANYGlZd5XR9F84AVp5/pbTlIqkROTLiSH1tdV7pfxAZLJigkw&#10;RFbK+EMWfpVZVxJSaVWqriyB4qJTZWnXe5h01GrkZi5jgaI+oMb/CFlhN4gqqO8rKKzatwkqKkWZ&#10;EIqEHgaq4hfqXA7+Kp8/0Rojq9uN6stveMCQvppGMWe72B7X9jBQVHTUZGnxvroFuHMLdroRqEqY&#10;qrB3cFDvZD4NL50rRt8OLNvbcKRo8RMw+tYorU9U3cHUNnYjUKEc5WYHb/UOh6haIF2/syCg4rap&#10;iHeAmIeMKprvOein7IZybwJUw83UuHLoh+2NMbdWuRwButMYVs314MjqsvCXzeccIFrm0b1Bva9u&#10;BYooYxQxurTeqTRxMcygnUKBU6GAAFHTRYraKH1wVSnFeJkmjmQ/2s6j9JBOzaU5OaeQO0yHVm67&#10;IYyhnSS2xRcWVqB6G5sbRDRoZbgDqSjRUo5q1/4bsaXKxUkUrfSrPej1ypJwSk8gFeBLFKStyjML&#10;YXFhwYMgyXZ9kAVLFZ4LlQpGVjce3DtofmFkdVSlF5TiJ9eULvrKUgWKYS90LzXr6saDr4XSULOu&#10;QOGiO+8tiaZk11TCMVHcgBVdjoBI13uOJNP9bKD4oOE0mW0chkANfCQl0H/irfiDSliYj9sdH868&#10;s0BpbyB6stIZqSqkxEcWRudm/ZzkmFqTP1DWg0uKaWVMzMoSpX3TZJjabzpQ2ulOfukPdABjqwKl&#10;LxPJLq2WW0pWtx/6kpTc0jcEAvXC+nVHX/6io+rBupxydJujL7WfbgYOG4QIFBOKXBAiWKU0ufkx&#10;Uy3oP9UMFYELjKkwisEp/cpSutFNh5VFC532CyENFHHj0kwlitpDelFdr+snaahaVvdWSpahqdGT&#10;oK2L2zM3K7OujoKmSW8Ds65+aXk8eesiUErju/YLkcXVz8jqFgBZ1c5OvK+OIu1cXtiln0iOrv1C&#10;gpLsopHVUaTDKrUlZHULQGCXIISR1VEnU62pXBOyut0gzI1rb2R1FPQC8jlGVrcAENro4WJkBYrp&#10;QMZuwBZt7wu3Xk2rTxSXfZq7inUF6RS3nno8sa5APdANtYfBHS0ag+mfRg1R2w3+9TCFZ+SXGoq6&#10;yyKfXH9fgSryj7kb0SuqyaLIWXEkE0Uwpqrar3U+WKPwHGGxmXV1u8HLolrQyEoLQGcro/NBUIV6&#10;i5dvZHULUGQh3rJ4X4GqOSNKVrcA2kZFd1Vto4Itqu18oLSdj9aqXElPw54l69u1txqmCaou3Swa&#10;ipaxzHUT7ytQtIKt3grXOh880Qe3X9MpCg+j/UKu9Te62gpZ3W5UfwTDUydHH7JOyKVGVrcblNSq&#10;JBVV3V0WU/8MGQF2f0Mxjbu85evvK1CUMVT/aLGH3W5As6ahtJHVUTQ4UMQHunr0dRELML0dE0XO&#10;U7WthHndZOlzOVDUYqmW6z/BDEUWm2/2MP0N3pfxRYMXesKnNnNzfwL1LXIRNEHmTvU9hCqu9DBQ&#10;aC99/oQeBie0pmOazrd0LW+/EP+V79LICgvwregT7yt4pEy1plGgkZUWgKIAc08JFimy4GgaWd1u&#10;nMRtTJoPHlzs4YeiWyMrLABNgEkdX9uoYJBCD1CDQtmy9gurSFH5NoHS33IQSKmPJGVn1hXWpmyU&#10;0vmwANWS2vjzQSDVtjeooEXMcO8r/A3OFHbj+kwJKih+1M0Q3HCp+1uus9LsYVBB+VJUppTwaZdV&#10;DUrUurrdoODvo+6VQTvFj6KZnNnDbjfwD2lsIvQwCKQ1UlrZqCSQ0nG5QkvXH3PC6p6tNrEbDmhx&#10;LzXJjKtue2MQXFSzeA7HjvrUezZmKmE1TteYxGCDwknEmVLb2G0HwUpV6oQ69JX5dxYw/c66GaAR&#10;EP13jaWKHqlc6k39NdG/vrBXqb6RFTDemHJ+gw9K8yZmRCpZ3XqQnOI3ii86CKF+EwOmN7FbD3Ju&#10;ZRfFFx3sU8yAijwEIbRIDKoQFNpYe89EHpyssAI3lmVaS1GK32XRyMp8zkEIJZlIYkUpRzc57yI0&#10;G90IG8BYWjVAAJpDW1d1oVfr6iaAdnFP09+Aq3UX9R3Pde0IBB/0Q1BaJQQCBZeGxkRiC4MP+oFR&#10;oIxvoOpTVsHR4IO+a2KoOZwDRR7cBUeTD0oVmmkrTiPS9rqo06AU2exhNxsVNjdsZnK2XVZNETF+&#10;QLBI6f6FlygsVKDI7dEo0ayrf/9PaIKGYQyZoq2LiwDbYWT17//JpVk5btkA9TxUgpSmuO0XUlr6&#10;UgGVQFF8rLpV/QSHlE4eEOvN++pmg0biRWy5thtBBq35UcofDRRbqCZqURLX9pD0yEsFwAKFCWXQ&#10;p1hXkEHpxa4YxnS7ab+QVjuqXzNtaxrqByaSSqoEikb/qisi2aEu67d5zdf3h0ARvC0LcK0bQQbl&#10;Ilc0JCGrexscDaovNImovi6C7YYwkqiDBKmpCqMlYZNF5IZCQ7OujqIHQYX2xR6G3XjCH1WyOoo7&#10;MxbRyOoWgOIp1VAM96ftBtNdOGKNrH5PgZuCM2r2sKPg6VDrLWQFD/T1ZkaC0cNA4SozgcPI6haA&#10;HiYuoR3kUbiB1c7zWjeiVembIIey84G6E7xRSZWkgZIEV4nEQHG5oZDXrKtbALoFMXhA6EY2N617&#10;r7FRwQKl3TfD4o2sbm1wRV2iY1BHcVJUFDFgT16y+ZaTA1oBH9NfhSEI7WN+UOliCCOjPemHWJb5&#10;mAPGsaeC2ckbJeNUI1uvD5WA0ZlRfctJAK00namBgN/Q9hCXQPnYyf9k4BidjMS6AkacU11hg/4J&#10;AUnqRsCsbgT9kzF9lXIz6+puCsbGVAkQ5G0bXyM4Fak4YVQMmg4ndJMOWa8fHDCzrg5jhJ0KMAdp&#10;FNo+LHDzfQWsupYb2xv0z8X7Crth31f3HHCHCNwYVluwRjGiKn4YpNFi7deIt2u7EbAHISLhb2Be&#10;um7cqmODkJUw7IY5l59BGuUkelFacL2uhBGiN3ciLsixrvtTOb4Jg/Fszi/eT5NFnJ2faJbVUTK0&#10;/IympTVo0OTAEvVbd7xr14aix7asV43FUG+ro6wrSo/eLgtX9FBb2FEE2tV1mVO4y+Jaaax8okjD&#10;VH7p0u19RrPSJ+NuTNYhUVRAcrsxsvqFg2JGiBZGDTuKmYQ4N0JWsD/pGleDBy4tFEVcbedpNnd7&#10;mXUF+5Pm9T8waIWsfrmhCE81OuNgbL+wmoZy6AlZHcUkrJtpwY3b1GWRQjRdzhJ10qTdNHlgPlnK&#10;4sZs1tVRNFau1ivXOh/sT3i3zsoHCo2n0bKR1S0AQcdyKsX76ijmrqqQwzPYn8zfqRJeIatbGzrD&#10;Vn232MPubhwwF9376ijOf0gSRla3ANSCFutOrKujGLJB/yUhK9ifuL0UkwtZgXqxg6ZGkB68TeeR&#10;dTMhh0SRWqIlrFlXtwA0y1IeNr3M2i+0DaxIrDUUGc4aw3L9vgJFO3DFkeIFhazjZurNEkWH9Ltp&#10;vkRPvS7rPDnCzLo6qiZh3kQt8zM4o0wdVPXFieI+VDPvrr/lYH8S+obXatbV7QZxQJwHI6tbAK4O&#10;akoYOt52ntwXnGcjq1sAWxZLTqPLwlVW31ewP6vXqVH5AKGDrocK8d32CyHbKBc7QGSX6SVt9jDY&#10;n4xGMgEiHt1+ILR7uj0a3Qj2J4FKdXwFiBFMDGE39jDYn4Q3ldsbINhATMEy31ewP/lOTKMRfP6+&#10;hwwKVMPjnsH+/NC1QulhdzfQQ2ozlW50C1ChZcEG4IOPdeGmMB3h2kYF+7MslDFRAap10Z7TyAoL&#10;wB6KDD1dyXJdR32W1+sK9ue3gYrZxEB9sPPK9gb7E4IvF1Jh5wPF50XZrllXmAByFT/mrAzOKEcK&#10;pFEjK/wN7Jp6YcEZRdbLhHspgu2vGS68oR4kii6gqkEREyi6rOo8b5Q+UNqPSuon9xSTTeG20H6h&#10;9g+TMEoZySFIekyRSFlcfY1udM8Bd4OWPEbnO0r72MH7vGN8DXGOEu62LmJzcILEuoL3SRsqwiJi&#10;XYFitHS107i2UUEXJfRNCaOR1b0U3h4NDo2sbjcOODAqRhRkUS5SdCUxsrrdIH3A/8y6Ogr+FkXC&#10;Rla3G7BSa+DU9Z0oyKIkU8i1GVndbli6DXmQpoffeJTxAYItSmAJtphZV7cbFWczFHp6ILZfiKej&#10;Grcm6vuhqHV1C4Brc1MxvWCLVlzU1EvDQ2nrKh6h28OO0vHeIH4ycKWqW6/1MFDfOLbZwyB+wmhX&#10;dQHPQOn4fBA/Kwdr5go/A6XzDkH8JKRPMNDsYbcb/DxTUkR0t6nGHY+N8aVGVodVlki9rm4AihJc&#10;P1HoRodV9kvJ6gaAmxQ5NOPbBF1UsgH4RX0PibOR5DDr6jCbrQy2KFlYIqMmfhgwOLAv49oE75OR&#10;iQQd1Lq63YB7hEN07QIE77MGyxYR41o3AmaOruB81kAWiKlGTvc1qpOGWVL3NMgPc81TojqM6Kta&#10;Vf/0qcKA+6JEDZg6TIInWqPLVSUnUf/2kVCxZDrq8ak3EEy7D7w587Y6DGdNBV+DJ1qNAl3YK2Df&#10;HitGNfqnj8H4vFUEOzqNkqUwfErCi30PiXSq6sqEQVg2U2KY8JWyHKcnYdWa3wQ2kvFpuUpUKLSf&#10;SGdSdXINxif8IcP3egbM7mEyPmGXquplguNtXfBETdkXvQAaiGoWZo4buxEwetUZDjEubsjiTFY3&#10;r4DRMM1wAenS3mXBfqteddenScKKTSG+5SB8lm9dw3eFrHBQrKywG5CcnQcVPNGvd23WFXaDzAHX&#10;ebOugNl1hd2gz9rHFH5RSNlfMwXP5qwMwicVnNDzzJkSsJqUbHQjCJ+MSib3ZfQwYNbOB+GTpCi8&#10;XiWr2w3rhSZPlL4nNSTiWucDBrfENGZhIGx/yciqilYhq8OqA5cJKidPlA0krGxkdXOj9zAMAFaj&#10;Gr2LdXUYsReVIBo8UXwbdfMKGDUwyo8Kwie+KB3b1bq63aBY3zQJhF7fdYOwPBUtZg87jMPCBIeI&#10;LoYs2FSmoC1h5c4LG/VKnig0AHXzStibiKjwo1CFvq4nPraZ2pmwD1cOta7wN2g1oaLleOL9J+Kz&#10;mWwvz+4o/nk3oY0BI8R2CEtPvnAIg293rYkDdvv5mNwXU55CGJN1oR5dmo4BIyRqbCKzSUIYjCpT&#10;4DNgxTATWdhXsEVpYcIkFpG6GbCDyTnqnXUzgDAoQcLDYWBm3xBcAWOC6e3RUS+KwE0jrgGjINb4&#10;v5ysXRhNsjk0hYIkrMKOxoAEY5R+/g8y00ZY2B3uOdDuL+NEFBHHysodEBZ/wAjZG34PTkMI4ywz&#10;PQIGrOLtamVhQZhmo+4sFCz130go1jim0Ho7ikuVKsxKGPn9j1P9sCCc7KrvIh52+40Hqm9CYa/o&#10;GnonYHQz17GE0Sq7eEhCG8MUIAwauFH9DkMY91MhLDig+BFUQJsjJmEwBZSCBHUUg0rBn1lZwAhP&#10;/5zmDk0Uu79qpN3g7FwfaAGDBQZjUlRAvoIIWm3Ry9kU0sL0MLqTyUfmtXUjAu3h25FHSOsw7o11&#10;qBlp3Rwg7etwCmkdBhuUbvHivgSZIN5bDXEQd7OElQVX5R04YiGNKIHx9hOGtGocYHayX0jYDiut&#10;w5DGga2kpUn4MOdDfQEdxuTwW1GTru1W8EJZG9dI894CVpxhmksYad0bqRrgu6mIZMB7e90VOan8&#10;iVhb2BJqFlR1E67O/09aNwoUUpF2VTvZYViuWx32Ym3dKFTZVnlo11930kqrDbQ63YIhijTiocZO&#10;Bsx/AUEsPeDCY5nN2roJIkkJG9h8b8ESRRrUaPXeugm60xeseL3ivXWjgDQSj2ptHUZS9DsaUUjr&#10;RuGo1I2JBGKD+xfwODCURieDKoo0UgjGLQnYnQsbJFOxk0EWLWl1+7r+AgKGNHbSnG9BF62d5NUZ&#10;aWFLaDKsZjnD9GovwGtJwO741lUbcK0lQTT1X0DA+AIgqCot6Q4G0uTXHVxTvu7zdpgzIGij3nIF&#10;DMuFTVDSulHwVjn4ppzdSDO2JBqU0r/624JOfAFhS04YwqQihJZ0o4A06Hfqe+swv5NBH0UaESpj&#10;JwN2Z/hIpUyv15a0Uwj25WJf72TASOpUQa6R1o0CWoJfYk6cYJ7ydUNLNDoZHUeRhsVTO9lNEKfU&#10;t1RL7GT6JQeBAqMlwT5lRgonjlrbsCXfho/ivXUYFYr09VTSuoOB90qERa2tw+5cH+hwYrQkbAkN&#10;xFRLRSjd7ehAGhRqpZPdKFTlRXU6FTvZYTSWIJukpHWjQNyUxIuS1mHVYtJFCoNSijRoeuZ7CxjS&#10;CMmbtQWplHs38RLzvQWMMcWQPY1VDlpp+aBEUMR7CxhjXrm+KWndKBRl/mWyh9i3rpP0LYKrKL6A&#10;YKSyti/h81onA7ZYWzcKPjoTLUwX760bBXby23pHrK3DyFIwuMbYkuClwgn8ku6EtLAlxPOrU931&#10;GRAU02IgVltXIS1sCWNyCEUbad0olDQo/kZah0F2xp6be0DQTJEG/cNIC1hlRsitirUFRxUtIfJk&#10;TpyAeS2JzqT45VguJa27MwxEINBuvu7oTVqqxUVAvLeAkcfFeVXSwi+B7MvijLQOQ7PoH6akhS2p&#10;rtxOSzoMr4SBpEpaNwo0umBtaic7jAQOTCulk90oMHkIHr7JBwRjleszPaLV2rpRYIgjMz7Ve+uw&#10;Oy3Yy8G4tlzBWiV9WZ1NjJZ0W3JwulVY81paEFC5TuHTm7UlDD2uQKOQ1oOoSKNcwEQwgrmKSYDu&#10;YbQkSKhVea1631H13zwFgpOkFdXauoNxnNw6lBeU7FWui/SKNDvZjcJB8JsYvdCSwV9ljI4pfWfn&#10;+pb4tQWMgAlJfLO2bhQW7y1gEEpc1ijoqAcTa+sFXHsKCSP0dJrej3QQjp3E5KlMZsK4zzJ/zuxk&#10;GIVqnaHik8FkPXAoubILaUlKJThWtaLXO5kwnGU63RlpYUtISXJjNNICViQb07+Q2af9vWG28DCM&#10;tIDhmMCRNmsLW0J9CnkEIy1hFHKoszs4rZDaPzUfVry3MEEH703dA4LVWvPNKVMx0sKWkMuvsrbr&#10;EycamVaHcQbLGWlhSwhfqC7NkEu7lpBbVwzrAaOTKd3xzNrCllQZneIpBCWWbxRLKervXsFuJegB&#10;Vd34JQlD2odU8uV7o7fd/2cnB4zeGMyyM9J+MQpGS8iT9h9JEBsv20hLo1DXDvG98S13aRzCH3Nb&#10;hHHUYbTWOyFTXH7dA0bnj5pVJN5bGAWyP2qyPeTP/iMpMoDpaqSFUUAayTSztoAhTVXx8pn0H0n+&#10;UzWyHzCqmuTawpbghjLT3awtYFCQSAmYnQxbwka+TUsvKs/7luDL3Bh8KrQk/JLb46H8Esp3QhpW&#10;2cTMqRTosBvcWpMPGDDG56iWbwTkQxptswzRe8BgkhZR5Honk+764ex2awtbQgBPtc7j9Gxrw1Hg&#10;5DK2JGAMInpj8czawijcqmWsOLvpwd5+JNIYRGBsSVBXq1vUj+FfvxPm31u3JRBD654vvu5gyla3&#10;ToyX2cluFIo3cJqeAO/kvEIcfnFZETrZjQKNgW54vWZtHUYIiQ9ORHppnNleNwErEqDGTgYMaURn&#10;jF8S/FWksZNGJwOGNLbSrC0JrGQkPybXQYOptiVsCOKMliSB9U0zPdPN4R0wpFWfJaElwXvVRH2S&#10;gn1t1VrAMFGJdjcYofanGimZsAq1cxEwa+sOxh1HDQK9+AKi42qlthSfC35BX9uLI8Bk1xNGqL3a&#10;Gpu1hS15IY6D6tqfHHRZvFd1vkUrVNiT5I2MLQkYO3lUg+1ryxXNUIlE1DQls7ZugooarXKLOEvx&#10;3gjiqfcWMNZGqyGztiSwUs+g+kqTAms/sqj35MTETiaBlbrD0+S7SYGlNLwuJa0bBTrlcXQbnYxm&#10;qiR3KbMwX0ASWEk9YPKElgQMaXXPNzsZtgQ9runs199b8F55b5w4IqaAYWwvgCmJ1A+rnewwpHF2&#10;K2lpS0j+qFtH0mV/uOGYPA43oVgbdaxmMEjCWBsfgLlRJYEVQmk1LRHvLW0JRSSGG0pgMdZWBX3m&#10;JhwwzgBqhsz3lgRWTLlifPCa2o9EGjtpTtPgvXJV4Sas1pa2pC7eam1hS2DmVpOP6/cWvNciwVSy&#10;6frESQIrrfQ5vY207s6UtGp5IKSFLYE4wxAJI63DqoxHDdTAgWyvmwyVtFwBgyqFVVZaErYEq+xi&#10;CsF7JYXAgWO+7uC9QoGhHkTpZDdBSOO1KWndKNAc/wNn3Ly3DkMa/zMnThJYCQWptto8u71upKHK&#10;5r0lgZUSvYfJv3E779JqJpfJrBDVajD6QdAsxHzdASOviCkz51vwXukhR9M6Ja2boIW0bhTgV0Gn&#10;UNI6jDs3qWT13rpRIMhC4ag536LvahFY38ozj8arJFbu1U7i2ioHrOhV3KGFnUwCK3WEavwwjfia&#10;ctXaXuomHG1Ui6gG99isLWwJ4RK6jpm1daOguwDBPM218XUby5UEVurR1FQlGmSmNKmTSWBlamE1&#10;VLvWkoDx3siTq7WFLSn/wvQqoZ9cX9sPJFvDoX8ngdV2ikoYtqTufUJLksCKTqqeSsxgybVV2sJI&#10;S1tSV1pzvgXvFfXn6zY+V7RVJZ7AGWBsScDYSbu2bhQg+uPAKmkd5k/T4L3So5KZqUpa2BJ6kP2Y&#10;imuIj+11w0pxXSoTVv5kDVu99l6TwErEFoHi6w6Y916TwEp5DLxLIy38EuYK3O8mGhq8V3YSbq7x&#10;zAP229pMZiUJrNU+zklLvwTDpW5U0WyVL4CmPWptaUvQGn6k0JK0JXhqKiMWzV29LYmGq5QouR5t&#10;TJ9vH04d3EQ+zNq6UcBT+Li4cvBeF2vrRgGe1LtaFVyfptHitewktxyztrAlTFI8lT+ZdNkfqyVB&#10;YMULgnNm1hYw7qZ8Aua9BYGVMC83IyUtbYmNzgSB9f7mvSnLFTBI1USezHsLAmv14KnpPNdaEjBo&#10;zrREN2dAEFjJZLruPe+AkRNmYoaSFrYE++Os8qDLMsjGsGypI+hGoSoflJ1MGOxJVW1HoC+kEcNT&#10;djJhmmE1CKx8AerrThimq9II12dAElhrNpW6CQ8Y2fXDSEsCK2RZ1VEEVeovACakGlFHi/iA8QWY&#10;LskDVlZB3fIH75UApcqsJKyKMk1XS5zVWFuV45h7QMKIRUDoElqSvFe+GmhIwnIlrM589XUn7xUC&#10;61PdcRJG3S4XOLO2sCWopKqUZ2BcfwFEPZxnnrzXg9oHxYoYsErlmxMnCazUg1S7z+sTZ8C4ZJoK&#10;ULINuSU0CVU6GTBc84fJdXyS93qjBN2wkAaM0Dfhv2st+SSBlROHKqXrnRwwmDNFqr60yhTJtZ2E&#10;PUZgWUnrsKoJryJ0Ia3bEjyFYtSZtXUYGVrOSREvodwt1kY02tjJhOEFPYroL9YWfklF2g0rgtLB&#10;9iPx8IrhYKR1o1Al79yFzU52GNk+bvlqbd0vwTN3MTyiMX1tFcEw7DE8ugZDRVwML2HcA6y0bhSQ&#10;RjRUWC543u1HYkp43+YLCN7rncomle2jvDeluejMJ3iv1bQPsyy0JGB+J5P3Cq4uYpdnAInjWFvx&#10;iYxOBoGV3sGly0Za2JL6jSZeAs+7/ciqJVfRmYSxIy5v+gkCK03wq22oWVvYknJmjD9J45FYGxMj&#10;TAY6YeS7CdoKnjnB7pBGTMHccRKmc/mcZyHtpCOtuAknDH4JVZJKJ7tR4NigRE19AR1W0tTwY3in&#10;fW10sWV0j9CSgHEGEKE3lisIrFS2qiYAn0AhzBEa4fC2pSGLNhhmZR0FM5STw5ylQV+t6nrlAgUK&#10;ii27aNy7IL0Sc3Q2MlAHW18U52ufJMir1bFVmZFAQYy+qWJrfMD2zt7MxTDdGROlI1yfoK4SYGSO&#10;lFGQbnsWK+tGhAFjUHSMsI6iXpTYnbEhwXclAuSO7EChIPyfERa8VQYuUopmlhYwTcGmHLtpSNWh&#10;1RDqawchYNgQlN981sFbvXNtq1y8kJZGBHNgwluf4K1i+iGWKGnpjhSPUa0t3RFC7KZckSqM9gKg&#10;KXNHFfQEWOENhjuCr2UO0YAhzVFC8QdCGhZCGf+A/UYJVTvZTQKOHV+pSGDyXbYfiTTOemOQk+7K&#10;xbl69QmdDFPypbuqtXW/gk/7e2sQ0jqMtdXixGETvFUuG8QljZYEbCEtbAk1lYoSykiefG8cbsZO&#10;Jt0V8tFbvbeAeS0J3mp1g1fF/xR95NqkTibd1aZLCW+kNC4b5gvIfq1wZKta7lonA7bYybAlVSmh&#10;7OSgu1qrHLxViB4MmzJfd8A437gSma876a7kPVWTFJI88d5I8pkRHUySaDDS9+QF1No6DE+BM8Bo&#10;SfBW6WiKl2w8hYAh7Xt0XLvJwVulVIVgmtHJgNWBr1oPk0DpO0kzOwpBxBcQsCrpg0YmrHLSXYlc&#10;u+B1wJBWdHYjrRsFdpK6YhO4iDavdQFTLdr5UX0nnzgYyp8MGFryjeUILQlbghOEWTbvrcOQJi+l&#10;wVu9w4FX5cF0rWhbgi1hJ40tSbor0cybCiUEDGnSlgRvlXbw0IHUTqYtsYGL4K1CLaQpkfneAob3&#10;yhdgdjJ4q5p8RCok3ls5hkpa2BK4QC8VcBp0Vy2tOxhlSWpG9/XZHSxZ7+EFb7Uml5ymURbBothJ&#10;WfjJTbTB8JWJ56i1dRhrc2WmtDlMacCUtA7zXlC0efWh8oDxdRNTMPeApLuS5XN+ScDqbiq/gG4U&#10;uL8RUBNEfXrbtxdQ0oqxcX0GBG+Vsfbf2On1FxAwpHHimFtH0l2/t0VjJwOGlpT7atYWtuR7E1bS&#10;Ouyrk6bMlPLc9gJ4bzXRS9iSgJU01dwGPn9Iwy8xBbsJ472hykpLulEgFsR3o9bWYf57C94qcS4y&#10;/0pa2hIbmQ/eKq4T0TFjuQKGF0SYS+1kv6wQn8SUqLV1mL8HBG+VUAGN2IxKhil5QFtVLlfQVite&#10;q7zJQBFUpv2L8ROC7MowNe5vYmWBIjbPSzOXgCCtUqpdhvzaRgYKYazM2MjgrLIZ3IuMsG59PMcj&#10;KKsvNl8lAgKFMG6K6p11c8C8DDURisxhs3QcGS8aeQnjH4RV5gCrpjZEwUIY7fBM4SD8tQZjNC+Z&#10;KfPOOooWtESz1TZ2W0A2hWiCEdZRi23stgDLSHzLCOsormzk0s13FmRVVL/szvV3Fqhqa1m7f+35&#10;BMUVQ6D6a8Ana2/6qAyAOkCDqkrAwmVuAsU4WFamtrHbAqapFEpsY0cd9GK8m4p42qW1DWFYlRqU&#10;kSiIhGSbzOkZPNUfzJXiLQaKdlM1UtooSLcFjHh7m1ak8AjafkBS5ZBRwrotoEkM9G7zzjoKYUc1&#10;UhGq320BvLKH8ngGtRVzpTINQW0lFlztAYQ2hgXhpakuw/dbUFt/bve7Yf4MWA2LVKVS4Lo5YNgI&#10;pu56cQNGw2DHgAbXryYPZlWZYOSAcV4Q1hU6Ca6bhJOKfXPSDBhNfPFgxMcNrpuSkwjSIbqUDBg3&#10;2E/tyuVHAK47FhRnqWbbA4Y4fCa3um4YCL4pNi3iOqyG3ap7PbhuGk6itMazGzAiVJRaCW8LXDcp&#10;sEBVSHLA9EAJcN08cHYwakl9dx1Ww9zfpr/A/RZs1er5YugCA8b4cmYrirgFuG5VmHmusqUDRuDo&#10;TW9N8yEkX5VbiqEnIK4bI05wTmMnrlsVhqCqZumI67CNuG5VCLCoqe6I6zAa8WMd3Oq6VWHSA1FG&#10;o5lJkCXvozqW8DPDPEBlMb7egFGYTU88dSIk1xXGrBnkgrhujAiVUEzgxHWrcvjVdVi1QlB8D35m&#10;mAdaJZpSrQGrJqOkW813l7xV2pawKZeeEV55sGS9qiRzFffeNAFDXDdGuCo3GP5qdd08cLt9/ogw&#10;NuI6jGQrORJ1mid7lQglfevNZoZVwWASzFCr6+ahhlvTgMGI6zA0ky9BnQjBYGWcRbneRlw3RtWS&#10;nNuxWl23KjVO3vTV5N0FrNrpmAYf4MI8/FDU4VQlYKztKTczzAPln6YDMb8yYNgGRpWqzexWBZ9W&#10;3SMRFzCaiDFGyYgLKuudZLQJnpN1CKvCiGtu10pcmAfEGYYQ4gJWHo6pRwAX5gGvlpuM+BASRiNu&#10;1X4McWEeeAfuu0tYddQ2BCjEhXlAVQx1c8LI7D8MAwpcmAcK9UzDiAmDPE6PfqUqYR5qaLu6LAcP&#10;lr4u+t2FeUDBTfKD1QVsIa6bByJ1hnGFtI5isAitrt1eduuAH2ZakCGto6jWpo29khaUVjo8Okcl&#10;UBRZ8gbU2RqUVij1pq1CUf1b4K2KLKlrMFoZlFZ6bDotCdRGWjco1Y5EneNBhGW2PAEqdSsPSmvN&#10;iBcMR3YyrNDJGWKS+5XMbG+Ai4hzGgJVx+NLakm3JhgF0xCmfN72G6GSnTRVVVrSrcKzhtWZYyeI&#10;sDUVSd4MgtL6xG1TvmygYMWQ8nJr61aBkeGmoJCd7CjirMw0VLYkKK1kAU1bvPstULS3YwqZcpyD&#10;0uqlhS2pS8Hh1ta9E62TQYRlJ1mbslxBaf15KT4lO9ktEDvJBHalJUFpJfTsPKFAcYEnruLW1m0J&#10;jZucmxdEWMZxU0Sk7GR0cC3rqhyTQCGN6cdOWrclXPsNm4D31lFoCSVSTlr3MHANceuFwxxEWMjL&#10;hOOdtG4V6DVkkj2sraMWVjkorVpaoKAhVyLFnAFBaSWy5yxXoDi78UvUTgalVb+3QMFoxSooO5mU&#10;Vga6qS8gUPiTXFjc2rqHATXV8GC5L3TURlq3JZyKLkeX/Fn8BCgkSkvCw9DSAoVJ5marpHWrULQO&#10;9XUHERa/5EE3AiUtbAnBdOUFBRH2+3U7zzwprVpL0pYwvszkxIv41zxDUjyGezJQxZ9VUx7BdQ9D&#10;fwGBwi9nrK16b6ODa1kgcQYEivPtJLtutCQprUQ4VYgmUPSzpWWFW1u3CsyWd55C8meZaqv64vHe&#10;ui3BlruzO1C4zpAgRL9epHWrgCa7LGegkEbgUFmuoLSenBxOS7oF4ifz3py0bkuqO62T1lEwkWnM&#10;pvzJYML6rztsSQ15dHecJLV+b+viewvUwldOVispQXUGBKpqKJgVZb7upLXqtfWbUVVuU7WkpMVt&#10;BZ1UtiQ4tHfGtlPHoqR1W0I8VEoLFFwLuIRKWrclWieDD4sXhH110rot0SdOEGI30rpV0LYkeLQV&#10;6q3mtILKEx1ctZ0MFINTIJG4nexWQUfVou8rjFiYAUpa0Fv5he58CxQlmt82iGIng99KENuMOYXh&#10;1b0Z7A8XAWWVg+BK3MP0KUJa2JKFtLAl7KTLjEXjV2JBWGb34sIsVGZMMUGCUAtXAhqP28tuTSAl&#10;MHDCOHlBjmV11GG71XVzolMCwY5lWheK4qR1c0KrcUdmi9avOIZwGdQxEEzXl5suX3VK7QKBjtBh&#10;TV29gyDLp+NCJoFCGsQms5NQ59qvtCHKRGFOKh4hDDNq2KRV31Hj5CWqYobM0FLSumEgk6CCGGTa&#10;22+sUoVqBHdtKsmmNZx1YBPFnAo8E/fewprIsALOf/uNHKgfl9UnIhe4ahZ47cBOFOEI9XUT2WnS&#10;iGGY2FOC7pAI68Mxr62bkgoquaUFiolu1VreSAujID1KLmxtQ+q8qbp0I617JpW3czuZKHvPh5DS&#10;fqX1XxPFfZFyLvXekhQr74vEEdpvREG5dqjPLcitNtaLfQtpcHjUXZizuuEwriqbnyji8+7kJpDT&#10;hBUBTX0AgcJCV+dXo5JBbK2liWI13lrYH8jslMErad2S0K9I8bT5wNqOUHD4wlMTX1uwWm3+jYxb&#10;F/bkC1BnW/R9LXKDueSTJurCjg8HvlpZtwjkg92xHfTZqjpTqQeCpv034iYroxUoaKI0FTMrCzYr&#10;XSsUO5voSPuJxZV27yy5rLBvTL/GcpKatKoKVYEZirsbjK9c9Q5CWodxzhRxVih/NHAt2oap9kZa&#10;Nz6YHtpwKWlhD6hmMYV/SOswui6qkYvAuj1gPrkqxhuwJ96/SpnCTW/vDcoGvbiNsxUwIk7Vms28&#10;t24RDi6zpisMa+swbB3cMSWtGxLKZR3FnYhd2xKuGjXRVqwtOKxwNn5M6XxdlLs0Eg/qlkjiuMFg&#10;KLzV/T5hDO57qLQixNMuDZ10litg+BVqJBVb0o3CQWTG9LMaMKpKVfU8sG4UKLuASmS+gIBVvbIK&#10;31F83XaSVjIMCVHSOoxe0BS5KZ3stgSKTuUrxFUqSK+P3+aKmC+g2xK4BhzdSlqHYZRRE7W2bhTO&#10;J36Uk9Zh1QmdC59ZWzcK5xtpbicDxngS0x2Az7IbBQwX3UDNTibsQ2pdeclBXkUajpuS1k3QyXAG&#10;996CvFqsDVVGDDu5fzjP58vZySCv0ruJRvtqbd0E4QMxVd1oSZBXSdgxI0RJSxNEbF59AUFepamk&#10;9LkCRg6/aqPEFxDk1YrBqVwAYZ/23ghUuWo4lKnBGNV7yi+gw+j9Yb+AbhRsTwI+0w6Dlfv8uJ3s&#10;RoHpdvBLlZZ0GGQPimvMewvyKr1f6ZdmpAWsWmSo5DMxxfbeKPtmPLCS1mE4QYcLXQR5lU9bddGt&#10;gG77kfc30XP13oK8SmCeC61aW7cl9OZ0hHZis+1HcsOBia2kdRhBOOm9BnmVSK3rR0DAuv1IejTf&#10;KFoVtiTIq5UacSHegLFBZGiVtG4UPtgSxR6G4NTWhnmlUM8srdsEyuAZlKBeW4c9XqSRlbBuEj50&#10;8D1UYCYYr4zMMhPs8Xi6U0IQjq4VSv8DR2sfVUnItbftPmkS6k5MXWbiKnqhjtJkrlJLytxd89oC&#10;R7mwiwMlcxU3zaVLuZu0PaHhi/JJkrh6EoXmqxGXgMDJdCJecfuFuqdtedMNRwhUfdfZ9pUu42q2&#10;I8K6S/J8kqgT33WyVjmzSaapbexW5HAULg6Jth1wH4uMooR13Ot5V0YkmK74a8RAldeaOHRfvbRg&#10;uuLmfWjXYpaWOAYEqu86OatsI01slLSwPhU7MjqSnNUHI8Rw5MWnFrgndxslrBsDboy8NqUjSXXl&#10;SqqEhVexENZx4zL617//m3/953/405///m9//ze//zf+46/rv/7wX3/8y9/4r7/6/R//9e9+d/td&#10;/T/+8z/+9Ff/9Xe/+8N//PGPf/r3P//LP3Ia/ff//vOfbr8DziNB/eUx/xeY19vB9xUY77GDjxWY&#10;t9bB5wrMbnbwYwXGxHbwzwqMyezg5wqMCezg1wqMSevg9wqMf9TBnxW4Uswdzb9XOjaVbKdllc4N&#10;6Ts9q6xuwHeaVhnXgO90rVKoAd9pW+VEA77Tt8pyBnyncZW3DPhO5yoTGfCd1lVuscP590brKlsY&#10;8J3WVfov4Dutq3xewHdaVwm6gO+0rjJuAd9pXWXeAr7TusqJBXyndZXkCvhO6yprFfCd1lUaqsP5&#10;90brKh0V8J3WVaIo4Dutq4RRwHdaV6mcgO+0rlI6Ad9pXSVbAr7TuuoYEvCd1lULkIDvtK56egR8&#10;p3WVsOhw/r3RukpcBHyndZVSCPhO6yq1EPCd1lWuIOA7rasofsB3Wldh+YDvtK7C8wHfaV0FzgO+&#10;07rq/hDwndZVaLvD+fdG6yrEHfCd1lXwOeA7rasgdMB3WldR5YDvtK7ivQHfaV0FcAO+07qKyAZ8&#10;p3XVViDgO62rqGnAd1pXYdAO598brat4aMB3WleByoDvtK4ijwHfaV3FEgO+07qKDgZ8p3UV7wv4&#10;Tusq8hfwndZVLC/gO62rKFvAd1pXYbMO598brav4WcB3WleBrYDvtK5CVQHfaV2VWQd8p3VVNx3w&#10;ndZVIXTAd1pX9dAB32nda2gd/16996F1VDBv4FVM3H88/17Bh9ZRLbyCD62jaHgFH1pHPe8KPrSO&#10;eTUr+NA6Km5X8KF1lNCu4EPrqIldwYfWUeS6gg+to2p1A6+y0651/HsFH1pHXekKPrSOQtEVfGgd&#10;hZ8r+NA6CjlX8KF1FGau4EPrqLRcwYfWUTq5gg+toxZyBR9aR3HjBv4tT+xqV3/YPWAoXpUg7h4w&#10;VK+qCncPGMpXhYK7Bwz1q9q/3QOGAlY53+4BQwWrRG/3gKGE1MYsHzDUsArpdr9gKCK8pN0DfklY&#10;rDMWUxOpYFst4ZekBX/YPWBqInmM3QOmJpLJ2D1gaiK5jN0DpiaSzdg9YGoi+YzdA6YmktHYPWBq&#10;IjmN1QNmEqPqrHYPmJpIXmP3gGkTyWzsHjA1kdzG7gFTE8lu7B4wNZH8xu4BUxPJcOweMDWRHMfu&#10;AVMTyXLsHjA1kTzH6gEzsVEFN7sHTE0k17F7wNREsh27B0xNJN+xe8DURDIeuwdMTSTnsXvA1ESy&#10;HrsHTE0k77F7wNREMh+7B0xNJPexesBMdlSVx+4BUxPJf+weMDWRDMjuAVMTyYHsHjA1kSzI7gFT&#10;E8mD7B4wNZFMyO4BUxPJheweMDWRbMjuAVMTyYesHjATIDDHlg+YmkhOZPcLpiaSFdk9YGoieZHd&#10;A6YmkhnZPWBqIrmR3QOmJpId2T1gaiL5kd0DpiaSIdk9YGoiOZLVA2ZSpEjmuwdMTSRPsnvA1EQy&#10;JbsHTE0kV7J7wNREsiW7B0xNJF+ye8DURDImuwdMTSRnsnvA1ESyJrsHTE0kb7J6wEyU0LFr+YCp&#10;ieROdr9gaiLZk90DpiaSP9k9YGoiGZTdA6YmkkPZPWBqIlmU3QOmJpJH2T1gauIyc8I8w4xC1x9W&#10;v2AmT5givHzA1MRl/oQeumMJywwK8zjmA5aaSNIkQvl0kFzuwdTEZR6FQRjzFyw1sdqJRlh4mUth&#10;7Od8wNImVtPP/AVLTZwJFZqD7N5CteaMX7DMqdAvfz5gaROrf2b+gqUmVkfMfMBSE6vHZT5gaROr&#10;bWU+YKmJ1YkyH7C0idVcMh+w1MTqF5kP2GkijWnyAfWHjVGlHdR8wO50Zjz0fMBOExlnPR+w00Sa&#10;jc8H7DSR0qf5gJ0mHtUqsb/G+sPuLQxNpJfV8gFDE49ljoWy+bmEpSbOHAsj5ndLqKaAsYnLHAtt&#10;ZOcDlpo4S0NoKLlcwtTEZY6FIShzCUtNnAUixzLHQr+q+QuWmjiLRI5ljoUJafMXLDVx5lgYR7B7&#10;jb+UiixzLHTmG0tY5liY7DQfsNTEXwpGljmW45eSkWWOha4fcwlLm/hL2cgyx3L8UjiyzLEcv5SO&#10;LHMsdF8de7DMsRyzfKT+sDpYZgHJscyxHLOEpP6w+wXTJi5zLAzpnZu4tImzkORY5lgYkz5/wdIm&#10;zmIS6qaXmzht4jLHcswcS/1h9RpnSQk9hJYPmDZxmWNhTud4C8scC+0k5gOWfuIsLTmWORZ6T85f&#10;sLSJs7zkWOZYjllgUn/Y6cHUxGWO5Zg5lvrD6hfMMpNjmWOhp854C8scCzN55gOWNnEWmzAJZ7kH&#10;0yYucyzHLDipP+zewrSJyxwLHc/mJi41cZadHMscyzFzLPWH1R7M0pNjmWM5ZvFJ/WH3C6YmLnMs&#10;xyxAqT/sfsHUxGWOheZwQw+WORZ6vM4HLE/nWYhC2+TlHkybuMyx0LR9LGGZYzlmOUr9YfUaZ0HK&#10;scyxMJNoLmFpE2dRyrHMsRyzLKX+sNuDqYnLHAvdKeceLDVxFqccyxzLMXMs9YfVHswcy7HMsRw1&#10;wC6iOMscCw0O5wOWNnHmWI5lncoxcyz1h90mTpu4zLHQ2nnuwfJ0njkWupkulzBP52XFyjFzLPWH&#10;1SbOHAtNypcPmJq4zLEwoHC8hWXlyjFzLPWH3R7MG8uyeoWe0XMJS5s4cywMq1guYdrEZQ0Lw1rm&#10;Epan88yx0A1vtQQG7OYvqD9sXuM5cyz1h90DhiYyB3n5gHE6n8s6FhqKzj3Y2UTaK84H7DTxnDmW&#10;+sNuE4cmnsscy1nzn/rRVn/Y/YLhJ57LOhYmn45fsMyxnDPHUn9YLWHmWBhHvHzA1MRljuWcDbjq&#10;D7slTE1c1rHQK32+haUmzhwL4w6WS5iauMyxnDPHUn9YbeLMsdA/cvmAcTqfyxzLOXMs9YfdEqYm&#10;LutYGFsz9GCZY2G4+XzA0ibOHMu5rGOhCfD8BUtNnDmWc5ljOWeOpf6weo0zx3IucyznzLHUH3a/&#10;YJ7OyxwLHWLHW1jmWOgwOx+wtIkzx0JX++UeTJu4zLHQIHouYamJM8dyLnMsTI6Zv2CpiTPHwjim&#10;3SbOHMu5zLHQCnwsYZljoS34fMDuxkIX8/mApSbOHAtzGZabODVxWcdyzhxL/WFlD2aOhamkywdM&#10;TVzmWJjnON7CMsdyzhxL/WG1BzPHwlz15QOmJi7rWJjDMvdgqYmzpde5zLGcM8dSf9ht4rSJyxzL&#10;OXMs9YfdL5iauMyxnDPHUn9Y/YKZY2Gg1fIB0yYucyznbPFVf9gtYWriMsdyzjZf9YfdL5g2cZlj&#10;oV/7+JiWdSznzLHUH3ZLmJq4zLGcM8dSf1j9gpljOZc5FuYwjE1c5ljOmWOpP+yWMDVxmWM5Z46l&#10;/rD7BVMTlzmWc+ZY6g+7XzDvzsscyzlzLPWH1S+YORYGzSwfMO/OyxwLUxuGJi7rWM6ZY6k/7PZg&#10;auIyx8IArbmEpSbOHAtTe5ZLmDZxmWM5Zx1L/WG3idMmLnMs58yx1B9Wv2DWsTDtcPmAqYnLHMs5&#10;cyz1h90SpiYucyyMRR2auOwRds4cS/1ht4SpicscCyOw5xKWmjhzLOcyx8Iw4fwF9YfNHjxmjqX+&#10;sHvA0MTHMsfymHUs9YfdLxiayDSZ5QOGJjKMafmAcTozhXT5gKGJj2WOhRloUw92msjg2vmA3enM&#10;wOLxgGWO5TFzLPWHlR7MHMtjmWNhatpcwlITZ46FeaHLJUxNXOZYHjPHUn/YbeLUxGWO5THrWOoP&#10;u18wNXGZY3nMHEv9YfULZh3LY5ljecwcS/1h9wumJi5zLMw2HKq8zLE8Zo6l/rBbwrSJyxzLY+ZY&#10;6g+7XzBt4jLHwujwuYlLmzhzLAwY3S1h5lgYOL18wDydlzkWZs6NPVjmWJg1OB+wtIkzx/JY5lge&#10;s46l/rBSpJljeSx7hTHue+7B0ibOHAvjXHdLmDkWpqYuHzDuzswYXT5gauIyx/KYOZb6w+o1zhzL&#10;/5B2Rjvv5Dh2f5VGv0C6bFfZHqRzketc5gVmBgNsgMnOYraTLPL0+R1LVBWpsj8fpNHA9zdLJVES&#10;RZE8lOpm3hV2qxiLCB4HVSeaGMutYiwieBxUSTQxltv0qRQTY7lVjEUEqwsVY7mZGAufni2r0cRY&#10;+OJ5rcCUxIqx3MxzLLeKsYjgDWKVRBNjudVPp4jgcVAl0cRYbvUciwgWBxVjuZkYy61iLCJ4HFRJ&#10;NDEWvj9bJNHEWPg4b63A3J0rxsJn5c0xqJJoYiy3irGI4M1ClUQTY7nVT6qIYHFQMZabibHcKsYi&#10;gsdBlUQTY7lVjEUEj4MqiSbGcqsYiwgeB1USTYzlVjEWETwOqiSaGAtfvy7L2cRYbhVjEcHqQj3H&#10;cjMxllvFWETwOKg60cRYbvUciwgeBzWKY55juVWMRQSPgxrFMTGWW8VYRPA4qJJoYiy3irGIYHFQ&#10;MZabibHc6jkWETwOqiSaGMut3hUmgsdBlUQTY7lVjEUEj4MqiSbGcqsYiwgeB1USTYxlrRiLCA4H&#10;a8VYRPAqKLvzamIsa8VYRPA4KLvzamIsaz3HIoLHQdmdVxNjWYFU0jEUETwOyu68mudY1oqxiGBx&#10;UDGW1cRY1oqxiOBxUCXRxFjWirGI4HFQJdHEWNZ6V5gIHgdVEk2MZa3nWETwOKiSaGIsaz3HIoLF&#10;QcVYVhNjWSvGIoLHQZVEE2NZ611hIngcVEk0MZa1YiwieBxUSTQxlrViLCJ4HFRJNDGWtWIsIlgc&#10;VIxlNTGWtWIsIngcVEk0MZa1YiwieBxUSTTvClsrxiKCx0GVRBNjWSvGIoLHQZVE8xzLWjEWESwO&#10;KsaymhjLWs+xiOBxUCXRxFjWirGI4HFQJdHEWNaKsYjgcVAl0cRY1oqxiOBxUCXRxFjWirGIYHFQ&#10;MZbVxFjWirGI4HFQJdHEWNaKsYjgcVAl0cRY1oqxiOBxUCXRxFjWirGI4HFQJdHEWNaKsYhgcVAx&#10;ltXEWNaKsYjgcVAl0cRY1oqxiOBxUCXRPMeyVoxFBI+DKokmxrJWjEUEj4MqiSbGslaMRQSLg4qx&#10;rCbGslaMRQSPgyqJJsayVoxFBI+DKokmxrJWjEUEj4MqiSbGslaMRQSPgyqJJsayVoxFBIuDirGs&#10;JsayVoxFBI+DKokmxrLWcywieBxUSTQxlrWeYxHB46BKoomxrPWuMBE8DqokmhjLWu8KE8HioGIs&#10;q4mxrBVjEcHjoEqiibGs9RyLCB4HVRJNjGWt51hE8DiokmhiLGv9HosIHgdVEk2MZa3nWERwONgq&#10;xiKCV0HJT9xMjGWr32MRweOgoH2bibFs9a4wETwOCtq3mRjLVu8KE8HjoGAsm4mxbPUciwgeBwXt&#10;20yMZasYiwgWBxVj2UyMZavnWETwOKiSaGIsWz3HIoLHQZVEE2PZ6jkWETwOqiSaGMtWz7GI4HFQ&#10;JdHEWLaKsYhgcVAxls3EWLZ6jkUEj4MqiSbGstVzLCJ4HFRJNDGWrd4VJoLHQZVEE2PZ6l1hIngc&#10;VEk0MZatYiwiWBxUjGUzMZYNSCWB9yJ4HFRJNDGWrZ5jEcHjoEqiibFs9RyLCB4HVRJNjGWr51hE&#10;8DiokmhiLFvFWESwOKgYy2ZiLFu9K0wEj4MqiSbGstVzLCJ4HFRJNDGWrX6PRQSPgyqJJsay1bvC&#10;RPA4qJJoYixbxVhEsDioGMtmYixbPccigsdBlUQTY9nqORYRPA6qJJoYy1bvChPB46BKoomxbPWu&#10;MBE8DqokmhjLVjEWESwOKsaymRjLBqSSd2cTY9kqxiKC14USxdlMjGWrGIsIHgclirOZGMtWMRYR&#10;PA5KFGczMZatYiwiWBxUjGUzMZatYiwieBxUSTQxlq1iLCJ4HFRJNDGWrWIsIngcVEk0MZatYiwi&#10;eBxUSTQxlq1iLCJYHFSMZTMxlq1iLCJ4HFRJNDGWrWIsIngcVEk0MZatYiwieBxUSTQxlq1iLCJ4&#10;HFRJNDGWrWIsIlgcVIxlMzGWrWIsIngcVEk0MZatYiwieBxUSTQxlq1iLCJ4HFRJNDGWrWIsIngc&#10;VEk0MZatYiwiOBzcK8YigldBwVjuJsZyrxiLCB4HxWO5mxjLvWIsIngcFI/lbmIs94qxiOBxUDyW&#10;u4mx3CvGIoLHQfFY7ibGcq8YiwgWBxVjuZsYy71iLCJ4HFRJNDGWe8VYRPA4qJJoYiz3irGI4HFQ&#10;JdHEWO4VYxHB46BKoomx3CvGIoLFQcVY7ibGcq8YiwgeB1USTYzlXjEWETwOqiSaGMu9YiwieBxU&#10;STQxlnvFWETwOKiSaGIs94qxiGBxUDGWu4mx3CvGIoLHQZVEE2O5V4xFBI+DKokmxnKvGIsIHgdV&#10;Ek2M5V4xFhE8DqokmhjLvWIsIlgcVIzlbmIs94qxiOBxUCXRxFjuFWMRweOgSqKJsdwrxiKCx0GV&#10;RBNjuVeMRQSPgyqJJsZyrxiLCBYHFWO5mxjLvWIsIngcVEk0MZZ7xVhE8DiokmhiLPeKsYjgcVAl&#10;0cRY7hVjEcHjoEqiibHcK8YigsVBxVjuJsZyrxiLCB4HVRJNjOVe7woTweOgSqKJsdyBVBLOJILH&#10;QZVEE2O5A6kUDkxJrBjL3cRY7hVjEcEag4qx3E2M5Q6kksfAxFjuFWMRwetCiSfeTYzlXjEWETwO&#10;qiSaGMu9YiwieBxUSTQxlnvFWESwOKgYy93EWO4VYxHB46BKoomx3CvGIoLHQZVEE2O5V4xFBI+D&#10;KokmxnKvGIsIHgdVEk2M5V4xFhEsDirGcjcxlnvFWETwOKiSaGIs94qxiOBxUCXRxFjuFWMRweOg&#10;SqKJsdwrxiKCx0GVRBNjuVeMRQSHg0fFWETwKigYy8PEWB4VYxHB46DYiQ8TY3lUjEUEj4NiJz5M&#10;jOVRMRYRPA6KnfgwMZZHxVhE8DgoHsvDxFgeFWMRweKgYiwPE2N5VIxFBI+DKokmxvKoGIsIHgdV&#10;Ek2M5VExFhE8DqokmhjLo2IsIngcVEk0MZZHxVhEsDioGMvDxFgeFWMRweOgSqKJsTwqxiKCx0GV&#10;RBNjeVSMRQSPgyqJJsbyqBiLCB4HVRJNjOVRMRYRLA4qxvIwMZZHxVhE8DiokmhiLI+KsYjgcVAl&#10;0cRYHhVjEcHjoEqiibE8KsYigsdBlUQTY3lUjEUEi4OKsTxMjOVRMRYRPA6qJJoYy6NiLCJ4HFRJ&#10;NDGWR8VYRPA4qJJoYiyPirGI4HFQJdHEWB4VYxHB4qBiLA8TY3lUjEUEj4MqiSbG8qgYiwgeB1US&#10;TYzlUTEWETwOqiSaGMujYiwieBxUSTQxlkfFWESwOKgYy8PEWB4VYxHB46BKoomxPCrGIoLHQZVE&#10;E2N5VIxFBI+DKokmxvKoGIsIHgdVEk2M5VExFhEsDirG8jAxlkfFWETwOKiSaGIsDyCVhPKI4HFQ&#10;JdHEWB5AKoUDUxIrxvIwMZYHkErhwJTEirE8TIzlUTEWEaxZqBjLw8RYHkAqeQxMjOVRMRYRvC5U&#10;STQxlkfFWETwOKiSaGIsj4qxiOBxUCXRxFgeFWMRweKgYiwPE2N5VIxFBI+DKokmxvKoGIsIHgdV&#10;Ek2M5VExFhE8DqokmhjLo2IsIngcVEk0MZZHxVhEcDh4VoxFBK+CgrE8TYzlWTEWETwOyu78NDGW&#10;Z8VYRPA4KLvz08RYnhVjEcHjoNiJTxNjeVaMRQSPg2InPk2M5VkxFhEsDirG8jQxlmfFWETwOKiS&#10;aGIsz4qxiOBxUCXRxFieFWMRweOgSqKJsTwrxiKCx0GVRBNjeVaMRQSLg4qxPE2M5VkxFhE8Dqok&#10;mhjLs2IsIngcVEk0MZZnxVhE8DiokmhiLM+KsYjgcVAl0cRYnhVjEcHioGIsTxNjeVaMRQSPgyqJ&#10;JsbyrBiLCB4HVRJNjOVZMRYRPA6qJJoYy7NiLCJ4HFRJNDGWZ8VYRLA4qBjL08RYnhVjEcHjoEqi&#10;ibE8K8YigsdBlUQTY3lWjEUEj4MqiSbG8qwYiwgeB1USTYzlWTEWESwOKsbyNDGWZ8VYRPA4qJJo&#10;YizPirGI4HFQJdHEWJ4VYxHB46BKoomxPCvGIoLHQZVEE2N5VoxFBIuDirE8TYzlWTEWETwOqiSa&#10;GMuzYiwieBxUSTQxlmfFWETwOKiSaGIsz4qxiOBxUCXRxFieFWMRweKgYixPE2N5VoxFBI+DKokm&#10;xvKsGIsIHgdVEk2M5VkxFhE8DqokmhjLs2IsIngcVEk0MZZnxVhEsDioGMvTxFieFWMRweOgSqKJ&#10;sTyBVBLKI4LHQZVEE2N5AqkUDkxJrBjL08RYnkAqhQNTEivG8jQxlmfFWESwZqFiLE8TY3kCqeQx&#10;MDGWZ8VYRPC6UCXRxFieFWMRweOgSqKJsTwrxiKCx0GVRBNjeVaMRQSHg+W3CrK8KGYVBWahCg/x&#10;44Uiji+KyUVRjVThSSQvFJF8UUwuinqkCk8qeaGI5YticlE2a6rwJJMXimi+KCYXZcOmClc6K/Cy&#10;/GYiL7wwSaeJvVDFJJ0m+kIVk3Sa+AtVTNJpIjBUMUmnicFQxSSdJgpDFZN0mjgMVUzSaSIxVDFJ&#10;p4nFLL9VMOZF8dZIhWOowtWdFZChCs+q5IVJOk1Mhiom6TRRGaqYpNPEZahikk4TmaGKSTpNbIYq&#10;Juk00RmqmKTTxGeW3ypA86J40lkhGqpwpbOCNFThSieoTLJVqcLd2StQQxWe38MLk3SaWA1VTNJp&#10;ojVUMUmniddQxSSdJmJDFZN0mpjN8lsFbV4UTzorbEMVrnRW4IYqXOkEqSnSaWI3tDnpThO9oYpJ&#10;Ok38hiom6TQRHKqYpNPEcKhikk4TxaGKSTpNHGf5rQI5L4onnRXKoQpXOiuYQxWudILeFOk08Rza&#10;nKTTRHSoYpJOE9Ohikk6TVSHKibpNHEdqpik00R2qGKSThPbWX6r4M6L4klnhXeowpXOCvBQhSud&#10;IDpFOk2MhzYn6TRRHqqYpNPEeahikk4T6aGKSTpNrIcqJuk00R6qmKTTxHuW3yrg86J40lkhH6pw&#10;pbOCPlThSme9vowqXLuzAj9U4dqd9QozqnAjShX8oQov5s4Lk3Sa+A9VTNJpIkBUMUmniQEtv1UQ&#10;6EXxpLPCQFThSmcFgqjClc563IYqXOmsYBBVuNJZj9xQhSudFRCiClc6KyREFW68s4JCVOGhQrww&#10;SaeJCy2/VWDoRfGks0JDVOFKZwWHqMKVzgoPUYUrneBBxTgwESLanHZ2EyOiimlnN1Eiqph0p4kT&#10;UcWkO02kiCom6XSxIuL3ZUZEsaSTsOtUhSmdxMamKkzpJIAxVWFKJ17mVIWpO3EFpipM3Ym9NlVh&#10;6k421akKU3ei+aYqTN2JeE5VmFjRMmFFonjSOWFFi4sVLRNWJIrJxSSdLla0TFiRKCYXk3S6WNEy&#10;YUWimFxM0uliRcuEFYlicjFJp4sVLRNWJIrHxYQVLS5WtExYkSgmF5N0uljRMmFFophcTNLpYkXL&#10;hBWJYnIxSaeLFS0TViSKycUknS5WtExYkSgeFxNWtLhY0TJhRaKYXEzS6WJFy4QViWJyMUmnixUt&#10;E1YkisnFJJ0uVrRMWJEoJheTdLpY0TJhRaJ4XExY0eJiRcuEFYlicjFJp4sVLRNWJIrJxSSdLla0&#10;TFiRKCYXk3S6WNEyYUWimFxM0uliRcuEFYnicTFhRYuLFS0TViSKycUknS5WtExYkSgmF5N0uljR&#10;MmFFophcTNLpYkXLhBWJYnIxSaeLFS0TViSKx8WEFS0uVrRMWJEoJheTdLpY0TJhRaKYXEzS6WJF&#10;y4QViWJyMUmnixUtE1YkisnFJJ0uVrRMWJEoHhcTVrS4WNEyYUWimFxM0uliRcuEFYly4OI//flP&#10;f/2Pf/1v//7Hf/nPf/7TP//21z9++fvvv/7911/++P3XP3795Z+///rPX3/5y++//kXv/PlP//bn&#10;P/6ll9U/f/k/v/962W58F41J+xf9e7msxFNV9H/+43//7b//4/XSH7/8x++/Lrcrh7hbhyjEhbER&#10;ltpL/v1f8xsXvhHdooOXjeyJEX6PcvH333oLF77E00KBKn8bSdJR7q9//8e//+3Vkb3N/u56u1w6&#10;cHxZr2BCMVd7yb/+r7/8j7/+17/938TjCo890ZH3blu7y4eRaiyty7b2LBoec83uq9r9MVmVXaNf&#10;4Pe6hyFSW6ct37gOrks67174r89RHww+zNxzH3m8CuVqU9gf80a3MXjM90JGeO6LltO7J1WTB9c0&#10;GlXTp5fAjT5LDnogn8dmnxnu7tse3t2r3tYI2J2N9u2BAxoSeN1gPFbCF31+MpHj3ZN5XtfRqet1&#10;a/beYOytdOWZ/SCf22279gjHZb0wtRHg3uUzpLyL3na7xgWAvIHtF29Eufg7yq9LT4pU+ctQ/lHu&#10;PXdcwqUvjQhYQagY2Ih778zljrYmuXIJhRGvIYNJgrkCZulA4AXm+1c8Y0i5DGHpAB1P77fdkPpx&#10;Lp+Iew/38yp3Z6eVwcnydSyr+SkLfGcq3pUS/blZvjPWIyKM79ZP6Y3+cMdGj6Mhuiv/peWKHrz3&#10;XI62pkJ5/tyuUuNvPc+Ud1FBL7GPhkE+Nh3kaJOHYOdZANWAsfH4raIIIenCRGJrZEbRJnovNp0o&#10;F3+j/I3k5KPOiP5FudzP8dYWJ8JphQ3itc3vPVuv2xjxGyNexpS57CiaeDxcSfjjXAKR0HLwKw1Y&#10;qubLvz3udFklnmXI+SpOh714jCaKzSb3Mvree7ssHFIOFbRd9k9xRLn4G+UvtBI8Ilxjw41yubV4&#10;C93dodrLut16yG6MKW5ofHWMx4xp7hlWZ2Tc85hdPuYxt5V/Rct8uHu0fGdMS9UM2tAW96V/zXVn&#10;jO1wDDnDv/t3P8/m8mS9hSLiU7ltYxhVM45hzV3W+7o2X+fwmH52M2V//JVOIFBO1TFHJ1Vf4WYw&#10;xu6WNCTG1ovXtnRRL7vX8HOfLxrCUXW8u3fqyePBGAs4T8Z1YRhCK9yDsanPIWl9hq8L+1ZI8PGt&#10;KBd/o/wFxTFGlpEKZyLKncrRVUujgYdM1yQo1ytsNCeDx6i71744On5lyMeMbGiF87V53jKGUQ9u&#10;Iv3x7l717R4nI/UYgyLp+Os6EpUPj6cxPW95XSOp4PDu3vL62PeeE8bQ+mOH0KoNbZ3bilGP2UEH&#10;jbe+mU1tA2cyE/Xm1qIVPrfTg6RMF3Zq1vFXSGND5oMqZQu4sip6chaGNt18ifGXY0qfxs732Ppx&#10;6n1MWR9DUFA+LW57eHzdhh2BpbMnNfy8NulkfP8KVwkPI+8uV5TssN25Eakh0nvLGFXDNGKX2hHW&#10;L1qmx/08Hy3Hu3vVRwk+eYyHM0ZsPP5ytC9swKGP0MctlLO3jCk23JmTx+RJjR11DMl3LV80t6Nl&#10;do6s6i6MNmLTlCxWWn0su2O8HXP1ZcsX+cFR9UsfH300dCW2dDwOERpDgjkgs7cx9kDbOHutXNFo&#10;eRbeBSUwljbf9CiWE8ofnzFajkX3XZ+BSDA4412M0SzbEJ5jnuflvjAkYzKOOifrjvyraxLyzbYx&#10;U3f57Un9kqUcn/rSvlDNDw6AxLfI0LCUNTQJduZjifEaltiYSE4T3zuSjzn42vGPYsCecekpfDwO&#10;W3Ma7dCi0VsOW4+ABh7ZyGmNcvG3lce03Be+fISImEWxsyHl7qPIhsNpQRqLJ4VRFTKGF9EAjOj1&#10;k9LD+tY6iAZzQ/lX5xX/aIzX7EmhuIYrgQHRzN7RLNHZoZZl2H2/aLjkeNcTxHWyVn4wGMMiQkqz&#10;yc+l8XE/Bx4yi+t76XmgnkbkgVMa2X1D7emajqYE2BXycnrrmOdhfe/Zg8Ah+H0Sb2ygI6N4d+1D&#10;Qrrg3ZjYfpTvgleliAvSjLhGufjby+NvXCJ0cntetZt/Ln/HlgmOpALDWIl6c9+iFbyHUBw3tqay&#10;+IlM4gS0YTx9jOU2HqP8RhrZz1vqjbML4V8zlHJxjqv7plBl1w03brEuDtWNCQh1yWjqgwptdHIv&#10;868xE2isbm7z7q3dsR0rYbnhmPZkKibqFTpNjKGKenY9j19b5GnLH2KqSHrPk7rc7hfM8s77W9lZ&#10;uY8gTHeiNApgtjZjbuNv76HCN7FDYuddx1UQUe50XFZMjYgiqpWWzDHGBYf83tPHYZvt6OV17I9v&#10;RIC6e4GncPjkdpaF9+Nyvy5osC5sEo5wa96Py51wQjhO2gOrzEd/+7jgWsQ34i+sqf2jGVHu/Yq/&#10;o8fDklLYeAjcztzZoCK38bGPyw0PI4ebkUPFE19a6oY90ZCQGFI+nKb4c3t6XNG5ofyr9RS1eh1b&#10;AcH0JdlufPdGcYCuHCfV+f+hkz8q+2mjSH7eE+sJNhtT2oFiLnP/8q/WWywjHSXur7K15YrRpDHI&#10;JwFGJnNE5dlv93yZLLbpV2/2GBKdgtvPjS4EU7MRgCU1Ihgy/b7XnNwq+AjNOAMc3HoY95ISBpHF&#10;clSr0vDDQkWFtqDmZDOdDjJyMjxKrYBi1BzCw3OzGImh63fo47tmCW8E2HViS7HmR/BrzN5YQDhE&#10;w2tTROl8k4jF35cOwzsEQhMTchjFzgYHCwAEJlYU21GSQK3sMeoyRvJTQvbDYeb6m6HEckP5V+eV&#10;QO2wQoaGGN1f+AjosAjqDsvnu0dg0NxB7yzz0B8KYrf83GgWzf/sJ9jYIGPzGU/vvBtMESpo9uBX&#10;onBHtMONvmGXN2NxVIzKCxm7UTIPMjE9jPI2QUBGh1yEtLDPBln2e8ztjYBRNpHuLLGQT2wuxYgP&#10;1sLbXSM39GHbITLYswcI99CrcAc+bzuEVVDxvbuC3ZI3+UDVDrONpYx2PPDMt2sFs7Rth03f8ED4&#10;8K7cmf5qHQxsXsYynjL1makLO2XYD3h7zS36SjDQLfE5qssNyyW7NhgtcX/+5YYizh7IS6iiWTnZ&#10;5zoiz1dbfXe20fBAiO/0V4c8StDDypyfvpvX3NB7wVgZrJA7QWQjjvZZMDYsjtiVriw/ohmHqd+Y&#10;7YhvXLFVliQYG6UjaHjVThlWaOE5rag2VESHruGrC9vOwSKt1rHCUIDNtoqB3HgcWhzcZWssfyUY&#10;WDmYVV3i2LHaKYBRMTI2NMbM1HEs0CaMWrO5v+gtohyK96roSorNpimYBxkbOHYDeV+sxK+bJWAS&#10;u4EMjjyMqMc1BhlLXkN6mPm34lR6+9Z6V7pHRFfxKO8jd26Xx9hA++rhhX7e74J3yz7ROxrF4m8U&#10;X7fASK43+lm35an4M4y+q0DUmL0o9n5lXTg9KfD7pcWIw11GRvq7rpB3QGil6z3eUHinTdpo7WRN&#10;XDjhjp/U22E550Vx4f6RR0R+iRbglx4nDAuZx71N7WdNyL5aFhesDMXxXj28KgiXql6InIz46z54&#10;sWyIrwrN7G/jo+w5jqmXWXLaLC5YDuiq/i47QF4axBo4CdwX7K7V9paJlg2+saCR528XBxLDV9mi&#10;z8Kh06LkMQZiMAY60na9vWUiPqHAEFYB5N+3TKQjYmv7kh5VIzva7NpkYEgWMJMv+rFxxuNXLPbr&#10;lomRLaE6r7TSYkh7y8RUx2hzp2zeGRc+k4uMtpZvXPfE8HzfMrZ6cH1jTttM7S2jTocFMml8pO9K&#10;LkhvGdkeqzfLVP7VJYywBUHs/i6rJJtrIK1U3YcT5ET3kdCpnTFWRmhJAhqPFjf8alUtiMVI1rjh&#10;D2b7dEHljmj3bbLJAHE5+hKMsUe2MOp3LRONGfs2IyuD9NgptPEW4IECZ3kbXOjwSKK54Qrsl038&#10;vJ7vbG5jIvFs8p6zYAPt8UPc+2xu4PbAd8yzZ2qSPCIjt88zGRltRY6JVKrDmMhhTu6PCS+OwKa2&#10;xpcYfDnanMEdBjIdXJKVBEa0jXiDQj5FxW0YyaPPSu0wVhWWUHxrkhAcpnaeZ9oVPtjMb3bUIgYb&#10;fjnM9MdMlqE9UZfDK749MP7ystmI+8dWdhLMRanhffeW5acaoy14OvQ24ekSyuKwAR8c7X1mNfdr&#10;5sc8K4dzvK07TYzRJmghZ+E1XuQAFuiCiKyyueKx8tTSoiOyOzQgNsS74MOpDpN3O7iesBqyBY6P&#10;mcgsgAA5e4orcj4sq9xW2CZdb97I0u0njZRpt198E+Xi7yi/riNveWTmsYKiXPyN8tg6/XADup3A&#10;TMxElIu/ozzR2hje4/hFudybeItwROACioKXJQDgN7z1kylVBDJ8UBi0pEUpNWEhnAkiQHS4Vidi&#10;DNgRp1OJTHsrBIfiOmIEM5KyMbFDXZ0sXVZI8L3HoL/ThBsm+dhYSM0oS2DDwO3XFQgxUNznuC1t&#10;fAF++M+mJgQeuA4UZlayJASOnEDEuqro+4Uuh1/oan980JhIYp49TjEUDv4CirmrupNtSenKERV4&#10;v+OFjHepBnrYwikETcWO0EC+X2sEpXYe5V2Hvo16T9cOOyoB0846IYViiN6JfY3t46xna5wRvDDT&#10;TG7nMbeVf0X/gNFYqW1nOrEikKNwGm5o5WK6A8fdQhPt4Z9JgqPv0aayKDpCzFt4xD+M6YNYcvBI&#10;0K95a4c5OO8Z38MamNoUfGI7Jksphnw2GR9sq6Nn+GktmD/17LRlCu8I6Ymhi+8ZOXkEoFHIaW0+&#10;2EQiTYIkR8Dr72dTYhJexx6wGSsEP3codvzsDmbuj7EoBzpKsLzplC/7jCQMqw4NUewjVPBIoiF6&#10;hYuS+8xcxY5DtAqr+fs+863pkb4zR84WpHscOgDJ18QcNSGegWy5l/xf0aPIWVvfeWaLBOOwYWD3&#10;t5iiZpMdJLKWv7GNdt3DhvFoYd9D+dxaXydKKutnfy9XfIccSsahx3HsEnxl2bdBG7PJ9JIH1XlE&#10;VzqWH3kwmBj9Xc7GZJecIAZuTQwa8Yy81bMnasH2twmevJvNtxEtHKWxgNjZdkF8FwYCV9hiPoiD&#10;7xhDzEP8bSPLvqQvU78mneKooz7pUexjiApDt1u9F9TYCEe8442gFuc7+nDwBk5iaS1abczV8jMM&#10;VsrrexORPkz9+0e7o1z87fVz/II4Su/9GT8fes9tLvu7+NxDdb/tPTfyICy9NfamgbEFV/E3uMN+&#10;CE/qQjR3jG+Ui7+jPLZtF1UOFNzGnSBR7n1vrmTXReAUiZZP29b+u87gxHGgsPdFLnWkSURb8bfx&#10;doX5yCIgkrQYrOko0UjuYxPomBoa4x1vekNO/kuoX735HKZV+bEBYj8raSFbNmc6CR+Qz41GK8oD&#10;S+qUx9s4m4PqLRmNPCa0FW8rY+F7PS8wLi5YJo5JrmjaQnhMODXWJd5oAw1CG3LaDLHqHiVllRj3&#10;s57nLTobwsVZ7nGvU0x0/A1hTP3DFoxWotybMSVqMUYFhZQMgjLkrIhky+d5RDUZsQXefVwCCcCx&#10;5X+Nyj5ooOmDMXaEouffymju5fsFSOXXyGtigvBNf1qACpj1SQafUXZsltkY5zYfeD7sC31JgKwS&#10;Us3F37N2vWLu9h2bCMquhPf1l3vZlzyx1zBV8Sp7VmUMKO6gwpptieImtJsJx1MQ7BA2lCbRwM5t&#10;bih3EbvgBt7eqoTjcWFXFIu/nT/mGHyoFcdLnwQ6txUv8U6MhdKBk3yy2ZO316sE38/r8ooKjPAU&#10;TZN/d9qps2axUPG+esVkNrTxiNHColKgpPVE2SZpVRDbxIZoTy98hGG/8PXHwCpRXGXovirWodOM&#10;DeGvjKNVqCFC1urPYCo9JeRh9FaRi1BQSE4+ryu3brc60Ku5WezEyMW5EBBaziXndJCRyLDbcR4x&#10;VVJ/AG5jveGn6FT9sbdEPAKlYJwOn4X7eZDZGmOdEIhVitKxYnofG7NOhZW51ZGtmFuE8U0CVxZ8&#10;ousyvNqsYrY13O1ggdfiimyM4j/ZbEy70mRb7ZwHH/ta1Bp/u15614ModjpTGpRg6WRQmMd4Cu/5&#10;JJcCwxEOMmeKg9fYLr1ruGY50IRIbOGsCjHPix8PeoT6dYptwLm5f/lXGyIyfYehecUDaSsp1hn4&#10;wjD6cMVIPTmKjyIkMRZXjvsbudFsxANgIBlHH4U4yKVO0MUw6maFLLWEIbcwbgD0nk1qEbHcv/yr&#10;9xbTIlTd/uroLQo2gjBXUKJmQo+nbFSxgven3zVLikR4Aie9ZYfa+zMNMrZ5rGB3bglwhaXK2cct&#10;J40Kq+pX0oPW0Nuk2Dl3T2CmiaPgxBbY/Kq3Cl9FyjLeOGG249yiH+LbR+wsCE2aeeL+5ODEKkAj&#10;vZ5+1+zrvFx/FfssJygCCu6KZl63r1np77Ka2m7zXbOKIgbHIOgZYSYuS45Ur3jsGCFSpFtj+van&#10;DLKxjQnrHhvvgleRhpG8b2Wn970V2yXtJ5zVGzeXkNiB7akJ+qq3uL1ouF4xs9eya6M/Msqitzqj&#10;tqTdhoDMPTTc7rN81yxbdkgyR3jLCa0jUzrQnbcxhSRDSwGX7OdYsoLIv7pB9tAqaL09aVbdCXNt&#10;bpaYUQSVdjfqq97eyHIKtIOgTHGxOFUyTuid2E3EgeLkBx4N2PTXc3u09LgS51lW5isDp8/8LMlI&#10;VKhOzJvDZ6+SiRL7bt+ebxedTGlSytJp4sIQRbH424u/61oUO5vCPFoYdGmdfB7ptMaGJ/zVFBIg&#10;/SQb2CURSzmRK4LHofFdgT0useEFjOVJqkwYEWyh/eaf8ZRc+tjfuFoOMPhryWErfQQEgBWAjjhq&#10;fAyHAViy+/brZUaz7xzAPJvvPUjAJrL2m05aFDMc6mx3IUNCmiDpjfBX9cZ8kKyWvyirqwkquSCz&#10;lfqJO2JfwR04P3HwPqxvucOVCyNSwjGf38wj0/skE6Pr3uXJyb3s85K5SPy+qTJ0L1Zd2hF4TEZf&#10;PMbdMnYi3uVbb00PkmOm3Pjj7BMpxVqLx+yz2XTlMXzHYyRlHEbIvcy/os+bbnR4zQt6n6pLy8Si&#10;uj/N/JGwmtY+SY+8HX0+yk1uK/+KlhH5wTWaPicFYU/hS/WtAYGR8BzMW0H9uNldnhiz/csJSVue&#10;t0yYO2BhJellxxiTCsc0qmaxZcOaSPINe7+3TJym7d+TSivyT8APky7eklB2GY5y8bePzgUJC3dW&#10;ywVbvhkYUS7+jvIg3X2fxdLsaWWHjeDNSKBN4i2CCRlxYiS4VSAes3nVKUIDhq2CFaZcvW+NIOXX&#10;EdLr48F23I4shEYj1xe5C4WEXOaACnKH9gmJZycwTGvmltUSVSunPIeFMbZJCnsxxoJ4ZbonuSNs&#10;OhjDYWvg4TT756NNcks3ODE3qTrp+KIE0GApdsVjjg9En7GYGfnvR1vOYLzLmy16uY92Unwkm5WW&#10;OS7WIX86T1mjZcQL7d2GEzNZp+iOw6lLTUKzIQM6xJUek28bfca7Am857/NbeE5Sho7q7bPHso+0&#10;Udv3jtO5IuAYGfbgAGiEPFdkMUQCh8AJkITEN7HDuGSEuDU7yRu+k67qKxnbM9IyXnsXXm8aEiaj&#10;W7YCjHXvQHoMN0Or4g8NoCj3Mv/qLRMIIAetiz6Kr+ASOJZsgLEyOLZSGOPCl7E9EmJruuS7lQHw&#10;uo19hHAKKyx1ivHsjgDGBlXn0SbvAIXRGXsu2xvXs2hMJTqPgVSWZMxRlDsfo43zmu/VA2fK4vok&#10;tuHXAY/UEXDwvmuhAZSErH5+OUaKMvWVhLNaYgKYbAR1YhCIRWQPjsfIc2g9fIaxDnIv86+QC+D5&#10;HnuR0wkWmWeH/PGhErFTG141lAvn8uPiJooxzrECc1v5V7TMIPWUH9YC41VaPqwFsKZteQ3naJm2&#10;6HZf+4iN02c2dmlYOVYscKJLperj+scnaCpxb/md1sm9/GTzcoQhxlxA5VjHu94KOY2x4majHldY&#10;yBja796KcvF3Lz/Wq87GtX3wYDHU8gxg908Fne6YT5T71Js759q79G0gJWioJvfve0O0qds/wpTJ&#10;lu5vjNbOdKd2yP5NFuVZKtcgLT/SdXrsW8cleux7zBoAX9gk6Hyc99fb0+oMDvo4Eunaxx2Msunr&#10;9+Oo8t3mQlVgYr1k+lA+y8hoBYMo5HEWdeYeg7irwLHI9p6hXzsmc1jBU8/OW2YBdwxDdvZklrCF&#10;xxIlT78bRHvL+C7D5sG/aJvGly0zON1mxvmg6rz6rxgHIVScvRWYf5xs4qKBybFp8HZIUO5l/hWj&#10;zeoPWVfmUtF4pIyx5bxGmyOV3LuRGSP7aRwDIseN8euym9vKv3rLOgcYOPBv4MxlJ6TL4/JLxoO9&#10;LvUZqR6HS9innHRyCuNZD8Aa6CXvwcQzNHmvSBMhkIKdou/YGAO/Bsp+M9pl7WgvHfFMruloxsxh&#10;LUzlueWvh7vIAMDW6SMb5eJvH01lLI4+sfkMVCfKxd8oDxDehZlYHJbYa3gP/JzOGeBv7K3Y5WRN&#10;5ZEjXMqktZHDFu4m6Fgh3IYqu7aH8Ai6n0tL4ZTvXj8IWPe3tMd+HglyoWSRtfKkk055ZLV+RbwD&#10;hNwk0T/VT5wtekFgbOy1Ue/5yGEkRXR4PxK5Dw0n4lh6jWmcBxTgYYVzAlE36vXHGCZDenJb+Veb&#10;aTSCQgjxLqBdqfqYsEj8OOe54BgSGeyM6cwlqrftZ7mt6Hu0ue6LF29aBz/aW1Eu/kZ5hDHi3/gE&#10;/QT+QRqn8sSnenoDpuVuaUW5+Bv1s4gjZoBHvecHRrncm3iLQwgxZyCL3c6POcNMw/aPoQEgy9AV&#10;Ox4pw33csaqUoPXFyHEZGwLcZkunO0dqRnAafzuPD/kLzRgmDkfs5Zs9FqsGhdI2UY7TkLLxkvnR&#10;M7aYMVzcssD/SRo5skXEt/HINe3kXnzTMzkz3c7DRFKa4meZwLomR6S3cjyGFyNwOmc6DdD3/3b3&#10;QQqmIYocm+5zht2liyyO64wtiTzwaJNjWud20XnL3N4ZK2W+V4E1C2NdHJQIkxFHpIcw83iM9Wa0&#10;jCU4sjPnixekpkdG5euIZx4S2ZyDMa5/Ht5h7mX+1aUPX1ae3Utt6VRJjqlyeAioMYaT5OEG0O5i&#10;RgC4e2r4acQnjT7jII47vV9HeXOnyKLXVQEvxsA3sXHTPHMQiphsPGYz/kqCObU7LgVE6TyH1RwS&#10;GX9jbR6PG2vLr2uzlueAXST+YQ8Rcv68QrizgLXZewFsufyworjvYVgu6DPSfn+on3h5AKlsG7tF&#10;G3yfygS3+o3bcFDlSvA8LjHUlRyHNjMjV2DIRNpv8AXfWJTBQWjqxzasGU4KK4Tyeb9RKn2ff8SO&#10;vMJS/qxnGMDsw8ddOMkczLKG+3QQAtdtV4eOk6ON8HSRvLzPkDpvGa1EKKiZB1NCArl0gmPjMdZD&#10;aZlbBEYWG3I1Up5zW/lXG1lMQ1oOrvFq8mwCONNyMIYIZsSUx7oJojNGhMJY4eAAVB3vEkPOS5hj&#10;i+DGMYUjHSLkCMiU21fj8UgY/M4b4wYjRX5eo43ppUk9TuSCgIcEK9u2jDaY5jgCTi4n11J32crj&#10;m3/10ebjVuPWEOUTNnRy7xT4XihMEAxg98wY+iZ2oB1Z/a7PYPi6hab1GTO/wBAcnhpHhTijxXGI&#10;1DKxgHHTLxFkfVG5rb/cy7xqKQek3maYYWYFx0hFufjbRyf5uSiZ71Ztcp7lHedVK1Cwm4Y6vHMv&#10;Y0qOW9wN1UCS4DH3LP8Kfo/YDUhVTrsB2sGwijAnBk7eHXmMZx6jo/yd85brGJGF1+eRuCt+xA9+&#10;I87PiFcxw3sUPeo97xle/4hXnADER/iHKptzOcT4hQG39YURrQDEqbSct8wGEfEdMNqeOzKqJoMj&#10;vuTK3sVyyUtXty+ExGE5Y/p83zI34yNzrxWCYQMImPY1jE1itm0BEZ9SVktaIce4P7aec9mAMoDR&#10;8L1lfLDmAe991qe1Wvo4KfEgMKVl9otu34FrwvmbPn9Algj7gTRINxAbwWaO+Xob0+R6qzgos6zg&#10;FG2s3vpzSOwP5T9EXAVu9GR7jisITO9z+p474jshvSiRHz1+AhD4SL3/MNp046E3p5Iq363vnNiX&#10;nLhKfje3T1NTXwSvZJr6GPusbem8zWUoMea5rfyr6x3SBXS1TZsvCU+WVKKUCtT1xzK8k6QKAoz4&#10;K4ztGiG3Ffqht8lbK3kgvdLDLES5+PuRx5/HlNMjo2fB21gJiJpSZjoTeG+5Z8hunGDUyaPd6ss9&#10;+yRrHMfBcXs1IFdqIAnvZY0oMl5kvCE5+mSZshJWtrm9fFvMh3Gp44iqjV2CY3b9bNehfO5bjP7x&#10;LeSwRXX2cTw+BhwoliyHTUAuO49Ebo1oVFrpupKtZKTQGUz5XjVYUDFD0P2Ex+MxsJGzKsj/CbxY&#10;J7JbPGbvMw5BQMJk5ldDl8QMvnHVWlbu7Yhe5PHNv2K0iRgHFspgyWw92pPKRYqNhX/putr8GEwy&#10;hJo00RFLy21VuQAniTmiga4DfpQLbp6L/ZFAibzFxIoMimCFTS6HEslAAEmMx0etnznNv2KMlAjT&#10;38Uk0QcdU8v4OKEOMVTLdWQ4+4oWtdlhs9mPoOW28q9omUh4gCsYFD23Z5cLHI2YeB1irn0m6yNy&#10;bDh00e/PYpxzW/lXtHzIfwACZJJyn/HWu1fHxg3cnOUCb4tts/cZxTZ2pdxW/tVbJswwUiuInmLM&#10;pJZZ8UAUrWpWHGZUeYwYxGOUbGNs6nORSFI9B7pGpfLXmeGDRJby3ApDmLH3T6mNYf9GudOeHXNK&#10;uMNCtnCSo+N0EZ/NUThp9IGFA1Zgu3Qec1v5V8wmXk/kDun6rRwLQ0T3PBpy1hR+SowdsnC4nGxP&#10;b85t5V/RMoGH2O9xILtftEswCzMUH9t0dYBIhAQuauOcrLvcVv4VLZNNG4LCrnAr6CGcEGnuVSua&#10;mi1TzplyL35//LWlweKPD0HI3qNvRY7OOcWbAqlppgH2dx3+o3pnCIvLzxFJvpPS30ZFNMNikvjz&#10;lkGkIy+M2BeinyeeZKJQmth5XNyQH6cNUfPTe5vbyr9idhQU69YSFt+UunXYEJFOnVhNEnngG9PO&#10;yvLlVOLYTAlcETfLVeMYjy0N0BljPLV82C8xVokNGH3WRQW9z5tuNigtgynHkDDwa7UvjtsM0evv&#10;fG729PhULYr6lVlBdz5oNlzUMFN1zLLxeCh/PpuEpToirJMJxGvyoLGukZ2XgJNc2O/R25UAUZtI&#10;b8aGJQzy/ZhiDsWB+9cxMHbL43Tx1Y+RFUWwsNwxRsh8z7UjIURnYtvo5F7mX12Cj6leIFLlEAJV&#10;73l6uoS9GaKjz7oaKvbmlCeU28q/ouVDjh/OV/nWowCsuG9Lt1iCBuQhOWQQAb/2D2N9py+Iscbp&#10;TW62wHevVRM+6QKuq8lrn5XMH4+xZt5Yi+d9JsElTGAOXArrSPN8ODpxkgnK+RwsryaARNR2XDy3&#10;lX/FaINI9mwEzSgbaW4Z4Q3r78kGzQI/Msa9ySNrV5feL4aOTEcdFIQrVR8jWQRky77A1xZAklqf&#10;haI1xr6b50N8D1yGd7NBQIQCmPVVNdDBnJG+pwShs14ZdF+vKk7ijWv9FMwttjYAyjhoCFv9wvux&#10;qribYlzzTqp1v0vuuz4TOhlnmUjMQEjSRAqkD7wQdUbj+TFKLc6NYZv1jzN92TLmXLdUlL9P0k+p&#10;GqyhTSSPabk8BlLqq4rHcYPEly1zYVS3zsAViLfmVYVxth+H4vhhmQz8wXH9l5vnhNWnz2ppS9DW&#10;wXjnPgMqxdl1vvtN7Ls8hrGmSRCHwz0deQWHNd5XMpAPCRa9TW4+G9HGKBd/R3k2q8AdBpjCyEa5&#10;3Fp/S6H4HpEEsObCh9wzIvrjY1n7mdUhwcfrcj5cO3PeMhHWkV0EglHGFI9BRvBryElx6AGKvWW0&#10;c6AsbCD72bDcVvQ9esteH8uCwAQ3qWqiDmNUy5Mcg2HTmMAPaT7Qp/IYpX2mOYqj8/Kf6wcyGWPA&#10;gm2Y4If69RHgLocss/0mjOA79z56rcBZV4AnyWQE2cf9PGQtsFUm6cWd0jcg2hgwem981POWsXdC&#10;z8xHahE4EMBYVuRblm1SCiKOc8GF8wVIupHe1SG840aXH8fp5CFdOifaoyAaj35xEPOSe5l/xTpE&#10;N4UMkMeB9ZNbBiXvnhwrZsqJlP8ZyDgQZM+o/LLlpKV0cia3nBQgmrloKcyUca6aaWn795ctE2zt&#10;gXB6j4Yro82qCxHibhNWa2aMMeo2C/PCPL/4/rJl5b522Wb/Zapy1VjocWyPuE+/H3qfZ+KvSEbT&#10;69imDVn4smVQ9Vi7J2m1r8N7XbY52VMjP+nAIMqteQLftSxUOJIUcE9wdVOf9WHF2KxI+cQFz4/J&#10;HeuRf+wdPnz0evxly0hnbO5knZYbNtFI45gcKiOOB4zR5vAvq/I12ugjDrq85urLlgF1kUjNFOAy&#10;h9ZLp4izRVACbLEr6tGyzPe+nomy0bIhYQBO+tJva/nkqArh1nCTSVeoCC0RFvIe2tspcz/rjvyr&#10;a5Ibox24F7F8OStHHUacgRyHXrXitnm5I+s6GvfiewdwvxttjWDksmOYlkuiss/Ggi3rmfTcyDdB&#10;eZLMY8wz94Uoz7hxzW5T5hl5HYehSFwrN1LgxuJf97kig6Zr/S/7jEsdsQTOLyurKY02AhjCq3hG&#10;U1K7hLFLxmQA6WDl6e0vWz5GBUCByoKVpRMSRrSzG+ujZa6MIV+yjRiROR0y+LplJnmAASfR6+OB&#10;Rh3eKYqG2B4S2lrmflKp+O9bPsQ72eTqMWHCQHFygGi9PhCbJiNhSKRlsz6/b/kY9SSWVyxe5n0E&#10;GbkFFl2aW2ZlxLnBF/LptMy6iAAld8RPoVFmIBassnSLACascAM3O5/nsAS7DiEsrBSj13piNe35&#10;RFEu/o7yBxSUeZks3lNNxZiFF0H4E1cpr530WJ8vyZoqPVY+75sx/ZBXQbZR5CGQydKjW6y+92gy&#10;B7luLe9dWuanjFLim5TvSQZflRdHXY+9OKp5lB+wcT5ALOzsNWesgz3Ot/fmdBZA++KgDyYoG3ve&#10;I4/pCELnigY7JjPIOHyzpqq86JNOMY5kMH93hkPf5u5ZmMgL39fNnObHRPJT1rwsxJGVsSPfk66t&#10;nB5yFrgbgAntOiPKxd9YCcfyZKBMqFkpn8Zv4PFwFeXezJkWTF+fyh/I0EGqdCQlDN2fp1Qf6znV&#10;g8FB7xnyFacOkBMFXctIfJBNDBJ22S6bAEgj33uXzdLaimfQrxviVjIyp8MaiHLxN8Zd6aZD+tFA&#10;satEufg7ymNXdjuHgK5WXdsLolz8HeWBMrvEMuAdvzrM01R+R2AAb/adPcqdzquCvoMrINelaMTD&#10;45O1iJH9CFvkw1p80/LOLzEw5kvjMUSGCMIYXizqGuk/bn8cSnvn+UbfY0w5uze0AKY/kdwf5oAV&#10;3OeMsO9+bWrU+6Zn7L2hg6Wh8lpB0A6P2YRKx1GPYa0g9T3ld9Ia5y0DUkSiF3dqdF2wj6nwv84Y&#10;Is4x4Dzk79ZMbuvDqsMxjbtz0ZWcLY81tK+6XFefF3K9w7PmPeIOGcP78TG3VHTdtL/93YgRW9vf&#10;RUkX0zG1zNmvJS+P9HgM6LctH/pMdlIJfSfGsLLydWuEAA58j3X7bcvklnTNtUv1kJJj1TrDWnLq&#10;+IiWPs3WLDWUh4PVHuWDbG4w6CSAoAwRkyd6zcqoYsAe1D0IpauMTLksU/lXSBgeQKyME6OVJJ8I&#10;KpE0EMle+5BImHufcTaIHnS9kdvKv0bLuPJdOsm8AKDMfSYMMh6jyUpMnlEINICQPLZ4rKjcVv4V&#10;LePyR7DhJFeDE3nolzaRe8ru3mdOB4xkJPrs5CHoEG6kgZykvoCtklbcWuaDbRwozENCdCIiGST6&#10;kpv0/WgzySMHFxCmfyV1dOqYL0o+FNKbWsYLiTPb4G9K6TFazu/ikZWq0fpdhIgdyNlJ2x1hgEiQ&#10;2LOYvlvPbGlKj3utSJA6VEmumoDBmEjd8Ve8GuKDIQZMBeiU0eeD7bnnMB1Ge0/eVcMNmj483u1j&#10;rgTR1tR24yzNsdeGVJOeF9qL2e5+MSMV5eLvu/IhTVEutzbegrdYHGxq1d49LI49ZXr0LC0tV18A&#10;4kX6oQIO5Yo2kh3jukRO/ODrFXVCblfE4jgm3C8S/06OmB99Xr1pdpDtci0dnutQgpwgoVtJzEAB&#10;x60uqGk+A3Y6m+ejTe5q2DycpK3nr1AhWwStznYkOZ/hm8hUjBnObeVfMc9yemM3Gx75PpFUFlsO&#10;h8CIN+Y+Hx8z2m1IvhztQ8vqX0n2JLdlb5nRKaEKTuEFVIFdit3ujPZhm2VH4RKP0ql9F2ZO68Gw&#10;4/5PejVXaRnzfLAdSP7teaSH0T6Yj5iqJYnsaD0k6zLP7Hv7lCPAwN4vAddZ/RE52K3T0AlNOigf&#10;qWWU1wmST96CSvflQ+k9hy3q/MAXqdPdjSIwofs2Wjs7X7mHnTuZQE1FcUSCOTvOIs5yRMaJrNU7&#10;HsiD7QYzhxn7bVtfSS3QlI7aSkUQeOl3fMX8oZeUY6+H2LPklCSGZO61Nzlyv38dKfcsxqr3UOmk&#10;zYnX9jgQoCgVf6M0EZ4WQuS0N2mqn2cLbvpxUUrPs1XrPnBP+luVhNyL4AfDrqmlk+H4OJCH+SFV&#10;17Bz07TrE25pCgj4d0MAkwBlnh4eZZAwY/Qw96yMijrY/Mk70D1WxMf1Qd54/0AWpXcbOup8vz5I&#10;h1L4Q4Kl+O04A/LD+iC0iNZ8vcU57Gz2kJkMEtcf6jNyaSxIukWhtjfJAHs9/G59KIO0V8vKyqk9&#10;OkTIDqFqdYFJGX8A0h5VR3e8uw0yxio0AFBPu5ZDXP40/pjS3QKltC5L+DhbBxk88hMcZLkIfhjx&#10;1vuTDsoaaQoAMSh3zgMNKQnlhxGPtltrIHag4u0dTHnQuNyfD/KE5uzOINnzPQGL+d3lqbSEvPb0&#10;GjIEsE9KS7U0c9vMKGwiZZEXvs5ud5MvEu/orgq9E3pVd7N01alc2xY43B+SgNxHDiCWbrXW8vzk&#10;X338dOtObxM/qaHco1pMwW5l62hYtj5Ip4p5/qDLz9rUQdmOEfLRI30p7NBPbkyJmzLZssqdZ+DG&#10;cdmKHJahgXMr+VeXSqWjt36CU3c/NvpJ+lZcZ0DmuMCZI0NER1GEksrXF7oMPUAoCa9Wb/KJQyEy&#10;x2pBqvtSB5IGd84PX2DW602UXVMS3+ke8Mce3RPwUKaMKAN6TNXqHgUMlNQotmZ4DXK+27vftSqH&#10;MirGpGN2j12VR9FGUAZBgcmJ+o5LyVn/PfF5ajYvLxaA8PLWE5lxMStR7FQGhCMFH5rm3H2+qBAe&#10;MikySqdOfXiFl18NAkxKRHk6cXnWLE5tpCfQQLnDE+w+YFQ8Oeb62Ci7cQTZyNPUOv26zVcovXEL&#10;bJCtMJ1GaUsBk4fzuykUwGAGZMJ7/QbJr/p5qJaNpVxxe+gKV2NwhU3q5z4I+L0dP5/ajKltC5qs&#10;mYhiE8Lqx/d4J0rF3yg9EnKUyDaCDFHqdN70IdMmYrI9shmFl0dcqA+wDP3UH5ZZF04y3LuBPPXn&#10;rE2+B7oLIUGxhuMNPYVvGjEejINuPe1PiWR1hnUp0xs/NLrc9SKAcr98SHi7bqRvMhbF4m8vzoUH&#10;nFtp604h4Dh1H8XibxRnu++iRjZ7T1N5O0vkSQ9/Fv0k1OUjM+x0eIdiBmCQJMAfSrMO26zsmvHA&#10;yul0cPC2r10uadKFIfAzxhtvq++OpIPqIs/0cFfv4+F3IqCkgjaNJF/2zMbRJmmoESPBuwJSTY1i&#10;+fetCg3GqbMYv9y3/Cvk4PDqmKnR7LFi/LacjUnOmVKxu1DghjrNEqmJjYNtuXG8N8sIh8JmIZVt&#10;5bjp6FKs71Xykl7Fv0wqUPo9ErN08LzsE+mpvlndxS4Pa/7VB/mw1Z1tMYfVTcmcQZc0g7cB0dTY&#10;986aPWylc29x07vVq4937xtt7l9Z9sI7x6wetvQoll8OCTyM+mwlkGuL89ZkbLYwFPCLBk3ThfTp&#10;7r6e2USHxTibUwcTzrTSEOWeUnJi/JFW2BEb9LECk0e9wqbQ15prjR4CM7ORS9i3b6cn5jEWaLdD&#10;XKv7ozGv0FWbNNI6dBfCsZ+6qqE/fB8pOpMjMGSZUZKU2WnhYNwHd0cuVnsTENLRnuDzOiOmNulT&#10;zWViELrVrQ29JIm+8UJzzz54sRiQ/VJO3FOBAgwi+8xbL1blm65O5WNlxt+2JsGE5CqpX2S9Cxdo&#10;tUep+Htaej7f+jYnDr8DA/fVDmublPwfeqGPxveYhwLIGDCf+KI0pkqv/ZUA/f84O7tdvW7kTN+K&#10;4MMBkrbstiUbcU4yyMzBYBAgwCA5VGS5bUC2DEnT3XM3uZZc2Twvq16SxcVvb67uPtj6zLVWkcVi&#10;/VfxyafJOUn/MJJOrsenn+a0RuMWQgPqZfH00zQWy3WiwHb5bDzWXQ+sksD3TRYAw4qXSkUSbCkl&#10;bktT8wxCRoC3+JzuxyW7+E4eOR4l306Dpb70cqQAxXWEQFhSUjk2NHWKCXGmo6rjSO+ZbhzUhZ1V&#10;3cbHTRZzfFblZUXtwRfj+kEsCzU5ij2o2Ky/Arco+Hw3PosKWZNYyf1ECrdB2not5QMKt2RxAQmZ&#10;lEpvYXpf83zoxpXgEopZPqOvUszlFAtMRNXZVMrar0f5WTllWgpWNOFeSvNXQe2qXrQbEOOkg0CS&#10;hbfr2cIkjp1KGrFGVSJNJKiEi+R96mYV7kbTJyai28iTyJJXIB3RynQddbtGoawTx5BNww3xAobN&#10;EkcDVaM/Tl1Z3TfyBu+c8We4zWNejsLOpbFtbqr87fxz8PI6y+QPOA0zjsNbVJvM+OcmVfeupXoP&#10;Y7QOvlQ7O+GC/BOlvuzOzYILtPssfcbUSIbDnvkp/825qbggV0T6fe+756e260GWGgs4PSsfQFDQ&#10;QC2mrJ7tJe6tbKH0udJV6E5mkNKQUuOHQdM2taAJCzlFJqFO+R8nAv8jLUrTgUOaTV7KfaFhrzex&#10;okYM4bMmu3xEWfyU/+bT46ZPpnbW96Td9J5oos1teALGsWu9BNu240Kt+VUz/5ZAOeFrvOMUI8x3&#10;JHnSkdfhv7EeWLnlWcs7c+TYT+1ogr3kyoU4tVT51ig5SYyQWQxKWDUR3BfbWt/EoG433htrhp0z&#10;FN+P/eHgQ1RPrwfhk9Ee3fcXKXoPTwQ+A+trPE0G3zPfxlmVS6NHf/foeL5bXBHITEsJwlUnmIlc&#10;FelHPjb2d5XdSs9J3si17Ch+O36whTnJAJXAlCNCdrD76euGA6yXeUKTDHhMb1uY5HukNMVlqG5c&#10;5bOtP1XQ+HoAYPy+/KSdqBOaoIWomge0Dx6cWVSSxKS4AiI5MPnUviHI5JBvEEj6qPuGCKJJVQ7i&#10;GisIRr91W9bG9/br2eGQeA8WXXxWzrzifVZyqRF8ZcS0sjbfU2GVV1ih1F/Jz9QMJjGJt7deMkA/&#10;JkpXYkKtecG8qWRE2/2pstF+dioU4zihUQ5paUIPx8vpfCyNyQyQR7vNhciI0ppiE58Wx2pti0SO&#10;11qjqnkJCnGqdYZ2mVMqZW2iWl1dRK59jhILOT+BkCezzVdRvBfHIAxa9cINLHoYMyhgtYFBBogm&#10;XeMZK62Irb8CvYClctEfxspaPgyl2oHXiu4K2Nc4z1L7Bhd38ixxDSh0n0iWH7p+mELqVGxQK8Xw&#10;5tU+2te6vicIgxC9CzfR55lGYOsZuoChunN5f8tSCvcqDDfQyPbUJsLc5AARxyC7E6GGi4pRZ5+7&#10;oy6k9iVjwtTNwfTpDSjJRKh+iZdwdFUqNophQqESHUKl8XxKIJYcYmSsVAW6car6YqbBLWbr2p7Y&#10;GYIisKU2aQ5vN2Ke2Rm1Z8nyOjxvcc77lNCQ4fzxSdSvokDjRlb3uzaIAdPhLfPdhPpxMauSLN7E&#10;KVT4uRytZJrFoAmsT4iOBC4ooy1taKNn+6KmP+lYJMoK955PhfqBJ0NnXxa+hHhxHc5rnGum+IN1&#10;qlt90gLhk6qI4ovGvxk0RqvrhTxpg+k2gUTnHxjYdQZJ9YTqlFom0r3Snwg980TRGiqbpPgdfThe&#10;5BTul1nlC6X86h3fjgkJ7RHXfKj9cUmGk69EAd1T4W/ulgOH9QU6kNvio1ARv7tv6bqXQkc4i/hv&#10;MTfcuzdQqG52/qzUt/pZLsHzZ7tcNHlyZxe9FAJml35H5KnG7KmaXiWj2rw5JAP/QCeeaBcdhpYV&#10;AZNjeEMXIValtuohFqWal89iazqsdZGZuJZRuuJNWDLSJoRA3cH6K8hTVfFOVIahRB260UeTBGec&#10;U8+mxhnTOmkkQSylwdTBeUCfO5h0hCSEnW+KKspn1eAsTiFh66XfCY0aXAZOlH1kSVUo9VesU81Q&#10;k9FzfJcGLqoxcDMdjnmYZUaC0nPcJgX2F9R3REMk0MoFq/3khnCpthP6VF3gO7Pgf5WGKJ9AN4s3&#10;MTBv4Ja4o5reCaa6TIYQ8FLUP8tqMltW2SpOh+6cAclHtjYOTt+CC6/Kpv8P+Y1qA2y1oH/1COlT&#10;/IZtc/sRNZOuWWiQK+p7LJbs88pv8JLav0mHvEd9Dgw7qIT4rsr2G/ZItAoH9sP1EOVzcjF89Kyj&#10;FDWkzjaTC6xmVFBc65TDFhkq/iSyXzigQRP49uPUnNGhmhnGqujxkfdNmCYQMThW4rO6eK9oZZj7&#10;vZMYNHmDr8AgLWnVdbgWKRDPdj1p3I82HwwwoFS6dmrg9jdy+aXTZ0KKrnVZloLmncRHyg855gUm&#10;VJbqJU2rkiMd4RY9mnqDmK2IsWwZjfR6DSlrqmV2uEm77fWaNxt3OIMJmVg2dQPJ+4lscONE3clb&#10;HbBESnyZFrpi2kdHMAmAqtJUuwLbx40+o0+udJtdSuIuNKT2obkrZEVkkdkZTG1TkKb6VldehuZn&#10;85sOWRQOlwkxQ7+JE6J7eqtkqL+CA0gGeraIn9o/m/Q0x6WRYMtNcpiAvsITXZosDk3oss7Kb6hI&#10;VEVJw6psDfu8/ZT/5txgypmtjrp29b3Wp4kDQZDBMGj907sI+6knDBe5F7LSDJc9LvNYyTOGC4+S&#10;o9YWQ3JS6J6mSmJSqHCxl4iBqkkwqMBAe7PFtraY2+0WpTPKYI83cfwUwsMaocVxDtIdeB1ErMaE&#10;8HzckLB8FmkdeMWYr1oaE5L/KyaE0l6OCWW8apcSg+jOTZ26UMh2neDMnlKuRFiWogikJwThFS2N&#10;6ZDCl4iH+e+pcg8TNp1hbTUmL52eOY9KqmxL2Q1u6adCeYL+UDod42g+2jP6QzfkhrCYEtpTYQik&#10;v6F6BC2oQKHuCwkRTisipHKjVo/aoz++NFkbu53mEWTO17tuGhYsWkmbLSzzgfewYiy4gNygVmw6&#10;5Q6YtMtIWU8zrCqOQAJbmufMp+WM/rDGfX8vkrsyePLVuSYvES83vrarT+jBXtaVPUELbCmafuwq&#10;2mvbVeb8DC+iCOjbDIh3CupT0hVr2XLjSgtYe+pLLpbM7ZShUp7hCGOpB/6pZSqagLJZ7QRUt7OK&#10;I9DHAw0mKuANaYVXgFyl3FF4UYXJHZRYd5XEOhLUqD15EWHaO/VcX+KfyqxPWsDXyyvgeNBkTAjb&#10;rXbzgIfwZtB89yue4bb5SeJNjKV6tjm6ipxrx7B9q5KFG5fFxdgtZ6U6fKfwZNoIr5mo0S56Ej2b&#10;WbdarfSdwte1lqNV0lzRzSlRqNA+ZpiI8m7/y+dQtvqVmlHGTt/U62YVFaKtvpXmHAisb3RJNbEM&#10;1L5s19gll15O9sbdSO2OnDhN67nqr3ifk4ER81B13sRNKIFzBFKdJR/oWHUGwTUp+ZCzqsGkJ2AV&#10;ALMrA+Kq7I3+esoU0ZtkqTC543VS0KqAZ3uTOGSlIVqauEhq4+fg3GYsghxBdKJzmHh/7Dm4+jka&#10;v4gJUTFatRNag6lgt80Wjn7j7meSFdQOur3Jflahg1msCxA1eDV4aQfkPFr0lkedAayxxk4qENiN&#10;fjwcxo2f8t98mlBS+re+pjz4UpF3eZrwfUwWPtPpy0/tKItLRMghaO9QLbKofKhj8nRq9fRwWTyi&#10;GONmwTrQN3ZZDRc62+fNwingwNIQBRMV99JRCb6Sg7C1G9Y1yoR6w7bPQpNV1uD/U7vHGOSzdULE&#10;nzHe2iAx3o7Vis36K3YPBV4R+vYm1lGta+G2WAd2OGlrTyDSgYwEApA39Ct4IHZfwESkVk4xlf2+&#10;IqxU3Rq4ApQ+o9niwsxriC+c37QUK1R+QurRr8BMT9/3U/7bn3bd4CiXBoKf2uGQtjb22OOaFsYm&#10;hgpncznhpnie5Jnk06p1D0xc1rOFSfgkeSaWw6ovklrgwA9hqkUXAht5YCgwfZT14fUmVtCy+Yrw&#10;TqgoT+CEleVpVEOYRnsabSTsmunp7XoQ94YAHVYHMZqxayfB7jeLQjQPgpUbNt/0Jtyheo8pEnDK&#10;PtrPEobB2elLvnXrfM/TqSurvxKTU70m2QAvyzHGAeTaBLQjlUbNhERqUBpfhB8yJHJGK6OW4js8&#10;+oGhoab22g28Btmgdwz2ahDVKgYhHcFUh89gKyRuK84zrQS1IvXiTQUGDrW0IiGzW0WpeMUcwMaH&#10;tPj7iUXaXYXSjjo1T4isBOuTsPMsOzpaJk47h4zUhLOilkByMisCx3jmyl7jVMndRFOjoPDcOan4&#10;XJxFfVUlFRNup6WAv6WoVc0B803d8x3Ed1lnPcz4zJLPEKa2X4l3/JT/BnlzFjhGOvnQGXPzqvzU&#10;7khMdaSc7Wy8YAqc6kjxGqpWclosDkFYZkDTNRz7RCjDjhnKIZjxSvVDx0rlgw/Xo2MeZAw2cQ0+&#10;neqo+WSMkKdFU/Xbu9WPg6LsS7ZsXuBU9rwpOVTVVSyFaGk2Mbzs5g4mdPNtZtfrouxQF4xxaAqP&#10;S8Oq7i6u9gpOWZ0doRwColgkV1ihVIzLVZs5XvDK565hbnw3kMjTr4K6p/2pkJKpEkQh1NYEzisU&#10;g+p7grNndJFjlpnufbHTIOG1HjCrUOovwxyfJb5b3fU4KvqE+Aeeh4lq4ey+YfwJAbyF+bRcHxoB&#10;3vqldhJjN43tJxSNZd90ZVE2TiJ75dunaV+N3tIMOFeckGK5b1zRQQv7giZYWfpW5OcIX27fN6WD&#10;xcHE/5DdyI9oX/lr6a2VflmVtaaZBvEpFLhops1QbFTGPTfZPeYMJjkbmfxD7G29FwCbMNMraIu4&#10;hFjl+0i5hTmrMv7gKJU66q+gT+LovqVXze+rwCMLxxkzqjherBvi1GkaE0zKQP7ZOsl1TL0T/sKE&#10;5/1kZW6ri9eWC7LKIILDtTeEzcIxcwQT7Dkd+2r/zdntSlUv+R5kjql/s7gGjisRxSlucVtam6Ci&#10;KMPsJk28fl9ldgpTU/rPdPbnAL3M8b3E2u0npQbO/GlWflkKPmd3BdN1clV7VtppOo+VDB6UcIRb&#10;bBPnR6kutaIPd4sN0l2+BxWVcT7bqTlf55xGgplYeQKodtIabR1Wfw8u8kw9kxspojRn68SsTAcD&#10;BL94p/DAUrvVyIT1Ln4tpR8lbu+6y5D1Vi0UaS1kwlFBzgbMq/+OqHK2GEMWy2V5SrckqTt9kaCe&#10;YuMTaYJqeHjAvPop0S+SJ9x1f2I2pMaAb1qhxBnmFC2/+GMV4crknhGcPtpPOd6cICYOWs4KGqWz&#10;cK5+ZxJsOEoNCcCO9J0jkN+9JuCRL+L1KRDhLSRLxHZuEjGVgh2Dctmf7yYaKYZpwGwScsYsmiNt&#10;KIK7KYawTIh4cApehSbuwIQnmMUTVFs+C4ElZcJoKrvAesBrFiyBEEyI8yPUyngywV8jO9wy5MQ8&#10;YgF1q1Xe4lSNu6EmSm/THwEPhwwnqqVpCrwwtoyGnbU1F7YZVl/GbTGCrDVVnr5oWkhDd6DA7EeN&#10;ihPtp54I3vG0Ra7l1zOBO5R7ZS43FX7RlKlmUvWThgjv1r2FcShGozGlOOUM66rqr9STVevtlDjo&#10;uyCSJDhXkokm6th3TCYAsq9eXAVRfyVAGva7IIOJFn5D8gDCMVfIztXZqAnFy7SPiezeAUnoNgWI&#10;ELd8lkApqlDDHEdmGUQLyZNIztQd+wMKdIpsf9M6iIJbEoBtJyWjCma/ITg7xN2DNMQ9ajHPM9hH&#10;e4CqNupOTOtTCG4QOR8ZpYKkj0Xk0yZ0dvqnvAIMgqrH6nxLY9Y6WylUhYlLID2dqNihSRzC3LzZ&#10;cYud2D9LpkjFLZkGTpoiJ/KGfsdSxmehoUq302ev0fY5ucKZF4frnHI2kFqVNOdsD9XxFdyWpAPd&#10;tR4cq1JN/eXjSSjeW3ZZJxZCL6STTl5hktCRpttN3FKBotZ4jUxMCX0/ccwhSWMQQ3OBCYWl4dwJ&#10;7Ay3qvs09cFq6n6SxtCPPUrlgtuJYcD62puHMNEI0iy+HkEsCJWJNT6ktM+KW+Rzsv5+sg9h4urK&#10;qBUBoUXo43AkFNFgXhkjmQ34oWJQiuyWhiwDLU1IcJ6V33zHT20pDkeNDYOmMJeFIwvRbeskOmkg&#10;Iawn9TfPsMLKKId49Fmy1HoxQS68w8Tn7Wt0H8P0ehMrREWpBwxoVBQ2Emaefsp//TSRo5VKpqe3&#10;OGROmJENQstwLjhUh7AUC7Doer0C+hnRktjlm1wYf6+ahbZTe+EUKjRMd/81xYiYl/OUH+t9C1Yo&#10;TlfbVkEjAP5MUbvug7cWxdM9ocjf3OLwj1+BxWA0Sk0ovVukRqo6qYGH8y25gKi46Qt7vJ49TLYj&#10;+ddVPUZ/sN17zTnjnKlnSJvQ5PevUOovn9FxrnGDLp5Ryg1wJbTPXlP28ET1fiYg4Q7n47wlhq4p&#10;e8SMdYetlrIb7DyTotRQz87OOOmZroUlOv5yYeKEV5KvdBOrn3GaepEFHxNyBeIhzCEDr2Yd14FT&#10;iNA+ezUIyddWi2EhQfq0eUTdwfor95PYKyZDvMk5rOvEQeRIn3LDFm0IgyKdHPQ47NGgCsVnxtDQ&#10;Th3WQCP3PP2U//pplpxzkwuvh9H8mP/m4zxMP4m2FEXNQ/BOvO/6OOqWHyfvZxE36+Mv4ZIR+AZl&#10;VOAtj9d1e0q4Kmx0Mad4qVMK2VBcQBUzUEpwrUclK61ntyvXxMGsCmidJT2kvs1Pcg/EszhQ37CU&#10;ZAj6sJkmlFVYXhQ5npb7sOmQSGNRZMunSUhwSBbgbCpw+QSNhWLJKINhZZydDrhqF6x4Pxb3BN3C&#10;SYyLD6u/Q9WACOXC0nOUdd5gPniqaKSYr7La5cOwJq9HZmVdLbmNRArjXdz/oYOfrVZZJ94Z/C01&#10;vqzKOHrCxoexRBbPCCzavYeY3q1sAszOcZETZTXLevATpCefGhrx5Hlv6abD9sakZJf6dFciqr+S&#10;pHTdtI8uJ2ZRNNl4exKIyIvbF7DqN5eaZnd8HiL5tRzYMeOLnxafL6G8/PDFOSwLWdkWYrkEAbO6&#10;8wwsvdntueLS+iVaos4C7iika44xbebVIsTcowiNg0C0Rg/BEthwzSRHpNZMkitEWlHsHvWLS3Yj&#10;t6ZjvAUl49lWdsMO7MKM5GYbL0GV+ZIf898gAsQWGc/BkOmlM2JwfmxHOQgo/OmupKDDbOGhcEC8&#10;CjFtGhVRPTjjch7Fs4fEP7FS9NaXvnKSgAw20NPLorjLtXy6IyNZE1v25LqUFOocEtWEVcWbPUDO&#10;h7rJR5X3UFfWbjUIwkZJS651RCbKjLJzGa35a2h7+bQCtvFpDs9SrsbbTf/QsSCzC/e85WTdvfor&#10;CQDHkjM6yRRgUQtkKDTz3zk1SM5lzepnmiiB/T1KNTbWDRPrytEYKt3Slp9258nnEWAWJX7Of/v3&#10;Sa5KgSydOyyDp76PPu5VqGGUvS/+7hZzHFdXYCrhKPvbWCbDMTF2k5ORd57ybxrGP2tiQtYEyzmj&#10;FmQyzeyT0kSIRSZ8BR0qzaORQ6PTdZiUrCQmDMl7kKlSMXvGM6Zs+olREstrvQ4S8leLvkAiPCGg&#10;PjFKK/YcbY9tksEc9oJlqfiuQJ6GW/exIq+Ugq8NiBMCA3/ASx9AHrMeF2aNjZwudFPsvLr5gYw/&#10;IsmANiWDdius+ivpGA+mUBiz5nRVzQBso7760/Cu6j5mGG3fb5NIcMPvxbsQr/ElKAs6JzJQVK+m&#10;zPE2JyP3GZ6Rce4Lbft09dWSyJPzVYvU2OHp1D7AUWvM0XCky96WFBMYo7PZcTG0HMpCNniUwWq8&#10;rUzSPUWuM1WKV1oxqPvkiokWp5len++XgKoz7MWOuTyv0mvPiqsyVn60Pg9b7phTd/Vn+GPdH3nz&#10;lvk/wPQ4+4qF1sjzQjJwiYXrFGqEuPZy/wHkmdB9Td84gfMxwRarKvJyAiHMO5DL4Qbycg5mrgPb&#10;qYbKwnWA7H2sq6y/fBow99LLpww+hfwL4aJkdY1AJsCCbbxfUEHyO4oHvcMVVv1lyPO7pPPVyAla&#10;4vRpaQQr5GaRJc+6iW0dYPONDb+bh8mpCnfWIIMZJSgtYaxeuM5+zbr80vjCp1iDFmzktBlIz5XJ&#10;zG8rJ/hv3Wfluy77PEHW+qplwsRak4Hkfu2+leBEdZX1l/d5kok00lySnPj0ELi4f3VBRSHA6WSQ&#10;f6ns/RuQh0yk2BtDc/k0fqckA6q0lGdZIE9ij4gHDaRuQJ64ELcFLbneRXDhOn19kahDmCh97J7O&#10;Bg5TupFgt8R10NmaJ6htJIGuJYKFMolilXKKTEOZIefYnhRRNeKtkTM+zaL6p0mwa5/up4oWJO6Z&#10;RECa5Mkb+0zPDZWPtEWxzdkIdnxa6cOJkm8hwFDKpmG0iDyTOEXkOz9eM+EYCCchK7GueJBapVMm&#10;o6gyTwraTGHtAmtDVmfWG9yTyqGe8qE6zIU9YkI6ZDHdjT3WXIbB3601K0s51vxKPY/rseEYkdaQ&#10;w6RsLfKZSLBLpIkmE1O4s2aCHtbNkZGrAJ7tZrRwioIrthl3WUfzQ92BrF7ruc+EHVe+DU9XsVYj&#10;QNS0VWXhnNHGPYfVr9F6U+WX9VdyT2WiWnPcfZpGT3CPgLyZGCZ7RgyVioW74gZtP4dtjFmTwWYz&#10;Ji/F/X1uUZlYFDdbrhup3C1vBhUUK+ljCdnipUvt8DVV/NZfxjZ82/IZe2OpaSHNqMX828TkXly0&#10;IfXwtB2FezgvSbpoBotWTe6STKr4KPlIIQwea/k8TzKwn4ev2gvj7+5Xhu/ARhwJAwp3FFakcG96&#10;s5HButiqDuO/MUxWFt6by8r2kDGNfGob0hbIyCRrmDuUU9pqiXR7N9Ed7N5HTyPBpy5Km+01w/hr&#10;CQ+D07xJNbgR1YRQJnQiF1ZhR4fP7KpHh1zc8tUZBuVgUucOq7fZDX6BxFdCXlATUrh2f2LryALw&#10;RhKhWnyLxABYdLwNx2Ma5/wCtg4XzHdJQF8XRfcYhzXUT7i2aUBkvPKt2op5KGfhWArToP2VaZsl&#10;LSkyfJo1J0po60mGeSEDGkS4XoVN4X2fp0rN9VfyC3XOMSviqu1skNPFLEqnW9pB43Q1rKeKPhq+&#10;2ZvGK7Ra2K/Z59owkQgdkexwL2L1c/uZ0iMwcYQzHgNzmQolh+7zSGxqKdWFJ6KEZoiAg5JVtWfn&#10;H/7smlvViC+Nw7DiiMLF7qjEB3923R16iSXn0XlMT+AFstduHOk0h2eDt8hN8J76Of/N53XXQc+F&#10;Itx44cFbnCpOl9IC39TXS+u3ryg16uEc2iEusSBFN+Qr00mFQbQ2cTuKX2dKcC7vgWQbiFZbc/Nz&#10;/uuVFSioTG3fJ+myX9k8deRgNAnodF0XTui7ElPBJnzzTpyAS9N86Sn6MJDbmRiQESXpc1bNF51o&#10;C7UQOnC7PXDKTZONmC7Usl8zIQ0TIln/ZMTXT0OZxJhiu9ituBVoTAze4QAcfkwKmPT2BfK6O+TW&#10;9uw9tNPnIgj4s+BfOQmS9rut4u/6b+4+8SGMkHweAd+bGfk5/+3Pg4PQVMlz4WiaI/m5LebwC4n2&#10;AzWwkdBvO2pYlSOx7SbzRV+DP8tuam+rGPgO5yeaqs4h8S4B3cUxRmEMCTs5TBxlcSW+JAicajua&#10;HqmpPht1lV574ohoKvIkP0rIOpYznaj1efCehi/LI8BqmvRzFZqh6JjnTuDxS3nYcUpVumom2sJb&#10;Q8/KNZW3apj0CKNg7YQaVfWQ0U/IDL7sGgjP1H89R0rFs5WYnv+OWFjQvJ/zXz9fZsVBPaIubHc1&#10;G8ulKkBdzqUafqb6zFG6IqpgX7WYW0zs94DivPQr8GnqhCovwtHgNEfRIamLdWJS4/Kswuuz7d6F&#10;I+whQzGZkEQIhGqhklYIa8NmSF6ElKF5T4WMWptxc4QQLN9xgwpr3R2yi7InP7upSrzElJ/zX+8m&#10;SqylH8+PaiQ/V6HlW2pl5BxWqWKLZkwzBqtypEDQhKduNuEadxJlGAryHCssz8AwX5G2FOldvOWN&#10;enxiWZhvr1eSBpntCyYqNEP5RkUqSafq8lkTEvB++UZm+ZtQS8qefUkbE0sChFiWu59RCzmmXcMi&#10;4TS1s84riIF0DQtLkz71FTJ5N+Y0dOW90xRFyTGowLFmuMxSsccwE0u1kbLmzEEbEyP9KjODqHpG&#10;4FqXqfituwnTBmZyRoz7dOc93E2eJ080U09QJUftrr/rv95HkWj/Pj1eTWN+rs7Ob7HfaWSoE3pi&#10;cSx1RhR8dolkUjSKyZh4fIyJB5BVG5XvwojADVzYkFk+n/ZycC9UtyzJP9Lt8200ps6TK6z6K9aM&#10;IMSk8LtcNlB1NfWS5Hv5aWg/0inGxNRf28Pygrt6rsKqvwyZaoJ0GlAST1F84czgGi9K/zQG9oIS&#10;Ihw9HUq10nuvmPfbMDGeszsSXbMwkZ6WdgoCu10mzytD+oCLQJ+EGlJqyJtUI+LyFrguIzK5ivMV&#10;QsCm92aTP/5Al1pWRndiOT+ahAU4EmWZ6fr8SH1slXehdU0ncLtn+PSdjcNbXDeyTB0Z6T3jLCxN&#10;CGQ+OeWdtwn1W3eosOqv3Dnym11V8BUdEuCA5YQo0d5KL7UfYG0ZVjuzwA6e3EdZBlvISG5ahfhd&#10;KrDrmqfEVtxN5E+vE6MnnCHjNb6TEEh/cNcYy82FrVQXBVPIBBtBVvb5zDSITNrFyjDTbG8fSSPu&#10;nGfWyRW+QZ8PD38/9rTds0Nvuxm6CaljDJyY+1b81l+5z2ijve3B2KkBGUebGeU3aGtVnYMz8nae&#10;HRz6j7z0y1lQHKLvkUqSPF8/57+eo7JcU5slJUStg6vOvF8Z/gMruXT5yRzNsTL0XhtgBAzU2qrs&#10;pm67SJ5CTFBdqAJmhVV/5Xy5606Rz8YbxHTD39Ah00VDcdMYhscth1oapUVASy01D6ywFhxhtMGF&#10;/FHZLwuO1ufJeBg7p1ksz1do3gnZ3p66kFYUMvzwdM26kENfOEnQ6h+SeBE7O8cpwaCvO8PpNDA+&#10;DYOzYr2jUzyUcL+A3Mn48GzCg/EZ5KxNfQMyZox1hXEEpmEVMfltY+wQ8nz4NmuGtmxqofsut2JQ&#10;pSYrx2tGONzBNo5/22E0yuQiMO3UWJSasHqfN8JBRQ3GNr7lfr4rTdVfprBxcduWveNq6Ycal3fV&#10;CWkrzMQ6ZCZ+Q+KplU1H506wzCLtihLJDkOWPLzBL3Dju4sqDjPTyMA2NnOnbdy5NQ2YmUCfpjCJ&#10;2j3k5fzj/sckSOrANYduV3nq+vx8/qTCNop4Tn/BS4WnOqGILS7CelQoUW0DD2pT7wtHkA0eRf3S&#10;A81sS0eYrHgBEjL4XQQX3hG3FAUycm2BDMptWbabarzaCqv+MvcndaXvB2Vx0SR4LIqtzg5xgnwZ&#10;JmqemQJKhaAYbcsjl90hcORAEW/x/+e4P1rvgAIl+Jz4u9uVkaEi3SI4If8OSusrw73WLQjSUeA+&#10;hWlMFYRSnsiF365sD5m4sZ2SKtWvYUca3fWWFHwaGVXZFf5GRSdy3p7YGQ9W36yuAG0WhYXeWd1m&#10;GCWjc/8+fAZ5usaERaGAVBKFEWAtxaJUA1NjgzgRiMvlmpkDJs45trEEnQ8FZN1GWjZyKpZlmGks&#10;E4MF2dc7hg/XPCp4t59GCHoz0N6w3OrEIAN7PcfwBbJpPM8rVRK+d0swaWGfmPJz/uvnuaTSPis1&#10;CMIbUznnloIpbSSPKrdLymhFWqsqT0apfPBwP/ajRWS8+6bHjlxWtoe8fXf6NBdYJaMchPLM8Clk&#10;QmJeFJ1iQg+YPo2TJbWIwRCmYYJaqb+MQ30IGeo3DVILjFJQCIX7aBEJK0MYkBHfWZWrcBlaVu5w&#10;xW/9ldRB1bvyB5PXyLhaIBNbtEC8slAieaNbAY0G7ljsX5Or4sgCeYj57lgUFnsXaddhnJzuCMCa&#10;OfQ3tEWkp/PTOA4cy0rbpOH3Rna74dGUYnr7ss/rKSRGgT6QeJ7m6+f8N/dF3Y46o9YNy+aHfm67&#10;m7NgIb6vhtWzHoze5AvQkOWSjnUYLdpSi23lzqVzOoKFyv8Q67uqRrp9rpPZVbGaOxAhlnUdUfCo&#10;usr6KzFFSK87PyXSF8FCfqvaTcfENsO6gsGytg8/t5uoTCTO+KPs1TM8WNzdsbo2R/tant5NnNRd&#10;R+9Y6Sdk6ihAYjNkXD0CavPUYcIUgoNfVrbF6dQfZ6du0otc9QmB09eoRtWzhGmryuMcRpZbu6uw&#10;6i/T/bgkjNNluu9rVrJzX5RMi7rmqWvNU2dzC3nWInbHflITdsOTqEfE5sTOsD11smHWfnesGVNm&#10;YPvKrqCtLhw6NzuDjJR3Uqu4KPp7YQj0Phx+vM0whkjnF334EDIuxO4fua6Z9JLx6SsZEC4d8pLs&#10;uTsUNusmGx4pb0t3hqGKLH62JrVM+nKD+iRXmqq/krZnHZdMMcWSCneeWSjUtpgrCGpfVoGnAZTd&#10;4JHgekh53WheIZPT5kxyIg74AqrY4IYXFwgRicEzc+M8I1HUwKDxAsLUayMEot7dUMIbrcKZGSVk&#10;aal3eryNtvvyxpoJ8DnnFncEwqmuGcdfTwWiIZQq+wrkqU5f9zKENXNG2yUohh656FSkv3S2Ti26&#10;KnsLZE6SWRxNbGSbMHwEWd3M3f5OUe2s9jMnIckLiZLolE5ZAwbKvQNlgW3yjm7VZ6htCXH+tlOE&#10;qjPPcUBWYpKHoaAwpsfwnBKAm+yGHsnOqoI0ITP/at6RuvNl52GU+8vrOmGbNsXkB+XbMN+s4jnD&#10;NpE69YRta8afq8uly6dpp+81q6l3lVVEekgtSZSQLUBo7HyfSZtDJU7IX3PJW4VMXpeL0PE9ALmu&#10;mRw05Q/EvMlpCzI4WzNk5SpXVsDdtm3WfSOJn7reilZ1mzQxciASMthL/9ohZPJw7biW4zQiZQOy&#10;skZyM9gKJRjOm0HLzc6HVLESKssFsvWx4NjK5YIoAlPEldRfM86in/Pf8TwpHn4eKD67fs5//Txp&#10;Gc6OILSeQR1m5ed2coQ8NuEuoeDhWgmLo5gp8XwR/0BhfNp89blpuw+d3NG1sbzJtPC7WJrBj8ce&#10;wK+cYUzFfhotY5iJeweZmW5hCGzWVdZfxhQeQ3NFprHY5uQcgpKcGJ5Q+UrL7pM16EAPWc6So8eQ&#10;lbZtQ5RbwHQD1fxpovndWgQ9ryNds6/5JSw1M+Y5iUS870Am2cgbSTshZSQWyIi1zq6pLFtO+ZfE&#10;9JxvgndYSs3xmvGnue8V/yC7rJ7yxuyTADEFsjFbXzNyhKMfFEYOhTIjzyEj8W1ZYZ+qw+O8ZmrR&#10;eiIMRZDqyjcNw3EYNuTvyNA5h0yWDBkJliO60aVgm0QYPp0UptjWop2RGKls4naqoM686+7CX3a0&#10;TdRLmYX5Lmxm8TupNdxIhiJOX1AC/+btnDcEkfWJh5DlufO7uhms7DOkTSaKJ3ZN/pFebn8ZoT/x&#10;19N9JgZJKxWjk42sTCqCRAkZBSpL/E1hlDsS7c55j6SKszVzqzOJSIFt2bmha/RPowMJw20jZUIv&#10;2MZc6l4++Uge5BVt97lYLf3dDpkwDCRoyP70GJ69fP3tszWjcY20iB6Zmj4tlmrIl7iW+lT1YZkh&#10;N06Vyky8z8PzMSCrGskbeXVxkOs/ouh9+HDNcJIRy7u4R6g569dyqNngwkk4VC7rwQPizTiDTE8Z&#10;uIHReYnlKZJnVkEN7xrqA1zPtxzDh5DhTD3Q3Wfdsa1OmyPIaJfQGFaKg0/GTY8RucTjVF1tW+Ug&#10;WvRvsK1ubJbuY/hszXA/tD1j+3Jg+Q+4PT18oW1YCU3Ocrg7Ji+QrY+FNoIQQvf1R7/hCvg1e3h9&#10;Xs7W/rxNe6D4Of/199W2y14GnGndHvJz/uvnyd+y8jsyeKbvb/kRqowb/hHHV5CnCFOx3U4OPSmu&#10;UwuURI+mxFzPAbtgbg9Zpqixfs1dIGWi22zXxDYiU8N1pByuc3ZEapNuAAjmDgOoljkKLW4Zj+rH&#10;jA+gUnTsUZjxubRDwHdVDF/1UloOixucSMeoKB4qlLRKoxDrDTcuzhVESswYvXyppScOKg08NBZE&#10;OVx6UqVek45jbUgiMWzbo93FpuhMCKNr6WQDW5WZE2Bh6XW1ajjn4wh/Uhj8VKVQxbODrWqeXN3h&#10;eJnYsgR7ySZ+jY7r8MRNDxeJCWygP6wGEAWNqL/ZcRMXALtX9FU8l74lkPThe6uFrVnGjMxjH05V&#10;Mg8kw+Hq3nIK+pT7Bp3tLbvjI3JNXcbrI1dEktSq1CFvu0hVWlD4gI7AQiWuluY4NH4/0SpRWTKN&#10;zYpwhy9qrNxt1lPv5hVT0iEbJDnGyhNw/2AodJbRZFyZGATuU0RqkHLhT8kZNoF26kXh5Qrfg3dY&#10;VaG++gp3MCgplIV/CHLrb8NUzg8SNjpWhBd15c7UJY0YTHdE94nhaf3SJN9y8fZrXiUYarl9UmTe&#10;PJvfpbuZe0bQnCHp727ljhxDXZOVFVcOK2Kdj5rFXwUiIrlXJIwU3CMCpp8DjDA9X5u0y1vDltRn&#10;kOWlw6IMCu45z3278EoMVWYzDHn3jKCednwIWZ/r6ATZRbBxJmF5fVjonjmnhuWbynl7+BCyDLeu&#10;P7UFzseyKeh92J/uKGGm8tP8TZDVgKVro8Q7KuclURofWF/zdZgIfI9GCz3n3iK6URAH7LO+fBr1&#10;W23wH5EBWUXc6OrhexRGpM4dknZ6JPdJkqm/frpju13y8TdD7ndJAPmykXjrev4VanGic0Auw8Q6&#10;zxVJAmY4ry0Xrjnz6sA8OMllYuSvqgorN+Metkt0XaeznirkJGpffprB0KD6mlWPMPgshL7nzlvu&#10;qU6VDmhsamzQoNSPKRbVDYIBmRzVPrGb9SYEUvCs+tNyCxZWIZPRca3hDhqQyWDtTgaZwDf2GSHa&#10;C9w2YlZ5o9Z4CE+sQpr8PLSenDcehRtaNAJuymshq7M6lokW8HGTEORY4x0EANAKfeiYV3gzz7gn&#10;bRnVFSk28mKuMJWXShSIYYyZJclISTSde3bX3QWy5XRasKQM9bxVdOi8gYW3/Jz/+nniidZRlBQS&#10;brrp+S0Fy9zwqR3GVCeU4lYkhXU5WrR3w9nghXOob3BnNoNWy3736tBUEa3VNQnseqhpGtmtsWFA&#10;XnC6XzNHcaiopoSxZpKNjRKxlpWOYE5DdzYVHkKmy0xPHrxY27QA5NMm0evZIY+9144OJ8AZZPnN&#10;em4hCk6NX+C7n1KjNsO6dMybcZdfcNOebe4dKxo3z0xFd30zJMO67txZ6OGa5TT3rLF2qyHKNUiI&#10;yj4swVBYKBF5d3imZE+s/NxSUVlPV2ow8sIn3hdF8a6vBePTF4FVhHQfPlvzdJfU9tMspB/Y/ukx&#10;sVlv6cOHkInJ2MLe+M6o/h8VR1fFpCT09uEzyNocm+DDCumLoi/6KK3oCvsYxgrt/viu7p9BVivH&#10;odvK81ZIiNM8WNwVsoKj/bjfhYzmMey2K2Qp2mbMUrYqbRMnnewQDx+uWcZAPzYX2iYwQtO9ZOvX&#10;umJxtX4mu6l8CFmi1ezxep7J9SG+acg+sH2fiVoPnecxbS9SlbfwNvujRPfsNfBz/ptSmEsFe1B0&#10;aISsz89tJRKOIW1RKBAi51qvQdZFD+I2frEMazVeuMisDR/idN6u/m5HGh2+Bso7ifbhZqR3yNra&#10;LY/02u2bh3K7READvHQaWZ9Hy+gCuSvwz+GUPmH0njNOL+ydlA/CYR622j9WBm32mOhNOlVEvquD&#10;XVqOT4NTp8QMMd6H5a0bJ4RzekM3b44NH/vuXRufZjP70b2qHxQQTM0I7Nk7oyNS+oCX6OydCgZk&#10;wsqdyV51KloR4jf029bIDiGjj3fqx+1Z/Qu4k3sunGzMWkWobHJzlHZF0LmMny5mx5XKhwuHpXtl&#10;V4xp1KjU+MndIlev9wH5kf3lj5ZLaI6rYgJT1CWvwQL6iZiPqL1FXS3XpGAh5bvEVLuFUHlS/RVn&#10;Fj8K1Rd+9RJKQJ/s6+npsN58Mjk4fX6X1Z4bCWqN6r2lVVD2iu4fVjqrP3zJ1QCrWE0J9l4WCL3J&#10;1ZSuseORQGKwFPsSEfEort2yt1Qgd7ajFKsYPdpbrNuRXMIZiqyCDhbHTQ97QefV+80dDr6lQteD&#10;gKwtJ97tLVZjd4yriq16HUki7CFRpXpXklKfYrNm8hKUvnnqzt+/2lcLnVinGx8eo8RKcueVQ3LD&#10;Z8ONTPS2it3brIeQmY/XBhdE6kwXd5GMCWGbE8mzJEtBUeqUEwTXc6X6aol7WJ6Qu5h0cUZSIMdG&#10;9mg21T9MC/V+vPCR1YAnB4gulp4UHqZz5kiLJFrK+lXiH0UvZjndLtshmXPbNwj14AZJEVEwH6Kj&#10;WrYl6atFrljuXnO9yymQP+1c7H5L1NJWPZlS6kEwMftv4cnW8jejnPh+gLB7Ihx6tLcY9D1RW072&#10;unu4rHy5pJquKntgnhR03sFyIiI+eAaWroy2PCjgW5IsETA9ZQsvimpeJ7BqEWAfFekO6jxzyi6U&#10;HOcDxMUHypGaP0wiqWmVhpdkz5RRLtswx5aHJTboaLVq82rNZLxqkiLi7F7GUy/NMaq08jgFGL/q&#10;nHK+WpTIPEDKjqqGJc5f93YGLI7eEiciOas3G5RX+UbIBHc1FQE5Y+KJ6EaPkIyYj9htX60SJ5OH&#10;yWC5QcnK9uy7h5SvzmzKFbjKMCdFpLWmqHyjBFiDRWjccOtS4dL1Id3VWKNxVM71YJx05Ro2INSv&#10;NPLGsW/mjEvjMztn6lDGjGTSLrr/XFZJTbnharaeDULPu7TrjyhZd2M5o4xOqapNnfaWxQAr1wOj&#10;rC5sXetrwUcgHdG8peRqt31NBrAL5ukuqHkH+fsx/w0VE2Hcu/AqD6uzJD+2013E5S3NiSyyn/Oi&#10;UDt7EhgRePJhyiiYtrTgGsNh2ldA9VfOFWluXYx8iOV2Ql3laFwi6peuiLrS03bpl1juN84JEYzX&#10;VnhxWi1p0dwH3CNsYGLpeFkmxRkLurpQjpGd66T6x4eL/Dv8pU9vIYUGDrh+Kb1xfXyLS91dE2Eb&#10;stURW6UEWxIm47/AZ9rlsOiuwoyI46hB8uzpcgdWFyxmeJd0c/IJC1hdtZjhSMosyFUoHhc4nUrB&#10;dPilTeI7T7RUQBWXXGXnjsj1JT9WX44NwPpxSyNuhMCwqMun0USyXCSebgCZ6Vvx32TmyBLO1n6W&#10;W7AIzORuVJGAnHJwEP/uS0U5Buy3goUwU/fDD0JQ+AbYVnIbeG3XddQPIxdSJpKWQnp9xQVklBoN&#10;oQzkSZvyhb63q+UIp4BRiwFccTMaRXZZEaCOXPyqo4QlQ1DLLZqJjEdgofZ+dYRaiVeDjvRh54ED&#10;VomYM1iqe8Zq+5SPwGLI2yOiUj91CpjkAKWDzgdFNlHmWsGq3WmIYjYDzntjb8Ux+6uKOhawuIeM&#10;ZNxfS6sc0OTmKU+RlA9SHh2U6eyPBYWiO65dXpbHESXZ1QlthIjA09LqK0iRO2gaC4DtYOhrOWyA&#10;v+q/ORnu3qMlQnscpHKmnnyc2hqpbfE4ounothtYgJvzscXUnhSOxqL6hR8U7sAsZvxDYq5G1VUL&#10;nMOcXz0vdVHcq453JGbJHL99blEkYmTDVVERDTAWHFRYgThdJZLWBuHRdnXdRK26NTl7fsvniG+s&#10;LAru6XNNKgLpPieLQhFK96suPEVXW2a54IDHX0ZmAI8jnRtZT3SwXdT8EqpEVaTh6eOTBLaqoiZp&#10;ma4C/KhSzLaL2oNtFw02qsJCwJ9WsUU/5lCk6fkD5pZREiCTItVuNyyDI4aDGSFG0cCSiZMXDrz5&#10;PjeYKFhmqiBx8ZsXdqSITiYJ0iMMDuJjVtdXf/nD5PmlkCbu/Loq0gQU+mrB/2JCyRcCdmLKKGk3&#10;ZFjZPZzE696y20YjsqY6qyFRp6jc3lv851kfMb3akaw+7N7bTjRjlA1KTN0lKW4ORCAGSV0pGduM&#10;HYtRFLtqlSNJMyuGQ07vXR+0upn1V2wtd0tadSNhn4remY6JV6XHi4to0MPrIEaTVwpObsgv9Jg0&#10;2rjYgv635bMoadYHSTpcEg3o5pd2FxmJYPqchF+ztpwt0mmpzeAAm5LwZi1ZKriHwWdDPEZQJs8c&#10;nVbdz5obOt40pXBbpcloMwg+PdubMBtWcrasubAANVPzZzmpQSZ9Qjzt2d67/xuFy+oiohaPyUxD&#10;uuDW6OOxOqF5kNN+gwFPb9KyTinjkyybJsS1LEv3DZS9zDMUR0xH7dl+DtxiwisrZYLJf/D5pKp/&#10;cdPCJ3y0SSVRrXloOPVEVnFIV840+clW5uMNq5M0XJ5GtUkdSn7EYP3T0xVSnH1RVm4NOMEALOuh&#10;aWh+UNXx9QKRibLRf9Qd9/n16GAlfaEi5U1n0wzresrTymZKCH5qu55xUmV81GYc03lTgV0VydP+&#10;YIbJXtutZwtzUJM0wcWVOg4GZpb6+00EgzoCnHZS1anxAU3sYCIczHmpOcBHWT6r+1ryszB0eMwE&#10;E5eXNQ92Q1W7u3Uax0ElXLlsJQlxSDZsvuOn/NdPO45IJQfhvfXp3XpUVm7K6LMyW8KCeen1cJar&#10;lMeYyXCoTGdlqO/Ws4OJUm+WL6u02mZoR3aU6GLcBeY0SHzwDky2JndcjQ/C89fXyaYmEjjuKuyZ&#10;9g2uaufEMf+Y3qE/Azu/7NsWKwMOfWOxHR9MAquXBkhlcEyfEM2d8itdMNSFEtdiFGNq2gnuH1xq&#10;r+bBV+ynDcG6svorqJST12U6nKK6CybEEefD3J3XiciwZMZMw2hLrFYo9VfAVPe13ODxpnf/6UFO&#10;rVW/ezCRBOYx+ATE7Seimgdh6Esn7elNLiC/IZnnzwrPhUykASQSSL5Y6hmnN2GH2S/iSDLD6Kxk&#10;EFnif/M6J5g4tZdwsSL8loGckZeWM3UHK4+TjhPda1GnOMfmon7Kf3Pfx+6Ngz3JvQop38FX2zkF&#10;yylMHBuwD3YG1AlpGuRCtZANZzgcb+KSXK8aHWi6ilY4hekT7BIbOT8T85tI+cL0pjMxRElf5zhN&#10;RGDS1D1b5zjBnG51gJjOBMaTVSJph+Gx6DDxNeU5xI2NN/d4nRNLUVVnVT7w12WVhxqsLe228A9b&#10;+pKbxXe2MCvFwX8tFbm7lMZ/+Y6f8t+gNYQNOGh6CKWZMkFDhvqpHX3KPkj6pM2uqgcmHE4S+0sS&#10;B6onfZK75O5lePJo35A5FpBqxhUntW9NY1GhTNG+aXHETrQCM3ig9ezWOVP2V2xNWefEOrBG6fw0&#10;I2E6pKhZ6TE5Wuf8JjlPS7xg8E+8dGsMYxrsetQZzOnNi6KKCmTz7qoqzZxX3NDUU7FZfyWPm3g2&#10;R21Z54AJYjMXqm/2mC11nNQWJMVWKPXXFebFgoMYM+JG2AK7sH3WMPFi2RXCnY3ZSvIMt2OdiMOl&#10;SH/6LI5ypSZNB2ke7Ob6Ecz5TfkvCt3Og/K2lHVO1Kc+aD1Hu2Kz/rrIrPGm0Tedlc3gkAJj8Gid&#10;yBpzZMyUJcIyMd0/XjxmEx/CT6fOlMH16srqr1jnZHNcPb+TKXN1/E6cltSmO0FERTlSbbo6didz&#10;kIx2JRRNNDT5SeAXw46uK6u/Yp2jR6ksIN3INX1W8blUgYg/qARsGmRlllkq5yO6v8Ot5UtAw4GZ&#10;d+OhyaHkWs75Kf/Np9nrDIBtn96tB0+j2RgOPZK85imT3+WbJDGpSQAth4KwuVtp4CNj+Fzyy+Nm&#10;6Q5PSUXaxwIb2aV3nErlFJdJKXrRA6LE5I2Uurz6KxBE03Dn4yjzZclBwTfuahnAKmGygJ1cza+Q&#10;gOETPjqPRP9tbygJsHoCUekdQsL/uyZUD88u9/Hil9vSzG6pyCvHyJUfWD0wk6uZy9LX3HH4jtHb&#10;J3RZZ6U80jHzjluogGi+bU4/5b+xDVCy7XZU8ZEW46d265l8a1yWlffVm2Amlx2KInJw3rjJi6Wi&#10;+Bs8bWIhZI0sPYVlzqeyR+o6ascMc2J4qByZU3LB4W6dk9pLNaaSLyYWMvFuktQWz9lkg7e8o3Pe&#10;PZmC9LBV7H6COQ9iii763NAhR4zraJ2T6EO+p9Xg/Zx0K5LkdFHeNKHJHqYJwAifVmzWX3n8h7ZC&#10;pnve2WGYRD3tIUQiqRh7hok3xl4KZn7jHMJULKOuwSJsLn8VN3loiZ4PpqX9P2IR57v5d7C2tFyg&#10;l6UP0d8p8y7MGpUOVJDTXKlQHhZ8xWX9ZcbquxkwAVFMq5xowY/FpetlTmoXrENXroD2IwqS1pgY&#10;wp8CVZQNa1pjwIQywz3bYfK837xnJcvxZVv3YghzWv3Zq8U6aZCUsqgL2Ok6p5OCvrGmtQwlEf60&#10;xD8nVwHmdZL0EW4ng592HpJe02HA5APZYRpjHdQg/2yPqpdd25UjmMOmp3h+uad2aHo4b0Te03QG&#10;l8brfEcsDyUQxUfe1umjGFBwulgj7Km6YMZsXio6GMG7yxotzeKEaJZ58NRqj4rP2H8/5b/5dIvF&#10;Cjzt83QbUH14dwTn1bSmINNqyIQhF6Z9jmzyGrQaAReyafMagstadgARbOm0JBC2qIYj7EduI+rd&#10;jNohrL+DkiIZ8wjgUBu4dp5Y//xRjlTqk7TkWRQAbLkMpKgS4oY/XGWSwSfwHKVBbR4yVCgEFHQ3&#10;T2boe+R50Wsnd68isW44XpRU15RY+Ew0aVLLVZrUvQv+ZAWUHHoo6/i+aLo1T3jSi2EwzLkOdm0c&#10;9qyctCDGCqX+slTo6UA0Xf8q7ik0AlvSTuiZmE30+SgwZbZ6kBDsDZhoeGnQUBDxqiZnkAZC9Ug7&#10;CLpGYIFJ2nSWjuAayAsCjwgTS1B5NjpfOEfzPsa+TiLQuRQU17XnLQHdNA1oiqz7Fo9xS0ZgVlZx&#10;hi4ZpXw21knn+SWtgyi4qlc0W8I9CiOewsRJ6DRWBG7egu51oo4SiorPwrNCReqDaHQ4GBtMeG0E&#10;yY5wi9RyuQ9cTW2WJr6mWyjy2FCplLykw8Ql4XWS9XXDOlViQdpkdNNj+wrMkbmMZx4LuAzqPyUS&#10;8IXHKTtbJzSUmhlNJlH+ymfBbPqu1UayajNQuS9DJ/kt0zrOYI7cbzKa8JIUmLDb1EBxyywlBnRU&#10;M78i6H7nppYpSR1iQmMpMGXxhJRE+8zs/r6fyqcP3OJhulMI2sRMfhbXe710lOx6vNSNNGUSLNoM&#10;VkHqdCqdC8PyCLekv8LT47MQUUQbvBSSnJ1xoDYaVXqQ+UXidr4JM97zPvP64LQAcO6t+mBTSRNn&#10;2k/5bz6N6yMlIj3o8qYBVuWndrxcgfnkcVy3kTkFfT1YU0aTZl9UKcq4IJZYDwUEN2Jv5ODhucg3&#10;OcvlTNCMXvXlYilKN6g6IRdO0TMrB8lq2VsVXm9iRcn/gXf5C7ufwE/5b3+a5IqEoEDcgvEtDjHk&#10;kiM13lT4CrqGfen088maOiNYofGstCDgj88moVUo9VfMU03oU/EkiUDX2U/8k510xIqcxrwoo8OE&#10;SlNwoWNkdO6I9jFvpDG3rcF/H1nb/bMQUjI6ZGwW8fVBZVgnVvGadKzWldVfuc5R8wbzXqykudIO&#10;Wqm2PZRrbyOOc6Xon8pDjm7vyvaKGp1Cn1RUYi02JMChlysP5IdKZzBGWkrvC24rxSH+cCnHB9nV&#10;Z+iz1GhSLO1V+Zs7HBKQU8hY+4bXh8YWM62QsqBz1AbZmqo74RV3UQcvkt9+jEO4lVhC+yyiraqe&#10;Otb2u2DbVrlHuz3fVqr64qNsO9WAJF9APFPHm/M0Vvw3aEphWluBr9Xed3l6h0PoB1Jo6yGfj1M7&#10;45BbgjBAcpC1lcOICxVzKAbx9MdJvdDEFiZ+e9dhIZYrHdLGETM8P4sC12oifN7Qsr/9JiMWcIcH&#10;OtKCFaoRHRrHiY/sfErWyKftLVR2/QkOEcgKJogmwLqu1Zp4VmvgHYNEf6puRqmGq1qacpEzqzir&#10;q6GoD8JusGij0oWtH/LfIAjuE1OsSBMjQ6Lff+uHKpx4BaVBEjHe0R3s81oYJOMz+R1nr8SL8C0g&#10;Z4Mg8MGc1ZawHa6YkWG4SiXP1HPDG5hmM3y6G6p+ar8e9f4IhLGwmlOE0EWKxeArFlvWikh1rj61&#10;zT55FUb9lbMk/vwKuhHWaQdaDhRHGJ4YO+KPmrYBhrUa700hiQqi/kqA4E0iVgCpaS7KjByAso/3&#10;Y8gAq+mg5oD66KiJChx7jGfGaoo3wH9zXjDD3nFh5E74oe1ScN0pUbNNN5He8UPhE1p/4DWnO8ZI&#10;X0nVyxt5xIqUUqlYiACi3ldqV5t/cw5ScMqxJomWF5NPQYtH2Gu3e6YrEj73DLWzIjKc29RwPlx4&#10;/x5/T06ZE5bJN2xHYeZY3WivQZjforFtaWEPkU5CyTAvFI3Y5yy0FaDhFi8oKc28FzuNeW9KqiDq&#10;r05VlxcHGYyPspvlOE/wHviy33/49C5Ew+9vPv/cvPr6x//69Dk9/J8+/493H379x3948/2nD+9/&#10;+fGff3n/vv14+/O7X9/90/uPL/785v0PX7x5+/bdb5+/+kJDb97//vOb+M9EhSMvBLr85Dfah8vH&#10;3v/24i+NFNn4t29+/+GLn96/+dy+9dsHAQzJ8vHT5//+5tPP8eX2fqz1118+v/to8cbH//L7p+8/&#10;/f4vH//xH/Sv//jw4//7l48vPn5+/08fmCjIf/Pb258/fPzhi7efP7Yd11N/+fR7PM4/Xvz11/e/&#10;8Z9+//TDFz9//vz793/4Q5v7m09//+svbz9++PThp89///bDr3/48NNPv7x994e/fPj44x9QGb5s&#10;//r944e37z59+uW3P/3rz29+f8cq9P23//vPTOKXH2FWqBa/vfn13Q9f/POHj7++e/H+l//4+O6/&#10;/vP7F+3nf/1nUEy+868sg5XpV6zozfd//enjry8+fvgssYti23TBn97/8vv/5D988UL/+j/6lzaC&#10;+b34qxxIqDhpq3IDYuSQvfn+3V8/v3jLMF6xVkvxFm4AT0XVbVgJSPrM2/87aODNn6GMth1/+rHR&#10;yJvv//Rjrufth99++8Re/Bs4/unX929++OK//eGFnMBojC/+8gJtlNZWKW4uL/37/BLRbtKTv3nx&#10;My8p9J0c6vLSv2nFAxIS6OWXz0OaXyKrFgPh1fOQYGAFEkt5HtL8kiAhG56HhKAZkFSe+e0B9uaX&#10;SGVTb8HnISEhJ0hf0gv09fNrml8iZkhniwPsca4HJLVw++Zgn+aXFJ1EzX9+Tf+fs3NLcizXdeiU&#10;/MhM2/Of2F1wR2QCvh9adbr6pyMaRUtbgigKJPGTyxJr7yVmr0F6TFB8WSL+eRGWGsR34slYjIkD&#10;98+SXREN0isClvizRMlTLv/nFdEgrhGEyq7n7xRFYpuipbpYEoPCFiE7Y6t3fAiQ2O15WEnU//2F&#10;sUWEQIyr9zztPkneFKYa9K4WyFo6k19verKn0WcIUw2KFJmUK2Gqdz23ERxuYapBmCJp9CVM9bbn&#10;ekVY2wyrUWxhWElQLe3p/j4xXjuPMMZWozQxXXvrYysheTGHjcIWrRK+xBz25qf+BW/85ns1ys9h&#10;b3+el1L9UYyrURkXydHnceXN8HdLxv0he+Jsa1BkicG64nC89fbn7ZU+t4I0BsXjHxWEnmJcvf8j&#10;H+dWLMbVqNjiWBW2mgCIBfDBjK1GYQv/zNhqBiASzxF+E+NqFE91fC9jqxmAKeQXmrXRKGyloamY&#10;w2YAHFRkDWLNJyX6d/XmVZKwnrDVDJDOD5T9E3PYKGylm6qw1QyQHhVEx4WtRnlbzQAUFYHYzPdq&#10;FLbgebG/EiT5nXkOf3IDxJofVB7yKa1xnkOKz7QtojdfwqseVGwRoha2mgHSDJsI+/l7Rc74Oxv/&#10;7WVjqxkAWwT1jK1G6bWR2N3vLyTAytoQa35Q3lYzAKE+dC5iHSZ++vsLuTelt4/4Xs0A2CL6ZGw1&#10;ittwrv3CVjMA34sorJnDRmEL3hAcFSn672ywv7i8G1uN8raaAbh04TiYOWxUIgrI6M5zyPNdjYtM&#10;e+425/01KGwRlhBzmLjQ3xzibsQxP0ZNBsU6hKOMrWYA1BxI0Y2tRmGL88HMYTMAfhS6B2OrUXov&#10;89BRc8g7GlJCMYeNgg9xbsRezvPK3/ciDIf2QdhqVCoWUDFIrMNmAN6jLjw5CVuNii1qpAtbzQA4&#10;vVTpEKYahD/EY7lZGk0APPBRYEuYahDX8refd7wrp8DM79f6r2mDMNWgRDbwvs4TmPj+rynST3gT&#10;P5saEBEAXujEGkw6z58pGWwYkA425LXj1xQvHGwuQYWDQkhCYpdwoaIuK1vJAXuJKWwUtlJkS3yt&#10;3vzkU7CgxNZKicjfX5hMayQLwlZvfo5/EgHNHDYqOW2kxQhbvflxoXjiF/s4MoMeFweDoIyk5Pyi&#10;khZIFEB8r0bleyH8FuPq7Y9simuUcK/zZvn7C7MOqV0obPX+55S8kPQvxtWoG3otYgBnW3nh//2F&#10;vBGiOBC2BoUtDjyxDn+aNgihcpcX32tQzCFBCrE2IiqsceWp3oyrUYwLva4ZVzNAcpbIlD1/r6g3&#10;fn8hthCQiisl0qo/FLlLhMoFbwyKkCjekNjLkSv8/kIkk7zKi4NyUOEoGFGsw2YA8noRZYspbFDc&#10;ZMRBwlQTABqnvO8cHd5Ijn7nQrNhJMm/KHsmD0ifyeTR/JlCgE+IXYyqQf95GmJdRJz4Oyr8J9TF&#10;Z1MDevtPHK5H/ylquT9TyDh/xMk1oLdX+GNM9d5Ptz5zN0HY8ff73gE5jtbzqHrrk8BC9r+YwAZh&#10;ihCU+VbNF1zScq8+LnZEuT2qG6bMqJouUOMnVHs21SCYCdGZGVVvfG79eXU5m2oQ+wpbxlRvfIo6&#10;qFByxD2/y1b7GEkO+UW9+3yZxd6gHFm5U59XYG98BNEUNBAT2CASkqIBP5uKqOtvVJLZB6SZ/dls&#10;8RaKijN/QFTATNq4GFVv/LRYMkc+srK/qWBUqSMhTPXGJ2kOh/X8rSL5/Z11TOG9G1O98f9royVM&#10;NYgJTEqlGFVvfP2tGuS/VW/8xKqMWufZoBtxZ1LjxKh646eihAnqkg5X3yq5HiY4k1zF3y+MjJAz&#10;X3yrBvH2QVRMOLhRcf2ZYtWaEPyAkqeO/uY8gUmB+TP11v+fRzUg1Jt5rRKmmi3ssng1SC+LpMT/&#10;joo0T+7FYlQNIpuR7FvhxkQwPKZeP8JUgzCVS5aYwN74BJtJ1xCmGoQgndoM4hBJAlmNigcCM4EN&#10;whShUrMCZ+PTuSPykaNzkRT63x9IEtE39sQMzs7nTeFlbsTRtI8t0omErdn6FBTJc855XIN6Z32Z&#10;ldGEwZtCXvuFrUYxf8k/OI+LuHRNR3qlkbl8NrYwSteQAy9mEWXQWCMkaeKsC2P/v+UqRzctDRn/&#10;PvX1SSCIjXn8aAvDGvEZNbamAap6p2alsdYwMpcocKS+WzNBap5xKzTWGsYRRgq9GluTAaXFIzk2&#10;1hqGx4FkWRwt6JH6uyVL3TjYC0uaaQQ5YpU0IaQyutOukTP7t7iwxtjE1QH9U8G4eb1UOHlh2vkl&#10;x2usIWdWmrKBYY3mEGYmR+hJ7zyia2aVDIxLGJcIswNG6slCpnSd2d0D43ZJ3MvsgGQt/R4bqWXP&#10;tV7sgIH9F/lSM9mkQDkmMnCUtYYRD+ChUs1kk0KSlSkcaMbWMOjHBTp4ue6ZJHSb8PeZlQeGNcQb&#10;amzDJV+ci1/CpUNiVz8SJTarRH23JgWyKNLXyoytYbGWC/GZuZLP/bcmE3D/MbrlgTGThLXUTA6X&#10;kEFFHoEZW8P8Khn95zsgay7u78LBv1Pid8AoQNndhNJEmOA6ML+7UyHi90fCXA/12vzuWfEL88yV&#10;Ehy/MFiZjE+zJgfmWTlN5f6sJQfTPGHScaZg/sRJ2nxZS+qDGlvD/Gk6WtDUAqSMi9gBAyPyR9Ux&#10;8baY0gU9NsINJnCwMKwRkTNckmI/PZMUrVA7oGHMJNWljBeUXoJlLW0V1XdrGD4XwTIzttGE4uHx&#10;ZmV4cmCxRiKsYOVRhaJ05dHA8OTAsIZC2czk6EJZWNQRMzM5MDxz7jjK2nAJ7f0odCl2QJqH/n5u&#10;bh3Jczcz2aSQPklUMzXWGpY6F9RvNNaaFLgtpnensdYwInXchNXY2sFIcweKFBhrDeNuyioxZ3dq&#10;bfx+AG75fALjBQ2MWz5lzdXYmhQozIBnqFZJw4gOPmnybL5bk0IaBiBxNDPZMOIlpPaYsa1OlLoq&#10;6k0wbbH+PgC/kDcFZa3jJUh0lEaH3oltjCIPbgOkmu7vIuGBito6Yh4HRd4rtf5E7A7feIyl4Zsx&#10;1qgYg8vFEhmJKVkmvBmbi+nCWP8E44y1YQSsqcSFdxW/3+mnlzM1WAxtpTPQH8xbGxjW1NMxl8O2&#10;RhiQirLmuw0May915UgBl7+xvcu2GJJcmJ/JYYQkdKmAwqhUSecilc64CSseTfO6b7PdFsYWINAo&#10;1uTqR5EwKS1IiuvVB0jFSLUDVkFKaUlqZopVsjAS4/BLzNiaFKg+onIm3tUQa209OH/NdhsRKSEn&#10;ah2YkY1LkjbuCOrOF/yUe/n9jSnHY8RWXJYLRYIxjQfVNA4jkPendPjXVZ/i2vFWaYY2jIA1psRM&#10;5MLy1ZS1JZI0bFLWFpZMSONtpa3572fjY+O6KmsLo/KzSTUkWjHWKOplnvc+YJQF42IqvtsKSglN&#10;KmkoRXP7R2KNf421dkn8TI5+lfa0D/xdY62JJJn5bpWsFpUoNL2xjbXhBL3fVo2q99sISzlrKIAm&#10;ttugKNxAUWDjtqY86+8GQPiaCTlHeAeFsRQGN/PYlIAx/FZjrFExRoTXGGtGoJYWCl1jrFGk51LM&#10;zbDWqFKpMapKvfB31+Tf8Ct4mRIjG4kpWanU7BMjGxTGXverOWtGZIpfHXHGeYEMKmVECHeYkTWJ&#10;IKWhoKUx1qhoJMkkMMaaQ3jb485mjDUKsRQ1Cc0CGakpASqVPQ9l9AJJWR8jJmYGCvZFdITkdPHN&#10;GsWt5i2tPns+afb1xyAvplF9s0blepjkNGGsueAr+fPqmzUK15gpUQukuYBn49zyxDQ2KpdDntHM&#10;yJoLyPFR6scr5Wn/Jt/fREd2ymLkjxjZoJjGW5yl8zcb4an+ZoPy32ykpygmyIgzIxsG0atxxKdE&#10;c92T/aCid+Op00xjcwF7mtCIGVmjiJ2llL8x1lxA8xXq8hpjjcIYsQPjFowENVXUlfJhUBgjBqmm&#10;sbmAQrZEc83IGvUP36y5gHQkQv7GWKMQZhDvVNPYXPDFN/s2Ds/KV2+0uVYVkEaKygLmN4qRDYrj&#10;jCxcw/ojRiVjCofCGNuLjD08R8NKqQVUrMbYMgglH016AvH94m/i6NT6N8YaxaWJPtBmgVDn8e+w&#10;yBOBYpBBcdXC4VHGmguoEsj104ysUXhXvKSrBdLeBNVM8JOMsUZRqZ67p+HGkaWiXeNnGmPDILy/&#10;XoxMnEeS+mYoy3nJNsYadeNpmSUiWD8dN/5cOT2NjdLTSJpBGbsnvU5M46L0AnkXnP8d2X9dM87T&#10;uCi99N/lkP+MvduCGGPDIJSBVrmrhL57GuU1d1H6msttp4wh4CDbWH20hrGkL4hUzsvxXaf6dx5j&#10;TcULFhZrKqGfl7cZG7SKP3F09z9gVAFQb0Hpzva31XjVtzPZMIKV75T5owtOzdC2xsVaucUL452d&#10;oLYgSF7txhpdU4xscGGkS3DwGmurSaWWPApr8d0Gxss3FQiF+0gLrxkbFc6NL7IwvwNWk4pqk8LN&#10;ZmxDJXQ6Q9sl9lsav/3tN9pKPO7K2sDQcNBN21hrUuApjoJn4npN4Kp/JPI/9c6Fx9gw3FwV6PyA&#10;ZXNznzzvt9WkUvIk9RXOXLIwvP7UchLWmhRQLNBHUFkbWLpuGxE+x2DPJJ02yK0zY2sYO4CpVatk&#10;uYQHGpOGAnnXj2Rn01VKPAfhTxQMzQ5JnmZsA2O3sUhFYIT/baxRRh5dy3mVDIz5YOcoa0MKnDjU&#10;xzPWGsaJg7Ng1uRqUqnuDFMaa80l3DXe1/PzDlhNKuFfWMhYay65cmVTQUhOs/5utPJicMZaw1gl&#10;7hmb2OhYo7iueX5dGL4MqYRqBwwppOO3+24No3Nf2lgL5hopK3ciGlOZE2dgGRs1ZYy1JoVcilQI&#10;jaOpPgA3dvrZGmsfmlRWsilGSTO6sfYWRYqxfWhSKdqorlMDS8uUwM77bTWpgNioYgcMjP1Gq3Bl&#10;rUmBvATJJSNl9VyyZU7JqKLloxnbcAmZoPivZiabFLjjkOCurDWMd2wakChryyVk+ysuuTcMazwX&#10;qO/WpMDupnuOGlvD/usfp/ZbOxjJgkCEab5bw6At0jqFTpGrSW1TNODpmmqsNSyKAMhLrJIPTWpO&#10;YbPfBsbZ/SLkZ6ytX0KFFjWTo2Vld6NUN6tkVakEhMnpETM5MKzx+GJ2wIhZWf1YM99tYAm4Il4z&#10;M9mkkGcD9cbMcqrFRSfZ9Hg01poUolxmMZuZbBieOb6yWpNNChySvKkqawO7IEsyiY/s55oSVv9d&#10;tVz4hKWCkvpuTQqcNzQQFw+kJHrNj0Tf4maySQFreRcx321hlMgzD824nfMj6ehs0iw/YZSFJDPn&#10;7CmsLJUciBTKP99xPmA4JuaNFN9gxkZqoCmB8wHjGqyqjZP92dbo/J6rkRjbwHDwqFBhZrJJgd8I&#10;wZr45KhgeQpguylrTQrRV+f6IMY2MBS31BUxY1tSYN9A5sLawMiegISMteESqg7nrU5YG9iNdD3l&#10;vU5tVK5GqYBprA2XvN9lDSuPoJWjAzGUmsnhEpv0grqidgDW7q5hzMASsEoW+5lLRpnKBTptY8VM&#10;DoxD+E4yqLHWXII1WgoJ/TiLsKYkR767UY0yNW2ZXcRwYIggoqA1Y2suwXkiOdDsgBW03hGhqMjT&#10;SFNxQykcrb7bcEnK3RhZH/uyPgCXlZdKWF0Y7j0BaeMpTL3UFNLg2c6syeESejgiCDTfrUnhSkgn&#10;R8eZubbSKu1T00NK7LcmBaLKpKMraw3jwHHlVqho39+NDFKeacXYBoY16n2YO84IVHEKeVw0O2Bg&#10;XNdJIVXWmhTe1z4jkuSJoqYkj4SpU3T+bo92MJAIUgLIfLeB4ZZQukmNbbmE5Hd1mq609V3LzuyA&#10;kbaixMfDV2NbLnnACmpsyyXPn2g5z/ttJLF5H3FvHVNNlcA+8WjDJQPjSkvOsPG5pgorJw5sbjyF&#10;gXHivJ5GWkKxzFrKOU3djWpgWKPTrvHwRqlKyJb7ovluA+Pspped8UtGqup9roFBQO8OJ+fdPQpX&#10;rus/7o4zMKLMlLMyL5kjVsV7xZ80PDkwjhs6OJjd/WwuweNic6vvNjCr7+bZrNZkbn15Sj7v7oXR&#10;gIhYhGDl1asmYmtkrmis+0dCd+CMtXEwoC2ObzO2gaUnqyltQbW4/pFIjFU3jE8YJRJMjczbSlZx&#10;KEOv4rs1BRFmIfnXeHgfmtXXUzVzoltRTwlaFq7C4ruN1DUxPCJkYmwDY5tCCma/jdbVRwwHliut&#10;i86M2BV65f6sxjbuTIp9KC5Z3SpUQvDJzGRzCcqBPG6Z7zZcQlw5NWHOa3LqvXJQkUFgompbhTUp&#10;YCo6MzD/Aj2C19T05AZhxtZcEt0GX8DM5HAJklxVtoPHhtpvufbxuGKsDSlQ6wMyMWNrWK4PqjQh&#10;0ZH6kTxQ0ZRbrJKFpS4Ybyvnsd2nhGuavOVR/rgmF4YO9UWLHWNtLiu0DlVJ6fet/PqNcuAm7jiE&#10;EHomvbWGcYG21poUCM/TI1bEXu8jlyUl934zMXN8sxnbM0Dz3RqGtS8VDSUattZwJ9UqaRjWnqnl&#10;cPRe2SdjDc2TiWAsLFU28RWMtSYFopXEdcTupull/Uis5S5srDUpxNq36asG5681uUpGwIoXSna/&#10;GdvAGBtRNfPdVvcKKaj6RveBsUoe6h5AGYyaEpgL2Z/ZbwPLO9rF6BQoebXWKIwkcpwXFmvZOOcd&#10;sAJWAvQ4eWJ3D+xtzRTvIPKwY4tjYqw1DGv0CjE7YAWsNOMgx99YGy7Bm8yRL2ZyuYSgjlGioqKu&#10;KeFtF32PGluTAgVv4Ek1toZRX/CuNIbk5tePTHkd2ouZmWwY+432SSKCQexhrKFCUt9tYJ5LRsDK&#10;4yv6STO2gfmze0q4skkTxxYzObC4CarEBWHkmUk03CZmvjB+Iqey2QGreyUWhyNkxtbuDFUoCEYY&#10;5vrQvfIcYzJMyV+tKSG9lKRss98+dK8wEEv57L0OjMRI4pNqBzQpcHCw39RMNgzPnBQZcVskb6qm&#10;JMdUBONibA1jlRDWMfeAEbCyA1glytpwyQ8uhon08rw6YyMQolbJwPytYwSsOFyMzXDJwLyHNwJW&#10;WJmD0aySgcHK1OYxq2QErGkwTWNqsUoGxolDYpXZb6t7xU8gsmysDZdQB0vl4zAFs0q4nJoy3gtj&#10;Jl8qR+w+Ala+2w9xczO28UvQ7hHrEn7J1mJF9EozV2NtuYRUcBN5oonRzGQmRa3JhsFcb0np2eda&#10;3ev39a6UqMT66kdy4qTBoJjJEbDCk3w3M7aBpagbwVdjbXSvVK8g+UF8t9W9pp+hupuOgJVYEGeA&#10;WSUD08pvngTrA2gt9sIoocjV2PglI2CN5ky9dZC8XD+SKx+nsPpuwyXkyOOsme/WMJ2NwBtk/Ujo&#10;x2VtLSyRXkppmTXZpMBTMhWD1ZpsGKxFeFJ9tyYFniQxqNbkwGhdn5SJM5d8lGNlJk0eFXGt/gAX&#10;NreaydW9pnONyUagnUhbw+PiQBVjWwErvhPROLEmF4Z+lQopxtrES2hvocqv44bM2KQ6+r66V5aJ&#10;agvzAbN1/LjC9o8k3x6Vm5nJgUEmLma+FVnR27ho6MJSIVL5XJ8VWXmTV6tkKMgWBOVRqmeSB1Dk&#10;oWYmB2ZrNFM2d6yhBVZ3nIXdeO0zin1UL2MNsaYpafYBQ3CVKTkz1wpYWSKq8hdk2j8SaymrJayN&#10;X0JNSuo+iO+2ule8Xl4tjLUlhW9Q5sRZ3SsypDRmF2Mbv4SradrPnm/Cq3vlMf9bxRRWwIq8AY/G&#10;WPvgEoLtamztYJDtDS2osQ0Mp4s+KGYmlxS4CSt/cuSySconm9ZYW1LgRcbkCVPApXfAlauKivSu&#10;gJWfeDN5HdTTGmt5JFFjGy5BTqQKXt8/qrmm7brZ3Stg5T00BcfPO2BhF2LYkMJ5v62ANc1RVSxo&#10;YQgAlDqaYiz9Afj6qlnXwriqP1R7ER6X2lpuD2q/DYzoJNbUTA4pEAlC5Ga+W8N03iJa6BkbKjy1&#10;AwbGPZgKPsZ7XQErQR0WpRlbUxDERWk0w1wrYOW8f5o6GGSK1pRwE6aLqNpvQwo4XIR6zdgaBiOn&#10;85/Zb8MllIB8qRje6F6JYHB4m++2AlbqLnEKiLENjGwc2imZHbACVv0iNjAi2DjmZiZXwPpNNrk6&#10;cQZGcIxzSlkbLtEvmaN75W2R1z713ZoUeO9m65gX6JHL4gPRj9hE1VbAymOAexMeGNZ4ojK7ewWs&#10;WoU0MF6gf57qNH02KXDgkxVrbosDIxBHdXQ1tiYFdEE02hQ5YjzlNnPlu7ndvVwSa2psDXuvEmVt&#10;BazvmTTn28D+m0mhM7+PgBVXhvIZhrkGhjvJ/Jv9NgJWrPG9jWc+MMZG8o/hktW9Uuk8XSXPHt7A&#10;UvOEFirixFndq9YFDYxVQpdBswNGwMoOkLqggfH8/2DvmLG1g/EP1hoWdTopMsbacIlfJQ37h5ls&#10;Uoh6zGnVVvf6XpNqbE0K2W8qb5HjrJnrnuQfkWuEO1EwYjq8f4rI08KuRAJVJU8k82MNhZspmruw&#10;K9c5lW3HNWOtoS8RzLUwmIvTVOxufNy1xp1KMNfCrki4f3CejrdFzsG1hmsimGthWOMFVHAJ7T/X&#10;Gn6JOHEWxkzyUi5YmULKa40OneIesDB9BrAv15p7714YXtBFxYIo0T3WKENiTpyFxdqFxyaxSpoU&#10;mH2UqGpNNizvWqptC/VKPsamYuYLY5XQDk74ypSFXWuSuQbmmWsErIkfccadPQV8nvqRPMk/033u&#10;/N1W90qg/Wr0k3yotUaykZrJ4RJ6mKkYHsXcx9rPSzVk+lrdqx9bUxCr5IFa1MzkcMkPzXeN9/o1&#10;ctkrXYFoL2+sDZcgNyDH3qyShpF+S3FZ4SnQOLE+ABVpWV3mfBtYGkBRl9mMrUkBa1CQGlvDeFrk&#10;adN8txGw8kKFfNIw18BomEcEQ1kbLrEeHq+y9QFSoe7LVKqmWkDBElNQVaUWhi6Ix3xxo0KfPNaI&#10;xhm98sIYG4e3mskmBTiS6KtZJSOXheywpsbWpJBHBJVpQUJATQlxLqShytpyCYWLTUYaAZK1RkUX&#10;4wXdmhRSr0laaxhjw5rZ3at7pQ4J57BgroF5LlndK9WhIqo+3rtZSz2TVI8hwVUw1whYYS5ylAyX&#10;DCxM/lBrcgSsWCPyYXzlgeFzES9RYxsu0SfO6l5RVON1mZkcLqEsRcLR5++2ulfUDqQRGWvDJfrs&#10;HrksNU94uFMz2aTgPbyRy3oPb3Sv/Ej2jpnIppIUhzJRrq9RvWILwbix1USCraQ6nj3X0bzGlroE&#10;DwpbSs1LbaamAzJGlUMyKAJ3Kf58HteHcJWSgmZTDwrlEbxqbI1bkZwrQ8UjdqVGk+oOj06+55DU&#10;VJOIvKh4FG5czR7vzqPiKQWPvX7hkxuViUdS9rdQsWWKbCwKW24dfjVz8JAlv1ejModGJ0MVrR4X&#10;1eHcOmzUg7wP5RNMZVfqELn9NagH+YJubfRdhqd+lVjNmVyzga2UjRd7eXmDByy1DhuFLXdrWpEq&#10;iVIqvDqoFAcwylZeq2o2KOuQqg7nw3lQmFLKAOIfbesHW8YRGBQsrzpWkHXath5fYQAxrkZlVGpt&#10;jKaVenBfRl5B8Lt+Iba454p1ONJUEuLcXh6Un8NmAKQOqm0o2r0al18b7TkgNUGlZb5Xoyg+8EC0&#10;c97LK0olcmKeC3lD63HF/TI+wCpZoQAjZCWNf2zhjZlxrSCVUqXqyjIoLjpJSzvP4cpRU8jN+IeD&#10;Ij8g7X+EreENogpqf42EVfs2I0UlKRNBkViHg0r8Qp3Lo19l+xOtMbaaN1KX3+iAEX3ViqLPdtQe&#10;Zz4cFBkd6SwtvlczwJVbsFsbg8qDqQp7jwb1ysun0aVzxejpgNmeRiNFiZ+BUbdGrfpF5Q6mprFJ&#10;IKEc5WaPbvWKhiglkM7fbASouG0q4j0g+iGzFM1+Hvkps6HcmwGluZlqV478sL4YfWuVyzGgK4Vh&#10;VV8Pjqy2hb9stvOAKJlH9Qb1vZoFIpQxC3GqtF7JNHExzJGdIoFToYABkdPFE7VZ9KNVJRXjYYo4&#10;8vpRM8+iR3RqLs2rOUXcYSq0ctsdYzTt5GFb7LBhgdQ2NjeIKdBKcweeokRJObJd+zfCpcrFWRSl&#10;9FMe9DyyFZxSE0gF+BaFaCvvzMLYXFjwIHhkOx9ko1JF50KmgrHV5MG9g+IXxlaj8rygFv5qTami&#10;r5hqUDR7oXqpGVeTB7uF1FAzrkHhojvvbYWmvK6pB8dFcQNWcjkCIr3uOZJM9bMPFBsaTZOZxg8i&#10;UA0feRLon3iJflAZG/q4XPHhzDcblPYGpiYrlZGSISU22ZDOxfo5qzG1lP+Bsh7cSkzzYmJGtijt&#10;m67C1O7pQWmne/Wl38gBDFcNSl8mVl2aklvKVvOHviSttvSJgEB9sL7u6MvfVFS9MS63OJpz9KV2&#10;y7DaIMSg6FDkghCjKqXIzbfpakH9qSIqAheQqSDF0ZS+bam10dRhbVFCp34hooEIN440tShyD6lF&#10;dR7X98pQta32VmLLyNSoSVDj4vbMzcqMq1HINKltYMbVl5avH766CJRS+K5+Iba4+hlbzQDYSjk7&#10;8b0axbNzvLCjn8gbXf1CgpLMorHVKJ7D8rQlbDUDENglCGFsNepOV2sy14Stdh8Ic+PaG1uNQl7A&#10;e46x1QyAoI0aLsbWoOgOZHgDtWh9L9x61a1+UekSyi88z+GITnHryccT4xrUF2tDzeFoRyNjMPXT&#10;yCGq2eC/vkziGe9LhSLvMuKT8/4aVMQ/5m5EraiyRZKz0kguimBMstrF9xoGiGTO8PxoTflYZAsa&#10;W8sAVLYya34Eqkhv8fKNrWaAiIX4yuJ7DSp9RpStZgDNUVNdVXPUqEU1zw9K8/yUVuVKejfqWV59&#10;e/WmYJqQ6lLNolCUjKWvm/heg6IUbGornNf86ES/uP2aSlF4GPULudZfqGorbDVvpD6C0anzRj+2&#10;7ohLja3mDVJq1SMVWd1ti65/RoyAur9QdOOOt3zeX4MijSH1o8UcNm8gs6agtLHVKAocKOEDVT16&#10;XMQCTG3HRfHmqcpWorwuW/pcHhS5WKrk+vcoQ7HF5Js5XH+D72V80dGF3tFTm76534N6J7kImSB9&#10;p3oOkYqrdTgoVi91/sQ6HE1oumOayrdULa9fiP/KvjS2hgHeGX3ie42OlK7WFAo0tpYBSAow95RR&#10;kWILjaax1bxxJ25jnvnQwc0cvki6NbaGASgCzNPxmaNGQYo8QDUKZcrqFyZJUfk2g9J7eQSk5Efy&#10;ZGfGNWwTjlJrfhggJamNPz8CUs29IwWNMMN9r/E3OFOYjfOZMlJQ/KiLqX6AS91fOWelmcORgrJT&#10;1Esp4dO2lQIlalzNGyT8vdS9cmSn+FEUkzNz2LyBf0hhE7EOR0CaltKKo1ZASsXlhJbOm3lhuWer&#10;SWziQBb3UJ3MuOrWF0PgoorFczg26pXvbGhqYWmnayhx1KBoEnGm1DQ2dxCsVKlOLIcemf9mA9Pf&#10;rGmAQkDU3zVMNTVSudSb/Guifz2wR5a+sTUwvphyfkcPSvEmekQqW80ePE7xG8WOHkGon8SB6Uls&#10;9uDNLbwodvSoT6EBFXkYQWhEDCoRFNlYfWciD87WsMCFYZnSUqTity0KWZntPIJQHhN5WFGLoynn&#10;GUGzWRvDAbSlVQ0EkDnUuFKFXo2rKYBycT+mvgFX6zb1bs91dgRGD/oiKK0eBAaFlobCRGIKRw/6&#10;QlGgyHdQ2coqODp60Gc6hprDeVC8g7vg6OpByUIzZcUpRFqfizwNUpHNHDZtJGxu1My82batdBEx&#10;fsCoSKn+hZcoGGpQvO1RKNGMq/f/DzJBozBGTFHj4iLAdBhbvf9/uDQrx20LoN5v6oGUorj1C0kt&#10;faiAyqBIPlbVqr5HQ0olD4T15ns1bVBIPMKWM2+MGDT9o5Q/OiimUHXUIiWu5pDnkYcKgA0KCqXR&#10;pxjXiEGpxa4UxlS7qV9IqR1Vr5myNYX6RomkHlUGRaF/VRWR16G29V+/5vP9YVAEb8MA57UxYlAu&#10;cpEhCVvtbXA0qLrQPET1uAi2G8HIom48kJqsMEoSli0iNyQamnE1ihoECe2LORze+EE/qmw1ijsz&#10;jGhsNQOQPKUKiuH+1GzQ3YUj1tjqewraFJxRM4eNQqdDrrewNTrQx5MeCWYdDgpXmQ4cxlYzADVM&#10;3IP2iEfRBqac53ltTKnSJ0EOxfODuhK8UY8qKwPlEVw9JA6Kyw2JvGZczQBUC6LxgFgbW9w0917D&#10;UaMCpdw3zeKNrWYbXFH30PEhHcVJUVHEgf3wkc1eXg1oAj6mvgpNEGozf5HpYgQjH+VJX8SyzGYe&#10;GMeeCmavbpQXp7RsPR8qA6Myo9rLKwDNM53JgUDfUHOIS6B87NV/0nCMSkZiXAMjzqmusCP/RIAk&#10;18bA7NoY+Sdt+vLkZsbVbgpkY7IECPLWxKcFpxIVL4yMQVPhhGrSY+vxjQNmxtUwWtipAPOIRpHt&#10;owI3+2tgqVpuuHfkn//wvYY37PdqzwF3iMCNUbWNahQSVfHDEY1GtZ8Wb2feGNgXISLhb0AvvTYu&#10;qdggbC0M3jDn8s+IRjmJHqQWnMe1MEL05k7EBXnGdf1Rju/CUDyb84vvU7aIs/MTzbAaJUPLP1O0&#10;NI0GzRvYov6rjnd2bUh6rGE90hZDfa1GWVeUGr1tC1f0pqawUQTa1XWZU7htca00LL8onmHyvnR0&#10;e3+mWOkP7W7Mq8OiyIDkdmNs9YWDZEaEFmYZNoqehDg3wtaoP6kal8YDR4YiiatmnmJzl4cZ16g/&#10;KV7/jYJW2OrLDUl4qtAZB2P9whQN5dATthpFJ6yLKcGN29S2eEI0Vc4WdadIuynyQH+ytcWN2Yyr&#10;URRWTumV85of9Se6W8fyg2LFU2jZ2GoGIOgYp1J8r0bRd1WFHH5G/Un/naTwClvNNlSGTX63mMN2&#10;N24oF933ahTnPyIJY6sZgFzQqO7EuBpFkw3qLwlbo/7E7SWZXNga1IMZNDmC1OCtNY+tiwk5LIqn&#10;JUrCmnE1A1AsS3nY1DKrX2gLWPGwViheONOG5fy9BkU5cKWR4gONrdvF5JstigrpV1N8iZp6bYu+&#10;1rCoGFej0gnzInKZf0YzStdBlV+8KO5D6Xl33suj/iT0ja7VjKt5gzggzoOx1QzA1UF1CWON18zz&#10;9oXm2dhqBrBpsbxptC1cZbW/Rv2ZWqdmyQ+INehqqBDfrV+I2Ea52APidZla0mYOR/1JayQTIOKv&#10;rh+I7J5qj2ZtjPqTQKU6vgZEC6abeuJg69ZPJLyp3N4BoQaiC5bZX6P+ZJ+YQiP4/PUD+V6kw6g5&#10;bM/hRdUKtQ4bxDokN1OtjWaAhJaFGoANP+PCTaE7wpmjRv0ZhjIUNaCMi/KcxtYwAHMoXuipSrbj&#10;umVbnsc16s93ARUziYN6wfOKe0f9icCXC6ng+UGxvUjbNeMaCuCt4tuclaMZ5UhBNGpsjb8Br6kP&#10;NppRbD1MuJck2P7MaOGN9GBRVAFVBYroQNG2UnneLPpBaT9qpZ/cU8xrCreF+oXaP1zBKGkkNyHS&#10;o4vE2uLqa9ZGew64G5TkMWu+UdrHHt3nFfI1wjlSuGtcxObQBIlxje6TMlSERcS4BkVr6ZTTOHPU&#10;yEUJfZPCaGy1l8LXo8ChsdW8cUMDo2JEIxblIkVVEmOreYPnA/6YcTUK/RZJwsZW8waq1DScOt8d&#10;RizKYwpvbcZW84aV2/AOUuvwHY8yPsCoRQksoRYz42reSJzNSOipgVi/8If8QBXTG9R7o6hxNQPg&#10;2lxUTG/UoomLmnxpdCg1rugI3Rw2Ssd7R/hJw5Vkt57X4aDecWwzhyP8RNGu8gJ+BqXj8yP8zBus&#10;6Sv8Myj97jDCT0L6BAPNHDZv8PNMShHR3VoaVzw22pcaWw3LK5H6XE0AkQTnJ4q10bC8filbTQDc&#10;pHhDM77NyEWlGoBf1HNInI1HDjOuhtnXylGL8gpLZNTEDweGBvZhXJvRfdIykaCDGlfzBtojHKKz&#10;CzC6zzSWjRDjvDYGZo6u0XymIQvCVGOnfY1U0jBDak+D92GuecpUw4i+qlH11icLA+2LMvUBU4fJ&#10;6ETTulxlchL1r01CxpKpqMdWLxBKuxe6OfO1GoazpoKvoxNNoUAX9hrYu8aKWRq99SGM11NFsKfS&#10;KK8URk9JeLHnkEinyq5cGIJl0yWGDl9ry2l6FpbS/CawsYpPq1UiQ6F+IpVJ1cn1ofhEP2T0Xj8D&#10;s3O4ik/UpSp7meB4jQudqEn7ohZAgchmoee44Y2B3eAo9b2aAHggujhvbYSiFEwzWkCqtPe4UL+l&#10;Vt35NFlY1BRiL4/gM751mu8KW+OgWFvDG4icnQc1OtG3d23GNbzBywHXeTOugdlxDW9QZ+1lEr9I&#10;pOzPTMKzOStH8EkGJ/I8c6YMLJ2SzdoYwSetknn7MutwYJbnR/DJoyi6XmWrecN6oasTpe5JmkSc&#10;1/zA0JaYwiw0hO2PjK1ktApbDUsFLhNUXp0oE0hY2dhqutFzOAQAa6TQuxhXw4i9qAeiD50ovo26&#10;eQ2MHBjlR43gE1+Uiu1qXM0bJOubIoHI63ttEJYno8XMYcM4LExwiOji2EJNZRLaFhZ3XnDUY3Wi&#10;vCWqm9fCnkRExbnMUuhx/eBjm66dC3tx5VDjGn+DUhMqWo4n3j8Rn8289vJ3N4r/vJrQxgeMENtN&#10;MD3vhR/G0NudV+IH7PL9Mm9fdHkaY3TWRXp0pI4PGCFRw4n0JhljKKpMgs8HLAoz8Qr7GLUoJUzo&#10;xCKebj5gNzrnqG/WNIAxJEHCw6FhZk8IroChYGp7NOpBErgpxPUBIyHW+L+crG2MItkcmmKBLCxh&#10;R0Mgoxilnv8XL9PG2PAO9xxk98c4EUnEM7K4A4LxP2AE+o2+B6dhjHGWmRoBH7DE29XIhkHoZqPu&#10;LCQs9W8kFGscU2S9jeJSpRKzFsb7/sst/WEQTnZVdxEPu37jjaVvQmGPqRp6JWB0MdexhVEqOzok&#10;sRqHCjCGDNws/YZhjPupMDYaUPwIMqDNEbMwlAJqgYx0FEIl4c+MbGCEp7/v5g5NFLs/NdYuaHbO&#10;B9rAUIGhmBQZkI8RgqYsepxNYW2oh9addD4yn61JBNnDuyKPsNYw7o051Iy1pgOsvR1OYa1hqEGp&#10;Fi/uS4gJ5ruliYO4my0sDK7SO3DExhpRAuPtLwxrKRxgZrIvJEyHtdYwrHFgK2tLCS/6fKgd0DA6&#10;h18iTTrz1uhCGRvXSPPdBhbNMMUljLX2RpIDfDUZkTR4r8+dyEneT8TYhkvIWVDZTbg6/5u1JgUS&#10;qXh2VTPZMJjrksNejK1JIWlb8dDOu3tlpSkDrU63UYhijXio4cmB+R0wZUVvaOFhZjO2piAeKVED&#10;m/02KlGsIY1W360p6EpdsOh6xXdrUsAaD49qbA3jUfTdGlFYa1K45enGRALh4N4BXzeI0qzJkYpi&#10;jScE45YM7MqFDZGpmMkRi8Zabl/nHTAwrDGT5nwbuWhmkk9nrA2XUGRY9XJG6VUfwK+SgV3xrZMb&#10;cF4lIzT1O2Bg7AAEqmqVtIOBNbm7R2vK7r5fbuYMGNmoZ66BwVxwgrLWpOBZefSmnN1YM1wyBUqp&#10;X/0uQSd2wHDJHYUwTxFilTQpYA35ndpvDfMzOfJRrBGhMjw5sCvNR/Jkeh7byk4R2MfFPs/kwHjU&#10;SUKusdakwCrBLzEnzihP2d3IEs2anIqjWIPx1Ew2BXFKvVO1xEyuX3IjUGBWyahP6ZHCiaPG9sEl&#10;74KP4rs1jAdo6noqa+1g4L0SYVFja9iV6wMVTswqGS6hgJgqqYiku44OrCGhVmuySSGZF6l0Kmay&#10;YRSW4DVJWWtSIG7Kw4uy1rCUmHSRwpGUYg2ZntlvA8MaIXkzthGVcu8mXmL228BoU4zY07DyyErj&#10;gxJBEd9tYLR55fqmrDUpRDL/MK+H8FuvSeoWoVUUO2AUqYztLfg8r8mB/cPYmhR8dGZKmP7Dd2tS&#10;YCbfpXfE2BrGKwWNawyXjC4VTeBbdCesDZcQz0+luvMZMBLTKBBT1lVYGy6hTQ6haGOtSSHWkPgb&#10;aw1D7Ayfm3vAyEyxhvzDWBtYXkZ4WxVjG40qq4TIkzlxBuZXyVQmxS+HuZS1dmdoiECg3ezuqU2a&#10;pcVFQHy3gfGOi/OqrI1fgtiXwRlrDWNlUT9MWRsuSVVut0oahldCQ1JlrUmBQheMTc1kw3jAQWml&#10;1mSTAp2H0OGb94BRrHJ9pka0GluTAk0c6fGpvlvDrpRgj4NxZq5RrfJ8mcomZpU0l9w43RLWPFsb&#10;ASrXKXx6M7aFsY4TaBTWOoiKNdIFTARjlKtQAnIPs0pGhJrMa1X7jqz/8hQITvKsqMbWDsbtzq1D&#10;eUGrXuW6SK1IM5NNCjeC38ToxSr50K9G96qsNSn8w9gGRsCER3wztiaFf/huA0NQ4l6NRo56o2Nt&#10;PsDZU1gYoae7qf1IBeFeXBymdJ0x1gbGfZb+c2YmhxRSOkPFJ0fJesOh5MourK0oleBYckXPM7kw&#10;nGUq3RlrwyU8SXJjNNYGFpGNqV9I79P+btAWHoaxNjAcEzTSZmzDJeSn8I5grC2MRA51do+mFVH7&#10;K/1hxXcbCrrx3dQ9YFSt6W9OmoqxNlzCW37S2s4nzhQyTYVxGssZa8MlhC9UlWbEpb1KeFtXCusP&#10;GJVMqY5nxrakQBqd0imMJJY9ClOK/LvHqFsJeiBVN8y1MKy9eEo+fjdq2/0vM/kBozYGveyMtf9H&#10;CmaV8E7aP5IgNl62sbakkGuH2G/s5baGg/Eyt0UURw2jtN4dMcVxd3/AqPyRXkXiuw0p8PqjOtsj&#10;/uwfSZIBSldjbUgBazymmbENDGsqi5dt0j+S909VyP4DRlaTHNtwCW4oPd3N2AaGBIknATOTwyVM&#10;5NOU9CLzvKcEX+ZC41OxSsYvuXx9Kb+E9J2xBiubmDmZAg27oK017wEfMNrnqJJvBOTHGmWzjND7&#10;A4aSNEKR80yu3PXF2e3GNlxCAE+VzuP0rLHhKHByGS4ZGI2InjCeGduQwiUlY8XZTQ32+pFYoxGB&#10;4ZKRrqZa1LfRXz8X5r9bcwnC0Nzzxe4epWyqdUJeZiabFKIbuJuaAM/VvCIcfnBZEWuySYHCQBe8&#10;XjO2hhFCYsOJSC+FM+tzE7DiAdTw5MCwRnTG+CWjX8UaM2nW5MCwxlSasa2AlRfJl3nroMBUTQkT&#10;gjmzSlbA+qSYnqnm8BwY1lJnSayS0b1qoT6Pgj22lBYwSlSi3QUj1P6jWkouLKF2LgJmbO1gXHHU&#10;ENCLHTAVV/O0pfRc6At6bA+OAPO6vjBC7SlrbMY2XPLAnKlLRHywfiTWCKuZM2BKoaKe5N3IcMnA&#10;mMlbCmyfmWuKoRKJSDcl892agiKNVm+LOEs1JVgjc8qskoExNkoNmbGtgJV8BlVXmiew+pGR3vMm&#10;JmZyBazkHd7NezdPYGsNr0tZa1KgUh5Ht5rJhvG4S5qF2QErYOXpAcoTq2RgWMs938zkcAnrON3Z&#10;z/e30b3y3ThxREwBYqwPQJdE8ofVTDYMa5zdylqTAnFGSsya+9vKZb+54Zh3HG5CMzbyWE1jkIUx&#10;NjaAuVGtgBVBaYqWiO+2XEISidGGElicsSWhz8zkwGBlcobMflsBK1SuFB98pvqRWGMmzWk6uleu&#10;KtyE1diWS3LxVmNrUuBTozcw0ZnRvUYEk8em84mzAlZK6XN6i1UysFhLyQNhbbgE4QxNJIy1hiWN&#10;RzXUwIGsz80LlWSugSGVgpXVKhkugZVdTGF0rzwhcOCY3T26VyQw5IOoNdkUhDU+m7LWpEBx/Bea&#10;cfPdGoY1/pgTZwWshIJUWW3+7vrcWGMpm++2AlZS9L7M+xu387aWnlzmZYWoVsGoB0GxELO7B8a7&#10;IlRmzrfRvVJDjqJ1ylpT0D9YmzsOVKKySJ6je+XOzVOy+m5NCgRZSBw159vUXY2A9ak88ym8ysPK&#10;NeUkzqfpwCKv4g4teHIFrOQRqvbDFOKrxZWxPdRNeMqoRqiG9tiMbbiEcAlVx8zYmhR0FSCUpzs2&#10;drdhrhWwko+muipRIHOtyTW5Ala6Fqag2nmVDIzvxju5GttwSfwLU6uEenI9tm9EtkZD/1wBq60U&#10;tTC4JPc+sUpWwMqaVDWV6MGyY8uzhbG2XJIrrTnfRvfK8md3G59ryqoST+AMMFwyMGbSjq1JAaE/&#10;Dqyy1jB/mo7ulRqV9ExV1oZLqEH2bTKuET7W50aV4qpULiz+ZJqtnr3XFbASscWg2N0D897rClhJ&#10;j0F3aayNX0JfgevVRENH98pMos01nvnA/hubiaqtgDXl45y19UsgLnWjmmKr7ACK9qixLZewaviR&#10;YpUsl+CpqRexKe7quWQKrpKi5Gq00X2+Nk4ObiIfZmxNCngKLxdXHt3rP4ytSQGd1DOlCs6n6ZR4&#10;DU9yyzFjGy6hk+Jd+ZMrl/22q2QErHhBaM7M2AbG3ZQtYL7bCFgJ83IzUtaWS2x0ZgSs1yffTTHX&#10;wBBVE3ky320ErKnBk+4851UyMGTOlEQ3Z8AIWHnJdNV7ngPjTZiOGcracAn841h5KreSxcYLtFol&#10;QwrJfFA8OSVfqUyEOFpZay6hGSMpoIaVV/eqFVare+W8URlp8GLzJNSVZ4TzGbAC1vSmMvUUIOGx&#10;xuv6zVhbAStiWVVRhKU01tg6JrePEvEDYweYKskfsLCCuuV/6F4JUKqXlYUlKdNUtcRZnbElHcfc&#10;AxZGLAJBl1glq3tl1yBDEsy1sJz5anev7hUB64+64yyMvF0ucGZswyUsSZUpT8O4/gBEPZxnvrrX&#10;G7kPShXxActTvjlxVsBKPkjKfZ5PnA8Yl0yTAcprw04JRULVmhwYrvmXeet4re71Qgq6USF9wAh9&#10;k155XiWvFbBy4pCldJ7JDxjKmYiqj6xMklzNJOoxAsvKWsOSE54kdGGtuQRPIYo6M7aG8ULLg5iI&#10;l5DuNmMjGm14cmF4QV8R+ouxjV+SSLtRRZA6WD8SDy8KB2OtSSEp79yFzUw2jNc+bvlqbO2X4Jm7&#10;GB7RmB5bIhhGPYZHVzCWiIvhLYx7gLXWpIA1oqGCudB514+ESvjeZgeM7vVKZpN67SO9d6256Mxr&#10;dK8p2gcti1UyMD+Tq3sFl4vY8Qzg4XjGFj2RWZMjYKV2cNaysTZckt9o4iXovOtHJpdcRWcWxoy4&#10;d9PXCFgpgp+yoWZswyVxZow/SeGRGRsdI8wL9MJ47yZoK3TmBLvHGjEFc8dZmH7L5zwba3cq0oqb&#10;8MLQl5AlqdZkkwLHBilqagc0LNZU82N0pz02qtjSukeskoFxBhChN8w1AlYyW1URgNegMOYEjWh4&#10;a2jYogyGGVmjUIZycpizdOSrya5XLtCgkNgyi8a9G9ErMUfHkYO6MfWROJ99khGvpmKropFBIYy+&#10;qGRrfMD6Zk/6YpjqjIvSEa7XSFcJMNJHyiyQ5p5/GFmTCA3GkOgYY40iX5TYneGQ0bsSAXJH9qBY&#10;IPxjjI1ulYaLpKKZoQ1MS7BJx64Vkjy0NKE+OwgDg0NY/GZbj271yrUtb/HC2pIIdGDCW697+xVQ&#10;P8ISZa1hqeRCL0+xsUe3er0SYjfpimRh1AfAGndUIU9AFV4w3BF8LXOIDgxrThKKPzDWYAhF/gP7&#10;TxKqZrIpAceOXSoeMNmX9SOxxllvCHnlrlycU6tPrMmhkrfcVY2t/Qq29vvWIKw1jLFlcGJNjm6V&#10;ywZxSbNKBvYP1oZLyKlUklBa8ux343AzPLlyV8RHT/XdBuZXyehWUw1eJf+T9LFjk2tydKv6uZTw&#10;xlrjsmF2wNZrRSObbLnzmhzYP8zkcEkyJRRPfshdLSuPbhWhB82mzO4eGOcbVyKzu1fuyrunKpLC&#10;I898Nx75TIsOOkkUjOd73gXU2BqGp8AZYFbJ6FapaIqXbDyFgWHtfXSc3eTRrZKqQjDNrMmB5cBX&#10;pYd5QOmZpJgdiSBiBwwsKX3IyAQrr9yVyLULXg8Ma5GzG2tNCswkecUmcLFyVy5gqkQ7P6pn8gcH&#10;Q/mTA2OVvGM5YpUMl+AEQcvmuzUMa/JSOrpVHDwOVLVK1i8heG0eMF8rdyWaeVGhhIHBXJJLRrdK&#10;OXjkQGoml0ts4GJ0q0gLKUpkZnJgeK/sAMPKo1v1p+nA4pkT9hb7bXSrqW3zUAGngf2DtXYwwiTp&#10;0X0+u0cl6z280a2mc8ndFMoiWFSkgDWX+MlNtGD4ysRz1Nga9g/WmhSwxo9U1hrmvaAp8+pD5QNj&#10;dxNTMPeAlbvyyuf8koH9w5psUuD+RkBNCPWpbV+fO9ai2DifAaNbpa39O3Z63gEDwxonjrl1rNz1&#10;fVs0PDkwVkncVzO28UveN2FlrWHvNWnSTEnPrQ/Ad0tHL8ElA4s1VdwGPf9Ywy8xCbsL47uxlNUq&#10;aVIgFsS+UWNrmN9vo1slzsXLv7K2XGIj86NbxXUiOmaYa2B4QYS51Ez2ZYX4JFSixtYwfw8Y3Sqh&#10;AgqxmSU5VPKFbFW5XCNbTbxWeZODIqhM+RfjJ4zYlWZq3N/EyAZFbJ6PZi4BI1olVTuuzJkjB4Ux&#10;RmY4cjSrTAb3ImOs2cdrPEay+mDy1UPAoDDGTVF9s6YD+mWojlC8HBbTcWQ8KOQlyH8Eq/QBVkVt&#10;iIKNMcrhmcRB9GsFozUvL1PmmzWKErREs9U0NhfwmkI0wRhr1D9MY3MBzEh8yxhrFFc23tLNPhux&#10;Kks/vHPeZ4NKWcvM/tnzGYkrRKDqa6Anqy99ywuAOkBHqkrAwr3cDArRNSNT09hcQDeVoMQ0NupG&#10;LcaryYinXFpNCM2qVKOMRSEk5LXJnJ6jU/2GrpRucVCUm0pLabNAmgto8fY0pUjREdR8IFLlkFHG&#10;mgsoEoO823yzRmHslkIqYuk3F6Ar+1Iez4e0FbpSLw0jbSUWnPIAYjUOg/DRVJXh62Wkrd+X69Uo&#10;fz5gaRapUqXANR3QbASqOw/uA0bBYKeABtdXky96VZlg5AeM84KwrliT4JoS7mTsm5PmA0YRXzwY&#10;sbnBNZXcEdPeRJWSDxg32Fdm5bgJwLVjQXKWKrb9AcMcPpMbXRMDwTelpsVcw9LsVt3rwTU13InS&#10;Gs/uA0aEilQr4W2Ba0pBBapCkh8w3VACXNMDZwetltS+a1iauT9NfYHrZdSqqfli5AIfMNqX01tR&#10;xC3ANavQ81y9ln7ACBw9qa1pNsLqVbmlGHkC5pqMOME5jZ25ZhWaoKpi6Zhr2L+Ya1YhwKK6umOu&#10;YRTihx3c6JpV6PRAlNGszBXI8u6jKpbwM4cekLIYX+8DRqIcNfHUibBaVxSzppEL5pqMCJWQTODM&#10;Navc/OgallIISu/Bzxx6oFSiSdX6gKXIKM+tZt+tbpWyJUzK0TPCKx+VrF8qq1zFvTdFwDDXZISr&#10;QhKnkFiBa3rgdvvzLcLYHzAeW3kjUaf5qleJUFK33kzmsAqESTBDfbumhzS3pgCDMdcwViY7QZ0I&#10;o2ClnUVcb2OuySglybkdq9E1q6SdvKmrybcbWMrpmAIf4IYevknqcEtlYIztR07m0APpn6YCMb9y&#10;YHADrUrVZDar4NOqeyTmBkYRMdooGXMjZUVJySXBLJWF0eKa27UyN/SAOaMQ4pFjYPFwTD4CuGYV&#10;DoQ7NxmxERZGIW5VfgxzQw98A7fvFpaK2kYAhbmhB5aKkW5+wnjZ/zIKKHBDDyTqmYIRnzDE49To&#10;V0tl6CFN29VleXSw1HXR327oAVGYefxgdAP7B3NND0TqjOIKa42isQilrt1cNjvgh5kSZFhrFNna&#10;lLFX1kbSSoVH56gMiiRLvoA6W0fSiqTelFWI1L8Cb0myJK/BrMqRtFJj062SQf2LtSaUlCNR5/gI&#10;YektT4BK3cpH0poe8ULhyEwOC905Q8zjfh4z6wtwEXFOw6ByPD7kKmk2gRRMQZj4vPUbkZLdKaqq&#10;Vkmzwk+a1ZljZ4SwqGLYAW6/NSv84LYpX3aEsKhiePJyY2tWoGW4SShkJhtFnJWehmpsI2nlFdCU&#10;xbteBkV5O7qQKcd5JK3e2nBJLgU3N7b2TvSaHCEsM8nYFHONpPWb0v7qOB0UM0kHdrVKRtJK6Nl5&#10;QoPCXyOu4sbWXELhJufmjRCWdtwkESmenAquYVc3k8MlFMN4EBYUgedRwnLtN2oCdkAzEKuEFCln&#10;rbkE1xC3XjjMI4RFvEw43llrVqDWkHnsYWyN+gdWHkmrtjYoZMh5SDHfbSStRPYccw2Ksxu/RM3k&#10;SFr1dxsUilZYQfHkSlpp6KZ2wKDwJ7mwuLG1h4E01ehguS806l+sNZdwKjqeXP0sfgISErVKhhW0&#10;tUFBydxslbVmhcg61O4eISx+yRfVCJS14RKC6coLGiHse3c7z3wlrXqVLJfQvsy8iUf4V54hTzxG&#10;e/KBin5WdXkE1x6G3gGDwi+nmYn6bh8VXMNA4gwYFKfpndd1s0pW0kqEU4VoBkU9W0pWuLE1K9Bb&#10;3nkKq5+lq62qi8d3ay6By93ZPShcZ0QQol4v1poVWMnulXNQWCNwqJhrJK13Tg63Sv6PtLPblSU3&#10;svOrNM4L6GRW/lQJ03Ph67n0hX3ZagujAWRJkNq27Kf3F5UMVsbKqn24MIKA0zsqSQbJxWAwFn/O&#10;FgiV6bex0s62JG6nHSvtnIqdyFzMNuRPlp2w46O72JJ45HFsjVM3tT5X6wPjraQyfOW6qxVKcGgO&#10;KKniDAVvRY2M7rqtdbhu55URMw7PnI6Vdo6XxPNlQ7ak7KGdeLadUzNDdTvbkvHSSir2WrCXcKi0&#10;sy0ZxmTZD4sXhH0dK+1sS4ZnnLIh1intbBWGbUnZRxuh3ricdmBFVW5wHbaTJRUPp7CJZKwlz1Zh&#10;OKpW7n1lRyw7A4ZKK9tb0XBsfiupOKL5vAZxoCXL/laC2CPPnLLD6+zNYH9YCAxZ5bLBlbjHyD1F&#10;lFZsiVFasSW05BgzVi5+JRaEZR7ruGIWghkbIuLKhlr2SrCNZ6wtz9aETQk8ODHi5JXNsdSOc9hj&#10;tTubk2FKoOyO5bUugDJW2tmccNX42Ga2cvUrjiF7GYamgbLTdR97XT7OKZ0WEGCEG9aGlt5lgyxD&#10;ZyxkUlJRGhubRlqSrXMnLUdDlDUV5iTiEQOGGRieSot7R0ecvJoqYoa8oTVU2tkwwCQMBTFg2k86&#10;xlGFuAjux6YSNu2UbtSBral4pwLPZKzfijUZDCvg/J90ZEJ9jLH6RORKurgs8McOrKYiHDE0uons&#10;nEojhjESe6qJJjYRxsAZ6bazKYmg0ljVSipedIur5UdKK0Zh0H9lwXZqkJhv4lz6SGlnzyR4u7GW&#10;rKlG1/lsSDlpOeq/1lSsFznONdRvdVPs4HqROMJJRwDKsmNouJXNraOxXuxbKY09PENrYebqUzqM&#10;6xCbX1MRnx+buQnknAqLDWhDA6CkwkLHza8jkCwbW6NqA4fV6LVif9jMzjH4odLOloT7iob2aTPA&#10;Ti3CgcMdT21gtJVdraP8G4zbubCNETA0t5V7X2Nzw8giH5roXNj8YMIfqtnZIsAHj03bZftsnDob&#10;oh4Imp51xE0eMlolFdtEuVRspGZlN+tjG7pglmF9tiKxV3qsz8oW2Nh9M3JfYzhJpwaJU6FDgRkO&#10;d5+SMcqH7g6itHMy5pnYODsA/nKBa2zbGDntTWln44Pp4RquodKKPeA0y8jBP0o7J+PWxaEnF0l2&#10;tge8Tz50GE+SbXj/Q5Qpe9NP/caWDe7iHnG2SjIiTnE120i/nS3CzGJ25FYY6nZOhq1j79hQaWdD&#10;wnHZsS3uROxOTcJSI160Hahb2cPKno115Oh8LJTPpUE8DK0SIY5PydihcB9a39dkPNy3DNGKbDw9&#10;lwYmh86V1GT4FUNPUtEkZ6MwE5kZuc9KknGqdOj0PMnORoFjF2wlGhkBJVmcVx4K33H4+tSSXCXD&#10;IyFDpZ2TcRc0h9yGMHm2JWzRCb5iYClVNr0ux7siIyPgbEvYa8DUPVTaORlGGZgM1e1sFG4bftRY&#10;aedkcRM6C76Rup2Nwu1OaWMtWZLxPMnI7QAMy7NRwHBxG+hIS9ZkD6j1IS+5bF6lNBy3odLOJujG&#10;4wxj/VY2r8aujaFjxOxOPg+cbdvH7GTZvMrdTVy0P1S3swnCB+JV9RGUlM2rEHa8ETJUWjVBxOaH&#10;RkDZvMqlkoM+V0kGhx9nowZGQNm8GjG4IS6AsM+p3whUjZ2GA0ynZDzVexscAedk3P0xOgLORmH0&#10;TgKG6TkZu3K3x1hLno0Cr9uxv3QIJedkbPbgcM1Iv5XNq9z9yn1pI6WVZHFFxhD5TEzx1G8c++Z5&#10;4KHSzslwguax0EXZvMrQHrpFNwK6JyWnO9HzoX4rm1cJzLOgHarb2ZZwN+fYhnZisyclWeGwE3uo&#10;tHMygnCD3mvZvEqkduw+AgLWJyW5o/k7h1YHbEnZ8hrUyFiItySjgWBoh0o7G4UHtmRo9zAbnE51&#10;w7xyUG+kamebwDF4HkoY6rZzsmWHRh4q7GwSHtzgOw8FZsqOV57MGnnBHo/n7JQQhOPWiiH8l3Rc&#10;7TN0kpBl76n1oUk4dzJyLrOmi+jF0FRad65ylpR3d0e6raTjuPBYHKjuXMVNG6NLWZuc2oQLX4Z8&#10;krpx9UYUmlEzsAgo6QbpRLzik4bDd9qGN31KRwh0aFxvZ9eCwuahtx0p7Jxu2yDqBsZ13bXKnE1I&#10;bagZz1ZkHtvCxSRxag72PsZmlKHCzun2bRoyImWnK/4aMdAhr7WmA/tDnVZ2uuLmPbiuZaRqNR0P&#10;BA6N67pnlWbkEpuh0or1idjRCEbqntWFJ8Rw5AeGWkm3sbYZKuxsDFgx0m1DGKlbXVmSDhVWvAqj&#10;sHM6WYz+7pff//v/+Ld//Pav//LL73/5E//xu/ivX//5lybjv3765S///vO379/ih7/99R8//fPn&#10;b7/+9S9/+cd//PbH/8Zs9H9ff/73799ITpakatl8lZjuPSeerMR4j+fEs5WYXjsnvlmJac1z4sVK&#10;jIk9J16txJjMc+LNSowJPCfercSYtHPiu5UY/+ic+GElDor5nJq/LYwpyDyUBZ1bSvdwFqxuSe4h&#10;LRjXktzDWlCoJbmHtuBES3IPb8FyluQe4oK3LMk9zAUTWZJ7qAtu8Zycvx3UBVtYknuoC/qvJPdQ&#10;F3xeSe6hLgi6ktxDXTBuJbmHumDeSnIPdcGJleQe6oLkKsk91AVrVZJ7qAsa6pycvx3UBR1Vknuo&#10;C36pJPdQF4RRSe6hLqicktxDXVA6JbmHuiBbSnIPdXFjSEnuoS6uACnJPdTFnR4luYe6ICzOyfnb&#10;QV0QFyW5h7qgFEpyD3VBLZTkHuqCKyjJPdRFFL8k91AXYfmS3ENdhOdLcg91ETgvyT3Uxe0PJbmH&#10;ughtn5Pzt4O6CHGX5B7qIvhcknuoiyB0Se6hLqLKJbmHuoj3luQe6iKAW5J7qIuIbEnuoS6uFSjJ&#10;PdRF1LQk91AXYdBzcv52UBfx0JLcQ10EKktyD3UReSzJPdRFLLEk91AX0cGS3ENdxPtKcg91Efkr&#10;yT3URSyvJPdQF1G2ktxDXYTNzsn520FdxM9Kcg91EdgqyT3URaiqJPdQF8esS3IPdXFuuiT3UBcH&#10;oUtyD3VxHrok91C3C+r42+p3QR0nmJ3kcZj4rDx/W8kFdZwWtpIL6jg0bCUX1HGe10ouqOO9Giu5&#10;oI4Tt1ZyQR1HaK3kgjrOxFrJBXUccrWSC+o4teokj2OnZ9Txt5VcUMe5Uiu5oI6DolZyQR0HP63k&#10;gjoOclrJBXUczLSSC+o4aWklF9RxdNJKLqjjLKSVXFDH4UYn+fN44hl2IfAyEODFEUQvA4FenCr0&#10;MhDwxUFBLwOBX5z98zIQAMZxPi8DgWAc0fMyEBByNsbMQGAYB+k8DQSI7EvyMrgQFjZjoUjkBJtV&#10;hQtpgcDLQJEIj+FloEiEyfAyUCTCZXgZKBJhM7wMFInwGV4GikQYDS8DRSKchpWBkhhxzsrLQJEI&#10;r+FloDYRZsPLQJEIt+FloEiE3fAyUCTCb3gZKBJhOLwMFIlwHF4GikRYDi8DRSI8h5WBEhtx4MbL&#10;QJEI1+FloEiE7fAyUCTCd3gZKBJhPLwMFIlwHl4GikRYDy8DRSK8h5eBIhHmw8tAkQj3YWWgZEec&#10;8vAyUCTCf3gZKBJhQLwMFIlwIF4GikRYEC8DRSI8iJeBIhEmxMtAkQgX4mWgSIQN8TJQJMKHWBko&#10;AcLOMTMDRSKciKeBIhFWxMtAkQgv4mWgSIQZ8TJQJMKNeBkoEmFHvAwUifAjXgaKRBgSLwNFIhyJ&#10;lYGSIrHJ3MtAkQhP4mWgSIQp8TJQJMKVeBkoEmFLvAwUifAlXgaKRBgTLwNFIpyJl4EiEdbEy0CR&#10;CG9iZaBECTd2mRkoEuFOPA0UibAnXgaKRPgTLwNFIgyKl4EiEQ7Fy0CRCIviZaBIhEfxMlAkmswJ&#10;7xnWKHQILA2UPOEVYTMDRaLJn3CHrlTBZFB4j0MzMJEIaVJC+dwgabaBItHkUXgIQzUwkRjXiZaw&#10;sMml8OynZmDaxLj0s2pgIlEJFS4H8XohruYsGpicCvflawamTYz7M6sGJhLjRsyagYnEuOOyZmDa&#10;xLi2smZgIjFuoqwZmDYxLpesGZhIjPsiawYeErmYpmYQAseoch2UZuDNzjwPrRl4SOQ5a83AQyKX&#10;jWsGHhI5+qQZeEic46rEczeGwOsFQSJ3WZkZCBJnk2Ph2LxWwUSiciw8Me9VIS4FLI1ocixcI6sZ&#10;mEjUoyFcKGlWQZFociw8gqJVMJGoB0Rmk2PhvirVwESiHhKZTY6FF9JUAxOJyrHwHIHXjZejIibH&#10;ws18UgWTY+FlJ83AROLlwIjJscyXIyMmx8KtH1oF0yZejo2YHMt8OThicizz5eiIybFw+6q0gcmx&#10;zHp8JATWxKIHSGaTY5n1CEkIPA3UJpocC4/0aiOaNlEPkswmx8Iz6aqBaRP1MAnnps1GVJtociyz&#10;ciwhsLpRj5Rwh5CZgdpEk2PhnU7pBZNj4ToJzcD0E/VoyWxyLNw9qRqYNlGPl8wmxzLrAZMQeDhQ&#10;JJocy6wcSwgsDfSYyWxyLNypI71gciy8yaMZmDZRD5vwEo7ZBmoTTY5l1gMnIfB6QW2iybFw45k2&#10;oolEPXYymxzLrBxLCKw20KMns8mxzHr4JASeBopEk2OZ9QBKCDwNFIkmx8LlcIIDk2PhjlfNwJyd&#10;9SAK1yabbaA20eRYuLRdqmByLLMeRwmB1Y16IGU2ORbeJNIqmDZRD6XMJscy67GUEHhtoEg0ORZu&#10;p9Q2MJGoh1Nmk2OZlWMJgdUGyrHMJscyxwN2JYpjcixccKgZmDZROZbZPKcyK8cSAq8R1SaaHAtX&#10;O2sbmLOzcizcZmpWQWdn88TKrBxLCKxGVI6FS8rNDBSJJsfCA4XSC+bJlVk5lhB4baArFvP0CndG&#10;axVMm6gcC49VmFVQm2ieYeGxFq2COTsrx8JteFYVeGC3ahACpxtvyrGEwMtAkMg7yGYGMjvfzHMs&#10;XCiqbeDZRK5X1Aw8JN6UYwmB14iCxJvJsdzi/afz1BYCTwPxE2/mORbeWRUNTI7lphxLCKwqKMfC&#10;c8RmBopEk2O56QVcIfCqoEg0z7FwV7r2golE5Vh47sCsgiLR5FhuyrGEwGpE5Vi4P9LMQGbnm8mx&#10;3JRjCYFXBUWieY6FZ2sEBybHwuPmmoFpE5VjuZnnWLgEWDUwkagcy83kWG7KsYTA6kblWG4mx3JT&#10;jiUEngY6O5scCzfESi+YHAs3zGoGpk1UjoVb7c02UJtocixcEK1VMJGoHMvN5Fh4OUY1MJGoHAvP&#10;MXmNqBzLzeRYuApcqmByLFwLrhl4KxZuMdcMTCQqx8K7DGYjKhLNcyw35VhCYNkD5Vh4ldTMQJFo&#10;ciy85yi9YHIsN+VYQmC1gXIsvKtuZqBINM+x8A6LtoGJRL3S62ZyLDflWELgNaLaRJNjuSnHEgJP&#10;A0WiybHclGMJgaWBciw8aGVmoDbR5FhuesVXCLwqKBJNjuWm13yFwNNAbaLJsXBfuwwm8xzLTTmW&#10;EHhVUCSaHMtNOZYQWBoox3IzORbeYZBGNDmWm3IsIfCqoEg0OZabciwh8DRQJJocy005lhB4Guja&#10;2eRYbsqxhMDSQDkWHpoxM9C1s8mx8GqDINE8x3JTjiUEXhsoEk2OhQe0tAomEpVj4dUeswpqE02O&#10;5abnWELgNaLaRJNjuSnHEgJLAz3HwmuHZgaKRJNjuSnHEgKvCopEk2PhWVRBonlH2E05lhB4VVAk&#10;mhwLT2BrFUwkKsdyMzkWHhOuGoTAaYNFOZYQeBkIEheTY1n0HEsIPA0EibwmY2YgSOQxJjMDmZ15&#10;hdTMQJC4mBwLb6ApDjwk8nCtZuDNzjxYLBmYHMuiHEsILBwox7KYHAuvpmkVTCQqx8J7oWYVFIkm&#10;x7IoxxICrxEViSbHsug5lhB4GigSTY5lUY4lBJYGeo5lMTmWRTmWEHgaKBJNjoW3DQXKJseyKMcS&#10;Aq8KahNNjmVRjiUEngZqE02OhafDtRFNm6gcCw+MelVQjoUHp80MdHY2ORbenJM2MDkW3hrUDEyb&#10;qBzLYnIsi55jCYEFJOVYFvOuMJ771jYwbaJyLDzn6lVBORZeTTUzkLUzb4yaGSgSTY5lUY4lBFY3&#10;KseymHeFLcqxhMDTQG2iybEsyrGEwNNAkWhyLMvlqRSTY1mUYwmBVQXlWBaTY+HpWRmNJsfCi+ea&#10;gYlE5VgW8xzLohxLCLxGVCSaHMuiT6eEwNNAkWhyLIueYwmBpYFyLIvJsSzKsYTA00CRaHIsvD8r&#10;SDQ5Fh7n1QzM2Vk5Fp6VN9tAkWhyLItyLCHwekGRaHIsiz6pEgJLA+VYFpNjWZRjCYGngSLR5FgW&#10;5VhC4GmgSDQ5lkU5lhB4GigSTY5lUY4lBJ4GikSTY+H1axnOJseyKMcSAqsKeo5lMTmWRTmWEHga&#10;qE00OZZFz7GEwNNAozjmOZZFOZYQeBpoFMfkWBblWELgaaBINDmWRTmWEFgaKMeymBzLoudYQuBp&#10;oEg0OZZF7woLgaeBItHkWBblWELgaaBINDmWRTmWEHgaKBJNjmVVjiUEjgarciwh8DKQ2Xk1OZZV&#10;OZYQeBrI7LyaHMuq51hC4Gkgs/NqciwrlEo5hhICTwOZnVfzHMuqHEsILA2UY1lNjmVVjiUEngaK&#10;RJNjWZVjCYGngSLR5FhWvSssBJ4GikSTY1n1HEsIPA0UiSbHsuo5lhBYGijHspocy6ocSwg8DRSJ&#10;Jsey6l1hIfA0UCSaHMuqHEsIPA0UiSbHsirHEgJPA0WiybGsyrGEwNJAOZbV5FhW5VhC4GmgSDQ5&#10;llU5lhB4GigSzbvCVuVYQuBpoEg0OZZVOZYQeBooEs1zLKtyLCGwNFCOZTU5llXPsYTA00CRaHIs&#10;q3IsIfA0UCSaHMuqHEsIPA0UiSbHsirHEgJPA0WiybGsyrGEwNJAOZbV5FhW5VhC4GmgSDQ5llU5&#10;lhB4GigSTY5lVY4lBJ4GikSTY1mVYwmBp4Ei0eRYVuVYQmBpoBzLanIsq3IsIfA0UCSaHMuqHEsI&#10;PA0UieY5llU5lhB4GigSTY5lVY4lBJ4GikSTY1mVYwmBpYFyLKvJsazKsYTA00CRaHIsq3IsIfA0&#10;UCSaHMuqHEsIPA0UiSbHsirHEgJPA0WiybGsyrGEwNJAOZbV5FhW5VhC4GmgSDQ5llXPsYTA00CR&#10;aHIsq55jCYGngSLR5FhWvSssBJ4GikSTY1n1rrAQWBoox7KaHMuqHEsIPA0UiSbHsuo5lhB4GigS&#10;TY5l1XMsIfA0UCSaHMuq77GEwNNAkWhyLKueYwmBo8GmHEsIvAxkf+JmciybvscSAk8DYfs2k2PZ&#10;9K6wEHgaCNu3mRzLpneFhcDTQDiWzeRYNj3HEgJPA2H7NpNj2ZRjCYGlgXIsm8mxbHqOJQSeBopE&#10;k2PZ9BxLCDwNFIkmx7LpOZYQeBooEk2OZdNzLCHwNFAkmhzLphxLCCwNlGPZTI5l03MsIfA0UCSa&#10;HMum51hC4GmgSDQ5lk3vCguBp4Ei0eRYNr0rLASeBopEk2PZlGMJgaWBciybybFsUCqFvA+Bp4Ei&#10;0eRYNj3HEgJPA0WiybFseo4lBJ4GikSTY9n0HEsIPA0UiSbHsinHEgJLA+VYNpNj2fSusBB4GigS&#10;TY5l03MsIfA0UCSaHMum77GEwNNAkWhyLJveFRYCTwNFosmxbMqxhMDSQDmWzeRYNj3HEgJPA0Wi&#10;ybFseo4lBJ4GikSTY9n0rrAQeBooEk2OZdO7wkLgaaBINDmWTTmWEFgaKMeymRzLBqVSZ2eTY9mU&#10;YwmBVwWJ4mwmx7IpxxICTwOJ4mwmx7IpxxICTwOJ4mwmx7IpxxICSwPlWDaTY9mUYwmBp4Ei0eRY&#10;NuVYQuBpoEg0OZZNOZYQeBooEk2OZVOOJQSeBopEk2PZlGMJgaWBciybybFsyrGEwNNAkWhyLJty&#10;LCHwNFAkmhzLphxLCDwNFIkmx7IpxxICTwNFosmxbMqxhMDSQDmWzeRYNuVYQuBpoEg0OZZNOZYQ&#10;eBooEk2OZVOOJQSeBopEk2PZlGMJgaeBItHkWDblWELgaLArxxICLwPhWHaTY9mVYwmBp4GsWHaT&#10;Y9mVYwmBp4GsWHaTY9mVYwmBp4GsWHaTY9mVYwmBp4GsWHaTY9mVYwmBpYFyLLvJsezKsYTA00CR&#10;aHIsu3IsIfA0UCSaHMuuHEsIPA0UiSbHsivHEgJPA0WiybHsyrGEwNJAOZbd5Fh25VhC4GmgSDQ5&#10;ll05lhB4GigSTY5lV44lBJ4GikSTY9mVYwmBp4Ei0eRYduVYQmBpoBzLbnIsu3IsIfA0UCSaHMuu&#10;HEsIPA0UiSbHsivHEgJPA0WiybHsyrGEwNNAkWhyLLtyLCGwNFCOZTc5ll05lhB4GigSTY5lV44l&#10;BJ4GikSTY9mVYwmBp4Ei0eRYduVYQuBpoEg0OZZdOZYQWBoox7KbHMuuHEsIPA0UiSbHsivHEgJP&#10;A0WiybHsyrGEwNNAkWhyLLtyLCHwNFAkmhzLrhxLCCwNlGPZTY5lV44lBJ4GikSTY9n1rrAQeBoo&#10;Ek2OZYdSKTxTCDwNFIkmx7JDqYgGJhKVY9lNjmVXjiUEVhsox7KbHMsOpVLbwORYduVYQuBVQeKJ&#10;u8mx7MqxhMDTQJFociy7ciwh8DRQJJocy64cSwgsDZRj2U2OZVeOJQSeBopEk2PZlWMJgaeBItHk&#10;WHblWELgaaBINDmWXTmWEHgaKBJNjmVXjiUElgbKsewmx7IrxxICTwNFosmx7MqxhMDTQJFociy7&#10;ciwh8DRQJJocy64cSwg8DRSJJseyK8cSAkeDu3IsIfAyEI7lbnIsd+VYQuBpIH7i3eRY7sqxhMDT&#10;QPzEu8mx3JVjCYGngfiJd5NjuSvHEgJPA1mx3E2O5a4cSwgsDZRjuZscy105lhB4GigSTY7lrhxL&#10;CDwNFIkmx3JXjiUEngaKRJNjuSvHEgJPA0WiybHclWMJgaWBcix3k2O5K8cSAk8DRaLJsdyVYwmB&#10;p4Ei0eRY7sqxhMDTQJFocix35VhC4GmgSDQ5lrtyLCGwNFCO5W5yLHflWELgaaBINDmWu3IsIfA0&#10;UCSaHMtdOZYQeBooEk2O5a4cSwg8DRSJJsdyV44lBJYGyrHcTY7lrhxLCDwNFIkmx3JXjiUEngaK&#10;RJNjuSvHEgJPA0WiybHclWMJgaeBItHkWO7KsYTA0kA5lrvJsdyVYwmBp4Ei0eRY7sqxhMDTQJFo&#10;cix35VhC4GmgSDQ5lrtyLCHwNFAkmhzLXTmWEFgaKMdyNzmWu3IsIfA0UCSaHMtdOZYQeBooEk2O&#10;5a4cSwg8DRSJJsdyV44lBJ4GikSTY7krxxICSwPlWO4mx3JXjiUEngaKRJNjuUOpFJYnBJ4GikST&#10;Y7lDqYgGJhKVY7mbHMsdSkU0MJGoHMvd5FjuyrGEwOoF5VjuJsdyh1KpbWByLHflWELgVUGRaHIs&#10;d+VYQuBpoEg0OZa7ciwh8DRQJJocy105lhBYGijHcjc5lrtyLCHwNFAkmhzLXTmWEHgaKBJNjuWu&#10;HEsIPA0UiSbHcleOJQSeBopEk2O5K8cSAkeDh3IsIfAyEI7lYXIsD+VYQuBpILPzw+RYHsqxhMDT&#10;QGbnh8mxPJRjCYGngfiJD5NjeSjHEgJPA/ETHybH8lCOJQSWBsqxPEyO5aEcSwg8DRSJJsfyUI4l&#10;BJ4GikSTY3koxxICTwNFosmxPJRjCYGngSLR5FgeyrGEwNJAOZaHybE8lGMJgaeBItHkWB7KsYTA&#10;00CRaHIsD+VYQuBpoEg0OZaHciwh8DRQJJocy0M5lhBYGijH8jA5lodyLCHwNFAkmhzLQzmWEHga&#10;KBJNjuWhHEsIPA0UiSbH8lCOJQSeBopEk2N5KMcSAksD5VgeJsfyUI4lBJ4GikSTY3koxxICTwNF&#10;osmxPJRjCYGngSLR5FgeyrGEwNNAkWhyLA/lWEJgaaAcy8PkWB7KsYTA00CRaHIsD+VYQuBpoEg0&#10;OZaHciwh8DRQJJocy0M5lhB4GigSTY7loRxLCCwNlGN5mBzLQzmWEHgaKBJNjuWhHEsIPA0UiSbH&#10;8lCOJQSeBopEk2N5KMcSAk8DRaLJsTyUYwmBpYFyLA+TY3koxxICTwNFosmxPJRjCYGngSLR5Fge&#10;yrGEwNNAkWhyLA/lWELgaaBINDmWh3IsIbA0UI7lYXIsD+VYQuBpoEg0OZYHlEpheULgaaBINDmW&#10;B5SKaGAiUTmWh8mxPKBURAMTicqxPEyO5aEcSwisXlCO5WFyLA8oldoGJsfyUI4lBF4VFIkmx/JQ&#10;jiUEngaKRJNjeSjHEgJPA0WiybE8lGMJgaPB9F1JlqfEzEJoFrLwGD8SCByfElMLMY1k4SGSBALJ&#10;p8TUQswjWXioJIHA8ikxtZDJmiw8ZJJAoPmUmFrIhE0WLjqVeJm+m8wLCS7oNLkXsrig02RfyOKC&#10;TpN/IYsLOk0Ghiwu6DQ5GLK4oNNkYcjigk6ThyGLCzpNJoYsLug0uZjpu5IxT4k3RpSOIQvXdioh&#10;QxaeV0mCCzpNToYsLug0WRmyuKDT5GXI4oJOk5khiws6TW6GLC7oNNkZsrig0+Rnpu9K0DwlHjqV&#10;oiELF51K0pCFi05YmeKrkoU7sytRQxbeuocEF3SaXA1ZXNBpsjVkcUGnydeQxQWdJmNDFhd0mpzN&#10;9F1Jm6fEQ6fSNmTholOJG7Jw0QlTI+g0uRvKvNhOk70hiws6Tf6GLC7oNBkcsrig0+RwyOKCTpPF&#10;IYsLOk0eZ/quRM5T4qFTqRyycNGpZA5ZuOiEvRF0mnwOZV7QaTI6ZHFBp8npkMUFnSarQxYXdJq8&#10;Dllc0GkyO2RxQafJ7Uzfldx5Sjx0Kr1DFi46leAhCxedMDqCTpPjocwLOk2Whywu6DR5HrK4oNNk&#10;esjigk6T6yGLCzpNtocsLug0+Z7puxI+T4mHTqV8yMJFp5I+ZOGiU68vIwvX71Tihyxcv1OvMCML&#10;N6Kk5A9ZeDF3ElzQafI/ZHFBp8kAkcUFnSYHNH1XEugp8dCpNBBZuOhUIogsXHTqcRuycNGpZBBZ&#10;uOjUIzdk4aJTCSGycNGplBBZuPFOJYXIwmOFSHBBp8kLTd+VGHpKPHQqNUQWLjqVHCILF51KD5GF&#10;i074IHEOTIaIMi8zu8kRkcVlZjdZIrK42E6TJyKLi+00mSKyuKDT5YqI30uPhMRCJ2HXSxYmOomN&#10;XbIw0UkA45KFiU5WmZcsTNvJUuCShWk78dcuWZi2k0n1koVpO7F8lyxM2wk8L1mYXNF04YpC4qHz&#10;whVNLlc0XbiikJhaXNDpckXThSsKianFBZ0uVzRduKKQmFpc0OlyRdOFKwqJqcUFnS5XNF24opB4&#10;Wly4osnliqYLVxQSU4sLOl2uaLpwRSExtbig0+WKpgtXFBJTiws6Xa5ounBFITG1uKDT5YqmC1cU&#10;Ek+LC1c0uVzRdOGKQmJqcUGnyxVNF64oJKYWF3S6XNF04YpCYmpxQafLFU0XrigkphYXdLpc0XTh&#10;ikLiaXHhiiaXK5ouXFFITC0u6HS5ounCFYXE1OKCTpcrmi5cUUhMLS7odLmi6cIVhcTU4oJOlyua&#10;LlxRSDwtLlzR5HJF04UrCompxQWdLlc0XbiikJhaXNDpckXThSsKianFBZ0uVzRduKKQmFpc0Oly&#10;RdOFKwqJp8WFK5pcrmi6cEUhMbW4oNPliqYLVxQSU4sLOl2uaLpwRSExtbig0+WKpgtXFBJTiws6&#10;Xa5ounBFIfG0uHBFk8sVTReuKCSmFhd0ulzRdOGKQnLS4ne//P7Xf/7l3/7x27/+yy+///sff/3t&#10;pz///O3P33767edvv3376e8/f/v7t5/+8PO3P0SaX37/t19++1P7Nv7zp//z87d5W3gXjU77U/z3&#10;NK/EU+PT//nX//3H//rXZ6Lffvrnz9+m5cYh7qNCfMSFsRmWen3557/UFDNvRB/RwXlj90QPv+d3&#10;+e/fWgkzL/EcocD4fumbpPO7X//813/88VmRV5kt7brMcyOO5/UGJ5R99fry1//1h//49b/88f8V&#10;HVd0bBsdSbdsx10+tNSh0jpta9tFw89cs/vM9vUzuyqbRZ/R9/YKQ5Sy3pa8cB1cQzppZ/7X+qg1&#10;Bg8zt72P/LwGy3V0YfuZFM3H4GfeC+nhuYGSS9o3WbMP7rBoZE2dnoDrdQ4ctEA+P5t1prnb2vaU&#10;9pX1tmbA7l1rL3cWoInA24biORIG6vygI3vaN/28rr1St9t2+HtdsY/oqj37BT63Zbu1CMe8znRt&#10;Brhf+EyUN+htyy0vACQFvl+myO/y3/79OrVNkfH93I1/fvdZOy7hipdGglgBVDRsxr1fytWKHkVy&#10;5RIGI5OBwYJgroCZGhE4o3x7xTOblMsQpkbQ8eu+vBypH/blA7i3cD9JuTu7jAxOlq99WF1/ZYC/&#10;lMq0YUR/XCzvjLWICO27tVN6vT7csdHiaEB35X9luGIH97aX4xhTaTx/XG5sjV/aPlPSYoKesM+C&#10;YT62OMhxdB7Arr0Aq4Fi/eePhiJB0sDExtbcGUWZ2L2cdPK7/De/X9icfLYZWb/8rtazp9ryRDil&#10;MEE8p/lXzdbb1lt8ocWlTenLxqKFjqcrCX/Yl1AklJz6hgWUrHn5t8Wd5jXgKU3OqziN9uJnLFFO&#10;NrWWWfdW22nikHKaoG1+PcWR3+W/+f1MKakj4OoTbn5XS8tU2O5G1c7rtrSQXW9TlqH56hg/06a1&#10;ZnidueOen5nlsx9rWfWvLJmHu3vJO20qWdNo3VrsU3vN9aUY02Fvcpr/tb77cW9OD8ZbGiKeyj0m&#10;hp417Zje3Lzu63qsdU4/U8/mprx+HrIJBMrJOvvoTdY3tOmKMbsVC4mz9dT1GLqYl9eq4cd1nqMJ&#10;e9aZ9lWpBz93xRjAtTNuE82QVmFPxS51TqS1Hr5NzFuJ4HOq/C7/ze9nDEdvWVoqFxP53Vsc3WJo&#10;HOQh3XUByu2GGscig58xd895sVf8RpP3HtmwCu/H5vuScYxacBP0Z9pX1sueJyPjZxyKYuNva9+o&#10;fPr50qbvS17X3FRwSvsqeb2/5p43imH1+wwRozatdS0rWz17BxvUU430ZkwD7zCT+dbSshSe22lB&#10;UroLP7Xa+BuiPiHzoIpMATdGRduchaNNNZ8wHmxT6tRnvvvWjlO/2pTx0YGC8Tnitqefb1v3I/B0&#10;Xpsafjw2qWS+f8VSiRVGnV1uGNnuu3Mj0sFIv0rGqequEbPUi2EdKJkat/N8lJxpX1mfEfzmZ1Y4&#10;vcX6z4OtPTMBpz3CHh+hnFfJuGJ9OfPmZ/ZJ9Rm1N8lYyXP0bS+ZmaOaupnWBjaHkcVL05/D7+ip&#10;s68GS55jHZxZP+3xeY2GrcSXzp8TQr1JcAfC7T0Uu2NtnLk2lqJZ8hW8E0agD23e9BDPCePPmjFL&#10;zkE3VmcoEhzOTIszWrGN4NH7+TrcJ5qkd8bZ5lTbUf9qloT9ZlvvqT3W7cX8sks5n/qKeUHdDw6A&#10;5FtkWFi+NSwJfuZ9yvbqnljvSE4T743Jxx18zvhnGDBnzG0LHz+nr3lp7bSiWVsOW/eABiuyvqc1&#10;v8t/j+9xLV8DP9YIGTHLz941KXcf5W44Fi2gUVZSOFWJMVYRB4GRtX7wdfe+YxxkgbWg+lfTlfVR&#10;b6/rSgrD1ZcSOBCH29uLJTrbzXI4duODhkuOX3aCuE61yncao3tEoLS6/Fwan/dzsEJmcI2j5455&#10;6pEHTmnU5RtmL67pOIwAs0IdTh8X5rVZP6/sYeAAfuvEhQm07yh+Le0TIQ14Cx3bjvLNrKoi4gKa&#10;gWt+l/+271lvzBk6WR63mM2//n7Hl0mNwgSms5L51rplKawe0nAsTE0y+IlMsgg4mvHtz3hu/WeM&#10;X99G9uMpdeHsQq6vacpY4pxH9xKhymYbFm6xlgXVQgekuaQ140GFo3VqLetfvSewWM3dJu1y3LGd&#10;I2FaWJi2zVR01DN0WhTDFLXd9fz8nCLflvxFTBWkt31S87LPuOVN94/YWbmPIF13ojQRwDzKzL7N&#10;f1sNI3yTMyR+3q1fBZHfvW2XFVcjo4hRyrGZo7cLC/K9bR9Hbaaj56rj9fNCBKgtL1gpnJ7crlj4&#10;3C77bcKCNbAFOHJZ87lddsIJuXCKOVAxn/Vt7cLSIt+InxlTr0cz8rvPI37HjqcnFWHjDriXcu8a&#10;FdzmYx/zwgqjhpvBYcQTn1ZqwZ84mJBsUh5Oi/jz8et5RNeC6l9HTTGrtz4VEEyfiu/GuzcRB2jG&#10;8WI6/xM2+Utjf5koyjrvgfeEmodSMQNlX9b61b+O2uIZxVHilpSprWaMJc1GfhNgpDN7VJ759rVf&#10;psK2/NWKPYdEL8Htx0YVUqmrE4An1SMY4fqNW05uFbynZbwSHNx6mPeSEgYJj+VsVsPCdw8VE3oE&#10;NS8+09tGBid9RRkjQJyaU3j4WixOYtr6F/UxVizhjSS73vhSjPke/Oq91wcQC6K+aouI0vtJIgd/&#10;Gzo0bwdEdEziMD971zh4ADAwOaKYjgoCY2T3Vg9npP5KyL4vmLn+phuxWlD9q+lKoLZ7Id1C9OpP&#10;PALaPQKdYXm+uwcGzRl0Z5in/Ygg9rE/N4vF8j/aCTYmyJx8+q87aVMpQgWHPzgEhR1o5zJ6wS8/&#10;nMWeMSYvMbbwZW1kYno45UcHQRmd9iKUgf2ukcN/z75dCBhVF2lniCU+8bkiRnzyFj7OGrWgL6Yd&#10;IoNt9wDhHmqVy4Gvpx3CKpj4Vt2g3cpq8o6p7W4bQxnreNKZt2uDZjmmHSZ9YwXCw7uxnGlJtTHw&#10;eWnL/JWur0rNzJTpP7DaO5ZFQ8DAtuRzVPOC51KXNjgteX/+vGCI6wrkCaosNhbZ721E7a9j9O1M&#10;o7kCIb7TknY8BtDTy7z++qlfa0GfgbHSWIm7oMh6HO1rYGx4HDkr3Rh+RDNOXb/R2xnfuOGrTAUY&#10;G19n0PAWM2V6oaJzGVFHUxEduuVaPbjtGiyK0dpHGAbw8K2yITd+TisO77IdKg8BAy8Ht6ohjhnr&#10;OAXQMwZj3WJclTq3BdaEVjt87oHaAuU0vLeIrpTYbOmCayPjA+dsEKsvRuJwsQRMcjYIh6M2I+Zx&#10;zUbGk48mPfX8RzhJbT9677HdI6OrrCj3vnfuhcecQNvoIUE77zezumWeaBXNz/Lf/HzdkiO5LdRT&#10;p+XL5490+m5Bombv5WefR9bM6ckgv59WjDjc3Hekf6oK+w4IrTS7R4oI7xyd1kt7MyZmTrizTmrl&#10;MJzroJi5f+SekV+iBaxLzx2Gh8zPrcyYzw6QDQ2LGS8j4njPGt4iCFeynoic9Pjrq/Fy2BBfDTaz&#10;pWaN8trjWGpZkXP04oTngK1qaZkB6tAg1sBJ4DZgX1btVTLRsq43HjR4Hh0cIIZX2bLOwUOXQcnP&#10;OIipGOzIMeu9SibikwYMsAZBPl4ykY6Mrb2GdM8a7MRkd3QGjqSQmbzox8SZPz9jscMlEyOb0nTe&#10;KOWIIb1KJqbaW5s7ZevMOPFMLhg9Sl647onmGS8ZXz21XujTo6deJWNOuwdysfig78ZekFYy2O6j&#10;t2Kq/tUQRtiCIHZLyyip7hpMK1m35oQ5iftIqNRLMUZGWkkCGvcjbjg0qiZg0TdrLKwHq386YXJ7&#10;tHu5+GSQuBx9ScWYI48w6ljJRGP6vE3LhkN6rhTWeEvyIAJndRqcqHDfRLOwFHhdNvHj8bwzufWO&#10;ZGVT55wJH+gVP2R5X90Nlj3onf3suZpsHgknt/UzOzKOEdk7MrY69I7s7uTrZ8KLPbAZU+MTBoOt&#10;zRnc7iBTwal4SXBEW483RMhHTNyGk9zrHFs7jFGFJ5RvTRKCw9Wu/Uy5wQ8e7jczqsBgY12OMu1n&#10;OsuwnpjLvipe7jh/ddhsxP1zKnsTzMWosfpuJcc61WjtoKfTbhOellAWhw14cLTVmdHcrpnv/Rx7&#10;OHvquNPEaG2CFrFYeLYXewCFuiAiG7u58ufYp1YGHZHdbgHxIT4FH97asFjddq0vXA27Bc4/05EV&#10;gBA5ry2u4Lx7VrWs9E2a3VzYpdtOGsVOu9fFN/ld/tu/X9e+b7nvzGME5Xf5b36Pr9MON2DbCcxk&#10;T+R3+W//nmhtNu+5/fK7WptMRTgieYGIgssQgPDrq/U3XRoRyFyDoqCFlthSkx7COyBCROfS6g2M&#10;ITvydCqRaW+EsKC49RjBlUnZ6Nhurt4MXUZI6v2KQY9Zwg2XvE8sbM2QIbDh4LbrCoIxiLjPeVra&#10;eAG+r59NSwg9cOsszNXIsiGw7wkE1mqi95kq57rQtf6sQbMjiXm2OEU3OKwXMMzN1L2ZlmK7ckYF&#10;Ps94ifGGaqiHLReFsKn4EdGQn8caQamXjrG6Tnub+b4dO8yoBEyb6oQUxBHdiX316eNdzdY8IzjT&#10;03Ru07GWVf/K+kGjMVKPmemNFwGOctGwYJXFdYeOW9ISvcI/FwRn3bPM2EXRGGJSsSL+QZveiSWn&#10;jgT9jtXaqQ/e14z3sDqndgk+MR2zSymb/Ooy3plWe81Ypx3B/EvN3pbMxy+G9I2jy9oz9+QRgMYg&#10;l7F5ZxLJbRJscoS8Hu/NgEmuOl4Bmz5CWOd2w846u5GZr5/xKDs7SrD8sCmDdQYJ3avDQoh/hAnu&#10;m2iIXrFEqXWmr3LGIVqF1zxeZ96a7tt3rpGzCXT3Qwcw+dExZ0vIyiB8uSf+b9hRcHaM79qzgmAW&#10;bDjYLRVddPhkJ0Tq9wvTaLM9TBj3I+x7+r6W1sZJbCprZ3/nG2uHGkpmQc/CsSH4xrA/Gq33Jt3L&#10;PqimI7bS8fzYB4OL0dJyNqYuyQlisKzJRiOeUad65sQYsC01wZNPvfkxosVCqQ8gZrYXED+FgeAV&#10;tuwP4uAvjiH7If89WpZ5KV6mfnY6n2OOWqfnZ1+GqHB0m9c7Y8Z6OOKTbgS1ON/RmoMULBKltCz1&#10;UE6/v9Jg8n28N5Hbh8n/9Wh3fpf/tvw5fkEcpdX+nT5f1J7bXF5pWXN30/2x9tzIA1haacxNnWNL&#10;rfLf1A7/IVdSM9Hc3r75Xf7bv8e3bVDlQMHS7wTJ7z7X5sbuugycguhY0x5j/1NlWMRxoLDVJZbU&#10;uU0iy8p/D91uKJ+7CIgkTYZqcZSob+5jEmicGhbjk26RIhb5T1A/a/N1mDa+7xMg/nNsWqiezTub&#10;xBqQ50azlNgHVswpP2/9bA6mV3Y08jOhrUwdOxbG7XyQcXnBMnFM9oqWKYSfCafmuGQ1epAGaQ05&#10;bQas2oqSb2Nj3I/tPKmobIKLs9z9Xqfs6Pw3wVjqhy+YpeR3H9qUqEVvFQxScQikyRkRxZev/Yhp&#10;MmILpL3PyQSwsOX/0SqvRoNN74oxI4id/4jRWsvPA5DMb7mviQ5ibfqjARgBs9bJ8DOxO7ZiNtv5&#10;6A9WPswLbUjArBJSrZ9/Vu12w91tMzYRlJcRfo2/Wss25Im9pqvKqrLtqswGZTkYYc1jiLJMOG4m&#10;7L/CYCfYMJpEA5u2taBaRfyCBb79yBKN+4Vd+Vn+2/Sjj+GHjs9ZpV8AXcvKRKTJtojtwAWfTPbs&#10;22tZwu/XcXnDBGZ4iqLZf/e2Uu+KxUNl9dUyZmfD0R7ZWnhUESg5ahK7TcqoILaJD3H8OvMIw+vC&#10;1x8GVonixg7dZ8Zx6LRyQ6xX+tEqzBAh66hPV6r8SsjDqG1ELtJAgZx6XjeWdS+vA7tai8VPzL04&#10;MwGh6T1y3jYyiEy/ncUjrkqpD8RtjjfWKXGq/lxbIh7JUtBOp2fhftzITI05TgjExhalc8bUPifm&#10;OBUmfRtHtrJvAeOHDVwV+ETXw/E6ehW37eDdTh64fh6Rjf75j3w2uj22yR65cx68z2uZa/7b7NKn&#10;GuRnb3sqGiVVetMo9GP+iu71JFcEhjMcZPYUB6/xXVrVWJrVQBOQ2HKxGox5HfysoHuoP06xdTq3&#10;1q/+dTQRO327o3ljBXKMpBxn8Avd6WMpxtaTM3wiQpJtceO4v7E3mom4EwxsxolHIU64jBN02Yxx&#10;s0JFLWHILZ0bCL3HgVogVutX/2q1xbVIU/dK2muLgc0gzA2W6HCh+69MVDmCX7+OFcsWiVwJvKkt&#10;M9SrPpdGxjfPEez2LQGu9FQ5+7jVTaPBVbUr6WFrqG0x7Jy7JzBzwDHoxCOwOVTbCF/llmVW44TZ&#10;zn2Lfci3j5hZAE3peeL+7MHJUYBFev46VuzzvFxLin9WNyhCCr4MzXXcPnulpWU0HbPNWLERRUyN&#10;YdArw0xclj1SLeM+YySk2G6N69t+pZGNaSy47j7xTqwqSjOy7zt2p7e5Fd+lzCec1es3l7CxA98z&#10;Omiotix7sXAtY3rv2F2b9QmnLGsbZ9SmMtsQkNnTwr3WLGPFMmUnkjnCKye0zkrFge46jUVIMq0U&#10;dMnrHEs1EPWv5pDdYxQctX1TbFQn3bVrscSMMqj0WkYN1XZhl1OyHQRlZInFqZJ+Qu+N30QcKE9+&#10;sKKBmx7u27Onx5U4DxmZzx04reevSAZRaTpxb07PXhUXJefdNj0vc5xMOVDK0DngQhPlZ/lv+/xT&#10;1fKzd11YWwuHroyTr1u6jLG+Eh7qQgKkX2EDvyRjKW9wRfA4Lb4L2PMQ66uAPjzZKpNOBFNou/mn&#10;/8pe+pzfuFoOMngYOUyl96QA8AKwEWeLj+PQCUtm33a9TC/20wKw9ubnFSRkE7v2D5s0Rcywm7PX&#10;EjIRcgApUuR6NVJcD5Lp93Ps6jqAyl6Qq5f6lXbEvlI7eH7i4K1ZP2rHUi6dyADH9fxmbZlWp3Ax&#10;mu2dHpzcq2tedi4Svz9MGbYXr67MCPzMjr78meWWMRORlrfeDjvIHrPYG3/ufSKleGv5M/NsdV35&#10;Gb3zZ5DSDyPUWta/ss5b3Ojw7BfsPllLycSi2nqa/mPDahn7bHokddb5jJtaVv0rSwbyXWssfd0U&#10;hD/FWqpNDQAmwHNyb4PqZ5nd8ESbvV5OKNbyfcmEuZMWjk16dWGMS8XCNLNmsFXHmkjygr/fSiZO&#10;c8zfF5Mm+Cfgh0uXqQKUDcP5Xf7bWmcGYbmcjeGCL384GPld/tu/h+lu8yyeZttWdpoIPrQE1iRT&#10;EUyojBMtwa0C+TOTl3YRFjB9Fbyw2Ks36gTF/jpCeq09mI6PIwtp0djrC+7SIIHLGlABd1ifRDwz&#10;geFa07eMlsw69pTXsDDONpvCnooxIJ473QvuCJt2xViwHeThpffftzabW5rDibtJ1sXGixHAgpXY&#10;FT9zfCDrjMdMy4+3diwGMy0pj+jlq7WL4WOzmZTMcbFG+VN5vjVKBl5Y76M5cZPjFN25OeNSk7Rs&#10;YCAOcZWf2W+bdWZ1Bd/yvs4f6blAGTaqlc8cyzxytNpr7njbVwQcc4c9PAAWofYVuxhyA0eQEzAJ&#10;RW9ih3nJCHFrZpIPehdb1UYyvmduy3jOXax6S5PQGc2zDcI47h0oP6NNt6qshzpRVGtZ/2olEwhg&#10;D1qDPoZPeAkWlkyAOTI4tiKKceFLnx4JsR22ZGxkQLxufR4hnMIIK5WiPdtCAGeDrGtrs+8Ag9EU&#10;e0zbh6WnWMzY6NwbMnZJZh/ld+/baOO85mfzwJmyvD6Jafh5wKNUBB68zVpYgNiEHPUcbKOIMrWR&#10;xGJVYgK4bAR1shGIRdQVHD+D57R6rBn6OKi1rH8lLqDnW+wlFp1wkbV32D/eTSJ+6sFXdePCufy8&#10;uInPaOccgbWs+leWTCO1LT+MBdpLSj6NBbimbXo2Zy+Zsqh2G/vAxqkzE3tY2FhYMcCJLknW5/HP&#10;muAwia+SP1mdWsuvfF6OMGSbB1HZx/HLbiVOs6242ajFFSZ2DL3u3srv8t/X9328xtm4Yx48eQz6&#10;PQ3Y1qdBnb44n/zuq9rsnGtv6NtgSrBQB+4/14ZoU/N/glNmt3RL0Ut7ZztjhmxvssQ+y9hrUIYf&#10;23Va7DuOS7TYd+81CL70SbD5LN6fqS+jMzVo7Uik69XucJSHvf7cjvF987kwFbhYT0yfvq8Y6aXg&#10;ECUer1Cn73GImwnsg+xVM+xr42ROI/hSs/clM4AbhxF+9sUtYQrPIco+/eYQvUpm7dJ9HtYXx6Qx&#10;WDKN03xmFh9kXUf/DecgQcXZ2yDzz51NXDQ5OSYNUieCai3rX9najP7EeuxcEovHljGmnGdrc6SS&#10;ezeqYux+6seA2ONG+zXs1rLqX63kOAeYPPB3eGaZCalyv/yS9mCuK3UG1f1wCfOUs52cj1lZd8Ia&#10;6qXOwcQzovOekSZCIMKdYu+YGJO/hsr+0NoydmIu7fFMruk4nJnTWLh8zy1/LdzFDgB8nday+V3+&#10;21ozdiz2OjH5dFYnv8t/83uI8AZmYnF4Ys/mPenzts8gf3NuxS9n11RtOcKldNrRcvjCzQXtI4Tb&#10;UMOvbSE8gu7v0SKa8u71nYB1SxVz7NctwV6o8MiO79lOetlHpvlHxDtJyC0Q/aP8ibNlLQiM9bk2&#10;833fcjhJGR1+HYl8NQ0n4hh6h9IsHjCApxHOCcS4Ua/9jGPS0VPLqn8dPY1FiBBCpoW0k6zPGxaJ&#10;H9d9LiwMiQw2xeLMJab3mM9qWVn3LHN9DV5W03Hw40iV3+W/+T1gzPg3a4J2Av+Exsv3xKfa9gZc&#10;y5enld/lv5k/gzhjBqyoX/sD87tam0zFIYTsM5jF5udnn+Gm4ftn00CQVeqKGY8tw63d8apig9ZA&#10;y3EZGwA+eitOd/atGalp/tt0vMd64XCGicMRexmZY/FqMCjHJMpxGrZsPDHfa8YU05uLWxb4f0Ej&#10;R7aI+B46ck07ey9GahaLmebn4SLFNsWvMYF3zR6RVsr5GF62wNs+i9MAbf4/7j4owTSgyLHp1mf4&#10;XXGRxXmcMSWxDzzL5JjWe7/ofcnc3pkj5XqvAmMWxRocYiNMZRxBD2Hm/jPem1EynmDfnXm9eCHM&#10;dN9R+TziWZskfM6uGNc/99VhrWX9q6GPtWys7J5mK06V1Jgqh4egGrM52Tx8ELQvmBEAbis11mnE&#10;J406s0Dsd3o/j/LWSrGLPq4KeCoGv4mPW/qZg1DEZPNnJuMhBHNqt18KiNF5dK85EZn/5tg8HzeO&#10;KV/Hpn7PAbvc+Ic/RMj56xHCnQWMzVYLaMvpByOK+x6654I9Y9vvD/InXp5EKtPGy6NNvd9iglv9&#10;+m04mPLY4HkeYpirWDgcPdP3CnRMlPmGteAHjzI1SEt937o3w0nhCKF8Pd/EVvrW/8COfYXy/bua&#10;4QAzD59n4YI5lGUMt+4gBB63XZ0qzh5twNMgOX/eIfW+ZKwSoaDDPbhsSGAvXdCx+TPeg5TMLQJ9&#10;Fxu46luea1n1r6NlcQ0pObVmVVN7E8KZklMxIFgZU36OmyCaYkQojBEOD0DWmZYYch3CHFuEN84u&#10;7NshEkdQpty+mj/3DYNjqzFuMIrIz7O1cb2iU88dOQHwRHDstpXWhtPsR8DZy8m11A1btX3rX621&#10;edyq3xoS+wkPdvJVKfi9NJgwGNDuVTHsTc5AL2Z1rM5w+HELzVFn3HyhITg81Y8KcUaL4xClZGIB&#10;/aZfIsjxovIx/mot66jlOyj1o4dpZkZwtlR+l/+21inrXIzM2Kgti+dYHddRG6Rgcw3j8M4ubcoe&#10;t7wb6iBJUsdas/pX6nvmbmCq6rYbqB0cqwxz4uDU2ZGfWZln68T+nfclaxuxC6/1I3FX1hE/WDey&#10;+OnxKnr4FUXPfN/XjFV/j1e8IYjP9A9ZHovLDuMnB3yML5zoCEC8Rcv7kpkgMr4DR9v2jvSs2cGR&#10;L7kydzFc6tCN2xcScXjOuD7jJXMzPph7jhAcG0jAMq/hbBKzPQYQ8anY1VJGyDnuj6/nXDYQO4Cx&#10;8K1k1mDHCvhV53ha69g+zpZ4GBgpmfmi+Xfwmmj+oc5fMEuE/WAawjYQG8Fnzv76GNPkeqs8KDOt&#10;8BRHW31cz4HYH3z/RcQ1yI222Z7jCkGmtz79rN3/5+xM0yU5eSW8Jffnqb3/jd03kEIgkqpD3sc/&#10;TpfJTCahMSTw75h6YSI/Wvw4ILCRcv4MNHjjMpsjpcp2S8mJfknGVbO7qT7Nl/IQDDDN3ox+FiKd&#10;tymG4jXvffVfyXeAC6i0TeyXiKdTKl5KOeqyWYp3o1SFAO1/ZWCTI/S+zB+yT976GxxIfnTZBT/n&#10;v1/H+POakj1SM/PY6iRAaoLM5CCw3vrMoF1nMCrzaGp9fWbfaI10HAy30YFMqYokfKY1vMhYkX5D&#10;dPRNM+Uk/I2Ym8/HYV7WZV9HWK2lBGl2mdu1PN/n5tVf34IOw6sz13FtJjiwabIkmxC5zDHiuX3h&#10;jWonXSXZNkQKk0GVz08TC9rUEHg/7nE3EzZ6cyrA/zherIzs8MfMOWMQOCQMMn9XdAFmcMdV9Czs&#10;bXkv+vr2X15tPMaOhbJYUltXfVJYJAsW/qVytb2ZmKSJGpho+dJ6XztdECfxHtFB8oAf6YLKc5aP&#10;OEpkLbahSKHwUBBy3ZUIAoFIoptXrt9H2n95jQSEyXdRSXShY+sZG8fsEEV1K0eGsS9vUewOwmam&#10;oPW++i/3jCfcwRUUisT2TLrA0PDGK4l5nzOoD2NsSLrI+lmsc++r/3LPC/6BECCb1OeMtZ5WHYKb&#10;cHOnC6wtxGbOGcZWUqn31X9lz7gZClqB9xRlpvXMiSdEEZ/mxKFGbc2QgZthsjGwx5w3igTqWdE1&#10;Pip7nR1eKHJ7nqowuBlzfoI2Wv/1c8eZrZgSalhIF250tG4X/tnuhRNHr1g4wQp0lxxj76v/8m5i&#10;9Rg7pPJb3RcGiU4cDZg1uZ/awBYUDsXJJry599V/uWccD5b3GJBpF00K5mCa8SGmdwMIICTholjn&#10;pt31vvov9wya1oSCVPhrix4yEjzN+Wl5U7tmSp4pdfGz+VrT4PD7Igjpe8xto6PzSLGmiNSEaoD+&#10;vS//yt5Zws3kJ0WSe1LybVhEKBYPij/3TETauDB8X5B+33jARGaa6HkUbujNTSBqf3K2va/+y7sj&#10;p1hqS2h8D+jWIhChTmWsNopcxo1q9wrlS1ZiCVMcV/jN+qcxjEukEXRGGW89L/ISZRXfwIs5q1BB&#10;zvkfVTbYeiam7CVh4f/e9YtVzOC9vrO5kem+qhZGPZAVTOcLZ8NEtZqqNMsY4/L8eTdxS2VEWJkJ&#10;+Gv6onGuoZ1B4IALs47eZAJ4bQxvRofFDXK/pqhDTrgfaWBIy3W7uPWjUFE4C7caY7jMJ9YOQIhy&#10;YmN1+iz7r6TgFepFRGpLQuDTE6enIuyhiNacVRrKsrnhhHpf/Zd7XjB+GF/bXY8KYLnelqpYEg3o&#10;S7IgiAi/5sVYd/wCH6uzN6lsge2+fxr3SRK4SpPvcxaY381oMx+0xfOcAbhYBSbhUrGOts9L6sQB&#10;CUp+DppXECAetRkX7331X15tIpKJRtCOIkh7zxCvtb//ENAc8HVg1E0u1K6K3v96wSNbqoOccNun&#10;V08WDtlNLnDbApGkmLOiaDGwu31e/HvEZXi3KwR4KAizjk8TOngi0ickCJ41EHTXp4pMvCrrJ2fu&#10;pmsTQKlEQ4aVBe/rVFGbosq8A7XOWnJ3c8Z1UrlMADMgkraRCtI7Xgg7o/PeDFNz3hi6WV7OdNkz&#10;6lxqKsLvA/rZPk2sITaSZnremgkp5ami2RUkLnumYFRqZ8QV8Lf2U4VyNtOhSD/cNgN7sMp/vcU5&#10;ofXpWi2JBIkO1rvPmaCSc9e59xvf99bMwIKTQA5LnY5+gq2N50km5APAIvuk8ll5G/2c/9bzCCvH&#10;HSqYwsr6ud5bviVXfHokCVhT8KHPDI9+XZY1c1aLgtdyOV/Kzpx7xsNa6CIiGNuaYjFICR5LDsQh&#10;HRSzZ7izoywIkJkb1vvy3D1bZL2PBY4JKqlqo5Y12p8HHINiE4PADgkb6NvzKKW506TiKF/++/cJ&#10;mdQacGAjJvjl+7oEOOmQYzYrYXjcffaetRxnyQAPYDKc7FWfB9QCorJRL+aU7oCINWD1Ptio557R&#10;d8xnnim1EBwRQB8r8JabmBSDcDoXo3hzAyTTaO8qCW8VdL3Z2clFXcoTTS+I1iMLB7EvfZb9l88h&#10;vMk0AI4D7af3TJQ8LTlOzAMTKfvTkXFCkImovOy5cSllzvSeGwOEM29cCjWl8qrZlpDflz3jbE1H&#10;OLOHw22rzakzCVHbhNPaB8Yapc7CvrDPY9yXPQv7mrSN/GWr+qfR0J22h98n60PPfcb/CmUEX0c3&#10;jcjCZc9E1X12D7DakbyXtE1mz+75aQmDMLewBO56VlTYIAXME0zdNmddrGhhBeQTE7w3gx1Lzz/6&#10;DhcfjebLnqFOC3dQp1uFTThSpcnBMpweUKtN8i+ncqw2/IhEl7FXlz0T1IUitVMEl0la3yaFn81O&#10;CWKLyairZ6nveZ7xstHzCwoj4KSbfqPnQ6oK7labycAV9ggtHhZwD/F2Q+533tF/JSf5i9V23Atf&#10;voyVlYfhZwDjkJ+W37Yfd2hdqXFj3DOAe7faWkFj2VFMtyJR3WbjwG7nGXiu8SYwT8A8L/aZeiHC&#10;GceokTbbPkOvlQwFcG2rSIEZi32dewWCJrn+5Zwxqe1LIH9ZqKa22hCgiVf+jGBSk8KQkt4MQjpo&#10;eXr7sufVK0AUaDuw0nRMYXg7U1mvnikZA14yVgzPnJIMrntmkysYcPBerwmNSt7ZGA2+PSg0eqY+&#10;qVj8fc+LvxMht6cJ4wZy5gDeel0Q2zajxZCAZXM+73tevZ748jaNl30vJyNVYOGlvWdOhvMGR+Tz&#10;Tc+cCzsoqRH/cI2yAz6wQuluBNhihf8QNzvvszXB5CG4hQUxGueJ0zTxRH7Of+v5JQrKvjw03iOn&#10;Ys1sReD+xFTqZ6c16/qSzqlas/C8H9b0C64CtJFxCCBZ0rvF6fscTSaR66/AvYvL/IQoxb/J8wky&#10;uHpeI0o+Nka04yi/xMa5gFixs7FnnIPp55uzOe4C0T4n+qCCIti7jFzhCIrObRxsBTNIOfxwpnZ6&#10;0ZVOXkcQzHc5HLqbO1GY0Av36/aR9mY8+Q01Lw2xUBkz8v3gtftIF8wCtQHY0OQZfs5/fRLW50Gg&#10;PKJm2/Nt/Soez6j83Ic904HJ8yn8QA8dtI8WKKF4f99SXdZz5IMeQc4M+nLWAXQip+u2El9oE4UE&#10;KZu0SQCp8N6TNrfe/sYyyHJDVCUDOW1twM/5r9ddcNOifjiQpYqf8996Hr0y9Rwcujp1IQv8nP/W&#10;84Qyk2JZ8IxfLfv0eH5GYAjeTMnu5477KqdvjYqQ66+NIy7Nh7OIkv3busiXs/ih5zlefGDsl9aj&#10;SAYPQi0vGvXu6V/FH0lpnyxfz91rSu5ecQFUfzy5P+wBJzj3DLfvLJvq736YGbLXPFgcqp8VCG1p&#10;RghtE4c9WluB6hPy++Aa554JUhjoRU2N5AVzTRX/y4FB4qQB9yX/dGZ6X19OHYapa+fCK8kt9xma&#10;p65/K/cFrLcta97D79BjeD82U6UiedN8+27F8K3Nd2HSm+rYeib361c/Hq25FvS252XOoJM213cb&#10;GFpWL7eGC2AZd53b257BliTnmlRdVLJ+WjmsG6aOS7R0NVtoajCPN7HalT5AcxODbgRIlME+ebzX&#10;nIydDJBBaUEIrlJIuU5T/ZcpDAvAJ+OgtALysVMJ0IDBXnNJRMw5Z4wNvAfJN3pf/Vf1jCmf1Any&#10;ggBlnzNukGqGk20+eVbB0QBc8ujiPlG9r/7LPWPy29lwwGqQkQd/iY2ckN05Z7IDCozEnN/gEJSE&#10;axjIAfpCbBVYcfTMhW0kFPYlwTthTwZAX7BJ96vNJhcGlyBM3pJak1rxouChoN7WM1aIc7aJvwnS&#10;86Ln/i4W2fZpuH6SEL4DGTtN3OEGMEBiopjuzjMiTfC4cSKJ1MFK+qdxGNRGqsbfZtXgHzQZsBVE&#10;p17MedE9J4ZpWe0J3lXHEZpemqd+TEkQiaaQxp2aLWtN1cDzzL3Y7bSLWSk/57+fnjc1+bneW73F&#10;2Hw4EGq7vrscjgmZrpm1o/WWXxDEM/xQDoetRBtgR5dLJOMHW29jJ2C77IsjTTgLid/REfuj69WD&#10;sxPZ3srSYbkWEySDhGk1MiMKWFVdYNNcA3bczfNqg121zkMm7Z5/BQv5x06rk0SS8WnbRKqid7j3&#10;1X95n2X0WpqVRT43ko9Z5JAEhr+xz3ltZrVjSS5Xe+lZ89vAnmBbZs+szuaqIAvPoQr0UvT2N6u9&#10;iFkkCkU8tklNKcye7olhq/wHXk0prRf7vOgOgH8TR7qs9qI+oqpuILJVe2jaZd/Zz/opKcCEvQeB&#10;K1e/PAdTOzVPCOrgeUPLeF4ZJN+sBT2dx4enJ4bN3/wyLqDTaUbhmFC9jehnjqvPMEcnFShYFCkS&#10;7Nm6ixjL9ozjWdtrPICDTYWZZMastnVFtYSmlGorFoHjJWt8ef/gS8LYqxF9FkxJG5DUvXiTlPt5&#10;O1KfmdcqZyg4aRjxEo8VAfJT/uun8fCEC5Fsb2Cq33eL0WS6KE8/d2v/9jJ64G87JfRZeDwodsGW&#10;DsvxdSGX/QGq+0LPbduuK9zaFuDwT0UAlQBm3hpXGsTN6Bn2mW2rogmGPfkvoXu0iK/nA9x4XpDF&#10;01OH9jc/nw/gUHJ/iLDkv60ckB/OB65FuOZ4izzsrvaATCYSl426Rq6tBaBbGGq8CQJsNN6dDyFI&#10;87OcrA7tURIhEkKfVQGTbf0JkKZXHd7xqRqk18ocgFBPlOXQKH9af1Tp1EB5WsUSvu7WQoPreDyC&#10;ThceDysesz9MUNpIMADIYKs5T2hIIJQfVtx9R29E7IiKxzuo8kTj+ny+0BOcM41B0PMJwGJ/Jz1t&#10;PUGvCa8BIYB+svW0P83ehhqFTiQU+TauU3U32SJ+R7Uq9I75qmqzJOsU1jYch7MRAHKuHIFYphW9&#10;9f3pv3L9VHUn+8ROiih3fRZVMLVspYZ17QM4lff5Cy8/9alE2YwRcumRbgpb5knFFFfKRGRtNc+I&#10;G7vYigyW4sC9l/4rqVJw9Jgnceq0Yz1P4FsuZwByXMGZdUB4R2GEospxQ9cLPoArCatWb3LFoSIy&#10;62eJVOdRJyRN3Lk3jmDWeBNmF0zijvcQf0zvngIP25bhZYCP6bOqo4CC0jpF17TVIOM73r3rVQal&#10;P4xKx+6uU5VFESsohWALk+P1raLknP8EPj+67ceLA6B4ecxEapx3xY8daUBxJI9D29ynz40KtpCB&#10;yAhO3eYw3MujQwKTIlFaH6M8dYtRa3gCHWw1PIndO4yKJcder50ije1kA6epc3rd53Clx2gJG3Qt&#10;TNkocRRQecjfba4AFtMhE97LCpJX81w+i2DZStwuU6E0BiVs2jznImD3Zvz80ae3Ng40qBl7sXFh&#10;Zfoe7/gp//XTBcgRkK2cDH7quG+6yDRITLpHV6Ow8vAL5QJL0W/z4ZglcYJwTwX5MZ9Tn9wHOokQ&#10;p1jE8YpPYZvax4NykNrTbMWTlQNWUaYPdqinnHyRgHIWH1K8XRXpg8b8mP/m4xQ8IG8lzp1cwM66&#10;92P+68cR90lqoNkTpvJxl8BJlz0Lf1LU5etgkHRYhxoMgUFAgD88zTmMXZmccRnKcTtIvM2zS5Em&#10;FQxhPLXeWFspHYGDqpBna5zsvRrvSECggthGwJeJbKw+gaHaR4J1RUi1dYrmn6IKDkbWmdevz63/&#10;Mh0sr9ZOVbfrh7HbOhoTzJmg2EkUmKFvusVTY8GBWI4Rz25ZYTNsDtImVlaho6JY9yz5V3sV+7Kx&#10;QPF3A7OUeL7JidaqO6uT7Pqy9l+5yIuoO4mY5XTzZEfQNc7wTgDRVcm9U7eLKH3OFjM9tV5d3j0F&#10;bZ/fduwV76xdXUS6H+svmwKXVX9qCWBtMd6Cxp4ahhx+7vCl6gJ8Os3Xk060HManOrWocC+1NEg5&#10;ISUH5Q9YYUZs4MdyTK58BaGQZ+2tNro4Zp5KLm7fFKcH9RgNNPWQt1r3V2VerqvYNGAdqoWwzlOl&#10;GrLxs6foREfEkKVGiVKeRguJcV/MHZlY8SZByDfck/i8csTUJ3PasUwsQmrdEugbSPSDFdpn9sWK&#10;RYHMopyYpwoKsIjImY9WrJ4PXt2e98n03ziTxIRkKmleoN4VF4iv+yn/PT79zG/9iInD7kDBHf1w&#10;toHk/zALXRqfPg85kFFgvo2Lp1FV8usDAP31aTAn6R9G0sn1+P1pTmsUbiE0oFoW35+msFjOEwW2&#10;5LPXse96rCoAvr8zARhWvGUqArAllXhMTcUzCBnRvcXncj8u6OI3OHI8Sr6dBkt9q+VIAorzCOlh&#10;g6RybCjqFAPiTEdWx5Xes9w4qAs7u7qNjxsUc3xW6WVN7cEX4/xBLAsVOYo96KvZf8XaouDz3fgs&#10;KmQHsYL9RAqPRsp6bekDCrdkcgGATFKlj316X/N86MaV4BKKWf6gr5LMZYgFJqLybDplnecjfFYO&#10;mZKCfZlwL6X5q6B2Vy/GDYhx0llAwMLH+Rz7JI6dShqxRmUiLSQowEXyPlWzCnej6RMT0WXkAbLk&#10;FUhXtLJcRz2uUWjzxDFk0/BAvHTDZomjsVSzPk6fWd83cINvzvgP3OYzL0dh59LYMTZl/hb/nLy8&#10;jzL5A07DjOPwFtkm6/pzk6pr15K9hzHaG3+pnJ3WAvyJoC+nc7OtBdp9pj5jaiTDYc/8lP/m2JRc&#10;kDMCfl919/zUcT7IUq8CTs/OBxAUFFCLIatme4t7Cy2UPleqCr1BBgmGlBo/DJqyqW2ZsJBTZBLq&#10;lP9xIfC/KFGaDhxgNnkp94OGPd9cFRViCJ816PIZZfFT/ptPz5s+Gdpd3ZNx03suE2VuwxMwj92o&#10;JTi2HRdqx1et/FsC5Yav8Y4hRpjvSPKkI8/Df2M+sHLLs4E7c+TYT51ogr3kyoU4tWT59ig5IEbI&#10;LBolrIYIrsmO0jfRqNuNz8aa+84Riu/H/nDwIarv80H4ZLRH9/0FRO/jicBnYH2Np0Hw/fBtnFU5&#10;NWr0l0fH4z2uFYHMtJQgXFWCWchVkX7k42B/T9kteE7yRq5lR/E78YNjn4sMUApMOyKgg11PXzcc&#10;YL2sA1pkwGd6O/YJ3iOlKS5DVeNqnx31qYLG9wMA4/flJ+NE3dAEJURVPGB88OLMopLkSoorIJJj&#10;Jb/tG4JMDvnRA6CPvm+IIIpUZSOusbbA6Lcuyzr43nk+pzUk3oNFF5+VM695nwUu9QI/GTGlrM33&#10;lFjlGfZe+q/kZyoGkyuJt7dfMkA9JlJXYkCjeMG6qSCi7f5U2midnd6L1zh7Ix3S0oQajo/T+Vka&#10;gwyQR3uMhciIYE2xid/FsUrbIpHjtVGoap2CQpwqnaFd5pRKWVuoVlcXgbXPVmIh9ycQ8mS0+SqK&#10;9+YYhEErX3h0ix7GCFq32sAgA0STrvGMmfaF7b9ieemWzEV/GCtr+zCUagfeSLpr3f7GeZbaN2vx&#10;BmeJa0Ch+1xk+aH7h0mkTsUGtVIMb53tp33t8/tCGITonbiJPs8wYrV+oAsYqiuX11uWUrhXYbix&#10;jGxPLyLMTQ4QcTSyOxFqeKgYffS5O6pCal8yJkzfHEyfKkAJEqH7JX7B0ZWpOCiGAYVKdNkrhedT&#10;AjHlECNzpkrQjVNVk1kajyvb5/ZlZwiKwJbGoDm8ZcT8sDMqz5LpdXje4pzXkNCQ4fzxSdSvpkDj&#10;Rlb1u9GIAVP9beM9hPpxMSuTLN7EKdT4uRytIM2i0QRWA6IigRPKKEsb2ujdvqjoTzoWibLCvddT&#10;oXrgydDZl40vIV6ch/Mb55op/mKeqlaftED4pCui+KLxbwaNUep6I0/KYLpMINH5DwZ2H0FSPaE6&#10;QctEuk/6E6EnThStobNJkt/Rh+NFTuF5ml2+kMqv2vHjmABoj7jmR+2PSzIMvhIFlKfC3zxNBw7r&#10;C3Qgt81HoSR+V9/SdS+NjnAW8f9ibLh3Xyyhqtn5s1Lf+me5BM+fLblo8uTOLmopRJ8l/a7IU4XZ&#10;UzV9SkaVeXNIBv6BTrzQLjoMJSuiT47hC12EWJXKqodYlGrePout6bDWQ2biWkbpijdhyUibEAJ9&#10;B/uvIE9lxRuoDEOJPHQvH0USjDgnn02FM5Z5UkiCWMroUwfnA32e+qQiJCHsfFNU0T6rAmdxCglb&#10;b/VOKNTgNHCi7BMl1Xvpv2KeKoaajJ7juxVwUY6Bi+lwzMMs8yIInuMyKbC/oL4rGgJAKxes9pMb&#10;wqXaLsun7ALfmQX/6zRE+gS6WbyJgflibYk7quid+lSVyRACnorqZ1lNZss6W8XpUM4ZFvnK1sbB&#10;6Vtw4VVZ9P8jv1FugK0W9K+KkH7jN2yby4+omHRHoUGuqO8xWdDnnd/gJbV/kwp5n+ocuO+gEuK7&#10;StsfqwfQKhzYH+dDlM/gYvjoXUUpckiNNpMLrCMqSK415HBEhpo/CfQLBzRoAt9+nJo7OlQxw5gV&#10;NT7yvgnTBCIGx0p8VhfvNa0Mc78qiUGTL/gKDNKSVlWHe5IC8Wznk8b9aOvBYAUEpRunBm7/Assv&#10;nT4BKbrWZZsKmncSH5AfMOatT6gs1UuKViVHulpb9GjyDWK0Isa2ZRTSqxxS5tTT7HCTlu31mzcH&#10;d7jrEzKxbCoDyfuJbHDhRN3J2x2wREp8mRa6YtpHV30SAFWmqXYFto8bfV0+udJtdgnE3WhI5UNz&#10;V0BFZJLZXZ/apiBN1a3uvAzNz+Y3FbJIHG4DYoR+EydEeXq7ZOi/ggNIBnq0iJ9ePxt4muPSSLDt&#10;JjlMQF/hiS4NikMDesyz8xsyEpVRMlZVtoZ93n7Kf3NsMOVEq6OuPX2v/WniQBBkMAxK/1QVYT/1&#10;xXCReyEzzXDZ4zKPmfxguPAoGLUxGcBJoXuaKolJocLFXiIGuiZBowID480R2zqu3Gm3SJ0Rgj3e&#10;xPHTCA9rhBLH2Uh14L0RsRoDwvPxQsLyWaR1rCvGfNfSGJD8XzEglPZ2TEjjVbmUaER3HurUg0KO&#10;82TN7CnlSoRtKopAekAQXtPSGA4Qvlx4mP+ZKs99wqYzrK3C5K3SM+dRoMoxlVPjkX56L1/oD6XT&#10;MY7ho72jP3RDbgiLIaE9NYYA/A3VI2hBCQp9XwBEGFZESOVFrh65R3/9Mll7dYvmEWTG6z03DQsW&#10;rWSMFpb5wXvYVyy4gNygVmyKcmeflMtIWU8xrC6OWAS2NM+ZT8sd/WGN+/5eJHdn8ODVuSYvF15u&#10;fG1XDejDXvaZfaEFthRNP3YV7XXsKmP+gReRBPRPBsSLgmpIumItS248aQFrT3XJxZK5nTJUyrs1&#10;wliqwD+5TE0TEJrVTkBVO+trxPLxwOgTFfCFtMIrAFYpdxRe1PvkDkqsu05itQgq1J68iDDtm3yu&#10;P/BPJeqTEvD98go4HjQZA8J269U84CG8GTRffsW7tR1+kngTY6mfbY6uIufaMWzfrmThxmVy0fbK&#10;WakK3yk8GTbCayVqtIsC0bOZfatVSt8QvtJarmZJcUUXp0ShQvtY+0SUl/0vn0Pb6n9VjDJ2+qVe&#10;t6qoEG33rQznQKz6QZdUEctY2l/jGrvk0tvJPrgbyd2RE2doPU/9Fe9zMjBiHsrOW7gJKXCOQKqy&#10;5Acdq48guCYpH3JWjT6pCdgFwOrKgLg6e6O+npAiehOUCoO7nicJrQp4jjeJQ3YaoqSJk6QOfg7O&#10;bcYiwAiiE933iffHnoOnn2PwixgQGaNdO6E0mBJ2x2jh6C/ufgasoHLQ4032swsdzGJdgKjGp8FL&#10;OSDjaNFbPlUGsMYaO6lAYBn9eDi8Nn7Kf/NpQknp3/qT9OBHRt7jacL3MVj4TNGXnzpRFpeIgCEY&#10;75Atsql8qGPydGr21HDZPKIY42bBOtAvdlkFF4rt82bjFHBgaYjqExX3UVEJvpKNsLUX1jXKhGrD&#10;js9Ck13W4P9Tucdo5LN9QMSfMd5GIzHeWtW+mv1X7B4KvCL0402so57Xwm2xDuxw0vaaQMCBvAgE&#10;IF/oV/BA7L7oE5HaOcWS9vsvYaXu1sAVIPiMRosLM68hfnB+01LMUPiE1KP/ZWUKvu+n/Leedt7g&#10;TJemBz91WkPK2thjj2taK7YwVDib0wkPyfOAZ5JPK9c9VuIxn2OfhE+SZ2I57Poi0AIHfghTbboQ&#10;q5EHhgTTT6gPzzdXBS2br2jdCRXlCVxWZXsa1RCmMZ5GGwm7Znn6OB/EvXuADruDGM3YuZOs7t+b&#10;QrQ2siovbL7lTbhD9x6TJGDIPtrPFobB2elLvnXrfOF0+sz6r1zJJV8TNMCvdoxxADk3Ae1IqVEr&#10;IQENSuOL8EOGRO5oZeZS/IdHP1ZoqqmVu4HXIAv0zsbKBlGuYhDSVZ+q8BlsBeC24jzLTFArUi8+&#10;ZGDgUEsrEjJ7lZSKV8wBbHxIm7+fWKTdVSjtqFPrgEAlWJ+EnWfa0dU0cdo5ZKQinH1pCSQnsyJw&#10;jGeu7TVOldxNNDUSCu+dk4rPxVnUV5VSsaztMhXWb0tqVXHAfFP3fAfxPebZDzM+s+QzhKntV+Id&#10;P+W/Qd6cBY6RTj50xtg8Kz91OhJLHilnOwsvmAKXPFK8hsqVXCaLQxCWGb3pGo4zEMp9xwjlEMx4&#10;peqhY6XywY/z0TEPMmY1cQ1+hzpqPBkj5GnRVP/2afbzoAh9yZatE1zSng8ph8q6iqkQLc0iho/d&#10;PPUJ3fyT6HpdlB3qglccmsLjMlZVdxd3ewWnrM6OlhwCIlkkZ9h76SsuV21ivOCVP13DPPhuLCJP&#10;/xvUvexP7ymZKkEUQm1D4PyLYtB9T3D2jC5yzBLpXpNdGgmvVcCs99J/uc/5WeK73V2Po6IGxD/w&#10;PCxUC2f3DeNfBPCxz+9yfWoEeOu33EmM3TS2vyga277pyqIsnAR65Z/vtK9Cb2kG3CtOSLHcN67o&#10;oIR9WyZYWfpW5OcIX27tm+BgcTDxP2Q18ivaF34tvbXSL7uyNjTTID6FAjfNdBiKg8q45yarx9z1&#10;CWYjwT/E3vZ7AbAJE15BWcQtxCrfR8otzFml8QdH6dTRfwV9Ekf3Lb0qft8FHigcI2aUcbxZN8Sp&#10;0zQmmJSB/Lt5gnVMvRP+woDX/WRmLquL15YLslojgsO5N4TNwjFz1SerZzj20/5b0e2Cqje8B8gx&#10;1W8W18BxJaK4XVvcltYmyCjKMLtJE6/f/xKdwtAE/1nO/hqglzl+llin/STVwMifYeW3qeBzdlUw&#10;XSfXtWfBTtN5LDB4UMLV2mKbGB+lvNS+fLhbbJCe8B5kVMb5HKfmfp4rjAQzsfMEltqgNco67P4e&#10;XOQJPZMbKaI0d/PErEwHAwS/eafwwJK7NciE+W5+LcGPcm3fusuQ9VYtFGltZMJRQc5Gn0//HVHl&#10;LDGGLJbL8pZuAakbvkhQT7HxhTRZanh49Pn0U6JfJE946/7EbEiNAd+0Qolrn0u0/OGPVYQrwT0z&#10;OH21n3K8GSAmDtrOChqlUThPvzMAG47SWAT6DvjOVZf//SbgkS/i9Wk9wlsAS8R2HoCYgmBHo1z2&#10;97uJRophGn0OCbmuLJojZSiCuymGsA2IeHAKXoUm3vQJTzCLJ6i2fRYCS8qE0XR2gfWA1yxYAiGY&#10;EOdXSyvjyQT/jOxwy5CBecQC+lYrvcVQjbehJlJv0x8BD4cMF6qlaAq8MLaMgp29NBe2GVZfxm0x&#10;gqw1dZ6+aVpIQ1egwOxHjYoT7ae+BO942iLX8uuHwB3KvZDLQ4XfNGWymZT9pCbCu31vYRyK0ahN&#10;EKccYZ9V/5V6snK9DYmDvttCAoJzJploorf9x2CiQ/bVk+td9F/ZIQX7nZDBQBu/ATyAcMwZsnN9&#10;NCpC8SvtYyK7b7okdJsCRAu3fZZAKarQWDmOzNaIFpInEczUG/sDCjREtt60DqLglgTg2EnJqLay&#10;fxOcneLuAwzxvLSY5xnsozxAVxt1J6b1KQQ3C7keGUFB0sci8hkDujv9C64Ag6DrsTrf0pg1z5EK&#10;1fvEJZCeTlTs0CQu+zy8WWuLnVifBSnS1xakgUFTYCJf6HdMZX4WGup0u3z2GW1fwRVGXlzOc8Fs&#10;ILU6aa5oD+XxtbVtoAPdtR4cq1NN/+XjSSjeW/aYJxZCJdJJJ+99AuhI0+3l2pKBotJ4g0xMCbWf&#10;OOaQpNGIobn1CYWl4VwEdre2yvs09cFq+n4CY6hjj1K5re3CMGB9483LPtEI0ix+HkEsCKWJDT4k&#10;2GdfW+Rzsv462Zd94urKqBUBoU3o43AkFDH6fDJGkA34oaJRiuyRhiwDLU0AOK/Kb77jp44Uh6PG&#10;hsFQmNvEkYXotn0QRRpICOtJ9ebdqjAz0iE+fRaUWiUT5MSrT3zevkb3c5+eb64KUVHyAaM3MgoH&#10;CTNOP+W/fprI0U4ly9PHNWRMmJGjh4FwbmuoCmEpFmDR/XoF9DOiJbHLL7kw/l4VCx2n9sEplGiY&#10;7v4nxIiYl3HKn/W+bVVITlfZVvVGAPyHpHbdB28tiqcLUORvHtfwr/+xisFoBE1otVukRio7aXQP&#10;59uwgKi46Qv7PJ9zn2xH8q+neoz+YLv3iTnjnKlmyBjQ4vfvvfRfPqPzXOMG3TyjpBvgShiffUL2&#10;8ERVPRMW4Q3n47zlCj0he8SMdYetpnJqLJ5JUmqoZ3dnHHimc2GJjv/amDjhleQrZWLVGaeoFyj4&#10;GJAzEC/7nDLwadZxHTiJCOOzT4MQvLZKDGsRpE+bR/Qd7L9yP4m9YjLEm5zDPk8cRI70CRu2aUMY&#10;FOnkoMZhRYN6Lz4z7g3t1GENNHKP00/5r59myjk2ufAqjObH/Dcf52HqSYypKGoegnfhfc/HUbf8&#10;OLifTdzsj/+CS0bgmyUjA297vM/bQ8JVYaOLMcVLRSmgobiAKkYgSHDPRwWVVuh2YU0czOod7aOk&#10;htQ/+UnugfhxDVQ3LCUZgj5spmXJel+eFBhPy33YdEikOSnQ8mkSEhySBbiaClw+QWGhmDLKYFgZ&#10;d6cDrlqCFe/H5p6gWjjAuPiw6jt0DYhQLiw9W5nnC+aDp4pCivkqs90+DGvyfGRW9tmCbSRSGO/i&#10;/g8d/G62Qp14Z/C39PiyMuOoCRsfxhLZPCOwaNceYniv0ASYnfMiJ9JqtvngJ0hPPjk04snr3lJN&#10;h+2NQcku9enuRNR/JUnpumkfXU7Mpmiy8fYkEJEXt2/dqt5caprl+Lxc5N9yYMeIH35afL6E8vLD&#10;D+ewLGShLcRyCQJmduddt9Rmt+eKS+u3aIkqC7iikK45xrRZZ4sQc40iNA4C0Wq97JbAhnMmOSI9&#10;ZxKsELCi2D3yFzd0I7emY7wFJePZFrrh1O3GjORmmy9BlfmSH/PfIALEFojnYMjU0pkxOD92ohwE&#10;FP50Z1JQYbbxUDggXoUYNoWKyB5c13JtxbOHxL+xUvTWH75ykoAMNtD3aZHc5Vw+3ZGRrIkt+zov&#10;gUKNIVFOWFe82QPkfKibfFS4hz6zcatBEDZKWnKtKzIRMsrOZbTmP6Ht7dMK2ManOTxbuhpvD/1D&#10;xwJkF+55y8m+e/1XEgCOJSM6QQowqa1nKDTx75waJOc2Z9UzzSWB/X2CGnvV3SfWlaMxZLqlLb/s&#10;ztfnEWAWJX7Of+v7gKtSIEvnDsvg2/fRxz0LFYyy98XfPa4cx9UZmAIcZX0by2Q4JsZucjJw5yn/&#10;lmb8syYmZE2wnDtqQSZTzD4pTYTYZML/oEPBPAY5DDrdm4FkJTFhSL7rmSwVs2c8Y0LTL4ySWN6o&#10;dZA9/2/TFwDCEwKqgZFaceZo59UGDOawFyxLyXet56V5VB9r8koQfG1AnBAY+Ade+qHnOep5Ydbc&#10;yOVCN8XOu5ufnvFHJBlQpmTSbu+r/0o6xoOpJYxRc7q6ZsBqo7760/Cu7j6mGW3fbwMkeOH34l2I&#10;1+ulXrblXMhAUb0OmeNtTkbuMzwj49wP2vbpqtkC5MnxqkRq7PByaj+s0SjMMdZIl71tEBMYo9Hs&#10;uBgGhrKRDR5lVjXeFpL0TJH7SAXxSisGdR+smGhxGenz+boEVJVhH3bM43mlXntUXJWx86P9edhy&#10;rZyqq//AH/v+yJu3jf/DSs+zr1hojzxvJAOX2LhOo0aI6yz3P/S8Erqv6ZsncD0m2GJdRd5OIIT5&#10;pud2uOl5Owcr14HtdENl4zr07H3ss+y/fBow99LLJwSfQv6NcFGySiOQCbCtNt4vqCD5HcmD3uHe&#10;V//lntd3gfP1yAla4vJpaQR7z8MiS571crV1gM03DvxubQZTFe6sSQbrkqC0hLH64DrnOevyS68X&#10;PsUetGAjl81Aeu5MZn1bmOD/7z4L77rt89Kz5tctEwY2igwk9xv3rQQn6rPsv7zPi0ykkOYGcuLT&#10;U+Di/tUFFY0Al5MB/lLo/Rc9T5lIsjeG5vZp/E5JBmRpCWfZel7EHhEPCki96HnhQtwWtGG9m+DC&#10;dfr7IVGnMBF87J3OxhqmdANgt8V10NmGJ2hsJIGuLYKFMolilXIKpKHMkPvVXhRRFeLtkTM+zaTq&#10;0wDsxqfrVFGCxDWTCEgDnnyxz9TcUPrImBTbnIVg56cFH84l+QcCDKVsaUaLyDOJU0S+8+s5E46B&#10;cLJnAeuaB2lkOiUYRZl5UtBWChsXWLtnVWZ9wT3JHCrIh/IwN/aICemQxXI39pxza2b9Xs1ZKOWY&#10;87+qedyPDccIWEM2A9na5DORYKdIE00mpvBmzgQ9rJsjI3cBvNrNaOEkBffVpt1pHcMP9aZn1VrP&#10;fSbsuPNteLqStQYBoqbtKgvnjDLu2ax6jdabOr/sv5J7ColqzfH0aQo9wT2i58PAMNkzYigoFu6K&#10;F7T902pjzJoMDpuxeCne7/OIysSkuNly30hht7wZZFDspI8lZIuXKrXT19TXt//yasO3LZ+xN7ac&#10;FmBGI+Y/Bib34qYNqYan7Sjcw3lJ0kMz2LRqsEsyqeKj4JFCGHzW8nkeMLCfh6/aC+PvnmeG78BG&#10;HIABhTsaK1K4N73ZyGBdbNWb8d+4T2YW3pvHzM49Yxr51I5F23pGJlnDPC05qa2WSK93E93B7n30&#10;NAA+fVLabM8Zxt9TeGhcxg3U4EVUE0JZlhO5sAs7KnxmVT0q5OKW784wKAeTOndYtc1e8AskvgB5&#10;QU1I4V79ia0DBeCNJEK1+RaJATDpeBuOxzDu+QVsHS6Y7wJA3ydF9RiHNVRPuJdpQGT861u1FfMQ&#10;ZuFaClOg/V/TNlPaIDJ8mjnnklDWE4R5IwMKRDhfhU3hfZ+nTs39V/ILVc4xK+Kq7SyQU2IWpdMl&#10;7aBxqhr2U0UdDd/sTeEVSi2c5+xz7T6RCLWQ7HAlsfq580ipEZhrhDMeA3MbCimHrvNIbGpL1YUn&#10;ooRmiICDklm1d+cf/uycW+WIb4XDsOKIwsXuKMUHf3bfHWqJJefReUxP4KNnz91rpNMcng3eApvg&#10;PfVz/pvP666DwkIRbnzw4OOaKk6X0gLf1J9b6bf/kWpU4RzKIW6xIEU35CvTSYVBjDJxJ4rfR0pw&#10;Lu+BZBuIVltz83P+65m1XlCZxr4v0uU8s3XoyMEoElB03SdO6LsTU1tN+OabOAGXpvnSU/Rheh5n&#10;YvaMKEmfs3K+qETbqIXQgcvtsabcNDmI6UEt5zkT0jAhgvoHEd8/DWUSY4rtYrfiVqA5MHiHA3D4&#10;MUlg0tuPnvfdAVtb6D20058iCPiz4F85CED7Zav4u/6bu098CCMkn0fAVzEjP+e/9TxrEJoqOBeO&#10;pjmSnzuuHH4h0X4sDWwk9NtaGmblSOy4yXzT1+DPspvG20oGfsP5iaaqcki8S0B3c4yRGANgJ5uJ&#10;o2yuxF8EgVNtR9MDmuqz0WfpuecaEU1FnuRHCVnHdJYTtT/Puqfhy/QIsJom/Vzvzb3omOdO4PFL&#10;eVhrSla6cibGxEdBz841hVt1n9QII2HthhqV9ZDRT8gMvuwcCI/Ufz1GUsWzlJie/49YWNC8n/Nf&#10;P99GxUG9oi5sdxUby6kqQN3OpQp+pvrMUXouVFt95WIeV+K8ByTnpV+BT5Mn1HkRjgbDHEWHQBf7&#10;wKTG5VmF12fZvQdHOPcMxSQgiRAI2UINVghrw2ZIXoSUoXhP7xm1NuPmCCFYvuMGva99d0AXZU1+&#10;dlOZeLlSfs5/vZsosZZ+PD+zkfxc7y3fUikjY1ilim2aMcUYrMoBgaAIT99swjWuJEozFOQx9r48&#10;Avf5L7ClgHfxljfq84llYr69XiANkO3bSvTe3MvfSlJJOlWVzw5IwPvlG5nlb0ItaXv2B2VMLAkQ&#10;YpnufkctYExLwwJwmtpZ8QpiIKVhYWlSp773DO7GnIaqvG+Koggcgwocc4bLbBl7NDOwVBtJa04M&#10;2hwY8KtEBpH1jMC1LtPXt+8mTJs+kzNi3Kc77+Nu8jw40YSeoErO3F1/13+9jyLR+j41Xk1jfq6P&#10;zm+x32lkqBJ6ruKc6rpQ8NktkknSKCZjruPnlfjQs3Kj8l0YEWsDF3bPTJ9Pezq4F7pbFvCPdPt8&#10;G42peHLvq/+KOSMIMSn8LpcNdF1NtST5Xn4a2g84xRyY6mu7WV5wZ8/1vvov90w2QToNSIknKb5x&#10;ZtYaL0p9GgN7WxIiHAWHUq702Svm/XafGM9ZHYmqWZhI36WdgsAul8nzQkhfcBHok1BDSg15k3pE&#10;XN4C52UEkqs5XyEEbHpvNvjxD7rUNjOqE8v5MSQsnSNRtpHuz0/o48i8C61rOYHHPcOnbzQOb3Hd&#10;yDZ0ZKT3jLOwFSGQ+WTIO28T6rfu0Pvqv3LnwDc7q+B/VEiAA7YTIqC9lV5yP1i1rVnlzGJ18OR+&#10;Qhkce0ZyUyrE75KB3ee8AFtxN4Gf3gdGTTj3jNf4DSCQ+uDOMZabC1upTwqmkAAb9Sz0+co0iEza&#10;xUozwxxvX0kj7pxn1MkV/kafDw9/HXvK7tmhd9wM3YRUK8aamPv29e2/cp/RRqvswdyp2TOONjPK&#10;v9HWujoHZ+TtPDs49D956bezoDhE7ZFSkjxeP+e/HqNQrqnNAglR6eCuM59nhv/ASi5VfhKjOWeG&#10;3msDjICBSlu13dRtF8lTiAmqClX02fvqv3K83HWnyOfgDWK64W+onqmiobhpNMPjtkMtjdIiYEBL&#10;zQN7X9saYbTBhfxR2S/bGu3Pg3iYO6dRbM/33rwTsr09dC1aU8jww1M160EONXFA0Kofkusidna/&#10;pgSD/iyGUzQwPw2Ds2J9olM8lHC/6LnI+PJswoPxGeSoTX2zZ8wY6wrzCCzNSmLy216xy57Xw3eY&#10;M7RlUwvdd7sVgyw1WTmeM8LhzWrj+LcdRqFMLgLTTs1JqQir9/kgHJTU4NXGt1znu9NU/2UKmxe3&#10;Hdk7rpY61Li8u05IWWEGVj0z8BcST6VsajlPgmUVac8lkexwz5KHL/gFbnxXUcVhZhqZq43NXLSN&#10;O7fDgBkJ9GkKk6g997ydf9z/mARJHbjm0O06T92fX8+fVNhBET/pL3ip8FRnL2KLm7CeGUpk28CD&#10;xtBr4giyyaPIX/qgmR3pCJMVL0D2zPpuggvviEuK0jNybeuZJbdlOW6q8Wx7X/2XuT/QldoP0uKi&#10;SPCcFFudFeLU86OZqHkiBQSFIBntyCO33SFw5EARb/HfT9wfrXf2AiX4nPi7x5mBUJFuEZyQfwel&#10;1cxwr5UFARwF7tOYxpJBKOUJLPxxZueeiRvbKalU/R52pNBdlaTg08iozq7wNyo6keP2wO54sOpm&#10;lQJ0mBQWerG6QzNKRnH/ar7rebnGhEmhgHQShRFgLcWklAPTY4M4EYjL5ZwZAybO/WpjCRoPRc+6&#10;jbRt5JIsSzPD2AYGC7KvdzZfznlm8B4/jRD0ZqC9Ybn1gUEG9nrO5kfPpvE8r2RJ+N4t9UkJ+1wp&#10;P+e/fp5LKu2zUoEgvDGdcx4pmNRGcFS5XVJG+6KNrPJklMKDh/uxjhaR8fJNzx15zOzc8/Hd5dNc&#10;YJWMchLKD823PRMS86SoFBN6wPJpnCypRUyGsDQT1Er9ZR7qy56hftMgucAoBY1QuI8WkbAzhNkz&#10;4juzchUuQ8vKHe7r238ldZD1Lvxg8hoZV1vPxBYtEJ8slEjerFZAoYE3FvufYFUcWQCHmO/OSWGx&#10;l0h7NuPkdEUA5syhf6EtIj2NT+M4cCw7bQPDr0J2p+ZZlGJ5+7HP+ykkRoE+kOu8jNfP+W/ui6od&#10;FaPWDcvmh37uuJurYCG+r4LVqx6M3uQL0JDlko69GS3aUott5c6lezqChcr/EPN7qka6fa7I7KlY&#10;rRWIEMu6jih4VJ9l/5UrRUivnJ8S6ZtgAd+qctMxsEOzrmCwrK3mn3YTlQngjD/KXv3Ag8XdHasb&#10;Y7Sv5ftu4qQuHb1WpU7IUlEAYDNk3D0CKvNUfcIUgoM/ZnZc06U+zkndpBa58hNiTX+jGnXPEqat&#10;Mo+zGVlu7a731X+Z7uclYZwu033NWWDnmpRMiz7npWrNt7N57HnVIk7HflETTs2LqEfE5sDuVnup&#10;ZMOo/e6cM6bMXO0nu4K2SjgUN7vrGSlvUKu4KPp7YwjUPpx+vEMzhkjxi2q+7BkXYvlHnnMGXjI/&#10;/SQDwqVTXoKee0Nhq25y4JHytpQzDFVk87MNqWXSlxvUJ7nTVP+VtL3quCDFFEtq3HlloVDbZq4g&#10;qH1ZBZ4GluwFj2Stp5TXjea9ZzBtRpITccAX0MUGN7w4QYhIDJ6ZF+cZiaICBoMXEKbeCyEQ9S5D&#10;CW+0EmfWJQGlpdrp8Tba7q8XcybAZ8wt7giEU58zjr+CAlEQSpl9reclT1/3MoQ1c0fbLSiGHrnp&#10;VMBfiq2Ti67M3tYzJ8ksjiI2sk1ovupZ1cxd/k5R7cz2MycB5IVEyeWUTtkDBsLesWSx2uCOXuVn&#10;qGwJcf6xU4SqE+c4exYwyc1QUBjTs3mFBOAme6FHsrPKIM2eGX8374Du/FE8jHR/eV2X1aZMMfig&#10;fBvmm1k8d6tNpE41Ycec8efqcun2acrpe84q6t1lFZEeoCW5JKAFCI3d7zOwOVTi7PlPLnnrPYPr&#10;chI6vgd67nMGgyb8QIwbTFuQwd2cIStnuTID7rYdo66NJH7qfCtK1R1gYmAgsmdWL/1rlz2Dw7Xj&#10;Wo7TiJTNnoUayc1gKwQwXDeDkpvFh5SxEirLo2frY8GxheWCKGKliCupvmacRT/nv/N5IB5+nl58&#10;dv2c//p5YBlGRxBaz6AOo/JzJzkCjk1rl73g4doJi6OYkHi+iH+gMT5tvurcjN2HTt7o2ljeIC38&#10;LpZm8OO5B/ArI4zJ2E+jZTYzcO8gI9MtDLGafZb9l1cKj6G5IsPYbHMwhyxJDgxPqHylbfdBDTrQ&#10;A8pZcvS6Z8G2bYhyC5huoFo/TTS/rEWW53fANWvOv2CpiZjnJBLxftMzYCNvJOWEhEhsPSPWil2T&#10;Wbad8j+I6RlvgndYSs31nPGnue4V/wBd1k/5YPZJgJgCWZit5owc4egHhYGhEDLyvmckvi0r7FNV&#10;eFznTC5aAWFIglRVvqUZjkOze/4PhM59z6BkQCRYjuhGl7baAGH4dFKYYlubdgYwUmjicaqgzrzr&#10;7sFfTrRN1EvIwnwXNrP5nVQaboKhiNO3JYF/83aOG4LI/MTLnuW587u6GaztM6QNEsUDe4J/pJfb&#10;X0boT/z1dp+JQVJKxcvJRnYmFUGi7BkFKlP8TWGkOxLtznFPUMXdnLnVGSBSrLbs3NA16tPoQFrh&#10;sZEyobfVxlwqL598JB9wRcd9blZLvVs9E4aBBN2zPz2bVy9fvX03ZzSuCYuoyNTyabFU9/yIa6lO&#10;VTXLDHlxqpRm4n2eno/Zs7KRvJFPFwdY/xlFr+bLOcNJZizv4R4h56yu5VCxwY2TcKic1oMHxJtx&#10;1zM1ZeAGXs5HLE+RPLMKcnj3UB/dFd5yNl/2DGeqQHeNulZblTZnkNEuodksiINPxkuPEVjieaqe&#10;tq0wiBb9h9VWNTZL99l8N2e4H9qeV/txYPkfuD3d/KBtWAlFzrK5HJOPnq2PhTaCEEL39Uf/5gr4&#10;HT28Py9naz1v055e/Jz/+vsq22UvA860sof8nP/6efBbVn4ngmf5/pEfocq44B9xfAV5mjAV2y1y&#10;KFBcUQuURI2mXLnCgD1W7tyzTFGv+hO7AGSibLYnsI3I1HQdCcN1z46ANukGgGDuMIBumaPQ4pZx&#10;q36s60GvJB27FWZ8L+0Q8KWK4aveUsthcZMT6Rg1xUOJklZpFGJ94cbFuYJIiRGjl2+59MRBpYGH&#10;xoIoh0svqtRv4DjWhiQSw7a92l1simJCGF1bJRvYqsyc6BaW3mergnM+jvAnhcFvVQplPDvYquLJ&#10;3R2Ol4kty24faOLf6LgOT7z0cAFMYAP9YRWAaMuI+psVN3EBsHtNX8Vz6VsCgQ+/my1szTJmIo99&#10;OJXJPBcZDtf3llNQQ64NuttbdsdH5AldxusjV0SS1K7UIW9LpAoWFD6gq26hEmdLcxwGv19olags&#10;SGOzItzhmxord5v11Le4YlI6ZIMkx9h5Au4fDIViGUPGtYFB4D5FQIOEhb8lZ9gE2qknhZcrfA/e&#10;YWWF+uor3MEsSaMs/EOQW70NU7k/SNjoWBGe1JM7k5c0YzDliK6B4Wn9wyQ/sHjnOe8SDLXcPimQ&#10;Nz/iu3Q3cyGCVoSkv3uUO3IMlSYrK64dVsQ6HzWLfwpERHJlJEwI7hUBU88BRpierwPs8lWzJfVd&#10;z/LSYVEGBRfmubYLr8RUZQ7NkHchggp2fNmzPlfLyWI3wcaZhOVVs5Z75Zxqlm8qx+3my55luJX+&#10;NCa4HsuhoFezP11Lwkjlp/l/9awCLKWNEu/onBegND6wmvOzmQh8RaO1PPfeIqpREAesUT8+jfqt&#10;MvifyABUETe6uvkdhRGpc4Wkkx7JfZIg9fdP12qPSz7+3z3XXRL0/NhIvHWFv0ItzuWcPbdmYp33&#10;iiQBM5zXlgtPzLwqME9O8hgY+FVlYeVmvFvtFl3X6eynCjmJ2pefpjE0qJqz8hEmn4XQz9z5yD1V&#10;qdIBjUOODRqU6jHFpMogmD2DUa2Bvcw3IZCCZ9WflluwsQqZjI5rTXfQ7BkEazkZZAK/2GeEaCW4&#10;HcSscKPWeAhP7EIafB5aT44bj8ILLRoBt+BaQHV2xzLRAj5uEoIce7yDAABaoQ8d4wpv5h33pCyj&#10;qiLFRj7MFYbyS0CBaMaY2UBGAtEU9yzX3aNny+m0YIEMFW4VHTpvYOEtP+e/fp54onUUgULCTbc8&#10;f6RgmRs+tdOYKkJpbkUgrNvRorwbzgZPnEP9gjuzGZRa9rtPh6aSaK2uSWD3Q03RyLLGpgH5WNPz&#10;nDmKU0U1Jcw5Azb2koi17HQEc5q6s6nwsmeqzBR48GFtUwKQT5tEn2cHHHvljk4nwF3P8psVthAF&#10;p8cv8N0v0KhDsy4d82a85RfctGeb+8SK5s0zS9JdbYZkWOnOxUIv5yynuUeNtdsNUa5BQlRWswRD&#10;Y6FE5F3hmZQ9sfJ7S0VpPaXUYOSFT7wmRfKurwXj0w+B1YR0Nd/NeblL6vhpJlIHtj49B7bqLdV8&#10;2TMxGVvYB98Z2f8z4+ipmDRAbzXf9azNsQk+rZCaFHXRZ2pFKeyzGSu0/PGl7t/1rFKOU7eV562R&#10;EKd5srhnzwqO1nF/2zOax7Tbnj1L0TZjlrLVaZs46WKHuPlyzjIG6tg8aJvACEX3kq0/84rF1epM&#10;lql82bNEq9nj8zyD9SG+6Z59YGufiVpPneczbW9SlbfwNvujRPfsNfBz/ptSmEsFKyg6NULm5+eO&#10;EgnHkLYoFAiRc8/XAHVRQdzBL7ZmzcYTF5mN5ss1Xber3q1Fo8LXXPIi0WoeRnr1rK098kjP3b55&#10;KLckAhrgo9LI/jxaRgnkUuB/WlPqhFF7zmv6YO9APgiHudlq/5wZtFkx0Zd0qoh8qYMlLeenWVND&#10;YqYYr2Z56+YJ4Zy+0M2HY8PHvrxr89NsZh3dp/pBAsFSjMCevTs6AtJHf7mcValg9kxYuZjsU6ei&#10;FCF+Q79tjeyyZ/Txon7cnt2/gDu5sHCyMXsWodDk5ijjiqB7Gb9czI4rlQ83Dkv1ylKMKdQoaPzi&#10;bpGr1/uA/Mj68lfTJTTHVTGxUuQl78EC6omYj6i8RZ8t16RgIeW7xFTLQug8qf+KM4sfhewLv/oI&#10;JaBP1nwKDuvNB8nB6fO7zPbeSFBpVO8tpYKyVnR9WHBWf/iB1WBVsZqy23coEGqTqyjdYMcTQOJu&#10;SfYlIuJWXLttb8lALrYjiFW0Xu0t1u0El3CGAlVQ3eK4qbAXdN6939zh4FsqdD0Ii3XkxKe9xWos&#10;x7iy2LrXERBhhUQF9e4kpTrFZs3gEgTfvHXnn1+t2UIn1unmh2crsZLceWFIXvhsuJGJ2laxe4f5&#10;EDLz8TqsBZE608XbRcaEsM2J5NnAUlCUKuUEwRVWqmZL3MPyBOxi0sUdSbE4NrJnsan6MCXU63jh&#10;I+sBTw4QVSw9KDxM98yREkmUlPWrxD+aXsx0yi47LTLntjYI9eAFSRFRMB+iolqWJanZIlcsd59Y&#10;73YK5E+7F7v/ELW0VQ9SSjUIFmb/DzzZWv6hlRNfBwi7J8KhV3uLQV9AbTnZ++7hsvLlkiq6KvTA&#10;OijovLrlRER88K5bqjLa8iCBbwNZImAKsoUXRTmvS7cqEWAfFXAHVZ65ZRcCx/kAcfGBMFLrhwGS&#10;mlYpeAl6prVy2YY5tjwssUFXs1WZV2sm81WTFBFn1zJeamnOVsHK4xRg/Kpyyv1sUSLzAAkd1Q1L&#10;nL+u7Uy3OHpbnAhwVhUblFf5RcgEdzUZATli4onoRp8WGTEfsduarYCTycNksLygZKE9a/eQ8t2Z&#10;TboCVxnmoIi0dojK3wLAuluExgu3LhkupQ/prsYejSNzroJx0pV72IBQv2Dkg2O/xIxL4zM7Z+hQ&#10;xrrIwC7Kfy6rpENuuJqt0CDUvEu7/oqSdTeWEWVUSlVu6rK3TIa+cj4wyu7C1rW+FnwE0hHNR0ru&#10;dtufIICdME91QY07yN+P+W+omAjjqsIrHFaxJD920l3E5S3NiSyyn+ukUDsLBEYEHjxMa2WlLS24&#10;xnCa9r2j/ivHijS3LgYeYrudUFc5ei0R9VtVRF3pabv0Dyz3F+eECMZvK7w4rTZYNPcBV4SNldgq&#10;XrZBccaCrh6U48XOeZL948MF/g5/6fctJNHAAdc/pDfujx/XUnfXRNgGtDpiq6VgS8Jk/Jf+GXY7&#10;LLqrMCPiOGqQPGe6PHWrCxYzvAvcHDxh61ZXLWY4kjQLsArN4wKnUyqYDr+0SXznuSy9o76WXGXn&#10;isj9JT/WX44NwPpxSSNuhMCw6NOn0ESyXCSebgBZ6Vvx32TmyBLO1nmUx24RmMndyCJhcdrBQfy7&#10;LhXpGLDf3i2EmboffhCCwi+6HSm3sa7juo7+YeRCykRgKcDr+1pARqnREMpAnowhP+j7OFuOcAoY&#10;lRjAFbcuo8guMwJUkYtfvZWwZAhquUUTyHjVLdReV0eolHg36IAPGwdOtwJirt2S3TNnW0O+6hZD&#10;3h4RpfqpUsAiB0gdNB4U2USaa+9W5U5DFLMZcN4XeyuOWa8q6ti6xT3kRcb9tZXKYZlcPOUbSfkg&#10;5dFBmf4/ys5ut47chuOvEuR+gcboxqmxyc0u2pteLNAnOHXcOMBJbPgYDfr2/f1FUiI141iTm5Px&#10;fEikKH6T8v5YUCi649zlZXocUeJdndBGiAj8XFpdQYqcQdNYAGwHQ1/gsADx1fj1yXD2Hi0R2uMg&#10;lT3108eprZHaZo8jmpZOu4EFRHM+lpjak8LRAKof+EHhDswi4x8Si2pUHbXAPvT51f1SgeJcdbwj&#10;Nkvm+P41oEjE8IaroiIaYEw4qGMZ4nSUiFsbhEfb0XWJWnVqsvf8ls8R31gBCu4Z+5pUBNJ9VoBC&#10;EXL3qw48RVebZjnhgMffWWYAjyOdG1knOtgFKr+EKlEVaXj6+CSBraqoSVq6qwA/qhSzXaD2h20H&#10;DTaqwkLAn1axRT9mU6Tp+QPmprskQDpFqt2uWQZLDAczQoyiDUsmjh84cLrxBSYK5pkqSFz85oUd&#10;KaLjSYL0CIODxDar8NWr+DB5fi6kiTt/qIo0AYUOLfifTCj5QsCOTRkl7YAMK6uHk3heW1Y70Iis&#10;qc5qSDRSVA6vLf5zr49Ir3Ykqw97rG0nmnGXBXJMHSUpTg5EIBpJbSkZ24wVs7sodtUqR5J6Vgyb&#10;nN67sdHqYtYrW1rOlgzVjYR9KnozHROvco8XB9Ggh9ebGE0BKTg5IL/QY9xo42AL+t+Wz6KkhT5I&#10;0uGUaEA3P7e7yEgE0+sk/AHYfLZIp6k2gw0clIQ3a8pSwT0MPhviMYI8eWZpt+p8Vl/Q8WZQCqdV&#10;Bhnt3ASfMduDYzas+GyBubAANVOLz7JTjUz6hHg6Znvs/G8UrlAXEbV4TDIN6YDbQB+P1Qnlm+z2&#10;Aww4vUnLOqWMJ1mWJsSxLFP3DZQ9zzMUR3RH7dp6DtxiwisrJY3JH2J/UtU/uWnhE7G1SSVRrblp&#10;OHVHVnFIV043+clW5uMNq0kaTk+j2rgOJT+isf70dB3J9r4oy5cGnGAAFnhoGuofVHV8PUAkUTb6&#10;j7rjvg6PNpbTFyqSn3SWZljhKU8rm8lHiKd24Rk7VcZHbcaR9psK7KpITuuDGSZ7bQ+e3TEHNUkT&#10;nFypY2NgZqm/XyIY1BHGaTtVnRpfoIm9MREOwXmpOcBHWT6r81r8szB0eEwaE5dXaB6shqp29+AM&#10;HBuVcORyKEmIQ7Jh/Z14Kn7j6YgjUslBeG9+eg8elZUHZfRZBVvCgnkX8LCXq5THmPFwqExnZajv&#10;wbM3Jkp9sHxZpdU2QzsKR4kOxp3GTDeJDx4Zk6XxFVfjA/P8dThZVEcC212FPWnd4KrhnFjmH+kd&#10;+jOw8tO67WJljEPfWGzHFyaB1UsDpHJzTJ8QzZHyKx0w1IUSx2IUYyqtBOcPTrVX+eY16xmGYIWs&#10;XhmVsvO6TIdTVHdBQhxxPszdDCciIyQzZhpGm2O1jlKvbEx1X/MFHm/G6v/8Jrs2VL9jYyIJgsfg&#10;ExC3T0SVb8LQp07a6U0OID8gmfNnhedCJtIAHAkkX0z1jOlN2KH3i1iSzDC6UDKILPEvw5nGxKk9&#10;hYsV4Q8ZyB55F3KmrmDlcdJxrHst6hT7OLhoPBW/vu5j9cbGTnKvjuTv4KvtnAJwChPHBuw3OwPq&#10;hJRucqCayYY1HI43cUnOR40ONG1FK5wi6BPsEhtZ3xP5TaR8YXppTwxR0uEcu4kIjJu6a3COHczu&#10;VgeItCcwnkIlknZoHos+Jr4m34e4sfHmLsOZWIqqOqvygb/OqzzUYG1qt4V/OKQvuVl8Z3fMSnHw&#10;35CKnF1K4z9/J56KX6M1hA04aHoIpZkyQU2GxlN79Cn7wOmTNruqHkg4TBL7LyQOVE96krvk7nl4&#10;cmndkDkhINWMy3ZqX5rGokyZon3T5IhNtAIzeEHr2YMzU/YVS1PgTKwDa5TOTxkJaZOiZrnHZAnO&#10;/CY5T1O8YPBPvHRzDCPd7HrU2pjpzY2iigoU5t1WVcqcV9wwqKdis145j0s8m602wTnGBLGeC9UX&#10;e8yWOk5qC5xi6yj1ajvmxoKDGD3iRtgCu7B9NsbEixWuEM5s9FaSa7gdcCIOpyL99Fkc5UpNShsp&#10;3+zm+tKY+U35Lwrd5pvythQ4E/WpD1rP0a7YrFcbmTXeDPSlvbJzc0iBcXMJTmRNcGTMlCnCkpju&#10;Xzces8SH8NOpM6VxvQpZvTI4k82x9fwmU2br+E2cltSmI0FERTlcbdo6dpM5SEa7EooSDSU/Cfxi&#10;2NEVsnplcI4epbKAdCJX+qzic64CEX9QCVi6CWQhs1TOR3R/D7chX2w0HJh+Nh6aHEpuyLl4Kn79&#10;adbaA2C7T+/Bg6cx2BgOPZK88pTJ74qTJDGpSQAtm4KwebTSwEfG7XXJL49bSHd4iivSsS2wkaP0&#10;jl2pnOIyKUUvekCUmHwgpYJXrwxBNA2PfBxlvkw5KPjGo1qGYZUwWYZNruZrJKD5hJf2I9H/sDeU&#10;BFg9gaj0EULC/zsnVA/PLufx4pfbpZk9UJFXESNXfmD1wCRXM4elz7nj8J1Ab5/QBs5KeaRj+hm3&#10;UAHR/LA546n4tWWAksNuRxUfaTHx1B48ybfGYVl+Xn0QTHLZoSgiB/PCJS+WiuIP8LTEQsgamXoK&#10;y5x3ZY/UddSOPGZieKgcnlOyweEenEntpRpTyReJhSTeTZLa5DlLNnjLO1rn3ckUpIetYvdpzHwT&#10;U3TS54YOOWJcS3Am0Yd8d6sh1jPpViTJ6aC8NKFkD9MEYIRPKzbrlW//oa2Q6e5ndsSYRD3DQ4hE&#10;UjF2HhNvTHgpmPmBfQhTCRm1DRZhc8VXcZOblhjzwbQM/49YxPpq/gJrc8sFepn6EP2izDsza1Q6&#10;UIdMc6VCeVjwFZf1KhhrnM2ACYhiWuVEC35MLt0AM6ldsA4duQLalyhIWqNjCH8KVFEWrGmNNiaU&#10;ae7ZPibPx5vHrGQ5vsLW3RjC7Nb47NZiTRokpSzqArYKZ9op6BtzWstQEuFPU/wzuQowr52kl3Cb&#10;DH7aeUh6pc2AyQeyzTTGOqhB/myPqpddW5WlMYdNT/H8dE7t0PRw3oi803QGl8brfEQsDyUQxUfe&#10;1vRRDCg4ncEIe6oumDGbd4oOWvBuA2NIM9shmqVvPLXao+LT1j+eil9/usViNTzt83QaUH14bwtm&#10;aFpTkAQNmTDkwrTPkU1eg1Yj4EI2rR9DsIFlb0AEmzstCYRNquEI+5HbiHqXUTuE9d+gJEvGXBpw&#10;qA0cO0+sP3+ULeX6JC15JgUAW84DKaqEOOAPV5mk8Qk8R25QBw8ZKhQCCrrLkxn6Hnle9Nrx1atI&#10;rAuOF8XVNSUWvhJNSmq5SpO6dyE+WQdyDj2UdXxfNN3KE056MQyGOdebXRuHPSsnzYixjlKvQir0&#10;dCCarl/ZOYWBwJa0Y3omZhN9PsqYMlvjJiHYA2Oi4blBQ0HEdU3OIA2E6pG2EXSMwDQmadNeOoJr&#10;wA8IXCJMLEHl2Wh/4Rz18xg7nESgHRQU17nnLQFdNw1oiqzzFpdxS0agV1axhzYZpXzW4KTz/JTW&#10;QRRc1SuaLeEehRFXx8RJGGmsCFw/BT3gRB0lFGWfhWeZitRvotHhYGxjwmstSLaEW6RWlPvA1dRm&#10;KfE1nULh24ZKJeclfUxcEgEnWV8HrFMlFrhNRjc9lq+MOTKX8cxjAZeb+pMjAV+47bI1OKEh18xo&#10;MonyVz4LZt13rTaSVZuByuMwdJLfPK1jbcyR+01GE16SMibs1jVQ3DJTiQEd1YJfEXQ/clJLSlKH&#10;mNBYypiyeExKon16dn9fT+XTG27xMB0pBG1ixj+L670eOkp2PV7qRpoyCSZtBqvAdTqVzplhuYRb&#10;0l/h6fZZiMiiDQEKSc6RcaA2GlV6kPlF4ra/CTPe533B643TMkDk3qoPNpU0tqfjqfj1p3F9uESk&#10;B52fNABU8dQeL1dg3nkcx214TkGHB2sq0KTZF1WKMi6IxeChgOBA7I0cPDwX/iZ7uewJmtGrvlws&#10;RekGVSfkwCl6ZvlNslr2rYqA17Gi5H/Du/yF3U8QT8Vvf5rkCh9BgbgJ47s4xJBzjtR4U+Er6Brh&#10;S6efj9fUBYIVGvdKCwL++Gx8tDpKvbJ5qgm9K54kEeg4+8Q/WcmIWJHT6Adl9DGhUhdc6BgenVui&#10;fcwbacxtafDfW9Z2/yyE5IwOGetFfP2mMqwdq3hNOlYrZPXK4Rw1bzDvyUrKlXbQSrXtodzwNuI4&#10;V4r+qjxk6/aubNfU6BT6pKISa7EhAQ49HXkgP5Q7gzHSXHpvcFspDvGHS9k+yKq+Qp+lRpNi6YAq&#10;vrmHQwJyChlr3fD60Ngi0wopC9pH7SZLU3UnvOJR1MGL5Lcv4xBuJZbQPotoq6qntnX4XbBtq9yj&#10;3V6cVqr64qVsO9WAOF9APFPH6/MMrMSv0ZTCtGEFflB73+npPRxCP5BCg4d8PnZtxiGnBGGA+E1g&#10;K5sRFyrmkN3E0287dUMTu2Pit486LMRypUPaOGKG+2dR4FpNROw3tOz3v3rEAu7wgo40YYVqxAiN&#10;48RHdv5M1sinHUuo7PoVHCKQFUwQTYB1HauVeFZr4G03if5U3YxSjahqacqFz6zirEJDUR+E3cai&#10;jUoXtvFQ/BpBcJ6YYkWaGBkS/fzbeKiOY6+gNEgi2js6gz3Dwk0yPp3fsfdKvAjfAnLWCAIfzFpt&#10;CcsRFTMyDGepFDONueENdLMZPt0N1XhqHx71/jCEAVjNKULoIsXs5jXAFlgRqZGrT21z7Lw6Rr3y&#10;WRJ/voZuhHXagZYNxRaGJ9qKxEeDthkMa9XeSyGJOkS98gHBm0SsBqSmuSgzcgDKPt6/hwwINR3U&#10;LFAfHTVRgW2N8cyEmhILEL8+L5hh77gwcifioV1QcN0pUbNN15He8UPhE1q/4dWnO+6RvuKqVyzk&#10;EitSSqViIRoQ9b5Su9r8B+cgBadsa5JoedH5FLS4hL12uqe7IuFzr1A7EJHh3KaG82HD+/fx99Mp&#10;s8M8+YblKMwcqxvt1QjzPRrbLi3sj0gnIWeYG4pG7LMXGgRouMULSkoz79lKY94HJdUh6lWnqs2L&#10;gwzGR1nNsp3TeC/4ss8PlzsTDY+n5/vm1dd//nl5dg//5fkfdw/fPv12urk8nL9+/vvX87ld3N7f&#10;fbv7/fz05r+n88e3p9vbu+/PV29163R+vD/Zn9FQLC8EurzEG+3D5WPn729+NFJk4W9Pjx/f/ud8&#10;em7f+v6gAU2yPF2e/zhd7u3L7X2D9dvX57unEG98/Mfj5eby+OfTp9/0v38/fP7fn09vnp7Pvz8w&#10;UZB/+n57//D08e3t81NbcT314/LY3vxy8+Xp8V/x/x9f9L8Tfzs93n+9/eP0fMrX7Y2bu6uH+4fz&#10;57unT/8HAAD//wMAUEsDBBQABgAIAAAAIQBqRwEz4wAAAA4BAAAPAAAAZHJzL2Rvd25yZXYueG1s&#10;TI/BTsMwEETvSPyDtUjcWseBQAlxqqoCTlUlWqSqNzfeJlFjO4rdJP17Nie4ze6OZt9ky9E0rMfO&#10;185KEPMIGNrC6dqWEn72n7MFMB+U1apxFiXc0MMyv7/LVKrdYL+x34WSUYj1qZJQhdCmnPuiQqP8&#10;3LVo6XZ2nVGBxq7kulMDhZuGx1H0wo2qLX2oVIvrCovL7mokfA1qWD2Jj35zOa9vx32yPWwESvn4&#10;MK7egQUcw58ZJnxCh5yYTu5qtWeNhFmcxM/kJfUaU6vJIsS0OpFKFm8CeJ7x/zXyXwAAAP//AwBQ&#10;SwECLQAUAAYACAAAACEAtoM4kv4AAADhAQAAEwAAAAAAAAAAAAAAAAAAAAAAW0NvbnRlbnRfVHlw&#10;ZXNdLnhtbFBLAQItABQABgAIAAAAIQA4/SH/1gAAAJQBAAALAAAAAAAAAAAAAAAAAC8BAABfcmVs&#10;cy8ucmVsc1BLAQItABQABgAIAAAAIQDmsjI8+8sGAJDgJgAOAAAAAAAAAAAAAAAAAC4CAABkcnMv&#10;ZTJvRG9jLnhtbFBLAQItABQABgAIAAAAIQBqRwEz4wAAAA4BAAAPAAAAAAAAAAAAAAAAAFXOBgBk&#10;cnMvZG93bnJldi54bWxQSwUGAAAAAAQABADzAAAAZc8GAAAA&#10;">
          <v:group id="Groupe 14" o:spid="_x0000_s4106" style="position:absolute;top:6137;width:38238;height:34039" coordorigin=",4364" coordsize="38242,35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<v:shape id="Forme libre : Forme 10" o:spid="_x0000_s4108" style="position:absolute;top:4364;width:38242;height:35741;rotation:180;flip:x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6ssQA&#10;AADaAAAADwAAAGRycy9kb3ducmV2LnhtbESPQWvCQBCF7wX/wzKCl6KbSqiSuopIBaGHauLB45Cd&#10;ZoPZ2ZBdNfbXd4WCp2F4733zZrHqbSOu1PnasYK3SQKCuHS65krBsdiO5yB8QNbYOCYFd/KwWg5e&#10;Fphpd+MDXfNQiQhhn6ECE0KbSelLQxb9xLXEUftxncUQ166SusNbhNtGTpPkXVqsOV4w2NLGUHnO&#10;LzZSfmdpvqevz3WRht5871N+PZyUGg379QeIQH14mv/TOx3rw+OVx5T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erLEAAAA2g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079164,3554722;2061292,3563836;2062362,3564271;2227773,3462198;2169986,3475229;2083306,3485653;2079179,3475229;2139717,3470017;2227773,3462198;2378087,3448558;2374557,3449502;2376367,3449168;1299747,3428970;1360973,3443956;1387115,3445258;1460036,3479139;1493057,3485653;1495122,3486306;1502688,3479139;1531581,3486957;1560475,3493472;1617406,3506011;1618261,3505200;1684303,3515624;1715947,3520836;1747593,3523442;1812258,3526048;1900314,3524745;1904136,3524745;1912698,3520184;1931960,3514320;1951566,3513995;1964981,3515623;1968592,3524745;1999377,3524745;1989746,3537775;1984243,3544291;1966356,3552109;1933335,3552109;1890684,3549503;1798500,3546897;1729706,3541685;1669168,3533867;1608630,3524745;1516447,3511714;1444902,3489563;1445730,3488994;1403626,3476533;1366477,3460896;1323825,3447866;1279797,3433531;1299747,3428970;2109656,3401034;2088634,3404072;1943253,3411025;1991121,3416591;2003505,3413985;2088809,3404864;2102846,3402279;2240275,3382154;2168874,3392474;2193375,3393136;2228632,3386947;2500913,3379140;2276972,3435620;2390297,3411706;1065162,3352742;1223386,3416591;1279797,3433531;1322449,3447864;1365101,3460895;1402249,3476531;1393994,3483047;1371980,3479137;1293556,3451774;1255032,3437440;1216507,3421803;1165599,3404864;1121572,3386622;1087176,3369681;1065162,3352742;1129828,3320167;1205500,3356652;1195870,3361864;1107814,3321469;1129828,3320167;850526,3231560;944085,3281075;963347,3301924;919319,3279772;886299,3260227;850526,3231560;1014586,3198124;1014599,3198494;1019246,3203821;1019757,3201589;3023894,3112588;3018897,3112982;2936345,3169013;2855168,3210711;2797381,3243286;2765737,3256317;2732716,3269347;2692815,3288894;2662546,3305833;2618518,3322773;2573115,3338410;2560732,3350136;2541469,3356652;2493315,3364471;2431400,3382713;2374990,3399652;2313075,3416592;2236026,3434835;2127333,3451774;2124582,3455684;2072322,3468058;2073675,3468714;2131712,3454973;2132837,3451774;2241531,3434835;2318580,3416592;2380493,3399652;2436905,3382713;2498818,3364471;2546974,3356652;2514375,3375177;2515329,3374895;2549726,3355348;2568988,3348834;2570271,3348497;2578619,3339712;2624023,3324075;2668051,3307136;2698320,3290196;2738220,3270651;2771240,3257621;2793884,3248297;2805638,3240680;2863425,3208105;2944600,3166407;664549,3094568;669772,3098811;671556,3099672;3033128,3060552;3032656,3060860;3032656,3061232;3034843,3061527;3035408,3060860;3062853,3041101;3054729,3046416;3053293,3047829;3058863,3044453;552207,2975467;604171,3033411;562968,2986585;3160269,2975429;3160146,2975470;3159236,2981374;3137222,3004829;3111080,3032193;3112656,3031849;3137222,3006132;3159236,2982677;3160269,2975429;686687,2946086;689411,2949228;689548,2948797;483169,2916221;518942,2938373;520699,2940332;537000,2943748;573975,2976161;624883,3015252;646897,3043919;659279,3058253;711562,3099951;696429,3111678;647738,3060440;645522,3060860;691600,3109347;696429,3111678;711564,3099951;842271,3197679;816130,3205497;825760,3212013;787236,3213316;762470,3197679;739081,3180740;681295,3135133;627635,3089527;578104,3043919;554715,3021768;532701,2998313;540956,2987889;568473,3011344;598743,3033495;635890,3071284;639048,3073849;598743,3033495;569849,3011344;542331,2987889;512062,2952706;483169,2916221;3514210,2709037;3513513,2709320;3498486,2743477;3499765,2545791;3463304,2595671;3445417,2626944;3427531,2655611;3384879,2709037;3347731,2762461;3314710,2805462;3311957,2807056;3309703,2810217;3313333,2808068;3346354,2765068;3383503,2711643;3426155,2658218;3444042,2629551;3461927,2598278;3499076,2547459;3642167,2527914;3624280,2578732;3592636,2633460;3560990,2689492;3532097,2724673;3551360,2688188;3567870,2651702;3580252,2632157;3596762,2606096;3611898,2580035;3642167,2527914;3553110,2416217;3519714,2471882;3519100,2473220;3552735,2417154;3571426,2290140;3531287,2394004;3446851,2557462;3434489,2575972;3434410,2576126;3405516,2623035;3376623,2673855;3343602,2712946;3316085,2757250;3153732,2930555;3100073,2973556;3094925,2977263;3092704,2979392;3070266,2996715;3051918,3016556;2984500,3064769;2973936,3071090;2945243,3093242;2941100,3095791;2934968,3101255;2881310,3135134;2827650,3166407;2821509,3169355;2785177,3191705;2773914,3197085;2762985,3204195;2725836,3223741;2691127,3236634;2613767,3273588;2432272,3337697;2305799,3368495;2408011,3350136;2427273,3346226;2489186,3325378;2527711,3313651;2589626,3283680;2659794,3260225;2704751,3243528;2724461,3232862;2742345,3227651;2767112,3214619;2773620,3210336;2790503,3195074;2827650,3174225;2869913,3154605;2885437,3145557;2939097,3111678;2962486,3090829;2988628,3075192;3056045,3026980;3104201,2983979;3157859,2940979;3320212,2767673;3342555,2731701;3343602,2728582;3379375,2676460;3390382,2660823;3405017,2641598;3409644,2633460;3438537,2586550;3494948,2475790;3549983,2357214;3566150,2309000;3721966,2174787;3717839,2177393;3717839,2177393;3734962,2097560;3734468,2099865;3738476,2104422;3750860,2117453;3759115,2112240;3759323,2111240;3753612,2114847;3739853,2103118;3722698,1949538;3721738,1949589;3719997,1949680;3720591,1955875;3719216,1988452;3713712,2007997;3680691,2057512;3672436,2100514;3664181,2114847;3650422,2177393;3635287,2226909;3618776,2275122;3609146,2312910;3598139,2352001;3606917,2339071;3614650,2311606;3621528,2272515;3638039,2224303;3653174,2174787;3666933,2112240;3675188,2097906;3683443,2054906;3716464,2005391;3694450,2105725;3677940,2189120;3640790,2295970;3633442,2306796;3630300,2323009;3620153,2350699;3581629,2430184;3563742,2471882;3552735,2494034;3538976,2517489;3501828,2580035;3461927,2641278;3411021,2723371;3354609,2804160;3317462,2849766;3277561,2894069;3263802,2912312;3248668,2930555;3225278,2948797;3187023,2988911;3188128,2993101;3148229,3032193;3105576,3060860;3071180,3086921;3038596,3109473;3043663,3109073;3079435,3084314;3113833,3058253;3156484,3029586;3196385,2990495;3195008,2985283;3233533,2944889;3256923,2926646;3272057,2908404;3285816,2890161;3325717,2845857;3362865,2800250;3419276,2719461;3470182,2637370;3510083,2576126;3547231,2513579;3560990,2490124;3571997,2467973;3589884,2426276;3628408,2346789;3643542,2293365;3680691,2186515;3697202,2103120;3719216,2002784;3724179,1985160;3720591,1984542;3721966,1951966;3752235,1921995;3736214,1985219;3736216,1985219;3752237,1921997;3764619,1908965;3756363,1925905;3754473,1961412;3753612,1994966;3739853,2035062;3739853,2039642;3756363,1994966;3759115,1925904;3765530,1912742;3705456,1852933;3696440,1873116;3693073,1902450;3688733,1888747;3687145,1890681;3691698,1905056;3688947,1925905;3694450,1942844;3698716,1942620;3695825,1933722;3698577,1912873;3705456,1852933;3821030,1817752;3823782,1819054;3822405,1873782;3823782,1911571;3819653,1980632;3815527,2019723;3803143,2077057;3799016,2125271;3778377,2213878;3759115,2290757;3724719,2305092;3727471,2297273;3732974,2242545;3753612,2185211;3770122,2176091;3770122,2176089;3788009,2077057;3797640,2030148;3805895,1981936;3812775,1936328;3815527,1893328;3816902,1856843;3819653,1837297;3821030,1817752;193779,1213572;194464,1213896;194529,1213715;276789,1026802;246520,1080226;221754,1099773;221695,1101020;219300,1150904;219369,1150785;221754,1101075;246520,1081529;276789,1028104;277820,1028756;278336,1027779;293298,913436;274036,926467;245143,983801;251753,988809;251968,987929;246520,983801;275412,926467;292469,914929;399241,839163;397503,840480;390126,867342;385482,880861;258902,1099773;241015,1153197;224504,1207925;188732,1322593;165343,1400776;154336,1459414;148832,1489383;144704,1519354;132322,1600143;128194,1649659;135074,1701781;138298,1673381;137825,1663992;143329,1609264;155711,1528475;165532,1517313;179793,1426925;179101,1411201;192694,1374295;200782,1343311;198364,1348654;190108,1346048;169470,1402080;170846,1433353;161214,1493293;159839,1503718;146081,1519354;150207,1489383;155711,1459414;166718,1400776;190108,1322593;225881,1207925;242391,1153197;260277,1099773;386857,880861;399241,839163;424008,708858;424006,708858;430885,714070;430885,714069;671929,523340;671664,523539;670861,524400;659625,535552;656783,539466;654927,541452;646897,552492;562970,646312;539579,672373;516190,699736;412764,808001;517565,698434;540955,671069;564345,645008;648272,551189;656783,539466;670861,524400;706855,433486;694980,437404;686148,440510;684046,443035;668911,456066;630387,479520;604246,506885;579480,534248;562970,548583;562409,547918;546803,565686;520317,596796;477666,641100;484545,648917;484676,648807;479041,642402;521692,598098;564345,548583;580855,534250;605621,506885;631762,479522;670286,456067;685422,443036;701932,437173;707144,435641;2699695,198063;2769864,228033;2800133,251488;2732716,220214;2699695,198063;2471301,102940;2526336,114667;2603384,151152;2471301,102940;1643029,94308;1614135,97728;1552220,105546;1491681,118577;1465541,126395;1435271,134213;1369036,146536;1356846,151154;1272919,178517;1190367,209790;1132580,234549;1094056,248882;999120,290579;953717,317944;909689,345307;839519,394823;773477,444339;710271,496559;715691,502977;729106,494262;740524,486202;781732,452157;847774,402641;917943,353125;961971,325761;1007375,298397;1102309,256700;1139459,238457;1197245,213699;1279797,182425;1363725,155062;1398980,148504;1416011,142992;1647816,95631;2135073,66292;2164481,69061;2204382,82091;2174113,78183;2110823,66455;2135073,66292;2295189,56030;2351599,59939;2420393,86000;2335089,71667;2295189,56030;1834961,55705;1676048,63849;1565978,78182;1513695,91212;1468291,106849;1405001,114667;1165599,201972;1078920,238457;1052778,247578;1029389,259306;985361,281457;916568,315336;864285,354428;712939,466490;681311,492537;650368,519294;651024,519916;412999,784434;364843,846980;342829,884769;320815,919951;279539,992921;234640,1059929;234136,1061984;219001,1101075;207994,1119318;205242,1121924;193032,1160364;190108,1183168;187357,1215743;168094,1269169;150207,1322593;130945,1400776;119938,1472444;113060,1544111;122690,1494596;123583,1490509;125442,1471141;136449,1399474;139895,1400563;140194,1399352;136450,1398170;155712,1319987;173598,1266562;192772,1213382;191485,1213137;194237,1180562;209371,1119318;220378,1101075;220747,1100123;235513,1061984;280916,994225;322192,921254;344206,886073;366220,848284;414376,785737;652401,521219;715691,466491;867036,354429;919319,315338;988113,281458;1032141,259306;1055531,247579;1081672,238457;1168353,201972;1407754,114668;1471044,106850;1516447,91213;1568730,78183;1678800,63849;1837713,56193;1965443,60252;2028271,0;2092936,3908;2158978,10424;2203005,20849;2231899,33879;2267672,27363;2321330,39091;2354351,48212;2352976,49516;2351599,58636;2295189,54728;2275927,49516;2256665,45606;2219516,37788;2182368,29969;2143844,24757;2101193,24757;2066795,24757;2013137,24757;2010616,23995;1986995,35182;1995250,48212;2077802,63849;2041066,64456;2041686,64501;2080554,63849;2113575,67759;2176865,79485;2207134,83395;2258042,93819;2310325,104244;2361231,115971;2412139,130305;2436905,136819;2461670,144638;2461990,144914;2479750,147814;2522788,162961;2528800,171588;2530464,172002;2568988,186335;2602009,199366;2635030,213700;2659796,226730;2676306,234549;2694192,243669;2754730,276246;2831779,323156;2871680,349217;2872835,349998;2893226,361730;3669684,1744781;3669104,1755685;3684818,1757811;3699952,1768236;3706832,1803417;3732973,1845115;3743981,1846063;3743981,1835994;3755166,1806569;3754987,1800813;3765994,1765630;3781129,1765630;3804518,1751297;3807270,1808631;3800391,1835994;3792136,1862055;3788008,1905056;3786633,1927208;3783881,1949360;3778015,1953065;3778377,1954571;3783998,1951022;3786633,1929814;3788008,1907663;3792136,1864661;3800391,1838600;3807270,1811237;3818277,1819055;3816902,1838600;3814150,1858147;3812773,1894632;3810022,1937632;3803143,1983239;3794888,2031451;3785256,2078361;3767370,2177393;3750860,2186515;3730221,2243849;3724718,2298577;3721966,2306395;3698577,2366336;3691697,2371548;3662804,2435396;3693073,2371548;3699952,2366336;3655924,2484912;3632535,2496640;3627685,2505829;3628408,2507063;3633912,2496639;3657301,2484912;3640790,2529216;3610521,2581338;3595387,2607399;3578877,2633460;3566493,2653005;3548608,2690794;3529346,2727279;3499076,2766371;3468807,2802856;3470068,2800396;3435785,2844554;3361488,2921434;3346861,2942748;3361488,2922736;3435785,2845856;3379375,2926645;3350309,2955476;3326976,2971720;3325715,2973556;3311128,2984184;3310582,2987889;3245915,3050435;3177121,3110375;3173941,3112562;3150981,3140345;3095946,3179436;3044509,3215972;3044324,3216184;3095946,3180740;3150981,3141649;3105576,3184648;3068600,3207452;3043021,3217684;3042286,3218529;3014769,3235468;3004400,3240019;2978310,3260064;2952855,3277166;2914331,3300620;2901949,3301924;2888186,3307718;2886047,3309257;2903324,3303227;2915708,3301924;2866176,3337106;2834531,3352744;2802886,3367077;2780534,3370252;2776744,3372289;2672178,3415289;2666846,3416436;2635030,3436137;2652916,3441350;2586874,3468714;2592377,3450472;2570363,3458290;2549726,3464805;2507073,3477835;2501375,3471357;2480931,3475229;2456166,3480441;2405259,3492169;2403581,3492908;2452039,3481743;2476804,3476531;2497442,3472623;2505697,3479137;2548350,3466107;2568987,3459592;2591001,3451774;2585497,3470017;2527711,3496078;2524878,3495327;2485060,3510411;2452039,3519533;2402507,3531259;2382042,3529631;2339236,3537519;2337841,3540381;2223644,3561230;2197502,3554714;2175488,3554714;2136964,3566442;2102568,3569048;2068170,3570351;2064433,3568835;2033087,3574098;1995250,3567745;1996626,3566442;2003505,3557320;1971861,3553412;1986995,3545594;2032399,3544290;2076427,3542987;2139715,3544290;2183743,3540381;2266295,3523441;2321330,3511714;2362606,3510411;2365478,3509148;2325459,3510412;2270424,3522139;2187872,3539079;2143844,3542987;2080554,3541685;2036526,3542987;1991121,3544291;1992498,3539079;2002128,3526048;2425896,3459592;2713454,3356652;2789126,3318863;2831779,3298014;2875807,3275863;2958359,3228953;3024401,3180740;3148229,3089527;3182625,3063466;3215646,3036102;3265177,2993101;3285816,2960526;3315461,2934789;3315699,2933172;3287192,2957919;3266554,2990495;3217022,3033496;3184001,3060860;3149605,3086921;3025777,3178134;2959735,3226347;2877183,3273257;2833155,3295408;2790503,3316257;2714831,3354046;2427273,3456986;2003505,3523442;1971861,3523442;1967732,3513018;1934712,3511714;1904442,3523442;1816387,3524745;1751722,3522139;1720076,3519533;1688432,3514320;1707494,3495064;1703565,3496078;1632543,3483622;1629268,3484351;1493058,3460896;1439398,3450472;1392619,3442653;1336209,3417895;1266039,3393138;1193118,3365773;1205500,3356652;1256408,3365773;1278422,3384016;1354094,3404864;1504065,3441350;1541213,3447866;1581114,3454380;1625142,3463502;1673660,3473438;1677423,3472623;1722828,3479139;1724203,3476533;1790244,3479139;1801251,3480441;1903066,3480441;1977363,3483047;2065418,3476533;2076425,3476533;2080554,3486957;2167233,3476533;2225019,3463502;2258040,3458290;2278679,3455684;2324082,3445259;2361231,3437441;2398379,3428319;2466520,3417151;2475429,3413986;2403884,3425713;2366735,3434835;2329587,3442653;2284183,3453078;2263545,3455684;2230524,3460896;2141092,3468714;2080554,3473927;2069547,3473927;1981491,3480441;1907194,3477835;1805380,3477835;1794373,3476533;1751722,3459592;1728331,3473927;1728272,3474039;1747593,3462198;1790246,3479137;1724204,3476531;1724724,3476213;1681551,3470017;1630645,3459592;1586617,3450472;1546716,3443956;1509568,3437441;1359598,3400956;1283926,3380107;1261912,3361864;1211004,3352742;1135332,3316257;1113318,3317561;1034893,3279772;1021134,3256317;1023886,3255014;1072042,3279772;1120197,3304530;1133955,3296712;1077545,3261529;1030766,3241984;966099,3206801;911064,3172922;824385,3137740;791364,3111679;798243,3109073;831264,3118194;762470,3050435;723946,3020466;688173,2990495;642770,2955313;576729,2886251;572197,2872839;558842,2860190;513439,2813280;507935,2789826;490048,2766371;487917,2763206;466658,2749430;425381,2693400;401992,2641278;399241,2641278;367596,2583944;337327,2526610;305681,2460155;276789,2392397;305681,2438003;334575,2495337;344206,2526610;348187,2532138;343287,2508013;330511,2486052;309713,2441761;285043,2402820;254774,2324637;228841,2244491;220326,2221127;183237,2080921;166835,1979138;166718,1981936;168094,2002784;174973,2050998;183228,2100514;169470,2057512;159839,2002784;148832,2002784;141952,1953269;132322,1921995;124067,1892026;100676,1868571;93797,1868571;86917,1835994;84166,1794297;89669,1735660;92421,1714811;97107,1700511;94829,1667902;97924,1619688;103428,1609916;103428,1604052;92421,1623598;82791,1610568;64904,1587113;61636,1568544;60777,1570172;55273,1622294;51145,1674416;47018,1714811;47018,1798205;48393,1841206;51145,1884206;38763,1924602;36011,1924602;27756,1846419;27756,1765630;34634,1703083;47012,1714805;36011,1701781;33259,1654871;36011,1583203;37386,1563658;41514,1531081;58025,1472444;66251,1433491;63528,1424231;53897,1476353;37386,1534991;33259,1567566;31883,1587113;29131,1658780;31883,1705689;25004,1768236;25004,1849025;33259,1927208;36011,1927208;53897,2001482;63528,2062725;84166,2125271;116671,2259770;119508,2285547;125443,2285547;155712,2354607;166719,2389790;146081,2359820;124067,2312910;122691,2325940;110721,2290798;102053,2292061;92421,2262092;59400,2190423;38763,2126575;37386,2073149;27756,2010603;20876,1948056;5742,1902450;15372,1660083;25004,1597537;16749,1563658;33259,1469838;37386,1447686;48393,1372109;77287,1317381;70407,1391656;77284,1378925;81414,1348491;82791,1314775;95173,1271774;114435,1206621;137825,1140167;139577,1138299;150209,1085438;165343,1047649;183230,1016376;219002,951224;247895,892587;289171,817011;319440,784434;344206,738828;364845,710161;386859,699736;392362,691918;414376,650220;457027,603311;458189,622917;455077,631158;499678,587674;521692,560311;550586,534250;553077,536870;551963,535552;587736,501673;623508,470400;662033,431308;715691,393519;773477,353125;808028,330297;831264,310124;872540,286669;916568,264518;922396,261679;937378,247742;961972,230639;988974,217608;1008076,213444;1011502,211092;1385739,67757;1399625,64898;1438022,52121;1464508,47071;1478318,46960;1483426,45606;1797125,6515;1886212,6189;1981491,7817;1983265,9077;2029647,3908;2072299,10423;2114951,18241;2136956,22979;2113575,16939;2070922,9121;2028271,2606;202827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8" o:spid="_x0000_s4107" style="position:absolute;left:2909;top:4364;width:32264;height:31839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21MEA&#10;AADbAAAADwAAAGRycy9kb3ducmV2LnhtbERPS2vCQBC+F/oflil4q5tGsDV1lRJUvEmjB71Ns9Mk&#10;NDsbspuH/94VhN7m43vOcj2aWvTUusqygrdpBII4t7riQsHpuH39AOE8ssbaMim4koP16vlpiYm2&#10;A39Tn/lChBB2CSoovW8SKV1ekkE3tQ1x4H5ta9AH2BZStziEcFPLOIrm0mDFoaHEhtKS8r+sMwr4&#10;J4svu/N7WnVyVh8Pm842RafU5GX8+gThafT/4od7r8P8Bdx/C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9tTBAAAA2w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 4" o:spid="_x0000_s4105" style="position:absolute;left:8855;top:-2286;width:77724;height:2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XOL4A&#10;AADaAAAADwAAAGRycy9kb3ducmV2LnhtbESPzQrCMBCE74LvEFbwpqlFRKpRRFT06M8DrM3aFptN&#10;bWKtb28EweMwM98w82VrStFQ7QrLCkbDCARxanXBmYLLeTuYgnAeWWNpmRS8ycFy0e3MMdH2xUdq&#10;Tj4TAcIuQQW591UipUtzMuiGtiIO3s3WBn2QdSZ1ja8AN6WMo2giDRYcFnKsaJ1Tej89jQIeZ9Pz&#10;o4nidned7LaH+LK6PTZK9XvtagbCU+v/4V97rxWM4X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0Fzi+AAAA2gAAAA8AAAAAAAAAAAAAAAAAmAIAAGRycy9kb3ducmV2&#10;LnhtbFBLBQYAAAAABAAEAPUAAACDAwAAAAA=&#10;" fillcolor="#2c567a [3204]" stroked="f"/>
          <v:group id="Groupe 12" o:spid="_x0000_s4098" style="position:absolute;left:27203;top:7696;width:59464;height:95497" coordorigin="-26637,-52836" coordsize="48666,78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shape id="Forme libre : Forme 10" o:spid="_x0000_s4104" style="position:absolute;left:-27;top:5584;width:22055;height:19745;rotation:180;flip:x y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ggMEA&#10;AADaAAAADwAAAGRycy9kb3ducmV2LnhtbESPT4vCMBTE7wt+h/AEb2uqh6LVKKL45yTY3Yu3Z/NM&#10;i81LaaLWb28WFjwOM/MbZr7sbC0e1PrKsYLRMAFBXDhdsVHw+7P9noDwAVlj7ZgUvMjDctH7mmOm&#10;3ZNP9MiDERHCPkMFZQhNJqUvSrLoh64hjt7VtRZDlK2RusVnhNtajpMklRYrjgslNrQuqbjld6vg&#10;ckwOdDL5WJ+P9f6S6uluY7RSg363moEI1IVP+L990ApS+LsSb4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IYIDBAAAA2g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0" o:spid="_x0000_s4103" style="position:absolute;left:3918;top:8849;width:16843;height:15090;rotation:180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bzKcQA&#10;AADbAAAADwAAAGRycy9kb3ducmV2LnhtbESPQUsDMRCF74L/IYzgRWy2oqWsTUspVIqI0FbwOiTj&#10;ZnEzCUlsV3+9cxC8zfDevPfNYjWGQZ0olz6ygemkAUVso+u5M/B23N7OQZWK7HCITAa+qcBqeXmx&#10;wNbFM+/pdKidkhAuLRrwtaZW62I9BSyTmIhF+4g5YJU1d9plPEt4GPRd08x0wJ6lwWOijSf7efgK&#10;Bn7mNzY9b/3u9eE98TrcB5tfnoy5vhrXj6AqjfXf/He9c4Ivs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8ynEAAAA2w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0" o:spid="_x0000_s4102" style="position:absolute;left:12053;top:5196;width:7689;height:7590;rotation:180;flip:x y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rgsMA&#10;AADbAAAADwAAAGRycy9kb3ducmV2LnhtbESPS2vCQBSF94L/YbhCdzpRqEiaiahBcFd8LFxeMjeP&#10;mrkTM6Om+fWdQqHLw3l8nGTdm0Y8qXO1ZQXzWQSCOLe65lLB5byfrkA4j6yxsUwKvsnBOh2PEoy1&#10;ffGRnidfijDCLkYFlfdtLKXLKzLoZrYlDl5hO4M+yK6UusNXGDeNXETRUhqsORAqbGlXUX47PUzg&#10;Hu/Xz0exzPKvwvIhGjK9nQ9KvU36zQcIT73/D/+1D1rB4h1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QrgsMAAADbAAAADwAAAAAAAAAAAAAAAACYAgAAZHJzL2Rv&#10;d25yZXYueG1sUEsFBgAAAAAEAAQA9QAAAIgD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0" o:spid="_x0000_s4101" style="position:absolute;left:-2182;top:13957;width:4497;height:4440;rotation:180;flip:x y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BM1sEA&#10;AADbAAAADwAAAGRycy9kb3ducmV2LnhtbERPTYvCMBC9L/gfwgje1lRdVqlGUUFQPNlV1NvQjG1p&#10;MylNrN1/bw4Le3y878WqM5VoqXGFZQWjYQSCOLW64EzB+Wf3OQPhPLLGyjIp+CUHq2XvY4Gxti8+&#10;UZv4TIQQdjEqyL2vYyldmpNBN7Q1ceAetjHoA2wyqRt8hXBTyXEUfUuDBYeGHGva5pSWydMoqG6z&#10;g0mP18chOX3dy+mmvLR0VmrQ79ZzEJ46/y/+c++1gkkYG76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wTNbBAAAA2w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0" o:spid="_x0000_s4100" style="position:absolute;left:-26637;top:-52836;width:4498;height:4439;rotation:180;flip:x y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3WsQA&#10;AADbAAAADwAAAGRycy9kb3ducmV2LnhtbESPS2vCQBSF9wX/w3AFd83EFqRNMwlaKbgrSbvo8pK5&#10;edTMnZgZNfrrO4LQ5eE8Pk6aT6YXJxpdZ1nBMopBEFdWd9wo+P76eHwB4Tyyxt4yKbiQgzybPaSY&#10;aHvmgk6lb0QYYZeggtb7IZHSVS0ZdJEdiINX29GgD3JspB7xHMZNL5/ieCUNdhwILQ703lK1L48m&#10;cIvDz+exXm2r39ryLr5u9WZ5VWoxn9ZvIDxN/j98b++0gudXuH0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t1rEAAAA2w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orme libre : Forme 10" o:spid="_x0000_s4099" style="position:absolute;left:5966;top:4616;width:2809;height:2773;rotation:180;flip:x y;visibility:visibl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7T5MMA&#10;AADbAAAADwAAAGRycy9kb3ducmV2LnhtbESPQYvCMBSE7wv+h/AEb2taEVmqUUTQXQ8ubPXg8dE8&#10;22LzUpJY6783grDHYWa+YRar3jSiI+drywrScQKCuLC65lLB6bj9/ALhA7LGxjIpeJCH1XLwscBM&#10;2zv/UZeHUkQI+wwVVCG0mZS+qMigH9uWOHoX6wyGKF0ptcN7hJtGTpJkJg3WHBcqbGlTUXHNb0ZB&#10;7q7+d999bw/p5bA77fQZZ3Kq1GjYr+cgAvXhP/xu/2gF0x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7T5MMAAADbAAAADwAAAAAAAAAAAAAAAACYAgAAZHJzL2Rv&#10;d25yZXYueG1sUEsFBgAAAAAEAAQA9QAAAIgD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98718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1EC4A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2F60B1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0FABA1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EDAC04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5C134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4C7E0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4AEC1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C331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E014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>
    <w:nsid w:val="112E54D5"/>
    <w:multiLevelType w:val="hybridMultilevel"/>
    <w:tmpl w:val="6B0081A8"/>
    <w:lvl w:ilvl="0" w:tplc="4C8294E8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8167C8"/>
    <w:multiLevelType w:val="hybridMultilevel"/>
    <w:tmpl w:val="7E3EA5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43ADF"/>
    <w:multiLevelType w:val="multilevel"/>
    <w:tmpl w:val="93A4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1F73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A916DD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9F3B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ttachedTemplate r:id="rId1"/>
  <w:stylePaneFormatFilter w:val="5004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adjustLineHeightInTable/>
    <w:useFELayout/>
  </w:compat>
  <w:rsids>
    <w:rsidRoot w:val="000603AF"/>
    <w:rsid w:val="00057B16"/>
    <w:rsid w:val="00060042"/>
    <w:rsid w:val="000603AF"/>
    <w:rsid w:val="000640AD"/>
    <w:rsid w:val="0008685D"/>
    <w:rsid w:val="00090860"/>
    <w:rsid w:val="00112FD7"/>
    <w:rsid w:val="001443AE"/>
    <w:rsid w:val="00150ABD"/>
    <w:rsid w:val="001868E6"/>
    <w:rsid w:val="00187551"/>
    <w:rsid w:val="001946FC"/>
    <w:rsid w:val="001968FE"/>
    <w:rsid w:val="00222466"/>
    <w:rsid w:val="00247254"/>
    <w:rsid w:val="0024753C"/>
    <w:rsid w:val="00251D7A"/>
    <w:rsid w:val="00276026"/>
    <w:rsid w:val="002A6560"/>
    <w:rsid w:val="002B4549"/>
    <w:rsid w:val="002C7BA2"/>
    <w:rsid w:val="002D51C6"/>
    <w:rsid w:val="00310F17"/>
    <w:rsid w:val="00322A46"/>
    <w:rsid w:val="003326CB"/>
    <w:rsid w:val="00353B60"/>
    <w:rsid w:val="00376291"/>
    <w:rsid w:val="00376BF8"/>
    <w:rsid w:val="00380FD1"/>
    <w:rsid w:val="00381C5A"/>
    <w:rsid w:val="00383D02"/>
    <w:rsid w:val="00385DE7"/>
    <w:rsid w:val="003D1B71"/>
    <w:rsid w:val="004E158A"/>
    <w:rsid w:val="005604BC"/>
    <w:rsid w:val="00565C77"/>
    <w:rsid w:val="0056708E"/>
    <w:rsid w:val="005801E5"/>
    <w:rsid w:val="00586954"/>
    <w:rsid w:val="00590471"/>
    <w:rsid w:val="005D01FA"/>
    <w:rsid w:val="0064140A"/>
    <w:rsid w:val="0064513E"/>
    <w:rsid w:val="00653E17"/>
    <w:rsid w:val="006A08E8"/>
    <w:rsid w:val="006D79A8"/>
    <w:rsid w:val="007121BB"/>
    <w:rsid w:val="0072353B"/>
    <w:rsid w:val="00745E91"/>
    <w:rsid w:val="007575B6"/>
    <w:rsid w:val="00763B3C"/>
    <w:rsid w:val="007B3C81"/>
    <w:rsid w:val="007D67CA"/>
    <w:rsid w:val="007E668F"/>
    <w:rsid w:val="007F5B63"/>
    <w:rsid w:val="00803A0A"/>
    <w:rsid w:val="00846CB9"/>
    <w:rsid w:val="008566AA"/>
    <w:rsid w:val="00891A97"/>
    <w:rsid w:val="008A1E6E"/>
    <w:rsid w:val="008C024F"/>
    <w:rsid w:val="008C2CFC"/>
    <w:rsid w:val="008E0BF2"/>
    <w:rsid w:val="00912DC8"/>
    <w:rsid w:val="009475DC"/>
    <w:rsid w:val="00967B93"/>
    <w:rsid w:val="009B5E33"/>
    <w:rsid w:val="009D090F"/>
    <w:rsid w:val="009D49CB"/>
    <w:rsid w:val="009F5EC1"/>
    <w:rsid w:val="00A07519"/>
    <w:rsid w:val="00A31464"/>
    <w:rsid w:val="00A31B16"/>
    <w:rsid w:val="00A33613"/>
    <w:rsid w:val="00A47A8D"/>
    <w:rsid w:val="00AC6C7E"/>
    <w:rsid w:val="00B4158A"/>
    <w:rsid w:val="00B55E86"/>
    <w:rsid w:val="00B6466C"/>
    <w:rsid w:val="00B775F5"/>
    <w:rsid w:val="00BB1B5D"/>
    <w:rsid w:val="00BC22C7"/>
    <w:rsid w:val="00BC5510"/>
    <w:rsid w:val="00BD195A"/>
    <w:rsid w:val="00C07240"/>
    <w:rsid w:val="00C14078"/>
    <w:rsid w:val="00C777DB"/>
    <w:rsid w:val="00CD3139"/>
    <w:rsid w:val="00CE1E3D"/>
    <w:rsid w:val="00D053FA"/>
    <w:rsid w:val="00D54A23"/>
    <w:rsid w:val="00DC3F0A"/>
    <w:rsid w:val="00DD796B"/>
    <w:rsid w:val="00E26AED"/>
    <w:rsid w:val="00E47BBC"/>
    <w:rsid w:val="00E73AB8"/>
    <w:rsid w:val="00E90A60"/>
    <w:rsid w:val="00ED47F7"/>
    <w:rsid w:val="00EE7E09"/>
    <w:rsid w:val="00F0223C"/>
    <w:rsid w:val="00F3235D"/>
    <w:rsid w:val="00F32393"/>
    <w:rsid w:val="00F878BD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2D51C6"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2D51C6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itre2">
    <w:name w:val="heading 2"/>
    <w:basedOn w:val="Normal"/>
    <w:next w:val="Normal"/>
    <w:link w:val="Titre2Car"/>
    <w:uiPriority w:val="9"/>
    <w:rsid w:val="002D51C6"/>
    <w:pPr>
      <w:kinsoku w:val="0"/>
      <w:overflowPunct w:val="0"/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1C6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51C6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51C6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51C6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51C6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51C6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51C6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qFormat/>
    <w:rsid w:val="002D51C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2D51C6"/>
    <w:rPr>
      <w:rFonts w:ascii="Calibri" w:hAnsi="Calibri" w:cs="Calibr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D51C6"/>
    <w:rPr>
      <w:rFonts w:ascii="Corbel" w:hAnsi="Corbel" w:cs="Calibri"/>
      <w:b/>
      <w:bCs/>
      <w:color w:val="2C567A" w:themeColor="accent1"/>
      <w:sz w:val="28"/>
      <w:szCs w:val="20"/>
    </w:rPr>
  </w:style>
  <w:style w:type="paragraph" w:styleId="Paragraphedeliste">
    <w:name w:val="List Paragraph"/>
    <w:basedOn w:val="Corpsdetexte"/>
    <w:uiPriority w:val="1"/>
    <w:semiHidden/>
    <w:qFormat/>
    <w:rsid w:val="002D51C6"/>
    <w:pPr>
      <w:numPr>
        <w:numId w:val="2"/>
      </w:numPr>
      <w:spacing w:after="120"/>
    </w:pPr>
    <w:rPr>
      <w:szCs w:val="24"/>
    </w:rPr>
  </w:style>
  <w:style w:type="paragraph" w:customStyle="1" w:styleId="Paragraphedetableau">
    <w:name w:val="Paragraphe de tableau"/>
    <w:basedOn w:val="Normal"/>
    <w:uiPriority w:val="1"/>
    <w:semiHidden/>
    <w:rsid w:val="002D51C6"/>
    <w:rPr>
      <w:rFonts w:ascii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51C6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1C6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2D5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Corpsdetexte"/>
    <w:next w:val="Normal"/>
    <w:link w:val="TitreCar"/>
    <w:uiPriority w:val="10"/>
    <w:qFormat/>
    <w:rsid w:val="002D51C6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character" w:customStyle="1" w:styleId="TitreCar">
    <w:name w:val="Titre Car"/>
    <w:basedOn w:val="Policepardfaut"/>
    <w:link w:val="Titre"/>
    <w:uiPriority w:val="10"/>
    <w:rsid w:val="002D51C6"/>
    <w:rPr>
      <w:rFonts w:ascii="Corbel" w:hAnsi="Corbel" w:cs="Calibri"/>
      <w:b/>
      <w:bCs/>
      <w:color w:val="2C567A" w:themeColor="accent1"/>
      <w:sz w:val="48"/>
      <w:szCs w:val="42"/>
    </w:rPr>
  </w:style>
  <w:style w:type="paragraph" w:customStyle="1" w:styleId="Informations">
    <w:name w:val="Informations"/>
    <w:basedOn w:val="Corpsdetexte"/>
    <w:uiPriority w:val="1"/>
    <w:qFormat/>
    <w:rsid w:val="002D51C6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Corpsdetexte"/>
    <w:qFormat/>
    <w:rsid w:val="002D51C6"/>
    <w:pPr>
      <w:kinsoku w:val="0"/>
      <w:overflowPunct w:val="0"/>
    </w:pPr>
    <w:rPr>
      <w:b/>
      <w:color w:val="000000" w:themeColor="text1"/>
      <w:sz w:val="18"/>
    </w:rPr>
  </w:style>
  <w:style w:type="character" w:styleId="lev">
    <w:name w:val="Strong"/>
    <w:basedOn w:val="Policepardfaut"/>
    <w:uiPriority w:val="22"/>
    <w:qFormat/>
    <w:rsid w:val="002D51C6"/>
    <w:rPr>
      <w:rFonts w:ascii="Calibri" w:hAnsi="Calibri" w:cs="Calibri"/>
      <w:b/>
      <w:bCs/>
      <w:color w:val="666666" w:themeColor="accent4"/>
    </w:rPr>
  </w:style>
  <w:style w:type="character" w:styleId="Textedelespacerserv">
    <w:name w:val="Placeholder Text"/>
    <w:basedOn w:val="Policepardfaut"/>
    <w:uiPriority w:val="99"/>
    <w:semiHidden/>
    <w:rsid w:val="002D51C6"/>
    <w:rPr>
      <w:rFonts w:ascii="Calibri" w:hAnsi="Calibri" w:cs="Calibri"/>
      <w:color w:val="808080"/>
    </w:rPr>
  </w:style>
  <w:style w:type="paragraph" w:styleId="Date">
    <w:name w:val="Date"/>
    <w:basedOn w:val="Normal"/>
    <w:next w:val="Normal"/>
    <w:link w:val="DateCar"/>
    <w:uiPriority w:val="99"/>
    <w:rsid w:val="002D51C6"/>
    <w:pPr>
      <w:spacing w:line="480" w:lineRule="auto"/>
    </w:pPr>
  </w:style>
  <w:style w:type="character" w:customStyle="1" w:styleId="DateCar">
    <w:name w:val="Date Car"/>
    <w:basedOn w:val="Policepardfaut"/>
    <w:link w:val="Date"/>
    <w:uiPriority w:val="99"/>
    <w:rsid w:val="002D51C6"/>
    <w:rPr>
      <w:rFonts w:ascii="Calibri" w:hAnsi="Calibri" w:cs="Calibri"/>
    </w:rPr>
  </w:style>
  <w:style w:type="paragraph" w:styleId="Sansinterligne">
    <w:name w:val="No Spacing"/>
    <w:uiPriority w:val="1"/>
    <w:rsid w:val="002D51C6"/>
    <w:pPr>
      <w:widowControl w:val="0"/>
      <w:autoSpaceDE w:val="0"/>
      <w:autoSpaceDN w:val="0"/>
      <w:adjustRightInd w:val="0"/>
    </w:pPr>
    <w:rPr>
      <w:rFonts w:ascii="Calibri" w:hAnsi="Calibri" w:cs="Calibri"/>
      <w:sz w:val="8"/>
    </w:rPr>
  </w:style>
  <w:style w:type="character" w:customStyle="1" w:styleId="Titre2Car">
    <w:name w:val="Titre 2 Car"/>
    <w:basedOn w:val="Policepardfaut"/>
    <w:link w:val="Titre2"/>
    <w:uiPriority w:val="9"/>
    <w:rsid w:val="002D51C6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customStyle="1" w:styleId="Exprience">
    <w:name w:val="Expérience"/>
    <w:basedOn w:val="Normal"/>
    <w:qFormat/>
    <w:rsid w:val="002D51C6"/>
    <w:pPr>
      <w:widowControl/>
      <w:autoSpaceDE/>
      <w:autoSpaceDN/>
      <w:adjustRightInd/>
      <w:spacing w:after="200"/>
    </w:pPr>
    <w:rPr>
      <w:rFonts w:eastAsiaTheme="minorHAnsi"/>
      <w:szCs w:val="24"/>
    </w:rPr>
  </w:style>
  <w:style w:type="paragraph" w:styleId="Listepuces">
    <w:name w:val="List Bullet"/>
    <w:basedOn w:val="Normal"/>
    <w:uiPriority w:val="99"/>
    <w:rsid w:val="002D51C6"/>
    <w:pPr>
      <w:numPr>
        <w:numId w:val="3"/>
      </w:numPr>
      <w:contextualSpacing/>
    </w:pPr>
  </w:style>
  <w:style w:type="paragraph" w:customStyle="1" w:styleId="Nomdeltablissement">
    <w:name w:val="Nom de l’établissement"/>
    <w:basedOn w:val="Normal"/>
    <w:uiPriority w:val="1"/>
    <w:rsid w:val="002D51C6"/>
    <w:rPr>
      <w:b/>
    </w:rPr>
  </w:style>
  <w:style w:type="character" w:customStyle="1" w:styleId="Mention">
    <w:name w:val="Mention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2D51C6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2D51C6"/>
    <w:pPr>
      <w:numPr>
        <w:numId w:val="5"/>
      </w:numPr>
    </w:pPr>
  </w:style>
  <w:style w:type="character" w:styleId="CodeHTML">
    <w:name w:val="HTML Code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unhideWhenUsed/>
    <w:rsid w:val="002D51C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2D51C6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D51C6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2D51C6"/>
    <w:rPr>
      <w:rFonts w:ascii="Calibri" w:hAnsi="Calibri" w:cs="Calibri"/>
    </w:rPr>
  </w:style>
  <w:style w:type="character" w:styleId="ClavierHTML">
    <w:name w:val="HTML Keyboard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51C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D51C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D51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D51C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D51C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D51C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D51C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D51C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D51C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D51C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51C6"/>
    <w:pPr>
      <w:keepNext/>
      <w:keepLines/>
      <w:pBdr>
        <w:top w:val="none" w:sz="0" w:space="0" w:color="auto"/>
      </w:pBdr>
      <w:kinsoku/>
      <w:overflowPunct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character" w:styleId="Rfrenceple">
    <w:name w:val="Subtle Reference"/>
    <w:basedOn w:val="Policepardfaut"/>
    <w:uiPriority w:val="31"/>
    <w:semiHidden/>
    <w:rsid w:val="002D51C6"/>
    <w:rPr>
      <w:rFonts w:ascii="Calibri" w:hAnsi="Calibri" w:cs="Calibri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rsid w:val="002D51C6"/>
    <w:rPr>
      <w:rFonts w:ascii="Calibri" w:hAnsi="Calibri" w:cs="Calibri"/>
      <w:i/>
      <w:iCs/>
      <w:color w:val="404040" w:themeColor="text1" w:themeTint="BF"/>
    </w:rPr>
  </w:style>
  <w:style w:type="table" w:styleId="Professionnel">
    <w:name w:val="Table Professional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bottom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bottom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bottom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bottom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bottom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bottom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D51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2D51C6"/>
  </w:style>
  <w:style w:type="character" w:styleId="Titredulivre">
    <w:name w:val="Book Title"/>
    <w:basedOn w:val="Policepardfaut"/>
    <w:uiPriority w:val="33"/>
    <w:semiHidden/>
    <w:rsid w:val="002D51C6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D51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D51C6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lgant">
    <w:name w:val="Table Elegant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2D51C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D51C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D51C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D51C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D51C6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2D51C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D51C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D51C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D51C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D51C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D51C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D51C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D51C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D51C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D51C6"/>
    <w:pPr>
      <w:numPr>
        <w:numId w:val="1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D51C6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D51C6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D51C6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D51C6"/>
    <w:pPr>
      <w:numPr>
        <w:numId w:val="14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semiHidden/>
    <w:rsid w:val="002D51C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D51C6"/>
    <w:rPr>
      <w:rFonts w:ascii="Calibri" w:hAnsi="Calibri" w:cs="Calibri"/>
      <w:color w:val="5A5A5A" w:themeColor="text1" w:themeTint="A5"/>
      <w:spacing w:val="15"/>
    </w:rPr>
  </w:style>
  <w:style w:type="table" w:styleId="Classique1">
    <w:name w:val="Table Classic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2D51C6"/>
  </w:style>
  <w:style w:type="paragraph" w:styleId="Textedemacro">
    <w:name w:val="macro"/>
    <w:link w:val="TextedemacroCar"/>
    <w:uiPriority w:val="99"/>
    <w:semiHidden/>
    <w:unhideWhenUsed/>
    <w:rsid w:val="002D51C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alibri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51C6"/>
    <w:rPr>
      <w:rFonts w:ascii="Corbel" w:eastAsiaTheme="majorEastAsia" w:hAnsi="Corbel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51C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D51C6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2D51C6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rsid w:val="002D51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D51C6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rsid w:val="002D51C6"/>
    <w:rPr>
      <w:rFonts w:ascii="Calibri" w:hAnsi="Calibri" w:cs="Calibri"/>
      <w:i/>
      <w:iCs/>
    </w:rPr>
  </w:style>
  <w:style w:type="table" w:styleId="Listecouleur">
    <w:name w:val="Colorful List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Color1">
    <w:name w:val="Table Colorful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2D51C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51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51C6"/>
    <w:rPr>
      <w:rFonts w:ascii="Calibri" w:hAnsi="Calibri" w:cs="Calibri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2D51C6"/>
    <w:rPr>
      <w:rFonts w:ascii="Calibri" w:hAnsi="Calibri" w:cs="Calibri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2D51C6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2D51C6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i/>
      <w:iCs/>
      <w:color w:val="2C567A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2D51C6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D51C6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51C6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51C6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D51C6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D51C6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51C6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2D51C6"/>
    <w:pPr>
      <w:numPr>
        <w:numId w:val="15"/>
      </w:numPr>
    </w:pPr>
  </w:style>
  <w:style w:type="table" w:customStyle="1" w:styleId="PlainTable1">
    <w:name w:val="Plain Table 1"/>
    <w:basedOn w:val="TableauNormal"/>
    <w:uiPriority w:val="41"/>
    <w:rsid w:val="002D51C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2D51C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frenceintense">
    <w:name w:val="Intense Reference"/>
    <w:basedOn w:val="Policepardfaut"/>
    <w:uiPriority w:val="32"/>
    <w:semiHidden/>
    <w:rsid w:val="002D51C6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2D51C6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51C6"/>
    <w:rPr>
      <w:rFonts w:ascii="Calibri" w:hAnsi="Calibri" w:cs="Calibri"/>
      <w:i/>
      <w:iCs/>
      <w:color w:val="2C567A" w:themeColor="accent1"/>
    </w:rPr>
  </w:style>
  <w:style w:type="character" w:styleId="Emphaseintense">
    <w:name w:val="Intense Emphasis"/>
    <w:basedOn w:val="Policepardfaut"/>
    <w:uiPriority w:val="21"/>
    <w:semiHidden/>
    <w:rsid w:val="002D51C6"/>
    <w:rPr>
      <w:rFonts w:ascii="Calibri" w:hAnsi="Calibri" w:cs="Calibri"/>
      <w:i/>
      <w:iCs/>
      <w:color w:val="2C567A" w:themeColor="accent1"/>
    </w:rPr>
  </w:style>
  <w:style w:type="paragraph" w:styleId="NormalWeb">
    <w:name w:val="Normal (Web)"/>
    <w:basedOn w:val="Normal"/>
    <w:uiPriority w:val="99"/>
    <w:semiHidden/>
    <w:unhideWhenUsed/>
    <w:rsid w:val="002D51C6"/>
    <w:rPr>
      <w:rFonts w:ascii="Times New Roman" w:hAnsi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2D51C6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D51C6"/>
    <w:rPr>
      <w:rFonts w:ascii="Calibri" w:hAnsi="Calibri" w:cs="Calibri"/>
      <w:color w:val="605E5C"/>
      <w:shd w:val="clear" w:color="auto" w:fill="E1DFDD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D51C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D51C6"/>
    <w:rPr>
      <w:rFonts w:ascii="Calibri" w:hAnsi="Calibri" w:cs="Calibri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51C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D51C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D51C6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D51C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D51C6"/>
    <w:rPr>
      <w:rFonts w:ascii="Calibri" w:hAnsi="Calibri" w:cs="Calibri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51C6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D51C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D51C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D51C6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2D51C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D51C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D51C6"/>
    <w:rPr>
      <w:rFonts w:ascii="Calibri" w:hAnsi="Calibri" w:cs="Calibri"/>
    </w:rPr>
  </w:style>
  <w:style w:type="table" w:styleId="Contemporain">
    <w:name w:val="Table Contemporary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D51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D51C6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8" w:space="0" w:color="2C567A" w:themeColor="accent1"/>
        <w:bottom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D51C6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8" w:space="0" w:color="0072C7" w:themeColor="accent2"/>
        <w:bottom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D51C6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8" w:space="0" w:color="0D1D51" w:themeColor="accent3"/>
        <w:bottom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D51C6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8" w:space="0" w:color="666666" w:themeColor="accent4"/>
        <w:bottom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D51C6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8" w:space="0" w:color="3C76A6" w:themeColor="accent5"/>
        <w:bottom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D51C6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8" w:space="0" w:color="1E44BC" w:themeColor="accent6"/>
        <w:bottom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D51C6"/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customStyle="1" w:styleId="ListTable1Light">
    <w:name w:val="List Table 1 Light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2D51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2D51C6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2C567A" w:themeColor="accent1"/>
        <w:bottom w:val="single" w:sz="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2D51C6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0072C7" w:themeColor="accent2"/>
        <w:bottom w:val="single" w:sz="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2D51C6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0D1D51" w:themeColor="accent3"/>
        <w:bottom w:val="single" w:sz="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2D51C6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666666" w:themeColor="accent4"/>
        <w:bottom w:val="single" w:sz="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2D51C6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3C76A6" w:themeColor="accent5"/>
        <w:bottom w:val="single" w:sz="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2D51C6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1E44BC" w:themeColor="accent6"/>
        <w:bottom w:val="single" w:sz="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2D51C6"/>
    <w:rPr>
      <w:color w:val="21405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2D51C6"/>
    <w:rPr>
      <w:color w:val="00559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2D51C6"/>
    <w:rPr>
      <w:color w:val="0915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2D51C6"/>
    <w:rPr>
      <w:color w:val="4C4C4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2D51C6"/>
    <w:rPr>
      <w:color w:val="2D587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2D51C6"/>
    <w:rPr>
      <w:color w:val="16328C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D51C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D51C6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D51C6"/>
  </w:style>
  <w:style w:type="character" w:customStyle="1" w:styleId="SalutationsCar">
    <w:name w:val="Salutations Car"/>
    <w:basedOn w:val="Policepardfaut"/>
    <w:link w:val="Salutations"/>
    <w:uiPriority w:val="99"/>
    <w:semiHidden/>
    <w:rsid w:val="002D51C6"/>
    <w:rPr>
      <w:rFonts w:ascii="Calibri" w:hAnsi="Calibri" w:cs="Calibri"/>
    </w:rPr>
  </w:style>
  <w:style w:type="table" w:styleId="Colonnes1">
    <w:name w:val="Table Column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2D51C6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D51C6"/>
    <w:rPr>
      <w:rFonts w:ascii="Calibri" w:hAnsi="Calibri" w:cs="Calibri"/>
    </w:rPr>
  </w:style>
  <w:style w:type="table" w:styleId="Simple1">
    <w:name w:val="Table Simp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2D51C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1C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1C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1C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1C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1C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1C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1C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1C6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D51C6"/>
    <w:rPr>
      <w:rFonts w:ascii="Corbel" w:eastAsiaTheme="majorEastAsia" w:hAnsi="Corbel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51C6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51C6"/>
    <w:rPr>
      <w:rFonts w:ascii="Consolas" w:hAnsi="Consolas" w:cs="Calibri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D51C6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D51C6"/>
    <w:rPr>
      <w:rFonts w:ascii="Calibri" w:hAnsi="Calibri" w:cs="Calibri"/>
    </w:rPr>
  </w:style>
  <w:style w:type="table" w:styleId="Grille1">
    <w:name w:val="Table Grid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2D51C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2D51C6"/>
    <w:tblPr>
      <w:tblStyleRowBandSize w:val="1"/>
      <w:tblStyleColBandSize w:val="1"/>
      <w:tblInd w:w="0" w:type="dxa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2D51C6"/>
    <w:tblPr>
      <w:tblStyleRowBandSize w:val="1"/>
      <w:tblStyleColBandSize w:val="1"/>
      <w:tblInd w:w="0" w:type="dxa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2D51C6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2D51C6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2D51C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2D51C6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2D51C6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2D51C6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2D51C6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2D51C6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2D51C6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2D51C6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2D51C6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2D51C6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2D51C6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2D51C6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2D51C6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Web1">
    <w:name w:val="Table Web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51C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51C6"/>
    <w:rPr>
      <w:rFonts w:ascii="Calibri" w:hAnsi="Calibri" w:cs="Calibri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table" w:styleId="Effets3D1">
    <w:name w:val="Table 3D effect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2D51C6"/>
    <w:rPr>
      <w:rFonts w:ascii="Calibri" w:hAnsi="Calibri" w:cs="Calibri"/>
      <w:color w:val="954F72" w:themeColor="followedHyperlink"/>
      <w:u w:val="single"/>
    </w:rPr>
  </w:style>
  <w:style w:type="character" w:styleId="Lienhypertexte">
    <w:name w:val="Hyperlink"/>
    <w:basedOn w:val="Policepardfaut"/>
    <w:uiPriority w:val="99"/>
    <w:unhideWhenUsed/>
    <w:rsid w:val="002D51C6"/>
    <w:rPr>
      <w:rFonts w:ascii="Calibri" w:hAnsi="Calibri" w:cs="Calibri"/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51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.V.%20Sph&#232;res%20bleu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75C9A19FF244C5AAFD7D1FBF6FA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97060F-D4DC-44D0-972C-86EB25E7E7CA}"/>
      </w:docPartPr>
      <w:docPartBody>
        <w:p w:rsidR="00A80160" w:rsidRDefault="00036A61">
          <w:pPr>
            <w:pStyle w:val="7F75C9A19FF244C5AAFD7D1FBF6FA4D7"/>
          </w:pPr>
          <w:r w:rsidRPr="002A6560">
            <w:t>Expérience</w:t>
          </w:r>
        </w:p>
      </w:docPartBody>
    </w:docPart>
    <w:docPart>
      <w:docPartPr>
        <w:name w:val="4F58905908CF47E6A2E288A6584E7C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5D1D8F-060C-415E-85B4-E5BCCDD6D77B}"/>
      </w:docPartPr>
      <w:docPartBody>
        <w:p w:rsidR="00A80160" w:rsidRDefault="00036A61">
          <w:pPr>
            <w:pStyle w:val="4F58905908CF47E6A2E288A6584E7C39"/>
          </w:pPr>
          <w:r w:rsidRPr="002A6560">
            <w:t>Formation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3EDF"/>
    <w:rsid w:val="00036A61"/>
    <w:rsid w:val="00253EDF"/>
    <w:rsid w:val="00283BA3"/>
    <w:rsid w:val="002D78AE"/>
    <w:rsid w:val="002E4C52"/>
    <w:rsid w:val="00666C1E"/>
    <w:rsid w:val="00A80160"/>
    <w:rsid w:val="00C640DC"/>
    <w:rsid w:val="00DA36DA"/>
    <w:rsid w:val="00DD5E97"/>
    <w:rsid w:val="00FE2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565BA2E382467F91D80B68AB440B32">
    <w:name w:val="62565BA2E382467F91D80B68AB440B32"/>
    <w:rsid w:val="00666C1E"/>
  </w:style>
  <w:style w:type="paragraph" w:customStyle="1" w:styleId="EC2E0921B902406AB5FB79CC72549131">
    <w:name w:val="EC2E0921B902406AB5FB79CC72549131"/>
    <w:rsid w:val="00666C1E"/>
  </w:style>
  <w:style w:type="paragraph" w:customStyle="1" w:styleId="7F75C9A19FF244C5AAFD7D1FBF6FA4D7">
    <w:name w:val="7F75C9A19FF244C5AAFD7D1FBF6FA4D7"/>
    <w:rsid w:val="00666C1E"/>
  </w:style>
  <w:style w:type="paragraph" w:customStyle="1" w:styleId="D3DCBB644F2D4D60AD4E9322F72FC8E1">
    <w:name w:val="D3DCBB644F2D4D60AD4E9322F72FC8E1"/>
    <w:rsid w:val="00666C1E"/>
  </w:style>
  <w:style w:type="paragraph" w:customStyle="1" w:styleId="AC8404D2461F42B5AF25E8C4A9555274">
    <w:name w:val="AC8404D2461F42B5AF25E8C4A9555274"/>
    <w:rsid w:val="00666C1E"/>
  </w:style>
  <w:style w:type="paragraph" w:customStyle="1" w:styleId="579581D0F2D241DEA2CEBF7C3D5763AF">
    <w:name w:val="579581D0F2D241DEA2CEBF7C3D5763AF"/>
    <w:rsid w:val="00666C1E"/>
  </w:style>
  <w:style w:type="paragraph" w:customStyle="1" w:styleId="E66DAB13318B4DC8BD502A465C6175E9">
    <w:name w:val="E66DAB13318B4DC8BD502A465C6175E9"/>
    <w:rsid w:val="00666C1E"/>
  </w:style>
  <w:style w:type="paragraph" w:customStyle="1" w:styleId="A4EFADB52A804D5AB66F7F18D72BCCBA">
    <w:name w:val="A4EFADB52A804D5AB66F7F18D72BCCBA"/>
    <w:rsid w:val="00666C1E"/>
  </w:style>
  <w:style w:type="paragraph" w:customStyle="1" w:styleId="8C39B87E02104078B3EBDC2745ACCA50">
    <w:name w:val="8C39B87E02104078B3EBDC2745ACCA50"/>
    <w:rsid w:val="00666C1E"/>
  </w:style>
  <w:style w:type="paragraph" w:customStyle="1" w:styleId="B7DB59DF3854436BB71FD0CB1BC1A7E2">
    <w:name w:val="B7DB59DF3854436BB71FD0CB1BC1A7E2"/>
    <w:rsid w:val="00666C1E"/>
  </w:style>
  <w:style w:type="paragraph" w:customStyle="1" w:styleId="0254BCE098654D95BF8ACC25700E3B41">
    <w:name w:val="0254BCE098654D95BF8ACC25700E3B41"/>
    <w:rsid w:val="00666C1E"/>
  </w:style>
  <w:style w:type="paragraph" w:customStyle="1" w:styleId="29C9479E59F34F8999BFD859F942BF89">
    <w:name w:val="29C9479E59F34F8999BFD859F942BF89"/>
    <w:rsid w:val="00666C1E"/>
  </w:style>
  <w:style w:type="paragraph" w:customStyle="1" w:styleId="528C31CDD205475884B604A3D3871813">
    <w:name w:val="528C31CDD205475884B604A3D3871813"/>
    <w:rsid w:val="00666C1E"/>
  </w:style>
  <w:style w:type="paragraph" w:customStyle="1" w:styleId="CFA24F5CE5B843F6A21C05C4EA744D2C">
    <w:name w:val="CFA24F5CE5B843F6A21C05C4EA744D2C"/>
    <w:rsid w:val="00666C1E"/>
  </w:style>
  <w:style w:type="paragraph" w:customStyle="1" w:styleId="636F66940155418BB9485EBD5066B14A">
    <w:name w:val="636F66940155418BB9485EBD5066B14A"/>
    <w:rsid w:val="00666C1E"/>
  </w:style>
  <w:style w:type="paragraph" w:customStyle="1" w:styleId="34539D6694184AFAA756A42819E0FABA">
    <w:name w:val="34539D6694184AFAA756A42819E0FABA"/>
    <w:rsid w:val="00666C1E"/>
  </w:style>
  <w:style w:type="paragraph" w:customStyle="1" w:styleId="99092EF18AD54E8D95FFE6925035CFE4">
    <w:name w:val="99092EF18AD54E8D95FFE6925035CFE4"/>
    <w:rsid w:val="00666C1E"/>
  </w:style>
  <w:style w:type="paragraph" w:customStyle="1" w:styleId="4FDCBAF6CFCC46308B0A7D04B4561B1B">
    <w:name w:val="4FDCBAF6CFCC46308B0A7D04B4561B1B"/>
    <w:rsid w:val="00666C1E"/>
  </w:style>
  <w:style w:type="paragraph" w:customStyle="1" w:styleId="1F2374A241DB414AAAC88CEEE5617A46">
    <w:name w:val="1F2374A241DB414AAAC88CEEE5617A46"/>
    <w:rsid w:val="00666C1E"/>
  </w:style>
  <w:style w:type="paragraph" w:customStyle="1" w:styleId="4F58905908CF47E6A2E288A6584E7C39">
    <w:name w:val="4F58905908CF47E6A2E288A6584E7C39"/>
    <w:rsid w:val="00666C1E"/>
  </w:style>
  <w:style w:type="paragraph" w:customStyle="1" w:styleId="A3297B242005409284E9277500E2907A">
    <w:name w:val="A3297B242005409284E9277500E2907A"/>
    <w:rsid w:val="00666C1E"/>
  </w:style>
  <w:style w:type="paragraph" w:customStyle="1" w:styleId="3E5E5F47B8BE4D99AAD23C8B67A2DEC3">
    <w:name w:val="3E5E5F47B8BE4D99AAD23C8B67A2DEC3"/>
    <w:rsid w:val="00666C1E"/>
  </w:style>
  <w:style w:type="paragraph" w:customStyle="1" w:styleId="C62C63F64F5B4BB0AE5CCA64F945903F">
    <w:name w:val="C62C63F64F5B4BB0AE5CCA64F945903F"/>
    <w:rsid w:val="00666C1E"/>
  </w:style>
  <w:style w:type="paragraph" w:customStyle="1" w:styleId="F2CFDF6B007D49FF9FF7C88C9826CB68">
    <w:name w:val="F2CFDF6B007D49FF9FF7C88C9826CB68"/>
    <w:rsid w:val="00666C1E"/>
  </w:style>
  <w:style w:type="paragraph" w:customStyle="1" w:styleId="66689190BA22425991DDA9577969BC10">
    <w:name w:val="66689190BA22425991DDA9577969BC10"/>
    <w:rsid w:val="00666C1E"/>
  </w:style>
  <w:style w:type="paragraph" w:customStyle="1" w:styleId="777BDFD0FB3840C3AF52577D8A42DF04">
    <w:name w:val="777BDFD0FB3840C3AF52577D8A42DF04"/>
    <w:rsid w:val="00666C1E"/>
  </w:style>
  <w:style w:type="paragraph" w:customStyle="1" w:styleId="3D8175525E58493D86CB49104D46398D">
    <w:name w:val="3D8175525E58493D86CB49104D46398D"/>
    <w:rsid w:val="00666C1E"/>
  </w:style>
  <w:style w:type="paragraph" w:customStyle="1" w:styleId="9766C7D639134DCFB3CCBC6074440108">
    <w:name w:val="9766C7D639134DCFB3CCBC6074440108"/>
    <w:rsid w:val="00666C1E"/>
  </w:style>
  <w:style w:type="paragraph" w:customStyle="1" w:styleId="77F6119B7D77426AB38DFC6C7DD69AC2">
    <w:name w:val="77F6119B7D77426AB38DFC6C7DD69AC2"/>
    <w:rsid w:val="00666C1E"/>
  </w:style>
  <w:style w:type="paragraph" w:customStyle="1" w:styleId="7115054C2D1B4FB9ADBBF0F38FFEE4EF">
    <w:name w:val="7115054C2D1B4FB9ADBBF0F38FFEE4EF"/>
    <w:rsid w:val="00666C1E"/>
  </w:style>
  <w:style w:type="paragraph" w:customStyle="1" w:styleId="0B55BFC70BDA429E80AC43A04C11729C">
    <w:name w:val="0B55BFC70BDA429E80AC43A04C11729C"/>
    <w:rsid w:val="00666C1E"/>
  </w:style>
  <w:style w:type="paragraph" w:customStyle="1" w:styleId="A1AA3D7404584247B0BCB204B26F3A4E">
    <w:name w:val="A1AA3D7404584247B0BCB204B26F3A4E"/>
    <w:rsid w:val="00666C1E"/>
  </w:style>
  <w:style w:type="paragraph" w:customStyle="1" w:styleId="8B83E3F24A674A7C9E9A5E3C46D7ED43">
    <w:name w:val="8B83E3F24A674A7C9E9A5E3C46D7ED43"/>
    <w:rsid w:val="00666C1E"/>
  </w:style>
  <w:style w:type="character" w:styleId="Textedelespacerserv">
    <w:name w:val="Placeholder Text"/>
    <w:basedOn w:val="Policepardfaut"/>
    <w:uiPriority w:val="99"/>
    <w:semiHidden/>
    <w:rsid w:val="00253EDF"/>
    <w:rPr>
      <w:rFonts w:ascii="Calibri" w:hAnsi="Calibri" w:cs="Calibri"/>
      <w:color w:val="808080"/>
    </w:rPr>
  </w:style>
  <w:style w:type="paragraph" w:customStyle="1" w:styleId="D8E3C2D07A034CE4B51E4980861F5046">
    <w:name w:val="D8E3C2D07A034CE4B51E4980861F5046"/>
    <w:rsid w:val="00666C1E"/>
  </w:style>
  <w:style w:type="paragraph" w:customStyle="1" w:styleId="21AF533C97EF401CA3D53965411FBFDB">
    <w:name w:val="21AF533C97EF401CA3D53965411FBFDB"/>
    <w:rsid w:val="00253EDF"/>
  </w:style>
  <w:style w:type="paragraph" w:customStyle="1" w:styleId="6CAC1C82E455441B91DDF3EF9409F9A8">
    <w:name w:val="6CAC1C82E455441B91DDF3EF9409F9A8"/>
    <w:rsid w:val="00DA36DA"/>
  </w:style>
  <w:style w:type="paragraph" w:customStyle="1" w:styleId="FC737FC0CCFF4260ACCCF13BF9157918">
    <w:name w:val="FC737FC0CCFF4260ACCCF13BF9157918"/>
    <w:rsid w:val="00DA36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86B8A17-D5DA-4ED6-894C-80BB3DED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Sphères bleues.dotx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2023-02-14T11:18:00Z</dcterms:created>
  <dcterms:modified xsi:type="dcterms:W3CDTF">2023-07-03T16:54:00Z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